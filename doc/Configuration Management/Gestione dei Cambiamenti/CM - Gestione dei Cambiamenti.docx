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7A52E7" w:rsidP="00926793">
      <w:pPr>
        <w:pStyle w:val="Livello1"/>
        <w:numPr>
          <w:ilvl w:val="0"/>
          <w:numId w:val="0"/>
        </w:numPr>
        <w:ind w:left="357"/>
      </w:pPr>
      <w:r w:rsidRPr="007A52E7">
        <w:rPr>
          <w:rFonts w:eastAsia="Times New Roman"/>
          <w:noProof/>
          <w:lang w:val="en-US" w:eastAsia="zh-TW"/>
        </w:rPr>
        <w:pict>
          <v:rect id="_x0000_s1058" style="position:absolute;left:0;text-align:left;margin-left:560.55pt;margin-top:-1.45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7A52E7">
        <w:rPr>
          <w:noProof/>
          <w:lang w:val="en-US" w:eastAsia="zh-TW"/>
        </w:rPr>
        <w:pict>
          <v:group id="_x0000_s1041" style="position:absolute;left:0;text-align:left;margin-left:0;margin-top:-40pt;width:595.3pt;height:697.8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1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C7105F" w:rsidRPr="00C7105F" w:rsidRDefault="002C395F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 w:rsidR="00C262F2">
                      <w:rPr>
                        <w:b/>
                        <w:sz w:val="36"/>
                        <w:szCs w:val="36"/>
                      </w:rPr>
                      <w:t xml:space="preserve">Fumetteria       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 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 w:rsidR="003514A3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9800" cy="279400"/>
                          <wp:effectExtent l="19050" t="0" r="0" b="0"/>
                          <wp:docPr id="3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98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C7105F" w:rsidRPr="00C7105F" w:rsidRDefault="00C710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1809;mso-position-horizontal-relative:margin;mso-position-vertical-relative:margin" filled="f" stroked="f">
              <v:textbox style="mso-next-textbox:#_x0000_s1054;mso-fit-shape-to-text:t">
                <w:txbxContent>
                  <w:p w:rsidR="002C395F" w:rsidRPr="002C395F" w:rsidRDefault="002C395F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 w:rsidR="00E7562A">
                      <w:rPr>
                        <w:sz w:val="32"/>
                        <w:szCs w:val="32"/>
                      </w:rPr>
                      <w:t>Data Creazione: 11</w:t>
                    </w:r>
                    <w:r w:rsidR="0024559E">
                      <w:rPr>
                        <w:sz w:val="32"/>
                        <w:szCs w:val="32"/>
                      </w:rPr>
                      <w:t>/03/2015</w:t>
                    </w:r>
                  </w:p>
                  <w:p w:rsidR="00C7105F" w:rsidRPr="002C395F" w:rsidRDefault="00CE3D0B" w:rsidP="00405A4F">
                    <w:pPr>
                      <w:jc w:val="right"/>
                      <w:rPr>
                        <w:szCs w:val="96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7A52E7">
                      <w:rPr>
                        <w:sz w:val="32"/>
                        <w:szCs w:val="32"/>
                      </w:rPr>
                      <w:fldChar w:fldCharType="begin"/>
                    </w:r>
                    <w:r w:rsidR="00405A4F"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7A52E7">
                      <w:rPr>
                        <w:sz w:val="32"/>
                        <w:szCs w:val="32"/>
                      </w:rPr>
                      <w:fldChar w:fldCharType="separate"/>
                    </w:r>
                    <w:r w:rsidR="00BA1E4E">
                      <w:rPr>
                        <w:noProof/>
                        <w:sz w:val="32"/>
                        <w:szCs w:val="32"/>
                      </w:rPr>
                      <w:t>06/09/2015</w:t>
                    </w:r>
                    <w:r w:rsidR="007A52E7"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2C395F" w:rsidRDefault="002C395F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2C395F" w:rsidRPr="00B073E7" w:rsidRDefault="002C395F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3514A3" w:rsidRDefault="003514A3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2C395F" w:rsidRPr="002B61D8" w:rsidRDefault="0024559E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Gestione dei Cambiamenti</w:t>
                    </w:r>
                  </w:p>
                  <w:p w:rsidR="002C395F" w:rsidRDefault="00CE719D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</w:t>
                    </w:r>
                    <w:r w:rsidR="002C395F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.</w:t>
                    </w:r>
                    <w:r w:rsidR="00EE51BE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1</w:t>
                    </w:r>
                  </w:p>
                  <w:p w:rsidR="002C395F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2C395F" w:rsidRPr="002B61D8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3514A3" w:rsidRDefault="003514A3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2C395F" w:rsidRDefault="00CE719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2C395F" w:rsidRDefault="00CE719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2C395F" w:rsidRDefault="00CE719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B073E7" w:rsidRPr="002B61D8" w:rsidRDefault="00B073E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7A52E7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15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bookmarkStart w:id="0" w:name="_Toc405451046" w:displacedByCustomXml="next"/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  <w:lang w:val="it-IT"/>
        </w:rPr>
        <w:id w:val="3512542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</w:rPr>
      </w:sdtEndPr>
      <w:sdtContent>
        <w:p w:rsidR="00C61CB2" w:rsidRDefault="00C61CB2">
          <w:pPr>
            <w:pStyle w:val="TOCHeading"/>
            <w:rPr>
              <w:rFonts w:asciiTheme="minorHAnsi" w:hAnsiTheme="minorHAnsi" w:cstheme="minorHAnsi"/>
            </w:rPr>
          </w:pPr>
        </w:p>
        <w:p w:rsidR="00C61CB2" w:rsidRPr="00C61CB2" w:rsidRDefault="00C61CB2">
          <w:pPr>
            <w:pStyle w:val="TOCHeading"/>
            <w:rPr>
              <w:rFonts w:asciiTheme="minorHAnsi" w:hAnsiTheme="minorHAnsi" w:cstheme="minorHAnsi"/>
              <w:sz w:val="44"/>
              <w:szCs w:val="44"/>
              <w:lang w:val="it-IT"/>
            </w:rPr>
          </w:pPr>
          <w:r w:rsidRPr="00C61CB2">
            <w:rPr>
              <w:rFonts w:asciiTheme="minorHAnsi" w:hAnsiTheme="minorHAnsi" w:cstheme="minorHAnsi"/>
              <w:sz w:val="44"/>
              <w:szCs w:val="44"/>
              <w:lang w:val="it-IT"/>
            </w:rPr>
            <w:t>INDICE</w:t>
          </w:r>
        </w:p>
        <w:p w:rsidR="00B074CB" w:rsidRDefault="007A52E7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7A52E7">
            <w:fldChar w:fldCharType="begin"/>
          </w:r>
          <w:r w:rsidR="00C61CB2" w:rsidRPr="00E65E16">
            <w:instrText xml:space="preserve"> TOC \t "Livello1.;1" </w:instrText>
          </w:r>
          <w:r w:rsidRPr="007A52E7">
            <w:fldChar w:fldCharType="separate"/>
          </w:r>
          <w:r w:rsidR="00B074CB" w:rsidRPr="00E57FCE">
            <w:rPr>
              <w:noProof/>
            </w:rPr>
            <w:t>1.</w:t>
          </w:r>
          <w:r w:rsidR="00B074CB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 w:rsidR="00B074CB">
            <w:rPr>
              <w:noProof/>
            </w:rPr>
            <w:t>TABELLA DELLE REVISIONI</w:t>
          </w:r>
          <w:r w:rsidR="00B074CB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074CB">
            <w:rPr>
              <w:noProof/>
            </w:rPr>
            <w:instrText xml:space="preserve"> PAGEREF _Toc415048228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074C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074CB" w:rsidRDefault="00B074CB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57FCE"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SCOPO DEL DOCUMENTO</w:t>
          </w:r>
          <w:r>
            <w:rPr>
              <w:noProof/>
            </w:rPr>
            <w:tab/>
          </w:r>
          <w:r w:rsidR="007A52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_Toc415048229 \h </w:instrText>
          </w:r>
          <w:r w:rsidR="007A52E7">
            <w:rPr>
              <w:noProof/>
            </w:rPr>
          </w:r>
          <w:r w:rsidR="007A52E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7A52E7">
            <w:rPr>
              <w:noProof/>
            </w:rPr>
            <w:fldChar w:fldCharType="end"/>
          </w:r>
        </w:p>
        <w:p w:rsidR="00B074CB" w:rsidRDefault="00B074CB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57FCE"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AUTORI DEL DOCUMENTO</w:t>
          </w:r>
          <w:r>
            <w:rPr>
              <w:noProof/>
            </w:rPr>
            <w:tab/>
          </w:r>
          <w:r w:rsidR="007A52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_Toc415048230 \h </w:instrText>
          </w:r>
          <w:r w:rsidR="007A52E7">
            <w:rPr>
              <w:noProof/>
            </w:rPr>
          </w:r>
          <w:r w:rsidR="007A52E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7A52E7">
            <w:rPr>
              <w:noProof/>
            </w:rPr>
            <w:fldChar w:fldCharType="end"/>
          </w:r>
        </w:p>
        <w:p w:rsidR="00B074CB" w:rsidRDefault="00B074CB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57FCE"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GLOSSARIO</w:t>
          </w:r>
          <w:r>
            <w:rPr>
              <w:noProof/>
            </w:rPr>
            <w:tab/>
          </w:r>
          <w:r w:rsidR="007A52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_Toc415048231 \h </w:instrText>
          </w:r>
          <w:r w:rsidR="007A52E7">
            <w:rPr>
              <w:noProof/>
            </w:rPr>
          </w:r>
          <w:r w:rsidR="007A52E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7A52E7">
            <w:rPr>
              <w:noProof/>
            </w:rPr>
            <w:fldChar w:fldCharType="end"/>
          </w:r>
        </w:p>
        <w:p w:rsidR="00B074CB" w:rsidRDefault="00B074CB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57FCE"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LA GESTIONE DEI CAMBIAMENTI</w:t>
          </w:r>
          <w:r>
            <w:rPr>
              <w:noProof/>
            </w:rPr>
            <w:tab/>
          </w:r>
          <w:r w:rsidR="007A52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_Toc415048232 \h </w:instrText>
          </w:r>
          <w:r w:rsidR="007A52E7">
            <w:rPr>
              <w:noProof/>
            </w:rPr>
          </w:r>
          <w:r w:rsidR="007A52E7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7A52E7">
            <w:rPr>
              <w:noProof/>
            </w:rPr>
            <w:fldChar w:fldCharType="end"/>
          </w:r>
        </w:p>
        <w:p w:rsidR="00B074CB" w:rsidRDefault="00B074CB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57FCE"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IL PROCESSO DI GESTIONE DEI CAMBIAMENTI</w:t>
          </w:r>
          <w:r>
            <w:rPr>
              <w:noProof/>
            </w:rPr>
            <w:tab/>
          </w:r>
          <w:r w:rsidR="007A52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_Toc415048233 \h </w:instrText>
          </w:r>
          <w:r w:rsidR="007A52E7">
            <w:rPr>
              <w:noProof/>
            </w:rPr>
          </w:r>
          <w:r w:rsidR="007A52E7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7A52E7">
            <w:rPr>
              <w:noProof/>
            </w:rPr>
            <w:fldChar w:fldCharType="end"/>
          </w:r>
        </w:p>
        <w:p w:rsidR="00B074CB" w:rsidRDefault="00B074CB">
          <w:pPr>
            <w:pStyle w:val="TOC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57FCE"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FORMULARIO</w:t>
          </w:r>
          <w:r>
            <w:rPr>
              <w:noProof/>
            </w:rPr>
            <w:tab/>
          </w:r>
          <w:r w:rsidR="007A52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_Toc415048234 \h </w:instrText>
          </w:r>
          <w:r w:rsidR="007A52E7">
            <w:rPr>
              <w:noProof/>
            </w:rPr>
          </w:r>
          <w:r w:rsidR="007A52E7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7A52E7">
            <w:rPr>
              <w:noProof/>
            </w:rPr>
            <w:fldChar w:fldCharType="end"/>
          </w:r>
        </w:p>
        <w:p w:rsidR="00C61CB2" w:rsidRPr="00595C25" w:rsidRDefault="007A52E7">
          <w:pPr>
            <w:rPr>
              <w:b/>
              <w:lang w:val="en-US"/>
            </w:rPr>
          </w:pPr>
          <w:r w:rsidRPr="00E65E16">
            <w:rPr>
              <w:b/>
            </w:rPr>
            <w:fldChar w:fldCharType="end"/>
          </w:r>
        </w:p>
      </w:sdtContent>
    </w:sdt>
    <w:p w:rsidR="000A5372" w:rsidRPr="00C61CB2" w:rsidRDefault="000A5372">
      <w:pPr>
        <w:spacing w:after="0" w:line="240" w:lineRule="auto"/>
        <w:rPr>
          <w:b/>
          <w:sz w:val="24"/>
          <w:szCs w:val="24"/>
          <w:lang w:val="en-US"/>
        </w:rPr>
      </w:pPr>
      <w:r w:rsidRPr="00C61CB2">
        <w:rPr>
          <w:lang w:val="en-US"/>
        </w:rPr>
        <w:br w:type="page"/>
      </w:r>
    </w:p>
    <w:p w:rsidR="00B63A4B" w:rsidRPr="00D00840" w:rsidRDefault="00B63A4B" w:rsidP="00B63A4B">
      <w:pPr>
        <w:pStyle w:val="Livello1"/>
      </w:pPr>
      <w:bookmarkStart w:id="1" w:name="_Toc415048228"/>
      <w:bookmarkStart w:id="2" w:name="_Toc411671760"/>
      <w:r w:rsidRPr="00D00840">
        <w:t>TABELLA DELLE REVISIONI</w:t>
      </w:r>
      <w:bookmarkEnd w:id="1"/>
    </w:p>
    <w:tbl>
      <w:tblPr>
        <w:tblStyle w:val="MediumShading2-Accent5"/>
        <w:tblW w:w="4942" w:type="pct"/>
        <w:tblLayout w:type="fixed"/>
        <w:tblLook w:val="0660"/>
      </w:tblPr>
      <w:tblGrid>
        <w:gridCol w:w="1242"/>
        <w:gridCol w:w="1418"/>
        <w:gridCol w:w="5173"/>
        <w:gridCol w:w="1961"/>
      </w:tblGrid>
      <w:tr w:rsidR="00334269" w:rsidTr="000C7406">
        <w:trPr>
          <w:cnfStyle w:val="100000000000"/>
        </w:trPr>
        <w:tc>
          <w:tcPr>
            <w:tcW w:w="634" w:type="pct"/>
            <w:noWrap/>
          </w:tcPr>
          <w:p w:rsidR="00B63A4B" w:rsidRPr="006C1AF7" w:rsidRDefault="006C1AF7" w:rsidP="006C1AF7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Rev.</w:t>
            </w:r>
            <w:r w:rsidR="00B63A4B" w:rsidRPr="006C1AF7">
              <w:rPr>
                <w:lang w:val="it-IT"/>
              </w:rPr>
              <w:t>/Ver</w:t>
            </w:r>
            <w:r>
              <w:rPr>
                <w:lang w:val="it-IT"/>
              </w:rPr>
              <w:t>.</w:t>
            </w:r>
          </w:p>
        </w:tc>
        <w:tc>
          <w:tcPr>
            <w:tcW w:w="724" w:type="pct"/>
          </w:tcPr>
          <w:p w:rsidR="00B63A4B" w:rsidRPr="006C1AF7" w:rsidRDefault="00B63A4B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Data</w:t>
            </w:r>
          </w:p>
        </w:tc>
        <w:tc>
          <w:tcPr>
            <w:tcW w:w="2641" w:type="pct"/>
          </w:tcPr>
          <w:p w:rsidR="00B63A4B" w:rsidRPr="006C1AF7" w:rsidRDefault="00B63A4B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Descrizione</w:t>
            </w:r>
          </w:p>
        </w:tc>
        <w:tc>
          <w:tcPr>
            <w:tcW w:w="1001" w:type="pct"/>
          </w:tcPr>
          <w:p w:rsidR="00B63A4B" w:rsidRPr="006C1AF7" w:rsidRDefault="00B63A4B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Autore</w:t>
            </w:r>
          </w:p>
        </w:tc>
      </w:tr>
      <w:tr w:rsidR="00334269" w:rsidTr="009957E9">
        <w:tc>
          <w:tcPr>
            <w:tcW w:w="634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3A4B" w:rsidRPr="006C1AF7" w:rsidRDefault="00B63A4B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1</w:t>
            </w:r>
            <w:r w:rsidR="000840D8" w:rsidRPr="006C1AF7">
              <w:rPr>
                <w:lang w:val="it-IT"/>
              </w:rPr>
              <w:t>/1.0</w:t>
            </w:r>
          </w:p>
        </w:tc>
        <w:tc>
          <w:tcPr>
            <w:tcW w:w="72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A4B" w:rsidRPr="006C1AF7" w:rsidRDefault="00E7562A" w:rsidP="00DD7480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11</w:t>
            </w:r>
            <w:r w:rsidR="00DD7480" w:rsidRPr="006C1AF7">
              <w:rPr>
                <w:lang w:val="it-IT"/>
              </w:rPr>
              <w:t>-</w:t>
            </w:r>
            <w:r w:rsidR="0024559E">
              <w:rPr>
                <w:lang w:val="it-IT"/>
              </w:rPr>
              <w:t>03</w:t>
            </w:r>
            <w:r w:rsidR="00B63A4B" w:rsidRPr="006C1AF7">
              <w:rPr>
                <w:lang w:val="it-IT"/>
              </w:rPr>
              <w:t>-</w:t>
            </w:r>
            <w:r w:rsidR="00DD7480" w:rsidRPr="006C1AF7">
              <w:rPr>
                <w:lang w:val="it-IT"/>
              </w:rPr>
              <w:t>201</w:t>
            </w:r>
            <w:r w:rsidR="0024559E">
              <w:rPr>
                <w:lang w:val="it-IT"/>
              </w:rPr>
              <w:t>5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A4B" w:rsidRPr="006C1AF7" w:rsidRDefault="00DC654D" w:rsidP="00D44F7E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Creazio</w:t>
            </w:r>
            <w:r w:rsidR="00C53F92" w:rsidRPr="006C1AF7">
              <w:rPr>
                <w:lang w:val="it-IT"/>
              </w:rPr>
              <w:t>ne</w:t>
            </w:r>
            <w:r w:rsidR="0024559E">
              <w:rPr>
                <w:lang w:val="it-IT"/>
              </w:rPr>
              <w:t xml:space="preserve"> del modello di Form per le richieste di cambiamento nell’ambito della gestione delle modifiche</w:t>
            </w:r>
          </w:p>
        </w:tc>
        <w:tc>
          <w:tcPr>
            <w:tcW w:w="10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B63A4B" w:rsidRPr="006C1AF7" w:rsidRDefault="00DC654D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Diego Pillon</w:t>
            </w:r>
          </w:p>
        </w:tc>
      </w:tr>
      <w:tr w:rsidR="009957E9" w:rsidTr="009957E9">
        <w:tc>
          <w:tcPr>
            <w:tcW w:w="6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957E9" w:rsidRPr="00E760ED" w:rsidRDefault="009957E9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1/1.</w:t>
            </w:r>
            <w:r>
              <w:rPr>
                <w:lang w:val="it-IT"/>
              </w:rPr>
              <w:t>1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7E9" w:rsidRPr="00E760ED" w:rsidRDefault="009957E9" w:rsidP="008D39A9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21-03-2015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7E9" w:rsidRPr="00E760ED" w:rsidRDefault="009957E9" w:rsidP="000B257F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Modifiche al processo di gestione dei cambiamenti</w:t>
            </w:r>
            <w:r w:rsidR="003D63BB">
              <w:rPr>
                <w:lang w:val="it-IT"/>
              </w:rPr>
              <w:t>; aggiunta del relativo diagramma di flusso; raffinamento dei form per le richieste di cambiamento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57E9" w:rsidRPr="00E760ED" w:rsidRDefault="009957E9" w:rsidP="008D39A9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Diego Pillon</w:t>
            </w:r>
          </w:p>
        </w:tc>
      </w:tr>
      <w:tr w:rsidR="00B074CB" w:rsidTr="00D64A9F">
        <w:tc>
          <w:tcPr>
            <w:tcW w:w="6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074CB" w:rsidRPr="00E760ED" w:rsidRDefault="00B074CB" w:rsidP="00D64A9F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1/1.</w:t>
            </w:r>
            <w:r>
              <w:rPr>
                <w:lang w:val="it-IT"/>
              </w:rPr>
              <w:t>2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4CB" w:rsidRPr="00E760ED" w:rsidRDefault="00B074CB" w:rsidP="00D64A9F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25-03-2015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4CB" w:rsidRPr="00E760ED" w:rsidRDefault="00B074CB" w:rsidP="00D64A9F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Unificazione dei concetti di modifica e cambiamento:  nel processo non si fa distinzione tra essi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74CB" w:rsidRPr="00E760ED" w:rsidRDefault="00B074CB" w:rsidP="00D64A9F">
            <w:pPr>
              <w:pStyle w:val="NoSpacing"/>
              <w:rPr>
                <w:lang w:val="it-IT"/>
              </w:rPr>
            </w:pPr>
            <w:r w:rsidRPr="006C1AF7">
              <w:rPr>
                <w:lang w:val="it-IT"/>
              </w:rPr>
              <w:t>Diego Pillon</w:t>
            </w:r>
          </w:p>
        </w:tc>
      </w:tr>
      <w:tr w:rsidR="00B074CB" w:rsidTr="009957E9">
        <w:tc>
          <w:tcPr>
            <w:tcW w:w="634" w:type="pct"/>
            <w:tcBorders>
              <w:top w:val="single" w:sz="4" w:space="0" w:color="auto"/>
            </w:tcBorders>
            <w:noWrap/>
          </w:tcPr>
          <w:p w:rsidR="00B074CB" w:rsidRPr="00E760ED" w:rsidRDefault="00B074CB" w:rsidP="008D39A9">
            <w:pPr>
              <w:pStyle w:val="NoSpacing"/>
              <w:rPr>
                <w:lang w:val="it-IT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</w:tcPr>
          <w:p w:rsidR="00B074CB" w:rsidRPr="00E760ED" w:rsidRDefault="00B074CB" w:rsidP="008D39A9">
            <w:pPr>
              <w:pStyle w:val="NoSpacing"/>
              <w:rPr>
                <w:lang w:val="it-IT"/>
              </w:rPr>
            </w:pPr>
          </w:p>
        </w:tc>
        <w:tc>
          <w:tcPr>
            <w:tcW w:w="2641" w:type="pct"/>
            <w:tcBorders>
              <w:top w:val="single" w:sz="4" w:space="0" w:color="auto"/>
            </w:tcBorders>
          </w:tcPr>
          <w:p w:rsidR="00B074CB" w:rsidRPr="00E760ED" w:rsidRDefault="00B074CB" w:rsidP="008D39A9">
            <w:pPr>
              <w:pStyle w:val="NoSpacing"/>
              <w:rPr>
                <w:lang w:val="it-IT"/>
              </w:rPr>
            </w:pPr>
          </w:p>
        </w:tc>
        <w:tc>
          <w:tcPr>
            <w:tcW w:w="1001" w:type="pct"/>
            <w:tcBorders>
              <w:top w:val="single" w:sz="4" w:space="0" w:color="auto"/>
            </w:tcBorders>
          </w:tcPr>
          <w:p w:rsidR="00B074CB" w:rsidRPr="00E760ED" w:rsidRDefault="00B074CB" w:rsidP="008D39A9">
            <w:pPr>
              <w:pStyle w:val="NoSpacing"/>
              <w:rPr>
                <w:lang w:val="it-IT"/>
              </w:rPr>
            </w:pPr>
          </w:p>
        </w:tc>
      </w:tr>
      <w:tr w:rsidR="00334269" w:rsidTr="00D44F7E">
        <w:trPr>
          <w:cnfStyle w:val="010000000000"/>
        </w:trPr>
        <w:tc>
          <w:tcPr>
            <w:tcW w:w="634" w:type="pct"/>
            <w:noWrap/>
          </w:tcPr>
          <w:p w:rsidR="00B63A4B" w:rsidRPr="00334269" w:rsidRDefault="00334269" w:rsidP="008D39A9">
            <w:pPr>
              <w:pStyle w:val="NoSpacing"/>
              <w:rPr>
                <w:b/>
                <w:lang w:val="it-IT"/>
              </w:rPr>
            </w:pPr>
            <w:r w:rsidRPr="00334269">
              <w:rPr>
                <w:b/>
                <w:lang w:val="it-IT"/>
              </w:rPr>
              <w:t>Tot. Rev</w:t>
            </w:r>
            <w:r>
              <w:rPr>
                <w:b/>
                <w:lang w:val="it-IT"/>
              </w:rPr>
              <w:t>.</w:t>
            </w:r>
            <w:r w:rsidR="00B63A4B" w:rsidRPr="00334269">
              <w:rPr>
                <w:b/>
                <w:lang w:val="it-IT"/>
              </w:rPr>
              <w:t xml:space="preserve"> </w:t>
            </w:r>
            <w:r w:rsidR="00803CC0" w:rsidRPr="00334269">
              <w:rPr>
                <w:b/>
                <w:lang w:val="it-IT"/>
              </w:rPr>
              <w:t xml:space="preserve"> </w:t>
            </w:r>
            <w:r w:rsidR="00B074CB">
              <w:rPr>
                <w:b/>
                <w:lang w:val="it-IT"/>
              </w:rPr>
              <w:t>3</w:t>
            </w:r>
          </w:p>
        </w:tc>
        <w:tc>
          <w:tcPr>
            <w:tcW w:w="724" w:type="pct"/>
          </w:tcPr>
          <w:p w:rsidR="00B63A4B" w:rsidRPr="00334269" w:rsidRDefault="00B63A4B" w:rsidP="008D39A9">
            <w:pPr>
              <w:pStyle w:val="NoSpacing"/>
              <w:rPr>
                <w:b/>
                <w:lang w:val="it-IT"/>
              </w:rPr>
            </w:pPr>
          </w:p>
        </w:tc>
        <w:tc>
          <w:tcPr>
            <w:tcW w:w="2641" w:type="pct"/>
          </w:tcPr>
          <w:p w:rsidR="00B63A4B" w:rsidRPr="00334269" w:rsidRDefault="00B63A4B" w:rsidP="008D39A9">
            <w:pPr>
              <w:pStyle w:val="NoSpacing"/>
              <w:rPr>
                <w:lang w:val="it-IT"/>
              </w:rPr>
            </w:pPr>
            <w:r w:rsidRPr="00334269">
              <w:rPr>
                <w:b/>
                <w:lang w:val="it-IT"/>
              </w:rPr>
              <w:t>Versione corrente</w:t>
            </w:r>
            <w:r w:rsidR="00803CC0" w:rsidRPr="00334269">
              <w:rPr>
                <w:b/>
                <w:lang w:val="it-IT"/>
              </w:rPr>
              <w:t xml:space="preserve">  </w:t>
            </w:r>
            <w:r w:rsidR="00D44F7E">
              <w:rPr>
                <w:b/>
                <w:lang w:val="it-IT"/>
              </w:rPr>
              <w:t>1</w:t>
            </w:r>
            <w:r w:rsidR="000840D8" w:rsidRPr="00334269">
              <w:rPr>
                <w:b/>
                <w:lang w:val="it-IT"/>
              </w:rPr>
              <w:t>.</w:t>
            </w:r>
            <w:r w:rsidR="00B074CB">
              <w:rPr>
                <w:b/>
                <w:lang w:val="it-IT"/>
              </w:rPr>
              <w:t>2</w:t>
            </w:r>
          </w:p>
        </w:tc>
        <w:tc>
          <w:tcPr>
            <w:tcW w:w="1001" w:type="pct"/>
          </w:tcPr>
          <w:p w:rsidR="00B63A4B" w:rsidRPr="00334269" w:rsidRDefault="00B63A4B" w:rsidP="008D39A9">
            <w:pPr>
              <w:pStyle w:val="NoSpacing"/>
              <w:rPr>
                <w:lang w:val="it-IT"/>
              </w:rPr>
            </w:pPr>
          </w:p>
        </w:tc>
      </w:tr>
    </w:tbl>
    <w:p w:rsidR="0024559E" w:rsidRPr="00D00840" w:rsidRDefault="0024559E" w:rsidP="0024559E">
      <w:pPr>
        <w:pStyle w:val="Livello1"/>
      </w:pPr>
      <w:bookmarkStart w:id="3" w:name="_Toc412439854"/>
      <w:bookmarkStart w:id="4" w:name="_Toc415048229"/>
      <w:bookmarkEnd w:id="0"/>
      <w:bookmarkEnd w:id="2"/>
      <w:r w:rsidRPr="00D00840">
        <w:t>SCOPO DE</w:t>
      </w:r>
      <w:r>
        <w:t>L DOCUMENTO</w:t>
      </w:r>
      <w:bookmarkEnd w:id="3"/>
      <w:bookmarkEnd w:id="4"/>
    </w:p>
    <w:p w:rsidR="0024559E" w:rsidRDefault="0024559E" w:rsidP="007B1152">
      <w:pPr>
        <w:pStyle w:val="Livello11"/>
        <w:numPr>
          <w:ilvl w:val="0"/>
          <w:numId w:val="0"/>
        </w:numPr>
        <w:ind w:left="357"/>
      </w:pPr>
      <w:r>
        <w:t xml:space="preserve">Definire le regole che sottendono all’attività coordinata di gestione dei cambiamenti </w:t>
      </w:r>
      <w:r w:rsidR="00BA1E4E">
        <w:t xml:space="preserve">sul prodotto e dei cambiamenti sui processi di sviluppo </w:t>
      </w:r>
      <w:r>
        <w:t>o modifiche durante i processi di progettazione e sviluppo di un progetto software.</w:t>
      </w:r>
    </w:p>
    <w:p w:rsidR="0024559E" w:rsidRPr="00D00840" w:rsidRDefault="0024559E" w:rsidP="0024559E">
      <w:pPr>
        <w:pStyle w:val="Livello1"/>
      </w:pPr>
      <w:bookmarkStart w:id="5" w:name="_Toc415048230"/>
      <w:r>
        <w:t>AUTORI DEL DOCUMENTO</w:t>
      </w:r>
      <w:bookmarkEnd w:id="5"/>
    </w:p>
    <w:p w:rsidR="00BA1E4E" w:rsidRPr="00380EE7" w:rsidRDefault="00BA1E4E" w:rsidP="00BA1E4E">
      <w:pPr>
        <w:pStyle w:val="Livello1"/>
      </w:pPr>
      <w:bookmarkStart w:id="6" w:name="_Toc411671762"/>
      <w:bookmarkStart w:id="7" w:name="_Toc412439855"/>
      <w:bookmarkStart w:id="8" w:name="_Toc415048231"/>
      <w:r>
        <w:t>Antolli Elisa;</w:t>
      </w:r>
    </w:p>
    <w:p w:rsidR="00BA1E4E" w:rsidRPr="00380EE7" w:rsidRDefault="00BA1E4E" w:rsidP="00BA1E4E">
      <w:pPr>
        <w:pStyle w:val="Livello1"/>
      </w:pPr>
      <w:r>
        <w:t>Culaon Alice;</w:t>
      </w:r>
    </w:p>
    <w:p w:rsidR="00BA1E4E" w:rsidRDefault="00BA1E4E" w:rsidP="00BA1E4E">
      <w:pPr>
        <w:pStyle w:val="Livello1"/>
      </w:pPr>
      <w:r>
        <w:t>Pillon Diego;</w:t>
      </w:r>
    </w:p>
    <w:p w:rsidR="0024559E" w:rsidRPr="00D00840" w:rsidRDefault="0024559E" w:rsidP="0024559E">
      <w:pPr>
        <w:pStyle w:val="Livello1"/>
      </w:pPr>
      <w:r w:rsidRPr="00D00840">
        <w:t>GLOSSARIO</w:t>
      </w:r>
      <w:bookmarkEnd w:id="6"/>
      <w:bookmarkEnd w:id="7"/>
      <w:bookmarkEnd w:id="8"/>
    </w:p>
    <w:p w:rsidR="00A026BC" w:rsidRDefault="00A026BC" w:rsidP="00A026BC">
      <w:pPr>
        <w:pStyle w:val="Livello11"/>
      </w:pPr>
      <w:bookmarkStart w:id="9" w:name="_Toc411671765"/>
      <w:r w:rsidRPr="00C950C0">
        <w:rPr>
          <w:i/>
        </w:rPr>
        <w:t>Cambiamento</w:t>
      </w:r>
      <w:r>
        <w:t xml:space="preserve">: </w:t>
      </w:r>
      <w:r w:rsidR="00A01D57">
        <w:t xml:space="preserve">Sia una modifica parziale su come un determinato modulo o oggetto viene implementato, sia </w:t>
      </w:r>
      <w:r w:rsidR="009A585A">
        <w:t>una ra</w:t>
      </w:r>
      <w:r w:rsidR="00A01D57">
        <w:t>dicale scelta diversa nel cosa oltre che</w:t>
      </w:r>
      <w:r w:rsidR="009A585A">
        <w:t xml:space="preserve"> nel come un determinato modulo o oggetto viene implementato</w:t>
      </w:r>
      <w:r>
        <w:t>;</w:t>
      </w:r>
      <w:r w:rsidR="00E5241F">
        <w:t xml:space="preserve"> </w:t>
      </w:r>
      <w:r w:rsidR="0049396B">
        <w:t>dovreb</w:t>
      </w:r>
      <w:r w:rsidR="00E5241F">
        <w:t xml:space="preserve">be essere sottoposto ad una </w:t>
      </w:r>
      <w:r w:rsidR="0049396B">
        <w:t xml:space="preserve">attenta analisi, </w:t>
      </w:r>
      <w:r w:rsidR="00E5241F">
        <w:t>se</w:t>
      </w:r>
      <w:r w:rsidR="0049396B">
        <w:t xml:space="preserve"> si fanno scelte “strategiche” o “logiche” diverse</w:t>
      </w:r>
      <w:r w:rsidR="00E5241F">
        <w:t xml:space="preserve"> da quelle della versione precendente</w:t>
      </w:r>
      <w:r w:rsidR="0049396B">
        <w:t>;</w:t>
      </w:r>
    </w:p>
    <w:bookmarkEnd w:id="9"/>
    <w:p w:rsidR="00A026BC" w:rsidRDefault="00A026BC" w:rsidP="00A026BC">
      <w:pPr>
        <w:pStyle w:val="Livello11"/>
      </w:pPr>
      <w:r w:rsidRPr="00C950C0">
        <w:rPr>
          <w:i/>
        </w:rPr>
        <w:t>Gestione dei Cambiamenti</w:t>
      </w:r>
      <w:r>
        <w:t>: a</w:t>
      </w:r>
      <w:r w:rsidR="0049396B">
        <w:t xml:space="preserve">ttività coordinata di raccolta di proposte di cambiamento </w:t>
      </w:r>
      <w:r>
        <w:t xml:space="preserve"> ;</w:t>
      </w:r>
    </w:p>
    <w:p w:rsidR="00A026BC" w:rsidRDefault="00A026BC" w:rsidP="00A026BC">
      <w:pPr>
        <w:pStyle w:val="Livello11"/>
      </w:pPr>
      <w:r w:rsidRPr="00C950C0">
        <w:rPr>
          <w:i/>
        </w:rPr>
        <w:t>Strumenti per la gestione dei cambiamenti</w:t>
      </w:r>
      <w:r>
        <w:t xml:space="preserve">: </w:t>
      </w:r>
      <w:r w:rsidR="0049396B">
        <w:t>Tools automatici quali un sistema di gestione delle versioni</w:t>
      </w:r>
      <w:r>
        <w:t>;</w:t>
      </w:r>
    </w:p>
    <w:p w:rsidR="00A026BC" w:rsidRDefault="00A026BC" w:rsidP="00A026BC">
      <w:pPr>
        <w:pStyle w:val="Livello11"/>
      </w:pPr>
      <w:r w:rsidRPr="00C950C0">
        <w:rPr>
          <w:i/>
        </w:rPr>
        <w:t>Form</w:t>
      </w:r>
      <w:r>
        <w:t xml:space="preserve">: </w:t>
      </w:r>
      <w:r w:rsidR="00E7562A">
        <w:t xml:space="preserve">modulo da compilare per la richiesta </w:t>
      </w:r>
      <w:r w:rsidR="00873D6C">
        <w:t xml:space="preserve">di </w:t>
      </w:r>
      <w:r w:rsidR="00E7562A">
        <w:t>modifica</w:t>
      </w:r>
      <w:r w:rsidR="00873D6C">
        <w:t xml:space="preserve"> / proposta di cambiamento</w:t>
      </w:r>
      <w:r>
        <w:t>;</w:t>
      </w:r>
    </w:p>
    <w:p w:rsidR="00A026BC" w:rsidRDefault="00A026BC" w:rsidP="00A026BC">
      <w:pPr>
        <w:pStyle w:val="Livello11"/>
      </w:pPr>
      <w:r w:rsidRPr="00C950C0">
        <w:rPr>
          <w:i/>
        </w:rPr>
        <w:t>Siste</w:t>
      </w:r>
      <w:r w:rsidR="00712AFD" w:rsidRPr="00C950C0">
        <w:rPr>
          <w:i/>
        </w:rPr>
        <w:t>ma di Gestione delle Versioni</w:t>
      </w:r>
      <w:r w:rsidR="00712AFD">
        <w:t xml:space="preserve">: </w:t>
      </w:r>
      <w:r w:rsidR="00D13B8F">
        <w:t>Tools per la gestione automatica di versionamento</w:t>
      </w:r>
      <w:r w:rsidR="00712AFD">
        <w:t>;</w:t>
      </w:r>
      <w:r w:rsidR="0049396B">
        <w:t xml:space="preserve"> include al suo interno le politiche di naming;</w:t>
      </w:r>
    </w:p>
    <w:p w:rsidR="00EA431A" w:rsidRDefault="00EA431A" w:rsidP="00A026BC">
      <w:pPr>
        <w:pStyle w:val="Livello11"/>
      </w:pPr>
      <w:r>
        <w:rPr>
          <w:i/>
        </w:rPr>
        <w:t>CCB</w:t>
      </w:r>
      <w:r w:rsidRPr="00EA431A">
        <w:t>:</w:t>
      </w:r>
      <w:r>
        <w:t xml:space="preserve"> </w:t>
      </w:r>
      <w:r>
        <w:rPr>
          <w:i/>
        </w:rPr>
        <w:t xml:space="preserve"> </w:t>
      </w:r>
      <w:r w:rsidRPr="00873D6C">
        <w:t>Change Control Board</w:t>
      </w:r>
      <w:r w:rsidR="00873D6C">
        <w:t xml:space="preserve">: </w:t>
      </w:r>
      <w:r w:rsidR="00150306">
        <w:t xml:space="preserve">commissione </w:t>
      </w:r>
      <w:r w:rsidR="009757C0">
        <w:t xml:space="preserve">o persona </w:t>
      </w:r>
      <w:r w:rsidR="00150306">
        <w:t xml:space="preserve">con </w:t>
      </w:r>
      <w:r w:rsidR="00873D6C">
        <w:t>funzione di valutazione finale della proposta di cambiamento o richiesta di modifica per la sua approvazione o bocciatura</w:t>
      </w:r>
      <w:r w:rsidRPr="00873D6C">
        <w:t>;</w:t>
      </w:r>
      <w:r w:rsidR="00150306">
        <w:t xml:space="preserve"> dovrebbe essere il più indipendente possibile dallo staff di sviluppo e avere al suo inter</w:t>
      </w:r>
      <w:r w:rsidR="009757C0">
        <w:t>no  personale rappresentativo della clientela</w:t>
      </w:r>
      <w:r w:rsidR="00F17500">
        <w:t xml:space="preserve">; </w:t>
      </w:r>
    </w:p>
    <w:p w:rsidR="00873D6C" w:rsidRDefault="00873D6C" w:rsidP="00A026BC">
      <w:pPr>
        <w:pStyle w:val="Livello11"/>
      </w:pPr>
      <w:r>
        <w:rPr>
          <w:i/>
        </w:rPr>
        <w:t>QA</w:t>
      </w:r>
      <w:r w:rsidRPr="00873D6C">
        <w:t>:</w:t>
      </w:r>
      <w:r>
        <w:t xml:space="preserve"> Controllo qualità: </w:t>
      </w:r>
      <w:r w:rsidR="009757C0">
        <w:t xml:space="preserve">commissione o persona che </w:t>
      </w:r>
      <w:r>
        <w:t>ha il compito di verificare il livello della qualità del sofwtare dopo ogni cambiamento</w:t>
      </w:r>
    </w:p>
    <w:p w:rsidR="005E45C2" w:rsidRDefault="005E45C2">
      <w:pPr>
        <w:spacing w:after="0" w:line="240" w:lineRule="auto"/>
        <w:rPr>
          <w:b/>
          <w:sz w:val="24"/>
          <w:szCs w:val="24"/>
          <w:highlight w:val="lightGray"/>
        </w:rPr>
      </w:pPr>
      <w:r>
        <w:rPr>
          <w:highlight w:val="lightGray"/>
        </w:rPr>
        <w:br w:type="page"/>
      </w:r>
    </w:p>
    <w:p w:rsidR="00A026BC" w:rsidRPr="005E45C2" w:rsidRDefault="00A026BC" w:rsidP="005E45C2">
      <w:pPr>
        <w:pStyle w:val="Livello1"/>
      </w:pPr>
      <w:bookmarkStart w:id="10" w:name="_Toc415048232"/>
      <w:r w:rsidRPr="005E45C2">
        <w:t>LA GESTIONE DEI CAMBIAMENTI</w:t>
      </w:r>
      <w:bookmarkEnd w:id="10"/>
    </w:p>
    <w:p w:rsidR="00B34EC4" w:rsidRDefault="00A026BC" w:rsidP="00B34EC4">
      <w:pPr>
        <w:pStyle w:val="Livello11"/>
        <w:numPr>
          <w:ilvl w:val="0"/>
          <w:numId w:val="0"/>
        </w:numPr>
        <w:ind w:left="357"/>
      </w:pPr>
      <w:r>
        <w:t>Durante la progettazione di un software o, a maggior ragione, di un sistema software,</w:t>
      </w:r>
      <w:r w:rsidR="00B34EC4">
        <w:t xml:space="preserve"> è cosa  normale che</w:t>
      </w:r>
      <w:r>
        <w:t xml:space="preserve"> lo staff</w:t>
      </w:r>
      <w:r w:rsidR="00D05FD1">
        <w:t>,</w:t>
      </w:r>
      <w:r>
        <w:t xml:space="preserve"> che</w:t>
      </w:r>
      <w:r w:rsidR="00D05FD1">
        <w:t xml:space="preserve"> se ne occupa,</w:t>
      </w:r>
      <w:r w:rsidR="00B34EC4">
        <w:t xml:space="preserve"> si veda arrivare una certa quanti</w:t>
      </w:r>
      <w:r w:rsidR="00D05FD1">
        <w:t>tà di richieste di cambiamenti o modifiche:</w:t>
      </w:r>
      <w:r w:rsidR="00B34EC4">
        <w:t xml:space="preserve"> sia di cosa debba essere compreso nel sofware stesso, sia di come questo software debba essere implementato o di come debba presentarsi, in varie fasi del processo di sviluppo e dipenedentemente da chi è promotore della singola proposta/richiesta in questione.</w:t>
      </w:r>
      <w:r w:rsidR="00D05FD1">
        <w:br/>
      </w:r>
      <w:r w:rsidR="00D05FD1">
        <w:br/>
        <w:t>Le proposte/richieste di modifica posso provenire dai seguenti soggetti:</w:t>
      </w:r>
    </w:p>
    <w:p w:rsidR="00A026BC" w:rsidRDefault="00D05FD1" w:rsidP="00A026BC">
      <w:pPr>
        <w:pStyle w:val="Livello11"/>
      </w:pPr>
      <w:r w:rsidRPr="00246D4F">
        <w:rPr>
          <w:i/>
        </w:rPr>
        <w:t>Utenti</w:t>
      </w:r>
      <w:r>
        <w:t>: ovviamente da loro partono tutte quelle modifiche che andranno a influire la qualità del loro lavoro e l’efficienza operativa del sistema;</w:t>
      </w:r>
    </w:p>
    <w:p w:rsidR="00D05FD1" w:rsidRDefault="00D05FD1" w:rsidP="00A026BC">
      <w:pPr>
        <w:pStyle w:val="Livello11"/>
      </w:pPr>
      <w:r w:rsidRPr="00246D4F">
        <w:rPr>
          <w:i/>
        </w:rPr>
        <w:t>Sviluppatori</w:t>
      </w:r>
      <w:r>
        <w:t>: le modifiche che verosimilmente queste figure andranno a proporre, avranno una natura più tecnica rispetto  agli utenti;</w:t>
      </w:r>
    </w:p>
    <w:p w:rsidR="00D05FD1" w:rsidRDefault="00D05FD1" w:rsidP="00A026BC">
      <w:pPr>
        <w:pStyle w:val="Livello11"/>
      </w:pPr>
      <w:r w:rsidRPr="00246D4F">
        <w:rPr>
          <w:i/>
        </w:rPr>
        <w:t>Dalle Forze di Mercato</w:t>
      </w:r>
      <w:r>
        <w:t>: sono modifiche tese a rispondere meglio a esigenze di tipo sia commerciale, sia di livello tecnologico laddov</w:t>
      </w:r>
      <w:r w:rsidR="00F35454">
        <w:t>e vi sia obsolescenza dei moduli/sistemi attuali.</w:t>
      </w:r>
      <w:r>
        <w:t xml:space="preserve"> </w:t>
      </w:r>
    </w:p>
    <w:p w:rsidR="00EA431A" w:rsidRPr="00D00840" w:rsidRDefault="00EA431A" w:rsidP="00EA431A">
      <w:pPr>
        <w:pStyle w:val="Livello1"/>
      </w:pPr>
      <w:bookmarkStart w:id="11" w:name="_Toc415048233"/>
      <w:r>
        <w:t xml:space="preserve">IL </w:t>
      </w:r>
      <w:r w:rsidR="009957E9">
        <w:t>PROCESSO</w:t>
      </w:r>
      <w:r>
        <w:t xml:space="preserve"> DI GESTIONE DEI CAMBIAMENTI</w:t>
      </w:r>
      <w:bookmarkEnd w:id="11"/>
    </w:p>
    <w:p w:rsidR="00EA431A" w:rsidRPr="007D01EA" w:rsidRDefault="00552F4C" w:rsidP="00552F4C">
      <w:pPr>
        <w:pStyle w:val="Livello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1 </w:t>
      </w:r>
      <w:r w:rsidR="00EA431A" w:rsidRPr="007D01EA">
        <w:rPr>
          <w:rFonts w:ascii="Lucida Console" w:hAnsi="Lucida Console"/>
          <w:sz w:val="20"/>
          <w:szCs w:val="20"/>
        </w:rPr>
        <w:t>Si parte dalla compilazione del form di richiesta;</w:t>
      </w:r>
    </w:p>
    <w:p w:rsidR="00EA431A" w:rsidRPr="007D01EA" w:rsidRDefault="00552F4C" w:rsidP="00552F4C">
      <w:pPr>
        <w:pStyle w:val="Livello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2 </w:t>
      </w:r>
      <w:r w:rsidR="00EA431A" w:rsidRPr="007D01EA">
        <w:rPr>
          <w:rFonts w:ascii="Lucida Console" w:hAnsi="Lucida Console"/>
          <w:sz w:val="20"/>
          <w:szCs w:val="20"/>
        </w:rPr>
        <w:t>S</w:t>
      </w:r>
      <w:r w:rsidR="004F3208" w:rsidRPr="007D01EA">
        <w:rPr>
          <w:rFonts w:ascii="Lucida Console" w:hAnsi="Lucida Console"/>
          <w:sz w:val="20"/>
          <w:szCs w:val="20"/>
        </w:rPr>
        <w:t>i analizza il form di richiesta</w:t>
      </w:r>
    </w:p>
    <w:p w:rsidR="00EA431A" w:rsidRPr="007D01EA" w:rsidRDefault="00552F4C" w:rsidP="00552F4C">
      <w:pPr>
        <w:pStyle w:val="Livello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3 </w:t>
      </w:r>
      <w:r w:rsidR="00EA431A" w:rsidRPr="007D01EA">
        <w:rPr>
          <w:rFonts w:ascii="Lucida Console" w:hAnsi="Lucida Console"/>
          <w:sz w:val="20"/>
          <w:szCs w:val="20"/>
        </w:rPr>
        <w:t>Se il form è valutato positivamente allora</w:t>
      </w:r>
      <w:r w:rsidR="00004E4C" w:rsidRPr="007D01EA">
        <w:rPr>
          <w:rFonts w:ascii="Lucida Console" w:hAnsi="Lucida Console"/>
          <w:sz w:val="20"/>
          <w:szCs w:val="20"/>
        </w:rPr>
        <w:t>;</w:t>
      </w:r>
      <w:r w:rsidR="001C2902">
        <w:rPr>
          <w:rFonts w:ascii="Lucida Console" w:hAnsi="Lucida Console"/>
          <w:sz w:val="20"/>
          <w:szCs w:val="20"/>
        </w:rPr>
        <w:br/>
      </w:r>
    </w:p>
    <w:p w:rsidR="00EA431A" w:rsidRPr="007D01EA" w:rsidRDefault="00552F4C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4 </w:t>
      </w:r>
      <w:r w:rsidRPr="007D01EA">
        <w:rPr>
          <w:rFonts w:ascii="Lucida Console" w:hAnsi="Lucida Console"/>
          <w:sz w:val="20"/>
          <w:szCs w:val="20"/>
        </w:rPr>
        <w:tab/>
      </w:r>
      <w:r w:rsidRPr="007D01EA">
        <w:rPr>
          <w:rFonts w:ascii="Lucida Console" w:hAnsi="Lucida Console"/>
          <w:sz w:val="20"/>
          <w:szCs w:val="20"/>
        </w:rPr>
        <w:tab/>
      </w:r>
      <w:r w:rsidR="00EA431A" w:rsidRPr="007D01EA">
        <w:rPr>
          <w:rFonts w:ascii="Lucida Console" w:hAnsi="Lucida Console"/>
          <w:sz w:val="20"/>
          <w:szCs w:val="20"/>
        </w:rPr>
        <w:t xml:space="preserve">Si valuta come il cambiamento può essere </w:t>
      </w:r>
      <w:r w:rsidR="002D7C8E" w:rsidRPr="007D01EA">
        <w:rPr>
          <w:rFonts w:ascii="Lucida Console" w:hAnsi="Lucida Console"/>
          <w:sz w:val="20"/>
          <w:szCs w:val="20"/>
        </w:rPr>
        <w:t>implementato</w:t>
      </w:r>
      <w:r w:rsidR="00EA431A" w:rsidRPr="007D01EA">
        <w:rPr>
          <w:rFonts w:ascii="Lucida Console" w:hAnsi="Lucida Console"/>
          <w:sz w:val="20"/>
          <w:szCs w:val="20"/>
        </w:rPr>
        <w:t>;</w:t>
      </w:r>
    </w:p>
    <w:p w:rsidR="00EA431A" w:rsidRPr="007D01EA" w:rsidRDefault="00552F4C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5 </w:t>
      </w:r>
      <w:r w:rsidRPr="007D01EA">
        <w:rPr>
          <w:rFonts w:ascii="Lucida Console" w:hAnsi="Lucida Console"/>
          <w:sz w:val="20"/>
          <w:szCs w:val="20"/>
        </w:rPr>
        <w:tab/>
      </w:r>
      <w:r w:rsidRPr="007D01EA">
        <w:rPr>
          <w:rFonts w:ascii="Lucida Console" w:hAnsi="Lucida Console"/>
          <w:sz w:val="20"/>
          <w:szCs w:val="20"/>
        </w:rPr>
        <w:tab/>
      </w:r>
      <w:r w:rsidR="00EA431A" w:rsidRPr="007D01EA">
        <w:rPr>
          <w:rFonts w:ascii="Lucida Console" w:hAnsi="Lucida Console"/>
          <w:sz w:val="20"/>
          <w:szCs w:val="20"/>
        </w:rPr>
        <w:t>Si valutano i costi di realizzo;</w:t>
      </w:r>
    </w:p>
    <w:p w:rsidR="00EA431A" w:rsidRPr="007D01EA" w:rsidRDefault="00552F4C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6 </w:t>
      </w:r>
      <w:r w:rsidRPr="007D01EA">
        <w:rPr>
          <w:rFonts w:ascii="Lucida Console" w:hAnsi="Lucida Console"/>
          <w:sz w:val="20"/>
          <w:szCs w:val="20"/>
        </w:rPr>
        <w:tab/>
      </w:r>
      <w:r w:rsidRPr="007D01EA">
        <w:rPr>
          <w:rFonts w:ascii="Lucida Console" w:hAnsi="Lucida Console"/>
          <w:sz w:val="20"/>
          <w:szCs w:val="20"/>
        </w:rPr>
        <w:tab/>
      </w:r>
      <w:r w:rsidR="00EA431A" w:rsidRPr="007D01EA">
        <w:rPr>
          <w:rFonts w:ascii="Lucida Console" w:hAnsi="Lucida Console"/>
          <w:sz w:val="20"/>
          <w:szCs w:val="20"/>
        </w:rPr>
        <w:t>Si sottopone la richiesta alla CCB</w:t>
      </w:r>
      <w:r w:rsidR="00004E4C" w:rsidRPr="007D01EA">
        <w:rPr>
          <w:rFonts w:ascii="Lucida Console" w:hAnsi="Lucida Console"/>
          <w:sz w:val="20"/>
          <w:szCs w:val="20"/>
        </w:rPr>
        <w:t>;</w:t>
      </w:r>
      <w:r w:rsidR="001C2902">
        <w:rPr>
          <w:rFonts w:ascii="Lucida Console" w:hAnsi="Lucida Console"/>
          <w:sz w:val="20"/>
          <w:szCs w:val="20"/>
        </w:rPr>
        <w:br/>
      </w:r>
    </w:p>
    <w:p w:rsidR="00873D6C" w:rsidRPr="007D01EA" w:rsidRDefault="00552F4C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 xml:space="preserve">7 </w:t>
      </w:r>
      <w:r w:rsidRPr="007D01EA">
        <w:rPr>
          <w:rFonts w:ascii="Lucida Console" w:hAnsi="Lucida Console"/>
          <w:sz w:val="20"/>
          <w:szCs w:val="20"/>
        </w:rPr>
        <w:tab/>
      </w:r>
      <w:r w:rsidRPr="007D01EA">
        <w:rPr>
          <w:rFonts w:ascii="Lucida Console" w:hAnsi="Lucida Console"/>
          <w:sz w:val="20"/>
          <w:szCs w:val="20"/>
        </w:rPr>
        <w:tab/>
      </w:r>
      <w:r w:rsidR="00873D6C" w:rsidRPr="007D01EA">
        <w:rPr>
          <w:rFonts w:ascii="Lucida Console" w:hAnsi="Lucida Console"/>
          <w:sz w:val="20"/>
          <w:szCs w:val="20"/>
        </w:rPr>
        <w:t>Se il cambiamento è accettato</w:t>
      </w:r>
    </w:p>
    <w:p w:rsidR="00873D6C" w:rsidRPr="007D01EA" w:rsidRDefault="001C2902" w:rsidP="00B3065C">
      <w:pPr>
        <w:pStyle w:val="Livello1111"/>
      </w:pPr>
      <w:r>
        <w:t>8</w:t>
      </w:r>
      <w:r>
        <w:tab/>
      </w:r>
      <w:r w:rsidR="00873D6C" w:rsidRPr="007D01EA">
        <w:t>Allora si realizza il cambiamento</w:t>
      </w:r>
      <w:r w:rsidR="00004E4C" w:rsidRPr="007D01EA">
        <w:t>;</w:t>
      </w:r>
    </w:p>
    <w:p w:rsidR="004C608E" w:rsidRPr="007D01EA" w:rsidRDefault="00B3065C" w:rsidP="00B3065C">
      <w:pPr>
        <w:pStyle w:val="Livello1111"/>
      </w:pPr>
      <w:r>
        <w:t>9</w:t>
      </w:r>
      <w:r>
        <w:tab/>
      </w:r>
      <w:r w:rsidR="001C2902">
        <w:t>Si allega b</w:t>
      </w:r>
      <w:r w:rsidR="004C608E" w:rsidRPr="007D01EA">
        <w:t>reve descrizione del cambiamento apportato e delle motivazioni;</w:t>
      </w:r>
    </w:p>
    <w:p w:rsidR="00873D6C" w:rsidRPr="007D01EA" w:rsidRDefault="004C608E" w:rsidP="00B3065C">
      <w:pPr>
        <w:pStyle w:val="Livello1111"/>
      </w:pPr>
      <w:r w:rsidRPr="007D01EA">
        <w:t xml:space="preserve">10 </w:t>
      </w:r>
      <w:r w:rsidRPr="007D01EA">
        <w:tab/>
      </w:r>
      <w:r w:rsidR="00873D6C" w:rsidRPr="007D01EA">
        <w:t>Si sottopone il SW cambiato per l’approvazione della qualità</w:t>
      </w:r>
      <w:r w:rsidR="00004E4C" w:rsidRPr="007D01EA">
        <w:t>;</w:t>
      </w:r>
      <w:r w:rsidR="00B3065C">
        <w:br/>
      </w:r>
    </w:p>
    <w:p w:rsidR="004F3208" w:rsidRPr="007D01EA" w:rsidRDefault="004C608E" w:rsidP="00B3065C">
      <w:pPr>
        <w:pStyle w:val="Livello1111"/>
      </w:pPr>
      <w:r w:rsidRPr="007D01EA">
        <w:t>11</w:t>
      </w:r>
      <w:r w:rsidR="00552F4C" w:rsidRPr="007D01EA">
        <w:t xml:space="preserve"> </w:t>
      </w:r>
      <w:r w:rsidR="00552F4C" w:rsidRPr="007D01EA">
        <w:tab/>
      </w:r>
      <w:r w:rsidR="00004E4C" w:rsidRPr="007D01EA">
        <w:t xml:space="preserve">Si ripetono i </w:t>
      </w:r>
      <w:r w:rsidR="001C2902">
        <w:t>tre</w:t>
      </w:r>
      <w:r w:rsidR="004F3208" w:rsidRPr="007D01EA">
        <w:t xml:space="preserve"> passi precedenti</w:t>
      </w:r>
      <w:r w:rsidR="001C2902">
        <w:t xml:space="preserve"> (si torna al passo 8)</w:t>
      </w:r>
      <w:r w:rsidR="004F3208" w:rsidRPr="007D01EA">
        <w:t xml:space="preserve"> finché la qualità non è ad un livello accettabile;</w:t>
      </w:r>
      <w:r w:rsidR="001C2902">
        <w:br/>
      </w:r>
    </w:p>
    <w:p w:rsidR="004F3208" w:rsidRPr="007D01EA" w:rsidRDefault="004C608E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>12</w:t>
      </w:r>
      <w:r w:rsidR="00552F4C" w:rsidRPr="007D01EA">
        <w:rPr>
          <w:rFonts w:ascii="Lucida Console" w:hAnsi="Lucida Console"/>
          <w:sz w:val="20"/>
          <w:szCs w:val="20"/>
        </w:rPr>
        <w:t xml:space="preserve"> </w:t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4F3208" w:rsidRPr="007D01EA">
        <w:rPr>
          <w:rFonts w:ascii="Lucida Console" w:hAnsi="Lucida Console"/>
          <w:sz w:val="20"/>
          <w:szCs w:val="20"/>
        </w:rPr>
        <w:t>Si crea una nuova versione di sistema;</w:t>
      </w:r>
    </w:p>
    <w:p w:rsidR="0072415E" w:rsidRPr="007D01EA" w:rsidRDefault="004C608E" w:rsidP="00552F4C">
      <w:pPr>
        <w:pStyle w:val="Livello111"/>
        <w:numPr>
          <w:ilvl w:val="0"/>
          <w:numId w:val="0"/>
        </w:numPr>
        <w:ind w:left="2127" w:hanging="1770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>13</w:t>
      </w:r>
      <w:r w:rsidR="00552F4C" w:rsidRPr="007D01EA">
        <w:rPr>
          <w:rFonts w:ascii="Lucida Console" w:hAnsi="Lucida Console"/>
          <w:sz w:val="20"/>
          <w:szCs w:val="20"/>
        </w:rPr>
        <w:t xml:space="preserve"> </w:t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72415E" w:rsidRPr="007D01EA">
        <w:rPr>
          <w:rFonts w:ascii="Lucida Console" w:hAnsi="Lucida Console"/>
          <w:sz w:val="20"/>
          <w:szCs w:val="20"/>
        </w:rPr>
        <w:t>Comunicazione ai membri dello staff dell’esistenza di una nuova versione</w:t>
      </w:r>
      <w:r w:rsidR="00B3065C">
        <w:rPr>
          <w:rFonts w:ascii="Lucida Console" w:hAnsi="Lucida Console"/>
          <w:sz w:val="20"/>
          <w:szCs w:val="20"/>
        </w:rPr>
        <w:t>;</w:t>
      </w:r>
    </w:p>
    <w:p w:rsidR="004F3208" w:rsidRPr="007D01EA" w:rsidRDefault="004C608E" w:rsidP="00552F4C">
      <w:pPr>
        <w:pStyle w:val="Livello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>14</w:t>
      </w:r>
      <w:r w:rsidR="00552F4C" w:rsidRPr="007D01EA">
        <w:rPr>
          <w:rFonts w:ascii="Lucida Console" w:hAnsi="Lucida Console"/>
          <w:sz w:val="20"/>
          <w:szCs w:val="20"/>
        </w:rPr>
        <w:t xml:space="preserve"> </w:t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4F3208" w:rsidRPr="007D01EA">
        <w:rPr>
          <w:rFonts w:ascii="Lucida Console" w:hAnsi="Lucida Console"/>
          <w:sz w:val="20"/>
          <w:szCs w:val="20"/>
        </w:rPr>
        <w:t>Se il cabiamento non è accettato</w:t>
      </w:r>
    </w:p>
    <w:p w:rsidR="004F3208" w:rsidRPr="007D01EA" w:rsidRDefault="004C608E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>15</w:t>
      </w:r>
      <w:r w:rsidR="00552F4C" w:rsidRPr="007D01EA">
        <w:rPr>
          <w:rFonts w:ascii="Lucida Console" w:hAnsi="Lucida Console"/>
          <w:sz w:val="20"/>
          <w:szCs w:val="20"/>
        </w:rPr>
        <w:t xml:space="preserve"> </w:t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4F3208" w:rsidRPr="007D01EA">
        <w:rPr>
          <w:rFonts w:ascii="Lucida Console" w:hAnsi="Lucida Console"/>
          <w:sz w:val="20"/>
          <w:szCs w:val="20"/>
        </w:rPr>
        <w:t>Allora si rifiuta la richiesta/proposta;</w:t>
      </w:r>
    </w:p>
    <w:p w:rsidR="004F3208" w:rsidRPr="007D01EA" w:rsidRDefault="004C608E" w:rsidP="00552F4C">
      <w:pPr>
        <w:pStyle w:val="Livello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>16</w:t>
      </w:r>
      <w:r w:rsidR="00552F4C" w:rsidRPr="007D01EA">
        <w:rPr>
          <w:rFonts w:ascii="Lucida Console" w:hAnsi="Lucida Console"/>
          <w:sz w:val="20"/>
          <w:szCs w:val="20"/>
        </w:rPr>
        <w:t xml:space="preserve"> </w:t>
      </w:r>
      <w:r w:rsidR="004F3208" w:rsidRPr="007D01EA">
        <w:rPr>
          <w:rFonts w:ascii="Lucida Console" w:hAnsi="Lucida Console"/>
          <w:sz w:val="20"/>
          <w:szCs w:val="20"/>
        </w:rPr>
        <w:t xml:space="preserve">Se il </w:t>
      </w:r>
      <w:r w:rsidR="00552F4C" w:rsidRPr="007D01EA">
        <w:rPr>
          <w:rFonts w:ascii="Lucida Console" w:hAnsi="Lucida Console"/>
          <w:sz w:val="20"/>
          <w:szCs w:val="20"/>
        </w:rPr>
        <w:t>form non è valutato positivamente</w:t>
      </w:r>
    </w:p>
    <w:p w:rsidR="004F3208" w:rsidRPr="007D01EA" w:rsidRDefault="004C608E" w:rsidP="00552F4C">
      <w:pPr>
        <w:pStyle w:val="Livello111"/>
        <w:numPr>
          <w:ilvl w:val="0"/>
          <w:numId w:val="0"/>
        </w:numPr>
        <w:ind w:left="357"/>
        <w:rPr>
          <w:rFonts w:ascii="Lucida Console" w:hAnsi="Lucida Console"/>
          <w:sz w:val="20"/>
          <w:szCs w:val="20"/>
        </w:rPr>
      </w:pPr>
      <w:r w:rsidRPr="007D01EA">
        <w:rPr>
          <w:rFonts w:ascii="Lucida Console" w:hAnsi="Lucida Console"/>
          <w:sz w:val="20"/>
          <w:szCs w:val="20"/>
        </w:rPr>
        <w:t>17</w:t>
      </w:r>
      <w:r w:rsidR="00552F4C" w:rsidRPr="007D01EA">
        <w:rPr>
          <w:rFonts w:ascii="Lucida Console" w:hAnsi="Lucida Console"/>
          <w:sz w:val="20"/>
          <w:szCs w:val="20"/>
        </w:rPr>
        <w:t xml:space="preserve"> </w:t>
      </w:r>
      <w:r w:rsidR="00552F4C" w:rsidRPr="007D01EA">
        <w:rPr>
          <w:rFonts w:ascii="Lucida Console" w:hAnsi="Lucida Console"/>
          <w:sz w:val="20"/>
          <w:szCs w:val="20"/>
        </w:rPr>
        <w:tab/>
      </w:r>
      <w:r w:rsidR="004F3208" w:rsidRPr="007D01EA">
        <w:rPr>
          <w:rFonts w:ascii="Lucida Console" w:hAnsi="Lucida Console"/>
          <w:sz w:val="20"/>
          <w:szCs w:val="20"/>
        </w:rPr>
        <w:t>Allora si rifiuta la richiesta/proposta;</w:t>
      </w:r>
    </w:p>
    <w:p w:rsidR="004C608E" w:rsidRDefault="004C608E">
      <w:pPr>
        <w:spacing w:after="0" w:line="240" w:lineRule="auto"/>
        <w:rPr>
          <w:sz w:val="24"/>
          <w:szCs w:val="24"/>
        </w:rPr>
      </w:pPr>
      <w:r>
        <w:br w:type="page"/>
      </w:r>
    </w:p>
    <w:p w:rsidR="00855416" w:rsidRDefault="00855416" w:rsidP="00855416">
      <w:pPr>
        <w:pStyle w:val="Livello1"/>
        <w:numPr>
          <w:ilvl w:val="0"/>
          <w:numId w:val="0"/>
        </w:numPr>
      </w:pPr>
      <w:r>
        <w:rPr>
          <w:noProof/>
          <w:lang w:eastAsia="it-IT"/>
        </w:rPr>
        <w:drawing>
          <wp:inline distT="0" distB="0" distL="0" distR="0">
            <wp:extent cx="6155055" cy="8705215"/>
            <wp:effectExtent l="19050" t="0" r="0" b="0"/>
            <wp:docPr id="10" name="Picture 9" descr="DdF Gestione dei Cambiam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F Gestione dei Cambiamenti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4E" w:rsidRDefault="00246D4F" w:rsidP="00855416">
      <w:pPr>
        <w:pStyle w:val="Livello1"/>
      </w:pPr>
      <w:bookmarkStart w:id="12" w:name="_Toc415048234"/>
      <w:r>
        <w:t>FORMULARI</w:t>
      </w:r>
      <w:bookmarkEnd w:id="12"/>
    </w:p>
    <w:p w:rsidR="00BA1E4E" w:rsidRPr="00BA1E4E" w:rsidRDefault="00BA1E4E" w:rsidP="00855416">
      <w:pPr>
        <w:pStyle w:val="Livello11"/>
      </w:pPr>
      <w:r>
        <w:t>FORM PER LE RICHIESTE DI MODIFICA:</w: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233.55pt;margin-top:756pt;width:95.7pt;height:17.3pt;z-index:251704832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7" type="#_x0000_t202" style="position:absolute;left:0;text-align:left;margin-left:205.5pt;margin-top:683.25pt;width:312.75pt;height:66pt;z-index:251703808;mso-position-horizontal-relative:page;mso-position-vertical-relative:page;mso-height-relative:top-margin-area" o:allowincell="f" fillcolor="white [3212]" strokecolor="#31849b">
            <v:textbox>
              <w:txbxContent>
                <w:p w:rsidR="00BA1E4E" w:rsidRPr="00BE4CC0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6" type="#_x0000_t202" style="position:absolute;left:0;text-align:left;margin-left:436.5pt;margin-top:660pt;width:81.75pt;height:17.3pt;z-index:251702784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5" type="#_x0000_t202" style="position:absolute;left:0;text-align:left;margin-left:267.75pt;margin-top:660pt;width:96.55pt;height:17.3pt;z-index:251701760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4" type="#_x0000_t202" style="position:absolute;left:0;text-align:left;margin-left:210.3pt;margin-top:636pt;width:307.95pt;height:17.3pt;z-index:251700736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3" type="#_x0000_t202" style="position:absolute;left:0;text-align:left;margin-left:453pt;margin-top:612.75pt;width:65.25pt;height:17.3pt;z-index:251699712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2" type="#_x0000_t202" style="position:absolute;left:0;text-align:left;margin-left:186.75pt;margin-top:612.75pt;width:2in;height:17.3pt;z-index:251698688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1" type="#_x0000_t202" style="position:absolute;left:0;text-align:left;margin-left:210.3pt;margin-top:589.5pt;width:307.95pt;height:17.3pt;z-index:251697664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00" type="#_x0000_t202" style="position:absolute;left:0;text-align:left;margin-left:210.3pt;margin-top:537.75pt;width:307.95pt;height:45.75pt;z-index:251696640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  <w:p w:rsidR="00BA1E4E" w:rsidRDefault="00BA1E4E" w:rsidP="00BA1E4E">
                  <w:pPr>
                    <w:spacing w:after="0" w:line="240" w:lineRule="auto"/>
                  </w:pPr>
                </w:p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9" type="#_x0000_t202" style="position:absolute;left:0;text-align:left;margin-left:228pt;margin-top:513.75pt;width:291pt;height:17.3pt;z-index:251695616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8" type="#_x0000_t202" style="position:absolute;left:0;text-align:left;margin-left:247.9pt;margin-top:489.75pt;width:271.1pt;height:17.3pt;z-index:251694592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7" type="#_x0000_t202" style="position:absolute;left:0;text-align:left;margin-left:219.75pt;margin-top:411pt;width:299.25pt;height:72.75pt;z-index:251693568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6" type="#_x0000_t202" style="position:absolute;left:0;text-align:left;margin-left:445.5pt;margin-top:388.2pt;width:73.5pt;height:17.3pt;z-index:251692544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5" type="#_x0000_t202" style="position:absolute;left:0;text-align:left;margin-left:243pt;margin-top:388.2pt;width:86.25pt;height:17.3pt;z-index:251691520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4" type="#_x0000_t202" style="position:absolute;left:0;text-align:left;margin-left:182.25pt;margin-top:294.75pt;width:336.75pt;height:86.25pt;z-index:251690496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3" type="#_x0000_t202" style="position:absolute;left:0;text-align:left;margin-left:243.75pt;margin-top:221.25pt;width:275.25pt;height:66.75pt;z-index:251689472;mso-position-horizontal-relative:page;mso-position-vertical-relative:page;mso-height-relative:top-margin-area" o:allowincell="f" fillcolor="white [3212]" strokecolor="#31849b">
            <v:textbox>
              <w:txbxContent>
                <w:p w:rsidR="00BA1E4E" w:rsidRPr="0099564F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2" type="#_x0000_t202" style="position:absolute;left:0;text-align:left;margin-left:238.5pt;margin-top:197.25pt;width:159.75pt;height:17.3pt;z-index:251688448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1" type="#_x0000_t202" style="position:absolute;left:0;text-align:left;margin-left:436.5pt;margin-top:197.25pt;width:82.5pt;height:17.3pt;z-index:251687424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0" type="#_x0000_t202" style="position:absolute;left:0;text-align:left;margin-left:452.25pt;margin-top:173.25pt;width:66.75pt;height:17.3pt;z-index:251686400;mso-position-horizontal-relative:page;mso-position-vertical-relative:page;mso-height-relative:top-margin-area" o:allowincell="f" fillcolor="white [3212]" strokecolor="#31849b">
            <v:textbox style="mso-next-textbox:#_x0000_s1090">
              <w:txbxContent>
                <w:p w:rsidR="00BA1E4E" w:rsidRPr="0099564F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9" type="#_x0000_t202" style="position:absolute;left:0;text-align:left;margin-left:171pt;margin-top:173.25pt;width:227.25pt;height:17.3pt;z-index:251685376;mso-position-horizontal-relative:page;mso-position-vertical-relative:page;mso-height-relative:top-margin-area" o:allowincell="f" fillcolor="white [3212]" strokecolor="#31849b">
            <v:textbox style="mso-next-textbox:#_x0000_s1089">
              <w:txbxContent>
                <w:p w:rsidR="00BA1E4E" w:rsidRPr="0099564F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rect id="_x0000_s1088" style="position:absolute;left:0;text-align:left;margin-left:61.65pt;margin-top:48.9pt;width:413.85pt;height:651.6pt;z-index:251684352;mso-position-horizontal-relative:text;mso-position-vertical-relative:text;mso-width-relative:margin;mso-height-relative:margin" fillcolor="#daeef3 [664]">
            <v:textbox>
              <w:txbxContent>
                <w:p w:rsidR="00BA1E4E" w:rsidRPr="00E7562A" w:rsidRDefault="00BA1E4E" w:rsidP="00BA1E4E">
                  <w:pPr>
                    <w:rPr>
                      <w:b/>
                    </w:rPr>
                  </w:pPr>
                  <w:r w:rsidRPr="00E7562A">
                    <w:rPr>
                      <w:b/>
                    </w:rPr>
                    <w:t xml:space="preserve">FORM PER RICHIESTA DI </w:t>
                  </w:r>
                  <w:r>
                    <w:rPr>
                      <w:b/>
                    </w:rPr>
                    <w:t>CAMBIAMENTO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Progetto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Numero</w:t>
                  </w:r>
                  <w:r>
                    <w:t>: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Richiedente la modifica</w:t>
                  </w:r>
                  <w:r>
                    <w:tab/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</w:t>
                  </w:r>
                  <w:r>
                    <w:t xml:space="preserve">: 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Descrizione della modifica</w:t>
                  </w:r>
                  <w:r>
                    <w:t>:</w:t>
                  </w:r>
                </w:p>
                <w:p w:rsidR="00BA1E4E" w:rsidRPr="0099564F" w:rsidRDefault="00BA1E4E" w:rsidP="00BA1E4E">
                  <w:pPr>
                    <w:rPr>
                      <w:u w:val="single"/>
                    </w:rPr>
                  </w:pPr>
                  <w:r>
                    <w:br/>
                  </w:r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  <w:r w:rsidRPr="00C11868">
                    <w:rPr>
                      <w:u w:val="single"/>
                    </w:rPr>
                    <w:t>Motivazioni</w:t>
                  </w:r>
                  <w:r>
                    <w:t>:</w:t>
                  </w:r>
                  <w:r>
                    <w:br/>
                  </w:r>
                </w:p>
                <w:p w:rsidR="00BA1E4E" w:rsidRDefault="00BA1E4E" w:rsidP="00BA1E4E">
                  <w:pPr>
                    <w:rPr>
                      <w:u w:val="single"/>
                    </w:rPr>
                  </w:pPr>
                </w:p>
                <w:p w:rsidR="00BA1E4E" w:rsidRDefault="00BA1E4E" w:rsidP="00BA1E4E">
                  <w:pPr>
                    <w:rPr>
                      <w:u w:val="single"/>
                    </w:rPr>
                  </w:pP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Valutatore della modifica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della Valutazione</w:t>
                  </w:r>
                  <w:r>
                    <w:t>: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 xml:space="preserve">Componenti/moduli </w:t>
                  </w:r>
                  <w:r>
                    <w:rPr>
                      <w:u w:val="single"/>
                    </w:rPr>
                    <w:br/>
                  </w:r>
                  <w:r w:rsidRPr="00C11868">
                    <w:rPr>
                      <w:u w:val="single"/>
                    </w:rPr>
                    <w:t>software coinvolti</w:t>
                  </w:r>
                  <w:r>
                    <w:t>: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u w:val="single"/>
                    </w:rPr>
                    <w:t>Valutazione della modifica</w:t>
                  </w:r>
                  <w:r>
                    <w:t>: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Priorità del</w:t>
                  </w:r>
                  <w:r>
                    <w:rPr>
                      <w:u w:val="single"/>
                    </w:rPr>
                    <w:t>la modifica</w:t>
                  </w:r>
                  <w:r>
                    <w:t>: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 xml:space="preserve">Implementazione </w:t>
                  </w:r>
                  <w:r>
                    <w:rPr>
                      <w:u w:val="single"/>
                    </w:rPr>
                    <w:br/>
                    <w:t>della modifica</w:t>
                  </w:r>
                  <w:r>
                    <w:t>:</w:t>
                  </w:r>
                  <w:r>
                    <w:br/>
                  </w:r>
                  <w:r>
                    <w:br/>
                  </w:r>
                  <w:r w:rsidRPr="00C11868">
                    <w:rPr>
                      <w:u w:val="single"/>
                    </w:rPr>
                    <w:t>Stima dello sforzo</w:t>
                  </w:r>
                  <w:r>
                    <w:t>: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Data del CCB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di decisione del CCB</w:t>
                  </w:r>
                  <w:r>
                    <w:t>:</w:t>
                  </w:r>
                </w:p>
                <w:p w:rsidR="00BA1E4E" w:rsidRDefault="00BA1E4E" w:rsidP="00BA1E4E">
                  <w:r w:rsidRPr="00C11868">
                    <w:rPr>
                      <w:u w:val="single"/>
                    </w:rPr>
                    <w:t>Decisioni del  CCB</w:t>
                  </w:r>
                  <w:r>
                    <w:t>:</w:t>
                  </w:r>
                </w:p>
                <w:p w:rsidR="00BA1E4E" w:rsidRDefault="00BA1E4E" w:rsidP="00BA1E4E">
                  <w:r>
                    <w:rPr>
                      <w:u w:val="single"/>
                    </w:rPr>
                    <w:t>Implementatore della modifica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u w:val="single"/>
                    </w:rPr>
                    <w:t>Data modifica</w:t>
                  </w:r>
                  <w:r>
                    <w:t>:</w:t>
                  </w:r>
                </w:p>
                <w:p w:rsidR="00BA1E4E" w:rsidRDefault="00BA1E4E" w:rsidP="00BA1E4E">
                  <w:pPr>
                    <w:rPr>
                      <w:u w:val="single"/>
                    </w:rPr>
                  </w:pPr>
                  <w:r w:rsidRPr="00C11868">
                    <w:rPr>
                      <w:u w:val="single"/>
                    </w:rPr>
                    <w:t>Decisione del QA</w:t>
                  </w:r>
                  <w:r>
                    <w:t>:</w:t>
                  </w:r>
                  <w:r>
                    <w:br/>
                  </w:r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</w:p>
                <w:p w:rsidR="00BA1E4E" w:rsidRPr="00EE51BE" w:rsidRDefault="00BA1E4E" w:rsidP="00BA1E4E">
                  <w:pPr>
                    <w:rPr>
                      <w:u w:val="single"/>
                    </w:rPr>
                  </w:pPr>
                  <w:r w:rsidRPr="00C11868">
                    <w:rPr>
                      <w:u w:val="single"/>
                    </w:rPr>
                    <w:t>Data sottoscritta da QA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sottoscritta da CM</w:t>
                  </w:r>
                  <w:r>
                    <w:t>: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09" type="#_x0000_t202" style="position:absolute;left:0;text-align:left;margin-left:445.5pt;margin-top:756pt;width:72.75pt;height:17.3pt;z-index:251705856;mso-position-horizontal-relative:page;mso-position-vertical-relative:page;mso-height-relative:top-margin-area" o:allowincell="f" fillcolor="white [3212]" strokecolor="#31849b">
            <v:textbox>
              <w:txbxContent>
                <w:p w:rsidR="00BA1E4E" w:rsidRDefault="00BA1E4E" w:rsidP="00BA1E4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br w:type="page"/>
      </w:r>
    </w:p>
    <w:p w:rsidR="00004E4C" w:rsidRPr="00D00840" w:rsidRDefault="00004E4C" w:rsidP="00BA1E4E">
      <w:pPr>
        <w:pStyle w:val="Livello1"/>
        <w:numPr>
          <w:ilvl w:val="0"/>
          <w:numId w:val="0"/>
        </w:numPr>
        <w:ind w:left="357"/>
      </w:pPr>
      <w:r>
        <w:br/>
      </w:r>
    </w:p>
    <w:p w:rsidR="00246D4F" w:rsidRDefault="00BA1E4E" w:rsidP="00246D4F">
      <w:pPr>
        <w:pStyle w:val="Livello11"/>
      </w:pPr>
      <w:r>
        <w:t>FORM</w:t>
      </w:r>
      <w:r w:rsidR="00246D4F">
        <w:t xml:space="preserve"> PER LE RICHIESTE DI MODIFICA:</w:t>
      </w:r>
    </w:p>
    <w:p w:rsidR="00027111" w:rsidRDefault="007A52E7" w:rsidP="00027111">
      <w:pPr>
        <w:pStyle w:val="Livello11"/>
        <w:numPr>
          <w:ilvl w:val="0"/>
          <w:numId w:val="0"/>
        </w:numPr>
        <w:ind w:left="992"/>
      </w:pPr>
      <w:r w:rsidRPr="007A52E7">
        <w:rPr>
          <w:noProof/>
          <w:lang w:val="en-US" w:eastAsia="zh-TW"/>
        </w:rPr>
        <w:pict>
          <v:rect id="_x0000_s1061" style="position:absolute;left:0;text-align:left;margin-left:49.65pt;margin-top:7.6pt;width:413.85pt;height:651.6pt;z-index:251660800;mso-width-relative:margin;mso-height-relative:margin" fillcolor="#daeef3 [664]">
            <v:textbox>
              <w:txbxContent>
                <w:p w:rsidR="00027111" w:rsidRPr="00E7562A" w:rsidRDefault="00027111">
                  <w:pPr>
                    <w:rPr>
                      <w:b/>
                    </w:rPr>
                  </w:pPr>
                  <w:r w:rsidRPr="00E7562A">
                    <w:rPr>
                      <w:b/>
                    </w:rPr>
                    <w:t xml:space="preserve">FORM PER RICHIESTA DI </w:t>
                  </w:r>
                  <w:r w:rsidR="00E5241F">
                    <w:rPr>
                      <w:b/>
                    </w:rPr>
                    <w:t>CAMBIAMENTO</w:t>
                  </w:r>
                </w:p>
                <w:p w:rsidR="00027111" w:rsidRDefault="00027111">
                  <w:r w:rsidRPr="00C11868">
                    <w:rPr>
                      <w:u w:val="single"/>
                    </w:rPr>
                    <w:t>Progetto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9564F">
                    <w:tab/>
                  </w:r>
                  <w:r w:rsidR="0099564F">
                    <w:tab/>
                  </w:r>
                  <w:r w:rsidRPr="00C11868">
                    <w:rPr>
                      <w:u w:val="single"/>
                    </w:rPr>
                    <w:t>Numero</w:t>
                  </w:r>
                  <w:r>
                    <w:t>:</w:t>
                  </w:r>
                </w:p>
                <w:p w:rsidR="00F46CDB" w:rsidRDefault="00027111">
                  <w:r w:rsidRPr="00C11868">
                    <w:rPr>
                      <w:u w:val="single"/>
                    </w:rPr>
                    <w:t>Richiedente la modifica</w:t>
                  </w:r>
                  <w:r>
                    <w:tab/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9564F">
                    <w:tab/>
                  </w:r>
                  <w:r w:rsidR="0099564F">
                    <w:tab/>
                  </w:r>
                  <w:r w:rsidRPr="00C11868">
                    <w:rPr>
                      <w:u w:val="single"/>
                    </w:rPr>
                    <w:t>Data</w:t>
                  </w:r>
                  <w:r>
                    <w:t>:</w:t>
                  </w:r>
                  <w:r w:rsidR="0099564F">
                    <w:t xml:space="preserve"> </w:t>
                  </w:r>
                </w:p>
                <w:p w:rsidR="00027111" w:rsidRDefault="00027111">
                  <w:r w:rsidRPr="00C11868">
                    <w:rPr>
                      <w:u w:val="single"/>
                    </w:rPr>
                    <w:t>Descrizione della modifica</w:t>
                  </w:r>
                  <w:r>
                    <w:t>:</w:t>
                  </w:r>
                </w:p>
                <w:p w:rsidR="00027111" w:rsidRPr="0099564F" w:rsidRDefault="0099564F">
                  <w:pPr>
                    <w:rPr>
                      <w:u w:val="single"/>
                    </w:rPr>
                  </w:pPr>
                  <w:r>
                    <w:br/>
                  </w:r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  <w:r w:rsidR="00E7562A" w:rsidRPr="00C11868">
                    <w:rPr>
                      <w:u w:val="single"/>
                    </w:rPr>
                    <w:t>Motivazioni</w:t>
                  </w:r>
                  <w:r w:rsidR="00E7562A">
                    <w:t>:</w:t>
                  </w:r>
                  <w:r w:rsidR="00E7562A">
                    <w:br/>
                  </w:r>
                </w:p>
                <w:p w:rsidR="0099564F" w:rsidRDefault="0099564F">
                  <w:pPr>
                    <w:rPr>
                      <w:u w:val="single"/>
                    </w:rPr>
                  </w:pPr>
                </w:p>
                <w:p w:rsidR="0099564F" w:rsidRDefault="0099564F">
                  <w:pPr>
                    <w:rPr>
                      <w:u w:val="single"/>
                    </w:rPr>
                  </w:pPr>
                </w:p>
                <w:p w:rsidR="00027111" w:rsidRDefault="00027111">
                  <w:r w:rsidRPr="00C11868">
                    <w:rPr>
                      <w:u w:val="single"/>
                    </w:rPr>
                    <w:t>Valutatore della modifica</w:t>
                  </w:r>
                  <w:r w:rsidR="00E7562A"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della Valutazione</w:t>
                  </w:r>
                  <w:r>
                    <w:t>:</w:t>
                  </w:r>
                </w:p>
                <w:p w:rsidR="00AC6E39" w:rsidRDefault="00027111">
                  <w:r w:rsidRPr="00C11868">
                    <w:rPr>
                      <w:u w:val="single"/>
                    </w:rPr>
                    <w:t>Componenti</w:t>
                  </w:r>
                  <w:r w:rsidR="00D401AD" w:rsidRPr="00C11868">
                    <w:rPr>
                      <w:u w:val="single"/>
                    </w:rPr>
                    <w:t>/moduli</w:t>
                  </w:r>
                  <w:r w:rsidRPr="00C11868">
                    <w:rPr>
                      <w:u w:val="single"/>
                    </w:rPr>
                    <w:t xml:space="preserve"> </w:t>
                  </w:r>
                  <w:r w:rsidR="00EE51BE">
                    <w:rPr>
                      <w:u w:val="single"/>
                    </w:rPr>
                    <w:br/>
                  </w:r>
                  <w:r w:rsidR="00D401AD" w:rsidRPr="00C11868">
                    <w:rPr>
                      <w:u w:val="single"/>
                    </w:rPr>
                    <w:t xml:space="preserve">software </w:t>
                  </w:r>
                  <w:r w:rsidRPr="00C11868">
                    <w:rPr>
                      <w:u w:val="single"/>
                    </w:rPr>
                    <w:t>coinvolti</w:t>
                  </w:r>
                  <w:r w:rsidR="00D401AD">
                    <w:t>:</w:t>
                  </w:r>
                  <w:r w:rsidR="00D401AD">
                    <w:br/>
                  </w:r>
                  <w:r w:rsidR="00AC6E39">
                    <w:br/>
                  </w:r>
                  <w:r w:rsidR="00AC6E39">
                    <w:br/>
                  </w:r>
                  <w:r w:rsidR="00AC6E39">
                    <w:br/>
                  </w:r>
                  <w:r w:rsidR="003E4BFF">
                    <w:rPr>
                      <w:u w:val="single"/>
                    </w:rPr>
                    <w:t>Valutazione della modifica</w:t>
                  </w:r>
                  <w:r w:rsidR="00D401AD">
                    <w:t>:</w:t>
                  </w:r>
                </w:p>
                <w:p w:rsidR="00AC6E39" w:rsidRDefault="00D401AD">
                  <w:r w:rsidRPr="00C11868">
                    <w:rPr>
                      <w:u w:val="single"/>
                    </w:rPr>
                    <w:t>Priorità del</w:t>
                  </w:r>
                  <w:r w:rsidR="003E4BFF">
                    <w:rPr>
                      <w:u w:val="single"/>
                    </w:rPr>
                    <w:t>la modifica</w:t>
                  </w:r>
                  <w:r>
                    <w:t>:</w:t>
                  </w:r>
                </w:p>
                <w:p w:rsidR="00AC6E39" w:rsidRDefault="00224ABC">
                  <w:r w:rsidRPr="00C11868">
                    <w:rPr>
                      <w:u w:val="single"/>
                    </w:rPr>
                    <w:t xml:space="preserve">Implementazione </w:t>
                  </w:r>
                  <w:r w:rsidR="001A5AB7">
                    <w:rPr>
                      <w:u w:val="single"/>
                    </w:rPr>
                    <w:br/>
                  </w:r>
                  <w:r w:rsidR="003E4BFF">
                    <w:rPr>
                      <w:u w:val="single"/>
                    </w:rPr>
                    <w:t>della modifica</w:t>
                  </w:r>
                  <w:r w:rsidR="00E7562A">
                    <w:t>:</w:t>
                  </w:r>
                  <w:r w:rsidR="00AC6E39">
                    <w:br/>
                  </w:r>
                  <w:r w:rsidR="00AC6E39">
                    <w:br/>
                  </w:r>
                  <w:r w:rsidR="00D401AD" w:rsidRPr="00C11868">
                    <w:rPr>
                      <w:u w:val="single"/>
                    </w:rPr>
                    <w:t>Stima dello s</w:t>
                  </w:r>
                  <w:r w:rsidR="00AA38AB" w:rsidRPr="00C11868">
                    <w:rPr>
                      <w:u w:val="single"/>
                    </w:rPr>
                    <w:t>forzo</w:t>
                  </w:r>
                  <w:r w:rsidR="00E7562A">
                    <w:t>:</w:t>
                  </w:r>
                </w:p>
                <w:p w:rsidR="00E4057A" w:rsidRDefault="00712AFD">
                  <w:r w:rsidRPr="00C11868">
                    <w:rPr>
                      <w:u w:val="single"/>
                    </w:rPr>
                    <w:t>Data del CCB</w:t>
                  </w:r>
                  <w:r w:rsidR="00E7562A"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di decisione del CCB</w:t>
                  </w:r>
                  <w:r w:rsidR="00E7562A">
                    <w:t>:</w:t>
                  </w:r>
                </w:p>
                <w:p w:rsidR="00BE4CC0" w:rsidRDefault="00712AFD">
                  <w:r w:rsidRPr="00C11868">
                    <w:rPr>
                      <w:u w:val="single"/>
                    </w:rPr>
                    <w:t>Decisioni del  CCB</w:t>
                  </w:r>
                  <w:r w:rsidR="00E7562A">
                    <w:t>:</w:t>
                  </w:r>
                </w:p>
                <w:p w:rsidR="00D401AD" w:rsidRDefault="00BE4CC0">
                  <w:r>
                    <w:rPr>
                      <w:u w:val="single"/>
                    </w:rPr>
                    <w:t>I</w:t>
                  </w:r>
                  <w:r w:rsidR="003E4BFF">
                    <w:rPr>
                      <w:u w:val="single"/>
                    </w:rPr>
                    <w:t>mplementatore della modifica</w:t>
                  </w:r>
                  <w:r w:rsidR="00E7562A">
                    <w:t>:</w:t>
                  </w:r>
                  <w:r w:rsidR="003E4BFF"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51E68">
                    <w:rPr>
                      <w:u w:val="single"/>
                    </w:rPr>
                    <w:t>Data</w:t>
                  </w:r>
                  <w:r w:rsidR="003E4BFF">
                    <w:rPr>
                      <w:u w:val="single"/>
                    </w:rPr>
                    <w:t xml:space="preserve"> modifica</w:t>
                  </w:r>
                  <w:r w:rsidR="00E7562A">
                    <w:t>:</w:t>
                  </w:r>
                </w:p>
                <w:p w:rsidR="00BE4CC0" w:rsidRDefault="00EE51BE">
                  <w:pPr>
                    <w:rPr>
                      <w:u w:val="single"/>
                    </w:rPr>
                  </w:pPr>
                  <w:r w:rsidRPr="00C11868">
                    <w:rPr>
                      <w:u w:val="single"/>
                    </w:rPr>
                    <w:t>Decisione del QA</w:t>
                  </w:r>
                  <w:r>
                    <w:t>:</w:t>
                  </w:r>
                  <w:r>
                    <w:br/>
                  </w:r>
                  <w:r w:rsidR="00BE4CC0">
                    <w:rPr>
                      <w:u w:val="single"/>
                    </w:rPr>
                    <w:br/>
                  </w:r>
                  <w:r w:rsidR="00BE4CC0">
                    <w:rPr>
                      <w:u w:val="single"/>
                    </w:rPr>
                    <w:br/>
                  </w:r>
                </w:p>
                <w:p w:rsidR="00712AFD" w:rsidRPr="00EE51BE" w:rsidRDefault="00712AFD">
                  <w:pPr>
                    <w:rPr>
                      <w:u w:val="single"/>
                    </w:rPr>
                  </w:pPr>
                  <w:r w:rsidRPr="00C11868">
                    <w:rPr>
                      <w:u w:val="single"/>
                    </w:rPr>
                    <w:t>Data sottoscritta da QA</w:t>
                  </w:r>
                  <w:r w:rsidR="00E7562A">
                    <w:t>:</w:t>
                  </w:r>
                  <w:r w:rsidR="00EE51BE">
                    <w:tab/>
                  </w:r>
                  <w:r w:rsidR="00EE51BE">
                    <w:tab/>
                  </w:r>
                  <w:r w:rsidR="00BE4CC0">
                    <w:tab/>
                  </w:r>
                  <w:r w:rsidRPr="00C11868">
                    <w:rPr>
                      <w:u w:val="single"/>
                    </w:rPr>
                    <w:t>Data sottoscritta da CM</w:t>
                  </w:r>
                  <w:r w:rsidR="00E7562A">
                    <w:t>:</w:t>
                  </w:r>
                </w:p>
              </w:txbxContent>
            </v:textbox>
          </v:rect>
        </w:pict>
      </w:r>
    </w:p>
    <w:p w:rsidR="00027111" w:rsidRDefault="007A52E7" w:rsidP="00027111">
      <w:pPr>
        <w:pStyle w:val="Livello11"/>
        <w:numPr>
          <w:ilvl w:val="0"/>
          <w:numId w:val="0"/>
        </w:numPr>
        <w:ind w:left="992"/>
      </w:pPr>
      <w:r>
        <w:rPr>
          <w:noProof/>
          <w:lang w:eastAsia="it-IT"/>
        </w:rPr>
        <w:pict>
          <v:shape id="_x0000_s1066" type="#_x0000_t202" style="position:absolute;left:0;text-align:left;margin-left:440.25pt;margin-top:161.25pt;width:66.75pt;height:17.3pt;z-index:251663872;mso-position-horizontal-relative:page;mso-position-vertical-relative:page;mso-height-relative:top-margin-area" o:allowincell="f" fillcolor="white [3212]" strokecolor="#31849b">
            <v:textbox style="mso-next-textbox:#_x0000_s1066">
              <w:txbxContent>
                <w:p w:rsidR="00613E81" w:rsidRPr="0099564F" w:rsidRDefault="00613E81" w:rsidP="0099564F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5" type="#_x0000_t202" style="position:absolute;left:0;text-align:left;margin-left:159pt;margin-top:161.25pt;width:227.25pt;height:17.3pt;z-index:251662848;mso-position-horizontal-relative:page;mso-position-vertical-relative:page;mso-height-relative:top-margin-area" o:allowincell="f" fillcolor="white [3212]" strokecolor="#31849b">
            <v:textbox style="mso-next-textbox:#_x0000_s1065">
              <w:txbxContent>
                <w:p w:rsidR="00613E81" w:rsidRPr="0099564F" w:rsidRDefault="00613E81" w:rsidP="0099564F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027111" w:rsidRDefault="007A52E7" w:rsidP="00027111">
      <w:pPr>
        <w:pStyle w:val="Livello11"/>
        <w:numPr>
          <w:ilvl w:val="0"/>
          <w:numId w:val="0"/>
        </w:numPr>
        <w:ind w:left="992"/>
      </w:pPr>
      <w:r>
        <w:rPr>
          <w:noProof/>
          <w:lang w:eastAsia="it-IT"/>
        </w:rPr>
        <w:pict>
          <v:shape id="_x0000_s1067" type="#_x0000_t202" style="position:absolute;left:0;text-align:left;margin-left:424.5pt;margin-top:185.25pt;width:82.5pt;height:17.3pt;z-index:251664896;mso-position-horizontal-relative:page;mso-position-vertical-relative:page;mso-height-relative:top-margin-area" o:allowincell="f" fillcolor="white [3212]" strokecolor="#31849b">
            <v:textbox>
              <w:txbxContent>
                <w:p w:rsidR="0099564F" w:rsidRDefault="0099564F" w:rsidP="0099564F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8" type="#_x0000_t202" style="position:absolute;left:0;text-align:left;margin-left:226.5pt;margin-top:185.25pt;width:159.75pt;height:17.3pt;z-index:251665920;mso-position-horizontal-relative:page;mso-position-vertical-relative:page;mso-height-relative:top-margin-area" o:allowincell="f" fillcolor="white [3212]" strokecolor="#31849b">
            <v:textbox>
              <w:txbxContent>
                <w:p w:rsidR="0099564F" w:rsidRDefault="0099564F" w:rsidP="0099564F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027111" w:rsidRDefault="00027111" w:rsidP="00027111">
      <w:pPr>
        <w:pStyle w:val="Livello11"/>
        <w:numPr>
          <w:ilvl w:val="0"/>
          <w:numId w:val="0"/>
        </w:numPr>
        <w:ind w:left="992"/>
      </w:pPr>
    </w:p>
    <w:p w:rsidR="00027111" w:rsidRDefault="007A52E7" w:rsidP="00027111">
      <w:pPr>
        <w:pStyle w:val="Livello11"/>
        <w:numPr>
          <w:ilvl w:val="0"/>
          <w:numId w:val="0"/>
        </w:numPr>
        <w:ind w:left="992"/>
      </w:pPr>
      <w:r>
        <w:rPr>
          <w:noProof/>
          <w:lang w:eastAsia="it-IT"/>
        </w:rPr>
        <w:pict>
          <v:shape id="_x0000_s1069" type="#_x0000_t202" style="position:absolute;left:0;text-align:left;margin-left:231.75pt;margin-top:209.25pt;width:275.25pt;height:66.75pt;z-index:251666944;mso-position-horizontal-relative:page;mso-position-vertical-relative:page;mso-height-relative:top-margin-area" o:allowincell="f" fillcolor="white [3212]" strokecolor="#31849b">
            <v:textbox>
              <w:txbxContent>
                <w:p w:rsidR="0099564F" w:rsidRPr="0099564F" w:rsidRDefault="0099564F" w:rsidP="0099564F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027111" w:rsidRDefault="00027111" w:rsidP="00027111">
      <w:pPr>
        <w:pStyle w:val="Livello11"/>
        <w:numPr>
          <w:ilvl w:val="0"/>
          <w:numId w:val="0"/>
        </w:numPr>
        <w:ind w:left="992"/>
      </w:pPr>
    </w:p>
    <w:p w:rsidR="00027111" w:rsidRDefault="00027111" w:rsidP="00027111">
      <w:pPr>
        <w:pStyle w:val="Livello11"/>
        <w:numPr>
          <w:ilvl w:val="0"/>
          <w:numId w:val="0"/>
        </w:numPr>
        <w:ind w:left="992"/>
      </w:pPr>
    </w:p>
    <w:p w:rsidR="00027111" w:rsidRDefault="007A52E7" w:rsidP="00027111">
      <w:pPr>
        <w:pStyle w:val="Livello11"/>
        <w:numPr>
          <w:ilvl w:val="0"/>
          <w:numId w:val="0"/>
        </w:numPr>
        <w:ind w:left="992"/>
      </w:pPr>
      <w:r>
        <w:rPr>
          <w:noProof/>
          <w:lang w:eastAsia="it-IT"/>
        </w:rPr>
        <w:pict>
          <v:shape id="_x0000_s1070" type="#_x0000_t202" style="position:absolute;left:0;text-align:left;margin-left:170.25pt;margin-top:282.75pt;width:336.75pt;height:86.25pt;z-index:251667968;mso-position-horizontal-relative:page;mso-position-vertical-relative:page;mso-height-relative:top-margin-area" o:allowincell="f" fillcolor="white [3212]" strokecolor="#31849b">
            <v:textbox>
              <w:txbxContent>
                <w:p w:rsidR="0099564F" w:rsidRDefault="0099564F" w:rsidP="0099564F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027111" w:rsidRDefault="00027111" w:rsidP="00027111">
      <w:pPr>
        <w:pStyle w:val="Livello11"/>
        <w:numPr>
          <w:ilvl w:val="0"/>
          <w:numId w:val="0"/>
        </w:numPr>
        <w:ind w:left="992"/>
      </w:pPr>
    </w:p>
    <w:p w:rsidR="00027111" w:rsidRDefault="00027111" w:rsidP="00027111">
      <w:pPr>
        <w:pStyle w:val="Livello11"/>
        <w:numPr>
          <w:ilvl w:val="0"/>
          <w:numId w:val="0"/>
        </w:numPr>
        <w:ind w:left="992"/>
      </w:pPr>
    </w:p>
    <w:p w:rsidR="00027111" w:rsidRDefault="007A52E7" w:rsidP="00A01D57">
      <w:pPr>
        <w:pStyle w:val="Livello11"/>
        <w:numPr>
          <w:ilvl w:val="0"/>
          <w:numId w:val="0"/>
        </w:numPr>
        <w:ind w:left="992"/>
      </w:pPr>
      <w:r w:rsidRPr="007A52E7">
        <w:rPr>
          <w:noProof/>
          <w:sz w:val="22"/>
          <w:szCs w:val="22"/>
          <w:lang w:eastAsia="it-IT"/>
        </w:rPr>
        <w:pict>
          <v:shape id="_x0000_s1083" type="#_x0000_t202" style="position:absolute;left:0;text-align:left;margin-left:424.5pt;margin-top:9in;width:81.75pt;height:17.3pt;z-index:251680256;mso-position-horizontal-relative:page;mso-position-vertical-relative:page;mso-height-relative:top-margin-area" o:allowincell="f" fillcolor="white [3212]" strokecolor="#31849b">
            <v:textbox>
              <w:txbxContent>
                <w:p w:rsidR="00BE4CC0" w:rsidRDefault="00BE4CC0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82" type="#_x0000_t202" style="position:absolute;left:0;text-align:left;margin-left:255.75pt;margin-top:9in;width:96.55pt;height:17.3pt;z-index:251679232;mso-position-horizontal-relative:page;mso-position-vertical-relative:page;mso-height-relative:top-margin-area" o:allowincell="f" fillcolor="white [3212]" strokecolor="#31849b">
            <v:textbox>
              <w:txbxContent>
                <w:p w:rsidR="00BE4CC0" w:rsidRDefault="00BE4CC0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5" type="#_x0000_t202" style="position:absolute;left:0;text-align:left;margin-left:3in;margin-top:501.75pt;width:291pt;height:17.3pt;z-index:251673088;mso-position-horizontal-relative:page;mso-position-vertical-relative:page;mso-height-relative:top-margin-area" o:allowincell="f" fillcolor="white [3212]" strokecolor="#31849b">
            <v:textbox>
              <w:txbxContent>
                <w:p w:rsidR="00EE51BE" w:rsidRDefault="00EE51BE" w:rsidP="00EE51B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4" type="#_x0000_t202" style="position:absolute;left:0;text-align:left;margin-left:235.9pt;margin-top:477.75pt;width:271.1pt;height:17.3pt;z-index:251672064;mso-position-horizontal-relative:page;mso-position-vertical-relative:page;mso-height-relative:top-margin-area" o:allowincell="f" fillcolor="white [3212]" strokecolor="#31849b">
            <v:textbox>
              <w:txbxContent>
                <w:p w:rsidR="00EE51BE" w:rsidRDefault="00EE51BE" w:rsidP="00EE51B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85" type="#_x0000_t202" style="position:absolute;left:0;text-align:left;margin-left:221.55pt;margin-top:744pt;width:95.7pt;height:17.3pt;z-index:251682304;mso-position-horizontal-relative:page;mso-position-vertical-relative:page;mso-height-relative:top-margin-area" o:allowincell="f" fillcolor="white [3212]" strokecolor="#31849b">
            <v:textbox>
              <w:txbxContent>
                <w:p w:rsidR="00BE4CC0" w:rsidRDefault="00BE4CC0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80" type="#_x0000_t202" style="position:absolute;left:0;text-align:left;margin-left:441pt;margin-top:600.75pt;width:65.25pt;height:17.3pt;z-index:251677184;mso-position-horizontal-relative:page;mso-position-vertical-relative:page;mso-height-relative:top-margin-area" o:allowincell="f" fillcolor="white [3212]" strokecolor="#31849b">
            <v:textbox>
              <w:txbxContent>
                <w:p w:rsidR="00E4057A" w:rsidRDefault="00E4057A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81" type="#_x0000_t202" style="position:absolute;left:0;text-align:left;margin-left:198.3pt;margin-top:624pt;width:307.95pt;height:17.3pt;z-index:251678208;mso-position-horizontal-relative:page;mso-position-vertical-relative:page;mso-height-relative:top-margin-area" o:allowincell="f" fillcolor="white [3212]" strokecolor="#31849b">
            <v:textbox>
              <w:txbxContent>
                <w:p w:rsidR="00E4057A" w:rsidRDefault="00E4057A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8" type="#_x0000_t202" style="position:absolute;left:0;text-align:left;margin-left:198.3pt;margin-top:577.5pt;width:307.95pt;height:17.3pt;z-index:251675136;mso-position-horizontal-relative:page;mso-position-vertical-relative:page;mso-height-relative:top-margin-area" o:allowincell="f" fillcolor="white [3212]" strokecolor="#31849b">
            <v:textbox>
              <w:txbxContent>
                <w:p w:rsidR="00AC6E39" w:rsidRDefault="00AC6E39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9" type="#_x0000_t202" style="position:absolute;left:0;text-align:left;margin-left:174.75pt;margin-top:600.75pt;width:2in;height:17.3pt;z-index:251676160;mso-position-horizontal-relative:page;mso-position-vertical-relative:page;mso-height-relative:top-margin-area" o:allowincell="f" fillcolor="white [3212]" strokecolor="#31849b">
            <v:textbox>
              <w:txbxContent>
                <w:p w:rsidR="00E4057A" w:rsidRDefault="00E4057A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2" type="#_x0000_t202" style="position:absolute;left:0;text-align:left;margin-left:433.5pt;margin-top:376.2pt;width:73.5pt;height:17.3pt;z-index:251670016;mso-position-horizontal-relative:page;mso-position-vertical-relative:page;mso-height-relative:top-margin-area" o:allowincell="f" fillcolor="white [3212]" strokecolor="#31849b">
            <v:textbox>
              <w:txbxContent>
                <w:p w:rsidR="00EE51BE" w:rsidRDefault="00EE51BE" w:rsidP="00EE51B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86" type="#_x0000_t202" style="position:absolute;left:0;text-align:left;margin-left:433.5pt;margin-top:744pt;width:72.75pt;height:17.3pt;z-index:251683328;mso-position-horizontal-relative:page;mso-position-vertical-relative:page;mso-height-relative:top-margin-area" o:allowincell="f" fillcolor="white [3212]" strokecolor="#31849b">
            <v:textbox>
              <w:txbxContent>
                <w:p w:rsidR="00A51E68" w:rsidRDefault="00A51E68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84" type="#_x0000_t202" style="position:absolute;left:0;text-align:left;margin-left:193.5pt;margin-top:671.25pt;width:312.75pt;height:66pt;z-index:251681280;mso-position-horizontal-relative:page;mso-position-vertical-relative:page;mso-height-relative:top-margin-area" o:allowincell="f" fillcolor="white [3212]" strokecolor="#31849b">
            <v:textbox>
              <w:txbxContent>
                <w:p w:rsidR="00BE4CC0" w:rsidRPr="00BE4CC0" w:rsidRDefault="00BE4CC0" w:rsidP="00A51E6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6" type="#_x0000_t202" style="position:absolute;left:0;text-align:left;margin-left:198.3pt;margin-top:525.75pt;width:307.95pt;height:45.75pt;z-index:251674112;mso-position-horizontal-relative:page;mso-position-vertical-relative:page;mso-height-relative:top-margin-area" o:allowincell="f" fillcolor="white [3212]" strokecolor="#31849b">
            <v:textbox>
              <w:txbxContent>
                <w:p w:rsidR="004C10FE" w:rsidRDefault="004C10FE" w:rsidP="004C10FE">
                  <w:pPr>
                    <w:spacing w:after="0" w:line="240" w:lineRule="auto"/>
                  </w:pPr>
                </w:p>
                <w:p w:rsidR="00AC6E39" w:rsidRDefault="00AC6E39" w:rsidP="004C10FE">
                  <w:pPr>
                    <w:spacing w:after="0" w:line="240" w:lineRule="auto"/>
                  </w:pPr>
                </w:p>
                <w:p w:rsidR="00AC6E39" w:rsidRDefault="00AC6E39" w:rsidP="004C10F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3" type="#_x0000_t202" style="position:absolute;left:0;text-align:left;margin-left:207.75pt;margin-top:399pt;width:299.25pt;height:72.75pt;z-index:251671040;mso-position-horizontal-relative:page;mso-position-vertical-relative:page;mso-height-relative:top-margin-area" o:allowincell="f" fillcolor="white [3212]" strokecolor="#31849b">
            <v:textbox>
              <w:txbxContent>
                <w:p w:rsidR="00EE51BE" w:rsidRDefault="00EE51BE" w:rsidP="00EE51B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7A52E7">
        <w:rPr>
          <w:noProof/>
          <w:sz w:val="22"/>
          <w:szCs w:val="22"/>
          <w:lang w:eastAsia="it-IT"/>
        </w:rPr>
        <w:pict>
          <v:shape id="_x0000_s1071" type="#_x0000_t202" style="position:absolute;left:0;text-align:left;margin-left:231pt;margin-top:376.2pt;width:86.25pt;height:17.3pt;z-index:251668992;mso-position-horizontal-relative:page;mso-position-vertical-relative:page;mso-height-relative:top-margin-area" o:allowincell="f" fillcolor="white [3212]" strokecolor="#31849b">
            <v:textbox>
              <w:txbxContent>
                <w:p w:rsidR="00EE51BE" w:rsidRDefault="00EE51BE" w:rsidP="00EE51BE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sectPr w:rsidR="00027111" w:rsidSect="00E760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1080" w:header="708" w:footer="708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E93" w:rsidRDefault="007E2E93" w:rsidP="00594668">
      <w:pPr>
        <w:spacing w:after="0" w:line="240" w:lineRule="auto"/>
      </w:pPr>
      <w:r>
        <w:separator/>
      </w:r>
    </w:p>
  </w:endnote>
  <w:endnote w:type="continuationSeparator" w:id="1">
    <w:p w:rsidR="007E2E93" w:rsidRDefault="007E2E93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2E0" w:rsidRDefault="007A52E7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7A52E7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7A52E7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95E03" w:rsidRPr="00A052E0" w:rsidRDefault="007A52E7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BA1E4E" w:rsidRPr="00BA1E4E">
        <w:rPr>
          <w:b/>
          <w:noProof/>
        </w:rPr>
        <w:t>8</w:t>
      </w:r>
    </w:fldSimple>
    <w:r w:rsidR="00A052E0">
      <w:rPr>
        <w:b/>
      </w:rPr>
      <w:t xml:space="preserve"> |</w:t>
    </w:r>
    <w:r w:rsidR="00895E03">
      <w:rPr>
        <w:b/>
      </w:rPr>
      <w:t xml:space="preserve"> </w:t>
    </w:r>
    <w:r w:rsidR="00895E03">
      <w:rPr>
        <w:color w:val="7F7F7F"/>
        <w:spacing w:val="60"/>
      </w:rPr>
      <w:t>Page</w:t>
    </w:r>
    <w:r w:rsidR="00E72768">
      <w:rPr>
        <w:color w:val="7F7F7F"/>
        <w:spacing w:val="60"/>
      </w:rPr>
      <w:t xml:space="preserve"> </w:t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E72768" w:rsidRPr="00E72768">
      <w:rPr>
        <w:sz w:val="20"/>
        <w:szCs w:val="20"/>
      </w:rPr>
      <w:t xml:space="preserve">PROGETTO: </w:t>
    </w:r>
    <w:r w:rsidR="00D44F7E">
      <w:rPr>
        <w:b/>
        <w:sz w:val="20"/>
        <w:szCs w:val="20"/>
      </w:rPr>
      <w:t>Fumetteria</w:t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  <w:t xml:space="preserve">       </w:t>
    </w:r>
    <w:r w:rsidR="005929E6">
      <w:rPr>
        <w:b/>
        <w:bCs/>
        <w:color w:val="17365D"/>
        <w:sz w:val="20"/>
        <w:szCs w:val="20"/>
      </w:rPr>
      <w:t>Gestione dei Cambiamenti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7A52E7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E93" w:rsidRDefault="007E2E93" w:rsidP="00594668">
      <w:pPr>
        <w:spacing w:after="0" w:line="240" w:lineRule="auto"/>
      </w:pPr>
      <w:r>
        <w:separator/>
      </w:r>
    </w:p>
  </w:footnote>
  <w:footnote w:type="continuationSeparator" w:id="1">
    <w:p w:rsidR="007E2E93" w:rsidRDefault="007E2E93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03" w:rsidRDefault="007A52E7">
    <w:pPr>
      <w:pStyle w:val="Header"/>
      <w:pBdr>
        <w:bottom w:val="single" w:sz="4" w:space="1" w:color="D9D9D9"/>
      </w:pBdr>
      <w:rPr>
        <w:b/>
      </w:rPr>
    </w:pPr>
    <w:r w:rsidRPr="007A52E7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BA1E4E" w:rsidRPr="00BA1E4E">
        <w:rPr>
          <w:b/>
          <w:noProof/>
        </w:rPr>
        <w:t>8</w:t>
      </w:r>
    </w:fldSimple>
    <w:r w:rsidR="00895E03">
      <w:rPr>
        <w:b/>
      </w:rPr>
      <w:t xml:space="preserve"> | </w:t>
    </w:r>
    <w:r w:rsidR="00895E03">
      <w:rPr>
        <w:color w:val="7F7F7F"/>
        <w:spacing w:val="60"/>
      </w:rPr>
      <w:t>Page</w:t>
    </w:r>
    <w:r w:rsidR="00B374C3">
      <w:rPr>
        <w:color w:val="7F7F7F"/>
        <w:spacing w:val="60"/>
      </w:rPr>
      <w:tab/>
    </w:r>
    <w:r w:rsidR="00B374C3">
      <w:rPr>
        <w:color w:val="7F7F7F"/>
        <w:spacing w:val="60"/>
      </w:rPr>
      <w:tab/>
    </w:r>
    <w:r w:rsidR="00FA651A" w:rsidRPr="00FA651A">
      <w:rPr>
        <w:b/>
        <w:noProof/>
        <w:lang w:eastAsia="it-IT"/>
      </w:rPr>
      <w:drawing>
        <wp:inline distT="0" distB="0" distL="0" distR="0">
          <wp:extent cx="939800" cy="279400"/>
          <wp:effectExtent l="19050" t="0" r="0" b="0"/>
          <wp:docPr id="1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7A52E7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371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AA5E79"/>
    <w:multiLevelType w:val="hybridMultilevel"/>
    <w:tmpl w:val="D6CE3166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83A24"/>
    <w:multiLevelType w:val="hybridMultilevel"/>
    <w:tmpl w:val="50205DA4"/>
    <w:lvl w:ilvl="0" w:tplc="7E260C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02FE6"/>
    <w:multiLevelType w:val="multilevel"/>
    <w:tmpl w:val="902A47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27545C6"/>
    <w:multiLevelType w:val="multilevel"/>
    <w:tmpl w:val="F1E68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28F2E23"/>
    <w:multiLevelType w:val="multilevel"/>
    <w:tmpl w:val="6DF25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BA7791F"/>
    <w:multiLevelType w:val="hybridMultilevel"/>
    <w:tmpl w:val="6AB64104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04B7E"/>
    <w:multiLevelType w:val="hybridMultilevel"/>
    <w:tmpl w:val="D4F2D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11922"/>
    <w:multiLevelType w:val="hybridMultilevel"/>
    <w:tmpl w:val="70FAB3E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71582"/>
    <w:multiLevelType w:val="multilevel"/>
    <w:tmpl w:val="97E4A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AA139A"/>
    <w:multiLevelType w:val="hybridMultilevel"/>
    <w:tmpl w:val="FBFE0B7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7734"/>
    <w:multiLevelType w:val="hybridMultilevel"/>
    <w:tmpl w:val="65226004"/>
    <w:lvl w:ilvl="0" w:tplc="D422C154">
      <w:start w:val="8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46C5E92"/>
    <w:multiLevelType w:val="multilevel"/>
    <w:tmpl w:val="BCA6AF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9D97B5D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E870C2F"/>
    <w:multiLevelType w:val="hybridMultilevel"/>
    <w:tmpl w:val="3A9A9C7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B40A7"/>
    <w:multiLevelType w:val="hybridMultilevel"/>
    <w:tmpl w:val="F488B3B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14350"/>
    <w:multiLevelType w:val="hybridMultilevel"/>
    <w:tmpl w:val="F0E8B78E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742F6"/>
    <w:multiLevelType w:val="hybridMultilevel"/>
    <w:tmpl w:val="65F6F378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103D0"/>
    <w:multiLevelType w:val="multilevel"/>
    <w:tmpl w:val="05BC6B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>
    <w:nsid w:val="5B7B39E3"/>
    <w:multiLevelType w:val="multilevel"/>
    <w:tmpl w:val="EE2227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C1309D1"/>
    <w:multiLevelType w:val="hybridMultilevel"/>
    <w:tmpl w:val="D2C203C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82047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70E5FC5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8A7180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731131C5"/>
    <w:multiLevelType w:val="multilevel"/>
    <w:tmpl w:val="0DC23E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6E2029D"/>
    <w:multiLevelType w:val="multilevel"/>
    <w:tmpl w:val="8A52D7CA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8E365E"/>
    <w:multiLevelType w:val="multilevel"/>
    <w:tmpl w:val="9B5CC0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8"/>
  </w:num>
  <w:num w:numId="5">
    <w:abstractNumId w:val="1"/>
  </w:num>
  <w:num w:numId="6">
    <w:abstractNumId w:val="14"/>
  </w:num>
  <w:num w:numId="7">
    <w:abstractNumId w:val="18"/>
  </w:num>
  <w:num w:numId="8">
    <w:abstractNumId w:val="17"/>
  </w:num>
  <w:num w:numId="9">
    <w:abstractNumId w:val="6"/>
  </w:num>
  <w:num w:numId="10">
    <w:abstractNumId w:val="21"/>
  </w:num>
  <w:num w:numId="11">
    <w:abstractNumId w:val="10"/>
  </w:num>
  <w:num w:numId="12">
    <w:abstractNumId w:val="22"/>
  </w:num>
  <w:num w:numId="13">
    <w:abstractNumId w:val="23"/>
  </w:num>
  <w:num w:numId="14">
    <w:abstractNumId w:val="13"/>
  </w:num>
  <w:num w:numId="15">
    <w:abstractNumId w:val="26"/>
  </w:num>
  <w:num w:numId="16">
    <w:abstractNumId w:val="12"/>
  </w:num>
  <w:num w:numId="17">
    <w:abstractNumId w:val="0"/>
  </w:num>
  <w:num w:numId="18">
    <w:abstractNumId w:val="9"/>
  </w:num>
  <w:num w:numId="19">
    <w:abstractNumId w:val="20"/>
  </w:num>
  <w:num w:numId="20">
    <w:abstractNumId w:val="2"/>
  </w:num>
  <w:num w:numId="21">
    <w:abstractNumId w:val="24"/>
  </w:num>
  <w:num w:numId="22">
    <w:abstractNumId w:val="5"/>
  </w:num>
  <w:num w:numId="23">
    <w:abstractNumId w:val="3"/>
  </w:num>
  <w:num w:numId="24">
    <w:abstractNumId w:val="4"/>
  </w:num>
  <w:num w:numId="25">
    <w:abstractNumId w:val="28"/>
  </w:num>
  <w:num w:numId="26">
    <w:abstractNumId w:val="19"/>
  </w:num>
  <w:num w:numId="27">
    <w:abstractNumId w:val="27"/>
  </w:num>
  <w:num w:numId="28">
    <w:abstractNumId w:val="11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8089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26BC"/>
    <w:rsid w:val="00004E4C"/>
    <w:rsid w:val="00010724"/>
    <w:rsid w:val="00011C12"/>
    <w:rsid w:val="0001728E"/>
    <w:rsid w:val="00020626"/>
    <w:rsid w:val="00027111"/>
    <w:rsid w:val="0003010C"/>
    <w:rsid w:val="00044501"/>
    <w:rsid w:val="000468CA"/>
    <w:rsid w:val="00051F30"/>
    <w:rsid w:val="000736DB"/>
    <w:rsid w:val="000737B6"/>
    <w:rsid w:val="000840D8"/>
    <w:rsid w:val="000A4407"/>
    <w:rsid w:val="000A5372"/>
    <w:rsid w:val="000A6A16"/>
    <w:rsid w:val="000B257F"/>
    <w:rsid w:val="000B483F"/>
    <w:rsid w:val="000C4943"/>
    <w:rsid w:val="000C5E73"/>
    <w:rsid w:val="000C7406"/>
    <w:rsid w:val="000E21A2"/>
    <w:rsid w:val="000E7D05"/>
    <w:rsid w:val="000F323E"/>
    <w:rsid w:val="001073CA"/>
    <w:rsid w:val="00120E51"/>
    <w:rsid w:val="00123749"/>
    <w:rsid w:val="00127702"/>
    <w:rsid w:val="0013675B"/>
    <w:rsid w:val="00150306"/>
    <w:rsid w:val="001620BD"/>
    <w:rsid w:val="00164328"/>
    <w:rsid w:val="00180DC2"/>
    <w:rsid w:val="001823E1"/>
    <w:rsid w:val="001865DB"/>
    <w:rsid w:val="00190DDA"/>
    <w:rsid w:val="001946DC"/>
    <w:rsid w:val="0019587C"/>
    <w:rsid w:val="001A5AB7"/>
    <w:rsid w:val="001B244A"/>
    <w:rsid w:val="001C2902"/>
    <w:rsid w:val="001C5683"/>
    <w:rsid w:val="001D44C4"/>
    <w:rsid w:val="001F06BC"/>
    <w:rsid w:val="0021427F"/>
    <w:rsid w:val="00224ABC"/>
    <w:rsid w:val="00240211"/>
    <w:rsid w:val="0024155F"/>
    <w:rsid w:val="002443F3"/>
    <w:rsid w:val="0024559E"/>
    <w:rsid w:val="002458E8"/>
    <w:rsid w:val="00246D4F"/>
    <w:rsid w:val="00263E5D"/>
    <w:rsid w:val="00281BD0"/>
    <w:rsid w:val="002952AF"/>
    <w:rsid w:val="002B1808"/>
    <w:rsid w:val="002B1E3A"/>
    <w:rsid w:val="002B2432"/>
    <w:rsid w:val="002B61D8"/>
    <w:rsid w:val="002C395F"/>
    <w:rsid w:val="002D7C8E"/>
    <w:rsid w:val="002F05FC"/>
    <w:rsid w:val="002F072B"/>
    <w:rsid w:val="00304DCD"/>
    <w:rsid w:val="003053AD"/>
    <w:rsid w:val="003209BB"/>
    <w:rsid w:val="00332D84"/>
    <w:rsid w:val="00334269"/>
    <w:rsid w:val="0034254A"/>
    <w:rsid w:val="003514A3"/>
    <w:rsid w:val="003615C5"/>
    <w:rsid w:val="00363F19"/>
    <w:rsid w:val="003706F3"/>
    <w:rsid w:val="00373AF5"/>
    <w:rsid w:val="00380EE7"/>
    <w:rsid w:val="00386DCC"/>
    <w:rsid w:val="00387A9E"/>
    <w:rsid w:val="003937FE"/>
    <w:rsid w:val="00393AC0"/>
    <w:rsid w:val="003A0E16"/>
    <w:rsid w:val="003A3BCE"/>
    <w:rsid w:val="003B0880"/>
    <w:rsid w:val="003B35A7"/>
    <w:rsid w:val="003D185F"/>
    <w:rsid w:val="003D5849"/>
    <w:rsid w:val="003D63BB"/>
    <w:rsid w:val="003E4BFF"/>
    <w:rsid w:val="003F772F"/>
    <w:rsid w:val="00405A4F"/>
    <w:rsid w:val="00407721"/>
    <w:rsid w:val="00444C6D"/>
    <w:rsid w:val="00452C29"/>
    <w:rsid w:val="00455978"/>
    <w:rsid w:val="00467263"/>
    <w:rsid w:val="004735A3"/>
    <w:rsid w:val="004743E6"/>
    <w:rsid w:val="004822DD"/>
    <w:rsid w:val="00485A67"/>
    <w:rsid w:val="0049396B"/>
    <w:rsid w:val="004A77C8"/>
    <w:rsid w:val="004B3DEA"/>
    <w:rsid w:val="004B6306"/>
    <w:rsid w:val="004B78C3"/>
    <w:rsid w:val="004C10FE"/>
    <w:rsid w:val="004C2683"/>
    <w:rsid w:val="004C26F7"/>
    <w:rsid w:val="004C608E"/>
    <w:rsid w:val="004D1988"/>
    <w:rsid w:val="004D4FCE"/>
    <w:rsid w:val="004F23C7"/>
    <w:rsid w:val="004F3208"/>
    <w:rsid w:val="004F75DA"/>
    <w:rsid w:val="00512250"/>
    <w:rsid w:val="00523759"/>
    <w:rsid w:val="00534AC9"/>
    <w:rsid w:val="00547DD6"/>
    <w:rsid w:val="00552F4C"/>
    <w:rsid w:val="00561CCF"/>
    <w:rsid w:val="00562ADE"/>
    <w:rsid w:val="00564341"/>
    <w:rsid w:val="005752C3"/>
    <w:rsid w:val="005929E6"/>
    <w:rsid w:val="00594668"/>
    <w:rsid w:val="005958D3"/>
    <w:rsid w:val="00595C25"/>
    <w:rsid w:val="005A0315"/>
    <w:rsid w:val="005A6BF0"/>
    <w:rsid w:val="005C2F62"/>
    <w:rsid w:val="005C462D"/>
    <w:rsid w:val="005C5E96"/>
    <w:rsid w:val="005D21A3"/>
    <w:rsid w:val="005D5291"/>
    <w:rsid w:val="005E45C2"/>
    <w:rsid w:val="005E7593"/>
    <w:rsid w:val="005F20A3"/>
    <w:rsid w:val="006036A5"/>
    <w:rsid w:val="006050CA"/>
    <w:rsid w:val="006058B4"/>
    <w:rsid w:val="00611A90"/>
    <w:rsid w:val="00613E81"/>
    <w:rsid w:val="006140CB"/>
    <w:rsid w:val="00616959"/>
    <w:rsid w:val="00622BB1"/>
    <w:rsid w:val="006278D4"/>
    <w:rsid w:val="006371BB"/>
    <w:rsid w:val="00641EDA"/>
    <w:rsid w:val="00661116"/>
    <w:rsid w:val="00677557"/>
    <w:rsid w:val="00697E9C"/>
    <w:rsid w:val="006B0FBE"/>
    <w:rsid w:val="006C1AF7"/>
    <w:rsid w:val="006E033B"/>
    <w:rsid w:val="006E2D3F"/>
    <w:rsid w:val="006E5DBC"/>
    <w:rsid w:val="00701B52"/>
    <w:rsid w:val="00712AFD"/>
    <w:rsid w:val="00720FB6"/>
    <w:rsid w:val="00722F84"/>
    <w:rsid w:val="0072415E"/>
    <w:rsid w:val="0073118F"/>
    <w:rsid w:val="0075313D"/>
    <w:rsid w:val="00757114"/>
    <w:rsid w:val="0076494C"/>
    <w:rsid w:val="007818AD"/>
    <w:rsid w:val="007851A1"/>
    <w:rsid w:val="007A354B"/>
    <w:rsid w:val="007A4353"/>
    <w:rsid w:val="007A52E7"/>
    <w:rsid w:val="007A73B0"/>
    <w:rsid w:val="007B1152"/>
    <w:rsid w:val="007C7911"/>
    <w:rsid w:val="007C7F1B"/>
    <w:rsid w:val="007D01EA"/>
    <w:rsid w:val="007D08BE"/>
    <w:rsid w:val="007D1E01"/>
    <w:rsid w:val="007D6813"/>
    <w:rsid w:val="007D7B53"/>
    <w:rsid w:val="007E2E93"/>
    <w:rsid w:val="007E6F2C"/>
    <w:rsid w:val="007E7DC6"/>
    <w:rsid w:val="007E7F44"/>
    <w:rsid w:val="007F3B96"/>
    <w:rsid w:val="00803CC0"/>
    <w:rsid w:val="00810AEC"/>
    <w:rsid w:val="00822951"/>
    <w:rsid w:val="00824102"/>
    <w:rsid w:val="00824AAC"/>
    <w:rsid w:val="008256C5"/>
    <w:rsid w:val="00836CFE"/>
    <w:rsid w:val="008442A1"/>
    <w:rsid w:val="0084765C"/>
    <w:rsid w:val="00855416"/>
    <w:rsid w:val="00864CDC"/>
    <w:rsid w:val="00872C0E"/>
    <w:rsid w:val="00872EDE"/>
    <w:rsid w:val="00873D6C"/>
    <w:rsid w:val="00883A23"/>
    <w:rsid w:val="00895E03"/>
    <w:rsid w:val="008A204F"/>
    <w:rsid w:val="008C41FF"/>
    <w:rsid w:val="008C75CC"/>
    <w:rsid w:val="008E2FCA"/>
    <w:rsid w:val="008F3686"/>
    <w:rsid w:val="0092289C"/>
    <w:rsid w:val="00926793"/>
    <w:rsid w:val="00942E56"/>
    <w:rsid w:val="0095576F"/>
    <w:rsid w:val="00961763"/>
    <w:rsid w:val="009635C8"/>
    <w:rsid w:val="00970327"/>
    <w:rsid w:val="009757C0"/>
    <w:rsid w:val="00983C24"/>
    <w:rsid w:val="00984C97"/>
    <w:rsid w:val="00986BFD"/>
    <w:rsid w:val="0099564F"/>
    <w:rsid w:val="009957E9"/>
    <w:rsid w:val="009A1371"/>
    <w:rsid w:val="009A3F80"/>
    <w:rsid w:val="009A585A"/>
    <w:rsid w:val="009B319F"/>
    <w:rsid w:val="009B4D1E"/>
    <w:rsid w:val="009D07A3"/>
    <w:rsid w:val="009F47EE"/>
    <w:rsid w:val="00A01D57"/>
    <w:rsid w:val="00A026BC"/>
    <w:rsid w:val="00A052E0"/>
    <w:rsid w:val="00A07491"/>
    <w:rsid w:val="00A1444D"/>
    <w:rsid w:val="00A1515D"/>
    <w:rsid w:val="00A15771"/>
    <w:rsid w:val="00A21F5C"/>
    <w:rsid w:val="00A30B79"/>
    <w:rsid w:val="00A3208C"/>
    <w:rsid w:val="00A40624"/>
    <w:rsid w:val="00A51E68"/>
    <w:rsid w:val="00A60CA6"/>
    <w:rsid w:val="00A63DA9"/>
    <w:rsid w:val="00A64F9E"/>
    <w:rsid w:val="00A73C60"/>
    <w:rsid w:val="00A81D28"/>
    <w:rsid w:val="00A87730"/>
    <w:rsid w:val="00AA38AB"/>
    <w:rsid w:val="00AA3BDF"/>
    <w:rsid w:val="00AA54B7"/>
    <w:rsid w:val="00AB016E"/>
    <w:rsid w:val="00AB4B9D"/>
    <w:rsid w:val="00AC1833"/>
    <w:rsid w:val="00AC6E39"/>
    <w:rsid w:val="00AE3E56"/>
    <w:rsid w:val="00AF361E"/>
    <w:rsid w:val="00AF42F4"/>
    <w:rsid w:val="00B073E7"/>
    <w:rsid w:val="00B074CB"/>
    <w:rsid w:val="00B3065C"/>
    <w:rsid w:val="00B30D4D"/>
    <w:rsid w:val="00B34EC4"/>
    <w:rsid w:val="00B374C3"/>
    <w:rsid w:val="00B4343B"/>
    <w:rsid w:val="00B63A4B"/>
    <w:rsid w:val="00B71D60"/>
    <w:rsid w:val="00B72344"/>
    <w:rsid w:val="00B814BB"/>
    <w:rsid w:val="00B93EA2"/>
    <w:rsid w:val="00BA1E4E"/>
    <w:rsid w:val="00BA619F"/>
    <w:rsid w:val="00BB00D4"/>
    <w:rsid w:val="00BB2176"/>
    <w:rsid w:val="00BB54DB"/>
    <w:rsid w:val="00BE085D"/>
    <w:rsid w:val="00BE4ADE"/>
    <w:rsid w:val="00BE4CC0"/>
    <w:rsid w:val="00C11868"/>
    <w:rsid w:val="00C262F2"/>
    <w:rsid w:val="00C27A4B"/>
    <w:rsid w:val="00C420EC"/>
    <w:rsid w:val="00C42A94"/>
    <w:rsid w:val="00C51B2B"/>
    <w:rsid w:val="00C53F92"/>
    <w:rsid w:val="00C577A9"/>
    <w:rsid w:val="00C61CB2"/>
    <w:rsid w:val="00C67972"/>
    <w:rsid w:val="00C7105F"/>
    <w:rsid w:val="00C90DB2"/>
    <w:rsid w:val="00C950C0"/>
    <w:rsid w:val="00CC4A3D"/>
    <w:rsid w:val="00CD6E8E"/>
    <w:rsid w:val="00CE074C"/>
    <w:rsid w:val="00CE3D0B"/>
    <w:rsid w:val="00CE6860"/>
    <w:rsid w:val="00CE719D"/>
    <w:rsid w:val="00D00840"/>
    <w:rsid w:val="00D05FD1"/>
    <w:rsid w:val="00D13B8F"/>
    <w:rsid w:val="00D21B2C"/>
    <w:rsid w:val="00D362EA"/>
    <w:rsid w:val="00D371DF"/>
    <w:rsid w:val="00D401AD"/>
    <w:rsid w:val="00D4052D"/>
    <w:rsid w:val="00D4224B"/>
    <w:rsid w:val="00D44F7E"/>
    <w:rsid w:val="00D644CF"/>
    <w:rsid w:val="00D7433E"/>
    <w:rsid w:val="00D85238"/>
    <w:rsid w:val="00D86E0C"/>
    <w:rsid w:val="00D87E1A"/>
    <w:rsid w:val="00D91535"/>
    <w:rsid w:val="00D975C7"/>
    <w:rsid w:val="00DA7509"/>
    <w:rsid w:val="00DB0C8A"/>
    <w:rsid w:val="00DB1DA6"/>
    <w:rsid w:val="00DB1E12"/>
    <w:rsid w:val="00DC654D"/>
    <w:rsid w:val="00DC6FAB"/>
    <w:rsid w:val="00DD1E53"/>
    <w:rsid w:val="00DD7480"/>
    <w:rsid w:val="00DE0257"/>
    <w:rsid w:val="00DE5767"/>
    <w:rsid w:val="00DE7997"/>
    <w:rsid w:val="00E03633"/>
    <w:rsid w:val="00E22B61"/>
    <w:rsid w:val="00E24FA9"/>
    <w:rsid w:val="00E345FF"/>
    <w:rsid w:val="00E4019F"/>
    <w:rsid w:val="00E4057A"/>
    <w:rsid w:val="00E442D9"/>
    <w:rsid w:val="00E5191F"/>
    <w:rsid w:val="00E5241F"/>
    <w:rsid w:val="00E53912"/>
    <w:rsid w:val="00E55749"/>
    <w:rsid w:val="00E65E16"/>
    <w:rsid w:val="00E72768"/>
    <w:rsid w:val="00E7562A"/>
    <w:rsid w:val="00E760ED"/>
    <w:rsid w:val="00E76128"/>
    <w:rsid w:val="00E83C81"/>
    <w:rsid w:val="00EA431A"/>
    <w:rsid w:val="00EB44E0"/>
    <w:rsid w:val="00EE51BE"/>
    <w:rsid w:val="00EE6E2D"/>
    <w:rsid w:val="00F0013A"/>
    <w:rsid w:val="00F00B38"/>
    <w:rsid w:val="00F17500"/>
    <w:rsid w:val="00F244ED"/>
    <w:rsid w:val="00F31EF2"/>
    <w:rsid w:val="00F35454"/>
    <w:rsid w:val="00F46CDB"/>
    <w:rsid w:val="00F65535"/>
    <w:rsid w:val="00F70C7A"/>
    <w:rsid w:val="00F71CDB"/>
    <w:rsid w:val="00F7478C"/>
    <w:rsid w:val="00F9058E"/>
    <w:rsid w:val="00F9247D"/>
    <w:rsid w:val="00FA651A"/>
    <w:rsid w:val="00FB68E5"/>
    <w:rsid w:val="00FC19A7"/>
    <w:rsid w:val="00FD4906"/>
    <w:rsid w:val="00FE5960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qFormat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qFormat/>
    <w:rsid w:val="00C42A94"/>
    <w:pPr>
      <w:numPr>
        <w:ilvl w:val="0"/>
        <w:numId w:val="0"/>
      </w:numPr>
      <w:spacing w:before="240" w:line="276" w:lineRule="auto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qFormat/>
    <w:rsid w:val="00FD490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qFormat/>
    <w:rsid w:val="00C42A94"/>
    <w:pPr>
      <w:numPr>
        <w:ilvl w:val="0"/>
        <w:numId w:val="0"/>
      </w:numPr>
      <w:spacing w:line="276" w:lineRule="auto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B4343B"/>
    <w:pPr>
      <w:numPr>
        <w:numId w:val="27"/>
      </w:numPr>
      <w:spacing w:before="480" w:after="120" w:line="240" w:lineRule="auto"/>
      <w:ind w:left="357" w:hanging="357"/>
      <w:contextualSpacing w:val="0"/>
    </w:pPr>
    <w:rPr>
      <w:b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4C26F7"/>
    <w:pPr>
      <w:numPr>
        <w:ilvl w:val="1"/>
        <w:numId w:val="27"/>
      </w:numPr>
      <w:spacing w:before="120" w:after="0" w:line="240" w:lineRule="auto"/>
      <w:ind w:left="992" w:hanging="635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B4343B"/>
    <w:rPr>
      <w:b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4C26F7"/>
    <w:rPr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27"/>
      </w:numPr>
      <w:spacing w:after="0" w:line="240" w:lineRule="auto"/>
      <w:ind w:left="1843" w:hanging="851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 w:themeColor="hyperlink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B3065C"/>
    <w:pPr>
      <w:numPr>
        <w:ilvl w:val="0"/>
        <w:numId w:val="0"/>
      </w:numPr>
      <w:tabs>
        <w:tab w:val="left" w:pos="2127"/>
      </w:tabs>
      <w:ind w:left="2127" w:hanging="1770"/>
    </w:pPr>
    <w:rPr>
      <w:rFonts w:ascii="Lucida Console" w:hAnsi="Lucida Console"/>
      <w:sz w:val="20"/>
      <w:szCs w:val="20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B3065C"/>
    <w:rPr>
      <w:rFonts w:ascii="Lucida Console" w:hAnsi="Lucida Console"/>
    </w:rPr>
  </w:style>
  <w:style w:type="character" w:customStyle="1" w:styleId="Livello11111Char">
    <w:name w:val="Livello 1.1.1.1.1. Char"/>
    <w:basedOn w:val="Livello1111Char"/>
    <w:link w:val="Livello11111"/>
    <w:rsid w:val="00186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NUOVI%20DOC\Modello%20documento%20Fumetteria%201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CC45A-8A1A-4F24-87CE-B3780A53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documento Fumetteria 1.2.dotx</Template>
  <TotalTime>4294964590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 dei Requisiti</vt:lpstr>
    </vt:vector>
  </TitlesOfParts>
  <Company>iDuo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39</cp:revision>
  <dcterms:created xsi:type="dcterms:W3CDTF">2015-03-12T06:39:00Z</dcterms:created>
  <dcterms:modified xsi:type="dcterms:W3CDTF">2015-09-06T19:00:00Z</dcterms:modified>
</cp:coreProperties>
</file>