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105F" w:rsidRPr="00A15771" w:rsidRDefault="00CA19A9" w:rsidP="00926793">
      <w:pPr>
        <w:pStyle w:val="Livello1"/>
        <w:numPr>
          <w:ilvl w:val="0"/>
          <w:numId w:val="0"/>
        </w:numPr>
        <w:ind w:left="357"/>
      </w:pPr>
      <w:r w:rsidRPr="00CA19A9">
        <w:rPr>
          <w:rFonts w:eastAsia="Times New Roman"/>
          <w:noProof/>
          <w:lang w:val="en-US" w:eastAsia="zh-TW"/>
        </w:rPr>
        <w:pict>
          <v:rect id="_x0000_s1058" style="position:absolute;left:0;text-align:left;margin-left:562.2pt;margin-top:-2.2pt;width:7.15pt;height:882.15pt;z-index:251657728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 w:rsidRPr="00CA19A9">
        <w:rPr>
          <w:noProof/>
          <w:lang w:val="en-US" w:eastAsia="zh-TW"/>
        </w:rPr>
        <w:pict>
          <v:group id="_x0000_s1041" style="position:absolute;left:0;text-align:left;margin-left:0;margin-top:-40pt;width:595.2pt;height:697.75pt;z-index:251656704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10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753DED" w:rsidRPr="00C7105F" w:rsidRDefault="00753DED" w:rsidP="002C39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3F158E">
                      <w:rPr>
                        <w:sz w:val="36"/>
                        <w:szCs w:val="36"/>
                      </w:rPr>
                      <w:t xml:space="preserve">PROGETTO: </w:t>
                    </w:r>
                    <w:r>
                      <w:rPr>
                        <w:b/>
                        <w:sz w:val="36"/>
                        <w:szCs w:val="36"/>
                      </w:rPr>
                      <w:t>Consuntivo</w:t>
                    </w:r>
                    <w:r>
                      <w:rPr>
                        <w:b/>
                        <w:sz w:val="36"/>
                        <w:szCs w:val="36"/>
                      </w:rPr>
                      <w:tab/>
                    </w:r>
                    <w:r>
                      <w:rPr>
                        <w:b/>
                        <w:sz w:val="36"/>
                        <w:szCs w:val="36"/>
                      </w:rPr>
                      <w:tab/>
                    </w:r>
                    <w:r>
                      <w:rPr>
                        <w:b/>
                        <w:sz w:val="36"/>
                        <w:szCs w:val="36"/>
                      </w:rPr>
                      <w:tab/>
                    </w:r>
                    <w:r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           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>
                          <wp:extent cx="936625" cy="278765"/>
                          <wp:effectExtent l="19050" t="0" r="0" b="0"/>
                          <wp:docPr id="1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6625" cy="278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</w:t>
                    </w:r>
                  </w:p>
                  <w:p w:rsidR="00753DED" w:rsidRPr="00C7105F" w:rsidRDefault="00753DED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2283;mso-position-horizontal-relative:margin;mso-position-vertical-relative:margin" filled="f" stroked="f">
              <v:textbox style="mso-next-textbox:#_x0000_s1054;mso-fit-shape-to-text:t">
                <w:txbxContent>
                  <w:p w:rsidR="00753DED" w:rsidRPr="002C395F" w:rsidRDefault="00753DED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 w:rsidR="006E0309">
                      <w:rPr>
                        <w:sz w:val="32"/>
                        <w:szCs w:val="32"/>
                      </w:rPr>
                      <w:t>Data Creazione: 28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0</w:t>
                    </w:r>
                    <w:r w:rsidR="006E0309">
                      <w:rPr>
                        <w:sz w:val="32"/>
                        <w:szCs w:val="32"/>
                      </w:rPr>
                      <w:t>9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2015</w:t>
                    </w:r>
                  </w:p>
                  <w:p w:rsidR="00753DED" w:rsidRPr="002C395F" w:rsidRDefault="00753DED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>
                      <w:rPr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noProof/>
                        <w:sz w:val="32"/>
                        <w:szCs w:val="32"/>
                      </w:rPr>
                      <w:t>01/10/2015</w:t>
                    </w:r>
                    <w:r>
                      <w:rPr>
                        <w:sz w:val="32"/>
                        <w:szCs w:val="32"/>
                      </w:rPr>
                      <w:fldChar w:fldCharType="end"/>
                    </w:r>
                  </w:p>
                  <w:p w:rsidR="00753DED" w:rsidRPr="002C395F" w:rsidRDefault="00753DED" w:rsidP="002C395F">
                    <w:pPr>
                      <w:rPr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753DED" w:rsidRDefault="00753DED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753DED" w:rsidRPr="00B073E7" w:rsidRDefault="00753DED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753DED" w:rsidRDefault="00753DED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:rsidR="00753DED" w:rsidRPr="002B61D8" w:rsidRDefault="00753DED" w:rsidP="00753DED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Consuntivo</w:t>
                    </w:r>
                  </w:p>
                  <w:p w:rsidR="00753DED" w:rsidRDefault="00753DED" w:rsidP="002C395F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1.0</w:t>
                    </w:r>
                  </w:p>
                  <w:p w:rsidR="00753DED" w:rsidRDefault="00753DED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br/>
                    </w:r>
                  </w:p>
                  <w:p w:rsidR="00753DED" w:rsidRDefault="00753DED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753DED" w:rsidRDefault="00753DED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753DED" w:rsidRDefault="00753DED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Elisa Antolli</w:t>
                    </w:r>
                  </w:p>
                  <w:p w:rsidR="00753DED" w:rsidRDefault="00753DED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Alice Culaon</w:t>
                    </w:r>
                  </w:p>
                  <w:p w:rsidR="00753DED" w:rsidRDefault="00753DED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Diego Pillon</w:t>
                    </w:r>
                  </w:p>
                  <w:p w:rsidR="00753DED" w:rsidRPr="002B61D8" w:rsidRDefault="00753DED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Pr="00CA19A9">
        <w:rPr>
          <w:rFonts w:eastAsia="Times New Roman"/>
          <w:noProof/>
          <w:lang w:val="en-US" w:eastAsia="zh-TW"/>
        </w:rPr>
        <w:pict>
          <v:rect id="_x0000_s1059" style="position:absolute;left:0;text-align:left;margin-left:24.95pt;margin-top:-1pt;width:7.15pt;height:882.9pt;z-index:251658752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:rsidR="00C577A9" w:rsidRDefault="00C7105F">
      <w:pPr>
        <w:pStyle w:val="TOCHeading"/>
      </w:pPr>
      <w:r w:rsidRPr="00A15771">
        <w:rPr>
          <w:b w:val="0"/>
          <w:bCs w:val="0"/>
          <w:sz w:val="24"/>
          <w:szCs w:val="24"/>
        </w:rPr>
        <w:br w:type="page"/>
      </w:r>
    </w:p>
    <w:p w:rsidR="00C61CB2" w:rsidRDefault="00C61CB2">
      <w:pPr>
        <w:pStyle w:val="TOCHeading"/>
        <w:rPr>
          <w:rFonts w:ascii="Calibri" w:hAnsi="Calibri" w:cs="Calibri"/>
        </w:rPr>
      </w:pPr>
      <w:bookmarkStart w:id="0" w:name="_Toc405451046"/>
    </w:p>
    <w:p w:rsidR="00C61CB2" w:rsidRPr="00C61CB2" w:rsidRDefault="00C61CB2" w:rsidP="00ED52DC">
      <w:pPr>
        <w:pStyle w:val="TOCHeading"/>
        <w:outlineLvl w:val="2"/>
        <w:rPr>
          <w:rFonts w:ascii="Calibri" w:hAnsi="Calibri" w:cs="Calibri"/>
          <w:sz w:val="44"/>
          <w:szCs w:val="44"/>
          <w:lang w:val="it-IT"/>
        </w:rPr>
      </w:pPr>
      <w:r w:rsidRPr="00C61CB2">
        <w:rPr>
          <w:rFonts w:ascii="Calibri" w:hAnsi="Calibri" w:cs="Calibri"/>
          <w:sz w:val="44"/>
          <w:szCs w:val="44"/>
          <w:lang w:val="it-IT"/>
        </w:rPr>
        <w:t>INDICE</w:t>
      </w:r>
    </w:p>
    <w:p w:rsidR="006E0309" w:rsidRDefault="00CA19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CA19A9">
        <w:rPr>
          <w:b w:val="0"/>
          <w:bCs w:val="0"/>
          <w:caps w:val="0"/>
        </w:rPr>
        <w:fldChar w:fldCharType="begin"/>
      </w:r>
      <w:r w:rsidR="00835CFD">
        <w:rPr>
          <w:b w:val="0"/>
          <w:bCs w:val="0"/>
          <w:caps w:val="0"/>
        </w:rPr>
        <w:instrText xml:space="preserve"> TOC \t "Livello1.;1" </w:instrText>
      </w:r>
      <w:r w:rsidRPr="00CA19A9">
        <w:rPr>
          <w:b w:val="0"/>
          <w:bCs w:val="0"/>
          <w:caps w:val="0"/>
        </w:rPr>
        <w:fldChar w:fldCharType="separate"/>
      </w:r>
      <w:r w:rsidR="006E0309" w:rsidRPr="00414046">
        <w:rPr>
          <w:noProof/>
        </w:rPr>
        <w:t>1.</w:t>
      </w:r>
      <w:r w:rsidR="006E0309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="006E0309">
        <w:rPr>
          <w:noProof/>
        </w:rPr>
        <w:t>MODELLO TABELLA DELLE REVISIONI</w:t>
      </w:r>
      <w:r w:rsidR="006E0309">
        <w:rPr>
          <w:noProof/>
        </w:rPr>
        <w:tab/>
      </w:r>
      <w:r w:rsidR="006E0309">
        <w:rPr>
          <w:noProof/>
        </w:rPr>
        <w:fldChar w:fldCharType="begin"/>
      </w:r>
      <w:r w:rsidR="006E0309">
        <w:rPr>
          <w:noProof/>
        </w:rPr>
        <w:instrText xml:space="preserve"> PAGEREF _Toc431470031 \h </w:instrText>
      </w:r>
      <w:r w:rsidR="006E0309">
        <w:rPr>
          <w:noProof/>
        </w:rPr>
      </w:r>
      <w:r w:rsidR="006E0309">
        <w:rPr>
          <w:noProof/>
        </w:rPr>
        <w:fldChar w:fldCharType="separate"/>
      </w:r>
      <w:r w:rsidR="006E0309">
        <w:rPr>
          <w:noProof/>
        </w:rPr>
        <w:t>3</w:t>
      </w:r>
      <w:r w:rsidR="006E0309">
        <w:rPr>
          <w:noProof/>
        </w:rPr>
        <w:fldChar w:fldCharType="end"/>
      </w:r>
    </w:p>
    <w:p w:rsidR="006E0309" w:rsidRDefault="006E03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414046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SCOPO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E0309" w:rsidRDefault="006E03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414046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AUTORI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E0309" w:rsidRDefault="006E03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414046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GLOSSARIO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E0309" w:rsidRDefault="006E03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414046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Ore di lavoro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0309" w:rsidRDefault="006E03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414046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Costi prventivati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0309" w:rsidRDefault="006E03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414046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Costi effettivi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_Toc431470037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0309" w:rsidRDefault="006E03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414046"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Considerazioni finali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_Toc431470038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61CB2" w:rsidRPr="003C70D7" w:rsidRDefault="00CA19A9" w:rsidP="00ED52DC">
      <w:pPr>
        <w:outlineLvl w:val="2"/>
        <w:rPr>
          <w:b/>
        </w:rPr>
      </w:pPr>
      <w:r>
        <w:rPr>
          <w:rFonts w:ascii="Cambria" w:hAnsi="Cambria"/>
          <w:b/>
          <w:bCs/>
          <w:caps/>
          <w:sz w:val="24"/>
          <w:szCs w:val="24"/>
        </w:rPr>
        <w:fldChar w:fldCharType="end"/>
      </w:r>
    </w:p>
    <w:p w:rsidR="007169B5" w:rsidRDefault="000A5372" w:rsidP="003436AB">
      <w:pPr>
        <w:pStyle w:val="Livello1"/>
      </w:pPr>
      <w:r w:rsidRPr="00835CFD">
        <w:br w:type="page"/>
      </w:r>
      <w:r w:rsidR="003436AB">
        <w:t xml:space="preserve"> </w:t>
      </w:r>
      <w:bookmarkStart w:id="1" w:name="_Toc431470031"/>
      <w:r w:rsidR="007169B5">
        <w:t xml:space="preserve">MODELLO </w:t>
      </w:r>
      <w:r w:rsidR="007169B5" w:rsidRPr="00D00840">
        <w:t>TABELLA DELLE REVISIONI</w:t>
      </w:r>
      <w:bookmarkEnd w:id="1"/>
    </w:p>
    <w:tbl>
      <w:tblPr>
        <w:tblW w:w="4918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248"/>
        <w:gridCol w:w="1417"/>
        <w:gridCol w:w="5246"/>
        <w:gridCol w:w="1837"/>
      </w:tblGrid>
      <w:tr w:rsidR="007169B5" w:rsidTr="00753DED">
        <w:tc>
          <w:tcPr>
            <w:tcW w:w="64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Rev./Ver.</w:t>
            </w:r>
          </w:p>
        </w:tc>
        <w:tc>
          <w:tcPr>
            <w:tcW w:w="72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Data</w:t>
            </w:r>
          </w:p>
        </w:tc>
        <w:tc>
          <w:tcPr>
            <w:tcW w:w="269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94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Autore</w:t>
            </w:r>
          </w:p>
        </w:tc>
      </w:tr>
      <w:tr w:rsidR="007169B5" w:rsidTr="00753DED">
        <w:tc>
          <w:tcPr>
            <w:tcW w:w="640" w:type="pct"/>
            <w:tcBorders>
              <w:top w:val="single" w:sz="18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1/1.0</w:t>
            </w:r>
          </w:p>
        </w:tc>
        <w:tc>
          <w:tcPr>
            <w:tcW w:w="727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7169B5" w:rsidRPr="00721FBE" w:rsidRDefault="006E0309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28-09</w:t>
            </w:r>
            <w:r w:rsidR="007E5C07">
              <w:rPr>
                <w:lang w:val="it-IT" w:bidi="en-US"/>
              </w:rPr>
              <w:t>-2015</w:t>
            </w:r>
          </w:p>
        </w:tc>
        <w:tc>
          <w:tcPr>
            <w:tcW w:w="2691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Creazione del documento</w:t>
            </w:r>
          </w:p>
        </w:tc>
        <w:tc>
          <w:tcPr>
            <w:tcW w:w="943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</w:tcBorders>
          </w:tcPr>
          <w:p w:rsidR="007169B5" w:rsidRPr="00721FBE" w:rsidRDefault="00753DED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Alice Culaon</w:t>
            </w:r>
          </w:p>
        </w:tc>
      </w:tr>
      <w:tr w:rsidR="007169B5" w:rsidTr="00753DED">
        <w:tc>
          <w:tcPr>
            <w:tcW w:w="640" w:type="pct"/>
            <w:tcBorders>
              <w:top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727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691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943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  <w:tr w:rsidR="007169B5" w:rsidTr="00753DED">
        <w:tc>
          <w:tcPr>
            <w:tcW w:w="640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7169B5" w:rsidRPr="00721FBE" w:rsidRDefault="007169B5" w:rsidP="003E470E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 xml:space="preserve">Tot. Rev. </w:t>
            </w:r>
            <w:r w:rsidR="00753DED">
              <w:rPr>
                <w:b/>
                <w:lang w:val="it-IT" w:bidi="en-US"/>
              </w:rPr>
              <w:t>1</w:t>
            </w:r>
          </w:p>
        </w:tc>
        <w:tc>
          <w:tcPr>
            <w:tcW w:w="727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b/>
                <w:lang w:val="it-IT" w:bidi="en-US"/>
              </w:rPr>
            </w:pPr>
          </w:p>
        </w:tc>
        <w:tc>
          <w:tcPr>
            <w:tcW w:w="2691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441826" w:rsidP="005460B4">
            <w:pPr>
              <w:pStyle w:val="NoSpacing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 xml:space="preserve">Versione corrente </w:t>
            </w:r>
            <w:r w:rsidR="00FD3DD3">
              <w:rPr>
                <w:b/>
                <w:lang w:val="it-IT" w:bidi="en-US"/>
              </w:rPr>
              <w:t>1</w:t>
            </w:r>
            <w:r w:rsidR="007169B5" w:rsidRPr="00721FBE">
              <w:rPr>
                <w:b/>
                <w:lang w:val="it-IT" w:bidi="en-US"/>
              </w:rPr>
              <w:t>.</w:t>
            </w:r>
            <w:r w:rsidR="00753DED">
              <w:rPr>
                <w:b/>
                <w:lang w:val="it-IT" w:bidi="en-US"/>
              </w:rPr>
              <w:t>0</w:t>
            </w:r>
          </w:p>
        </w:tc>
        <w:tc>
          <w:tcPr>
            <w:tcW w:w="943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</w:tbl>
    <w:p w:rsidR="007169B5" w:rsidRPr="00D00840" w:rsidRDefault="007169B5" w:rsidP="007169B5">
      <w:pPr>
        <w:pStyle w:val="Livello1"/>
      </w:pPr>
      <w:bookmarkStart w:id="2" w:name="_Toc431470032"/>
      <w:r w:rsidRPr="00D00840">
        <w:t>SCOPO DE</w:t>
      </w:r>
      <w:r>
        <w:t>L DOCUMENTO</w:t>
      </w:r>
      <w:bookmarkEnd w:id="2"/>
    </w:p>
    <w:p w:rsidR="00753DED" w:rsidRDefault="00753DED" w:rsidP="00753DED">
      <w:pPr>
        <w:pStyle w:val="TestoNormaleBasatosuLivello11"/>
      </w:pPr>
      <w:r>
        <w:t>Il consuntivo è un documento che ha come scopo il confronto del preventivo e l'analisi dei costi, con i risultati concreti ottenuti alla fine del progetto, vale a dire il numero di ore effettive che ogni membro ha dedicato alla realizzazione e sviluppo del Sistema.</w:t>
      </w:r>
    </w:p>
    <w:p w:rsidR="00753DED" w:rsidRDefault="00753DED" w:rsidP="00753DED">
      <w:pPr>
        <w:pStyle w:val="TestoNormaleBasatosuLivello11"/>
      </w:pPr>
      <w:r>
        <w:t>In questo documento analizzeremo in particolare due aspetti:</w:t>
      </w:r>
    </w:p>
    <w:p w:rsidR="00753DED" w:rsidRDefault="00753DED" w:rsidP="00753DED">
      <w:pPr>
        <w:pStyle w:val="TestoNormaleBasatosuLivello11"/>
      </w:pPr>
      <w:r>
        <w:t>- numero di ore: verrà effettuata un'analisi delle diverse attività svolte, partendo dalla stesura dei documenti, fino alla realizzazione del sistema.</w:t>
      </w:r>
    </w:p>
    <w:p w:rsidR="007169B5" w:rsidRDefault="00753DED" w:rsidP="00753DED">
      <w:pPr>
        <w:pStyle w:val="TestoNormaleBasatosuLivello11"/>
      </w:pPr>
      <w:r>
        <w:t>- il costo: verrà effettuata  un'analisi  quantitativa  dei  costi  effettivi sostenuti per la progettazione e realizzazione dell’intero progetto</w:t>
      </w:r>
      <w:r w:rsidR="009725BF">
        <w:t>.</w:t>
      </w:r>
      <w:r w:rsidR="00646A42">
        <w:t xml:space="preserve"> </w:t>
      </w:r>
    </w:p>
    <w:p w:rsidR="007169B5" w:rsidRPr="00D00840" w:rsidRDefault="007169B5" w:rsidP="007169B5">
      <w:pPr>
        <w:pStyle w:val="Livello1"/>
      </w:pPr>
      <w:bookmarkStart w:id="3" w:name="_Toc431470033"/>
      <w:r>
        <w:t>AUTORI DEL DOCUMENTO</w:t>
      </w:r>
      <w:bookmarkEnd w:id="3"/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Antolli Elisa</w:t>
      </w:r>
      <w:r w:rsidR="007169B5">
        <w:t>;</w:t>
      </w:r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Culaon Alice</w:t>
      </w:r>
      <w:r w:rsidR="007169B5">
        <w:t>;</w:t>
      </w:r>
    </w:p>
    <w:p w:rsidR="007169B5" w:rsidRDefault="00034288" w:rsidP="00292DC2">
      <w:pPr>
        <w:pStyle w:val="Livello11"/>
        <w:numPr>
          <w:ilvl w:val="0"/>
          <w:numId w:val="2"/>
        </w:numPr>
      </w:pPr>
      <w:r>
        <w:t>Pillon Diego</w:t>
      </w:r>
      <w:r w:rsidR="007169B5">
        <w:t>;</w:t>
      </w:r>
    </w:p>
    <w:p w:rsidR="009A1F73" w:rsidRPr="00D00840" w:rsidRDefault="009A1F73" w:rsidP="009A1F73">
      <w:pPr>
        <w:pStyle w:val="Livello1"/>
      </w:pPr>
      <w:bookmarkStart w:id="4" w:name="_Toc431470034"/>
      <w:bookmarkEnd w:id="0"/>
      <w:r w:rsidRPr="00D00840">
        <w:t>GLOSSARIO</w:t>
      </w:r>
      <w:bookmarkEnd w:id="4"/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810"/>
        <w:gridCol w:w="698"/>
        <w:gridCol w:w="2202"/>
        <w:gridCol w:w="3762"/>
        <w:gridCol w:w="1015"/>
        <w:gridCol w:w="424"/>
      </w:tblGrid>
      <w:tr w:rsidR="0033312F" w:rsidTr="0033312F">
        <w:tc>
          <w:tcPr>
            <w:tcW w:w="91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Termine</w:t>
            </w:r>
          </w:p>
        </w:tc>
        <w:tc>
          <w:tcPr>
            <w:tcW w:w="3361" w:type="pct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72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Paragrafo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7412A3" w:rsidRDefault="007412A3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Sistema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412A3" w:rsidRPr="00F62A0E" w:rsidRDefault="00F62A0E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/>
              </w:rPr>
              <w:t>l’insieme delle persone, dei servizi, e delle infrastrutture (fisiche, digitali) che fanno parte del progetto e della gestione della sua attività</w:t>
            </w:r>
            <w:r w:rsidR="00C53A8F">
              <w:rPr>
                <w:lang w:val="it-IT"/>
              </w:rPr>
              <w:t>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7412A3" w:rsidRPr="00F62A0E" w:rsidRDefault="00461DD3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3, 4 , 5, 6, 7</w:t>
            </w:r>
            <w:r w:rsidR="006F1AC1">
              <w:rPr>
                <w:lang w:val="it-IT" w:bidi="en-US"/>
              </w:rPr>
              <w:t>, 8, 9, 10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7412A3" w:rsidRDefault="007412A3" w:rsidP="00962D91">
            <w:pPr>
              <w:pStyle w:val="NoSpacing"/>
              <w:rPr>
                <w:lang w:bidi="en-US"/>
              </w:rPr>
            </w:pP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412A3" w:rsidRPr="00F62A0E" w:rsidRDefault="007412A3" w:rsidP="00C53A8F">
            <w:pPr>
              <w:pStyle w:val="NoSpacing"/>
              <w:rPr>
                <w:lang w:val="it-IT" w:bidi="en-US"/>
              </w:rPr>
            </w:pP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7412A3" w:rsidRPr="00F62A0E" w:rsidRDefault="007412A3" w:rsidP="00962D91">
            <w:pPr>
              <w:pStyle w:val="NoSpacing"/>
              <w:rPr>
                <w:lang w:val="it-IT" w:bidi="en-US"/>
              </w:rPr>
            </w:pPr>
          </w:p>
        </w:tc>
      </w:tr>
      <w:tr w:rsidR="009A1F73" w:rsidTr="0033312F">
        <w:tc>
          <w:tcPr>
            <w:tcW w:w="1265" w:type="pct"/>
            <w:gridSpan w:val="2"/>
            <w:tcBorders>
              <w:top w:val="single" w:sz="4" w:space="0" w:color="auto"/>
            </w:tcBorders>
            <w:noWrap/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111" w:type="pct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410" w:type="pct"/>
            <w:gridSpan w:val="2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</w:tr>
      <w:tr w:rsidR="009A1F73" w:rsidRPr="00BA619F" w:rsidTr="0033312F">
        <w:tc>
          <w:tcPr>
            <w:tcW w:w="5000" w:type="pct"/>
            <w:gridSpan w:val="6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9A1F73" w:rsidRPr="00721FBE" w:rsidRDefault="009A1F73" w:rsidP="00223FF3">
            <w:pPr>
              <w:pStyle w:val="NoSpacing"/>
              <w:rPr>
                <w:b/>
                <w:lang w:val="it-IT" w:bidi="en-US"/>
              </w:rPr>
            </w:pPr>
            <w:r>
              <w:rPr>
                <w:b/>
                <w:lang w:val="it-IT" w:bidi="en-US"/>
              </w:rPr>
              <w:t xml:space="preserve">Termini del Glossario: </w:t>
            </w:r>
          </w:p>
        </w:tc>
      </w:tr>
    </w:tbl>
    <w:p w:rsidR="00CB118C" w:rsidRDefault="00CB118C">
      <w:pPr>
        <w:spacing w:after="0" w:line="240" w:lineRule="auto"/>
        <w:rPr>
          <w:b/>
          <w:caps/>
          <w:sz w:val="24"/>
          <w:szCs w:val="24"/>
          <w:u w:val="single"/>
        </w:rPr>
      </w:pPr>
      <w:r>
        <w:br w:type="page"/>
      </w:r>
    </w:p>
    <w:p w:rsidR="00F143EF" w:rsidRDefault="00303930" w:rsidP="00A27D0E">
      <w:pPr>
        <w:pStyle w:val="Livello1"/>
      </w:pPr>
      <w:bookmarkStart w:id="5" w:name="_Toc431470035"/>
      <w:r>
        <w:t>Ore di lavoro</w:t>
      </w:r>
      <w:bookmarkEnd w:id="5"/>
    </w:p>
    <w:p w:rsidR="00303930" w:rsidRDefault="007829CE" w:rsidP="00303930">
      <w:pPr>
        <w:pStyle w:val="TestoNormaleBasatosuLivello11"/>
      </w:pPr>
      <w:r w:rsidRPr="007829CE">
        <w:t>I</w:t>
      </w:r>
      <w:r w:rsidR="00303930">
        <w:t xml:space="preserve">n questa sezione prenderemo in considerazione prima un’analisi delle ore spese per la documentazione e in seguito quelle spese per la realizzazione del sistema (commento immagini) </w:t>
      </w:r>
    </w:p>
    <w:p w:rsidR="00223FF3" w:rsidRDefault="00303930" w:rsidP="00303930">
      <w:pPr>
        <w:pStyle w:val="TestoNormaleBasatosuLivello11"/>
      </w:pPr>
      <w:r>
        <w:t>Di seguito riportiamo la suddivisione delle ore effettive servite per la realizzazione della documentazione divise per persona</w:t>
      </w:r>
      <w:r w:rsidR="00110146">
        <w:t>.</w:t>
      </w:r>
    </w:p>
    <w:p w:rsidR="00110146" w:rsidRDefault="00110146" w:rsidP="00303930">
      <w:pPr>
        <w:pStyle w:val="TestoNormaleBasatosuLivello11"/>
      </w:pPr>
    </w:p>
    <w:p w:rsidR="00110146" w:rsidRDefault="00110146" w:rsidP="00110146">
      <w:pPr>
        <w:pStyle w:val="Immagine"/>
      </w:pPr>
      <w:r>
        <w:t>Figura 1 – Ore di stesura della documentazione</w:t>
      </w:r>
    </w:p>
    <w:p w:rsidR="008076CC" w:rsidRDefault="00110146" w:rsidP="00303930">
      <w:pPr>
        <w:pStyle w:val="TestoNormaleBasatosuLivello11"/>
      </w:pPr>
      <w:r>
        <w:rPr>
          <w:noProof/>
          <w:lang w:eastAsia="it-IT"/>
        </w:rPr>
        <w:drawing>
          <wp:inline distT="0" distB="0" distL="0" distR="0">
            <wp:extent cx="5953125" cy="2905125"/>
            <wp:effectExtent l="19050" t="0" r="9525" b="0"/>
            <wp:docPr id="5" name="Picture 2" descr="Tabella ore documentazi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la ore documentazion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CC" w:rsidRDefault="008076CC" w:rsidP="00303930">
      <w:pPr>
        <w:pStyle w:val="TestoNormaleBasatosuLivello11"/>
      </w:pPr>
    </w:p>
    <w:p w:rsidR="008076CC" w:rsidRDefault="008076CC" w:rsidP="008076CC">
      <w:pPr>
        <w:pStyle w:val="TestoNormaleBasatosuLivello11"/>
      </w:pPr>
      <w:r>
        <w:t>Le ore effettive per la progettazione</w:t>
      </w:r>
    </w:p>
    <w:p w:rsidR="00110146" w:rsidRDefault="00110146" w:rsidP="008076CC">
      <w:pPr>
        <w:pStyle w:val="TestoNormaleBasatosuLivello11"/>
      </w:pPr>
    </w:p>
    <w:p w:rsidR="00110146" w:rsidRDefault="00110146" w:rsidP="00110146">
      <w:pPr>
        <w:pStyle w:val="Immagine"/>
      </w:pPr>
      <w:r>
        <w:t>Figura 2 – Ore di progettazione e sviluppo</w:t>
      </w:r>
    </w:p>
    <w:p w:rsidR="008076CC" w:rsidRDefault="00110146" w:rsidP="008076CC">
      <w:pPr>
        <w:pStyle w:val="TestoNormaleBasatosuLivello11"/>
      </w:pPr>
      <w:r>
        <w:rPr>
          <w:noProof/>
          <w:lang w:eastAsia="it-IT"/>
        </w:rPr>
        <w:drawing>
          <wp:inline distT="0" distB="0" distL="0" distR="0">
            <wp:extent cx="6019800" cy="1400175"/>
            <wp:effectExtent l="19050" t="0" r="0" b="0"/>
            <wp:docPr id="6" name="Picture 5" descr="Tabella ore svilup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la ore svilupp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CC" w:rsidRDefault="008076CC" w:rsidP="008076CC">
      <w:pPr>
        <w:pStyle w:val="TestoNormaleBasatosuLivello11"/>
      </w:pPr>
    </w:p>
    <w:p w:rsidR="008076CC" w:rsidRDefault="008076CC" w:rsidP="008076CC">
      <w:pPr>
        <w:pStyle w:val="TestoNormaleBasatosuLivello11"/>
      </w:pPr>
      <w:r>
        <w:t>Come possiamo notare in figura 1, i documenti che hanno occupato maggior tempo e risorse, sono stati l’analisi dei requisiti, la specifica e il documento di progetto.</w:t>
      </w:r>
    </w:p>
    <w:p w:rsidR="008076CC" w:rsidRDefault="008076CC" w:rsidP="008076CC">
      <w:pPr>
        <w:pStyle w:val="TestoNormaleBasatosuLivello11"/>
      </w:pPr>
      <w:r>
        <w:t>Avendo usato un modello algoritmico per la stima delle ore, e non avendo esperienza nell’uso di questi modelli, i risultati ottenuti si sono un tantino discostati da quelli stimati con il modello COCOMO.</w:t>
      </w:r>
    </w:p>
    <w:p w:rsidR="008076CC" w:rsidRDefault="008076CC" w:rsidP="008076CC">
      <w:pPr>
        <w:pStyle w:val="TestoNormaleBasatosuLivello11"/>
      </w:pPr>
      <w:r>
        <w:t>Il prezzo preventivato quindi, ha portato ad un guadagno per il gruppo di lavoro, in quanto le ore effettivamente lavorate sono state nettamente inferiori a quelle stimate.</w:t>
      </w:r>
    </w:p>
    <w:p w:rsidR="00EF2F5A" w:rsidRDefault="00EF2F5A" w:rsidP="00303930">
      <w:pPr>
        <w:pStyle w:val="Livello1"/>
      </w:pPr>
      <w:bookmarkStart w:id="6" w:name="_Toc431470036"/>
      <w:r>
        <w:t>Costi prventivati</w:t>
      </w:r>
      <w:bookmarkEnd w:id="6"/>
    </w:p>
    <w:p w:rsidR="00EF2F5A" w:rsidRDefault="00EF2F5A" w:rsidP="00EF2F5A">
      <w:pPr>
        <w:pStyle w:val="TestoNormaleBasatosuLivello11"/>
      </w:pPr>
      <w:r>
        <w:t xml:space="preserve">Nella fase dell’analisi dei costi, il team aveva stimato il costo del progetto con un modello algoritmico: il COCOMO. </w:t>
      </w:r>
    </w:p>
    <w:p w:rsidR="00EF2F5A" w:rsidRDefault="00EF2F5A" w:rsidP="00EF2F5A">
      <w:pPr>
        <w:pStyle w:val="TestoNormaleBasatosuLivello11"/>
      </w:pPr>
      <w:r>
        <w:t>Da esso è emerso che il costo del sistema era pari a 29.827.30 con una tempistica di lavoro di 6 mesi lavorativi.</w:t>
      </w:r>
    </w:p>
    <w:p w:rsidR="007A005A" w:rsidRDefault="007A005A" w:rsidP="00EF2F5A">
      <w:pPr>
        <w:pStyle w:val="Livello1"/>
      </w:pPr>
      <w:bookmarkStart w:id="7" w:name="_Toc431470037"/>
      <w:r>
        <w:t>Costi effettivi</w:t>
      </w:r>
      <w:bookmarkEnd w:id="7"/>
    </w:p>
    <w:p w:rsidR="007A005A" w:rsidRDefault="007A005A" w:rsidP="007A005A">
      <w:pPr>
        <w:pStyle w:val="TestoNormaleBasatosuLivello11"/>
      </w:pPr>
      <w:r>
        <w:t xml:space="preserve">Come definito nel calcolo del COCOMO, il costo di ogni membro del team può variare da 15 a 20 euro l’ora (in media calcoliamo 18 euro l’ora). </w:t>
      </w:r>
    </w:p>
    <w:p w:rsidR="007A005A" w:rsidRDefault="007A005A" w:rsidP="007A005A">
      <w:pPr>
        <w:pStyle w:val="TestoNormaleBasatosuLivello11"/>
      </w:pPr>
      <w:r>
        <w:t>Come mostrato delle due tabelle, in toltale il team ha lavorato un ammontare di ore totali pari a 1.005,50.</w:t>
      </w:r>
    </w:p>
    <w:p w:rsidR="007A005A" w:rsidRDefault="007A005A" w:rsidP="007A005A">
      <w:pPr>
        <w:pStyle w:val="TestoNormaleBasatosuLivello11"/>
      </w:pPr>
      <w:r>
        <w:t>Considerando che per svolgere il progetto sono stati necessari 11 mesi, abbiamo uno stipendio mensile di 1.645,36 euro.</w:t>
      </w:r>
    </w:p>
    <w:p w:rsidR="007A005A" w:rsidRDefault="007A005A" w:rsidP="007A005A">
      <w:pPr>
        <w:pStyle w:val="TestoNormaleBasatosuLivello11"/>
      </w:pPr>
      <w:r>
        <w:t>Negli 11 mesi abbiamo dunque un costo del personale di 18.099,00 euro, costo inferiore di quanto stimato col modello COCOMO.</w:t>
      </w:r>
    </w:p>
    <w:p w:rsidR="007A005A" w:rsidRDefault="007A005A" w:rsidP="007A005A">
      <w:pPr>
        <w:pStyle w:val="TestoNormaleBasatosuLivello11"/>
      </w:pPr>
      <w:r>
        <w:t>In figura 1 e 2 notiamo che non abbiamo una distribuzione uniforme del lavoro per ogni fase: alcuni membri si sono occupati maggiormente di alcuni documenti, altri membri si occupavano della riorganizzazione del layout, e un membro in particolare si è occupato di gran parte dello sviluppo e progettazione del sistema.</w:t>
      </w:r>
    </w:p>
    <w:p w:rsidR="006E0309" w:rsidRDefault="006E0309" w:rsidP="006E0309">
      <w:pPr>
        <w:pStyle w:val="Livello1"/>
      </w:pPr>
      <w:bookmarkStart w:id="8" w:name="_Toc431470038"/>
      <w:r>
        <w:t>Considerazioni finali</w:t>
      </w:r>
      <w:bookmarkEnd w:id="8"/>
    </w:p>
    <w:p w:rsidR="006E0309" w:rsidRDefault="006E0309" w:rsidP="006E0309">
      <w:pPr>
        <w:pStyle w:val="TestoNormaleBasatosuLivello11"/>
      </w:pPr>
      <w:r>
        <w:t xml:space="preserve">Il team si è trovato un po’ in ritardo con le tempistiche riportate nel preventivo presentato al committente. </w:t>
      </w:r>
    </w:p>
    <w:p w:rsidR="006E0309" w:rsidRDefault="006E0309" w:rsidP="006E0309">
      <w:pPr>
        <w:pStyle w:val="TestoNormaleBasatosuLivello11"/>
      </w:pPr>
      <w:r>
        <w:t>Il tutto è dovuto a vari problemi di tempistiche riscontrati con la configurazione del sistema sui vari pc.</w:t>
      </w:r>
    </w:p>
    <w:p w:rsidR="006E0309" w:rsidRDefault="006E0309" w:rsidP="006E0309">
      <w:pPr>
        <w:pStyle w:val="TestoNormaleBasatosuLivello11"/>
      </w:pPr>
      <w:r>
        <w:t xml:space="preserve">Riguardo alle funzionalità del sistema, esso rispetta tutti i requisiti stabiliti all’inizio della pianificazione. </w:t>
      </w:r>
    </w:p>
    <w:p w:rsidR="006E0309" w:rsidRDefault="006E0309" w:rsidP="006E0309">
      <w:pPr>
        <w:pStyle w:val="TestoNormaleBasatosuLivello11"/>
      </w:pPr>
      <w:r>
        <w:t>Riguardo ai costi, nonostante il costo del sistema per il team è stato inferiore a quello stimato, il prezzo resta comunque quello concordato con l’acquirente al momento dell’accordo del preventivo.</w:t>
      </w:r>
    </w:p>
    <w:p w:rsidR="006E0309" w:rsidRDefault="006E0309" w:rsidP="006E0309">
      <w:pPr>
        <w:pStyle w:val="TestoNormaleBasatosuLivello11"/>
      </w:pPr>
      <w:r>
        <w:t>Concludendo quindi, possiamo dire che considerando anche i costi extra sostenuti dell’impresa, l’azienda è rientrata pienamente nel budget preventivato e non ha avuto perdite. Riguardo ai tempi di consegna invece, ha riscontrato un lieve ritrdo.</w:t>
      </w:r>
    </w:p>
    <w:p w:rsidR="006E0309" w:rsidRDefault="006E0309" w:rsidP="00EF2F5A">
      <w:pPr>
        <w:pStyle w:val="TestoNormaleBasatosuLivello11"/>
      </w:pPr>
    </w:p>
    <w:sectPr w:rsidR="006E0309" w:rsidSect="00303930">
      <w:pgSz w:w="11906" w:h="16838"/>
      <w:pgMar w:top="1440" w:right="1134" w:bottom="1440" w:left="1077" w:header="709" w:footer="709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B89" w:rsidRDefault="00845B89" w:rsidP="00594668">
      <w:pPr>
        <w:spacing w:after="0" w:line="240" w:lineRule="auto"/>
      </w:pPr>
      <w:r>
        <w:separator/>
      </w:r>
    </w:p>
  </w:endnote>
  <w:endnote w:type="continuationSeparator" w:id="1">
    <w:p w:rsidR="00845B89" w:rsidRDefault="00845B89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B89" w:rsidRDefault="00845B89" w:rsidP="00594668">
      <w:pPr>
        <w:spacing w:after="0" w:line="240" w:lineRule="auto"/>
      </w:pPr>
      <w:r>
        <w:separator/>
      </w:r>
    </w:p>
  </w:footnote>
  <w:footnote w:type="continuationSeparator" w:id="1">
    <w:p w:rsidR="00845B89" w:rsidRDefault="00845B89" w:rsidP="00594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49C6"/>
    <w:multiLevelType w:val="multilevel"/>
    <w:tmpl w:val="38103B2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">
    <w:nsid w:val="09455AF6"/>
    <w:multiLevelType w:val="hybridMultilevel"/>
    <w:tmpl w:val="92381770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525EA"/>
    <w:multiLevelType w:val="multilevel"/>
    <w:tmpl w:val="5B34429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">
    <w:nsid w:val="1DAF6D04"/>
    <w:multiLevelType w:val="multilevel"/>
    <w:tmpl w:val="3500C77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">
    <w:nsid w:val="404C5453"/>
    <w:multiLevelType w:val="hybridMultilevel"/>
    <w:tmpl w:val="6AB066CE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D411D"/>
    <w:multiLevelType w:val="multilevel"/>
    <w:tmpl w:val="3500C77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6">
    <w:nsid w:val="4C8D030E"/>
    <w:multiLevelType w:val="hybridMultilevel"/>
    <w:tmpl w:val="9B941420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E5A70"/>
    <w:multiLevelType w:val="hybridMultilevel"/>
    <w:tmpl w:val="444CA6B4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D2032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9">
    <w:nsid w:val="69C3256C"/>
    <w:multiLevelType w:val="multilevel"/>
    <w:tmpl w:val="4BB4BD8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0">
    <w:nsid w:val="72270B47"/>
    <w:multiLevelType w:val="hybridMultilevel"/>
    <w:tmpl w:val="B24A7768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73FD05C8"/>
    <w:multiLevelType w:val="multilevel"/>
    <w:tmpl w:val="A0901F3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2">
    <w:nsid w:val="743F538C"/>
    <w:multiLevelType w:val="multilevel"/>
    <w:tmpl w:val="AC6AD65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3">
    <w:nsid w:val="76E2029D"/>
    <w:multiLevelType w:val="multilevel"/>
    <w:tmpl w:val="22E29752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pStyle w:val="Livello1111"/>
      <w:lvlText w:val="%1.%2.%3.%4."/>
      <w:lvlJc w:val="left"/>
      <w:pPr>
        <w:ind w:left="1728" w:hanging="648"/>
      </w:pPr>
    </w:lvl>
    <w:lvl w:ilvl="4">
      <w:start w:val="1"/>
      <w:numFmt w:val="decimal"/>
      <w:pStyle w:val="Livello1111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1"/>
  </w:num>
  <w:num w:numId="5">
    <w:abstractNumId w:val="12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  <w:num w:numId="12">
    <w:abstractNumId w:val="1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"/>
  </w:num>
  <w:num w:numId="21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attachedTemplate r:id="rId1"/>
  <w:defaultTabStop w:val="708"/>
  <w:hyphenationZone w:val="284"/>
  <w:drawingGridHorizontalSpacing w:val="110"/>
  <w:displayHorizontalDrawingGridEvery w:val="2"/>
  <w:characterSpacingControl w:val="doNotCompress"/>
  <w:savePreviewPicture/>
  <w:hdrShapeDefaults>
    <o:shapedefaults v:ext="edit" spidmax="117762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3436AB"/>
    <w:rsid w:val="000058C9"/>
    <w:rsid w:val="00010724"/>
    <w:rsid w:val="00011C12"/>
    <w:rsid w:val="000156FD"/>
    <w:rsid w:val="0001728E"/>
    <w:rsid w:val="00020626"/>
    <w:rsid w:val="00021CC8"/>
    <w:rsid w:val="0003010C"/>
    <w:rsid w:val="0003227B"/>
    <w:rsid w:val="00034288"/>
    <w:rsid w:val="00036101"/>
    <w:rsid w:val="00036D86"/>
    <w:rsid w:val="0004109E"/>
    <w:rsid w:val="00042400"/>
    <w:rsid w:val="00044501"/>
    <w:rsid w:val="000465D0"/>
    <w:rsid w:val="000468CA"/>
    <w:rsid w:val="00051AA5"/>
    <w:rsid w:val="00051FDC"/>
    <w:rsid w:val="00055947"/>
    <w:rsid w:val="00063B9A"/>
    <w:rsid w:val="00064689"/>
    <w:rsid w:val="0006508B"/>
    <w:rsid w:val="0006582F"/>
    <w:rsid w:val="00071D82"/>
    <w:rsid w:val="000736DB"/>
    <w:rsid w:val="000737B6"/>
    <w:rsid w:val="000738EF"/>
    <w:rsid w:val="000749F0"/>
    <w:rsid w:val="00076AF6"/>
    <w:rsid w:val="00081C5D"/>
    <w:rsid w:val="000840D8"/>
    <w:rsid w:val="00094BED"/>
    <w:rsid w:val="000968E4"/>
    <w:rsid w:val="000A0111"/>
    <w:rsid w:val="000A4407"/>
    <w:rsid w:val="000A4717"/>
    <w:rsid w:val="000A5372"/>
    <w:rsid w:val="000B26B0"/>
    <w:rsid w:val="000B483F"/>
    <w:rsid w:val="000B4AFB"/>
    <w:rsid w:val="000C1452"/>
    <w:rsid w:val="000C1756"/>
    <w:rsid w:val="000C36F8"/>
    <w:rsid w:val="000C3C7A"/>
    <w:rsid w:val="000C4943"/>
    <w:rsid w:val="000C5E73"/>
    <w:rsid w:val="000C610F"/>
    <w:rsid w:val="000D0FA0"/>
    <w:rsid w:val="000D76B3"/>
    <w:rsid w:val="000E21A2"/>
    <w:rsid w:val="000E2C52"/>
    <w:rsid w:val="000E4147"/>
    <w:rsid w:val="000E6407"/>
    <w:rsid w:val="000E7D05"/>
    <w:rsid w:val="000F0DB0"/>
    <w:rsid w:val="000F15CC"/>
    <w:rsid w:val="000F323E"/>
    <w:rsid w:val="00100FB7"/>
    <w:rsid w:val="0010174B"/>
    <w:rsid w:val="00102A41"/>
    <w:rsid w:val="001068D5"/>
    <w:rsid w:val="001073CA"/>
    <w:rsid w:val="00107D98"/>
    <w:rsid w:val="00110146"/>
    <w:rsid w:val="00116397"/>
    <w:rsid w:val="00120E51"/>
    <w:rsid w:val="00122FE5"/>
    <w:rsid w:val="00123749"/>
    <w:rsid w:val="00127702"/>
    <w:rsid w:val="00134380"/>
    <w:rsid w:val="0013675B"/>
    <w:rsid w:val="0014797A"/>
    <w:rsid w:val="00147AD1"/>
    <w:rsid w:val="0015164E"/>
    <w:rsid w:val="00156AE7"/>
    <w:rsid w:val="00160BD6"/>
    <w:rsid w:val="00161C6F"/>
    <w:rsid w:val="001620BD"/>
    <w:rsid w:val="00163314"/>
    <w:rsid w:val="00164328"/>
    <w:rsid w:val="0016776B"/>
    <w:rsid w:val="00167D5D"/>
    <w:rsid w:val="0017259D"/>
    <w:rsid w:val="00176110"/>
    <w:rsid w:val="0017747C"/>
    <w:rsid w:val="001804EF"/>
    <w:rsid w:val="00180DC2"/>
    <w:rsid w:val="001823E1"/>
    <w:rsid w:val="001865DB"/>
    <w:rsid w:val="00190566"/>
    <w:rsid w:val="00190DDA"/>
    <w:rsid w:val="001946DC"/>
    <w:rsid w:val="0019587C"/>
    <w:rsid w:val="001A62F1"/>
    <w:rsid w:val="001B3316"/>
    <w:rsid w:val="001B34D0"/>
    <w:rsid w:val="001C3342"/>
    <w:rsid w:val="001C66C5"/>
    <w:rsid w:val="001D1936"/>
    <w:rsid w:val="001E36F8"/>
    <w:rsid w:val="001F06BC"/>
    <w:rsid w:val="001F2A99"/>
    <w:rsid w:val="001F4884"/>
    <w:rsid w:val="001F6ED6"/>
    <w:rsid w:val="00201277"/>
    <w:rsid w:val="0020318A"/>
    <w:rsid w:val="00213DE9"/>
    <w:rsid w:val="0021427F"/>
    <w:rsid w:val="0022193F"/>
    <w:rsid w:val="00223FF3"/>
    <w:rsid w:val="00231A0B"/>
    <w:rsid w:val="00235594"/>
    <w:rsid w:val="00240211"/>
    <w:rsid w:val="002443F3"/>
    <w:rsid w:val="002458E8"/>
    <w:rsid w:val="00246625"/>
    <w:rsid w:val="0024695E"/>
    <w:rsid w:val="00250CD1"/>
    <w:rsid w:val="00251FF8"/>
    <w:rsid w:val="002536E3"/>
    <w:rsid w:val="0025407E"/>
    <w:rsid w:val="00254751"/>
    <w:rsid w:val="0026188C"/>
    <w:rsid w:val="00263E5D"/>
    <w:rsid w:val="00267434"/>
    <w:rsid w:val="002700C0"/>
    <w:rsid w:val="002716E3"/>
    <w:rsid w:val="00275E69"/>
    <w:rsid w:val="002760BA"/>
    <w:rsid w:val="00280B9E"/>
    <w:rsid w:val="00281BD0"/>
    <w:rsid w:val="00281CFC"/>
    <w:rsid w:val="00285772"/>
    <w:rsid w:val="00285825"/>
    <w:rsid w:val="00292DC2"/>
    <w:rsid w:val="002952AF"/>
    <w:rsid w:val="00296486"/>
    <w:rsid w:val="00296744"/>
    <w:rsid w:val="00297B68"/>
    <w:rsid w:val="002A588E"/>
    <w:rsid w:val="002B1808"/>
    <w:rsid w:val="002B2432"/>
    <w:rsid w:val="002B2499"/>
    <w:rsid w:val="002B61D8"/>
    <w:rsid w:val="002B6A1C"/>
    <w:rsid w:val="002C395F"/>
    <w:rsid w:val="002C43DB"/>
    <w:rsid w:val="002C4798"/>
    <w:rsid w:val="002C622C"/>
    <w:rsid w:val="002D4264"/>
    <w:rsid w:val="002D7553"/>
    <w:rsid w:val="002D75CD"/>
    <w:rsid w:val="002E0998"/>
    <w:rsid w:val="002F05FC"/>
    <w:rsid w:val="002F072B"/>
    <w:rsid w:val="002F38F3"/>
    <w:rsid w:val="00300C36"/>
    <w:rsid w:val="00303930"/>
    <w:rsid w:val="00304DCD"/>
    <w:rsid w:val="003053AD"/>
    <w:rsid w:val="00315743"/>
    <w:rsid w:val="003209BB"/>
    <w:rsid w:val="003219F0"/>
    <w:rsid w:val="00322CBD"/>
    <w:rsid w:val="003277CF"/>
    <w:rsid w:val="003314CC"/>
    <w:rsid w:val="00332D84"/>
    <w:rsid w:val="0033312F"/>
    <w:rsid w:val="00334269"/>
    <w:rsid w:val="0034254A"/>
    <w:rsid w:val="003436AB"/>
    <w:rsid w:val="003450A6"/>
    <w:rsid w:val="00345936"/>
    <w:rsid w:val="003514A3"/>
    <w:rsid w:val="0035156E"/>
    <w:rsid w:val="003522F6"/>
    <w:rsid w:val="00355DCD"/>
    <w:rsid w:val="0035698E"/>
    <w:rsid w:val="0036019C"/>
    <w:rsid w:val="00363998"/>
    <w:rsid w:val="00363B58"/>
    <w:rsid w:val="00363EFC"/>
    <w:rsid w:val="00363F19"/>
    <w:rsid w:val="00364445"/>
    <w:rsid w:val="003659CC"/>
    <w:rsid w:val="00373AF5"/>
    <w:rsid w:val="00375268"/>
    <w:rsid w:val="00376056"/>
    <w:rsid w:val="0037664F"/>
    <w:rsid w:val="00377070"/>
    <w:rsid w:val="0037766E"/>
    <w:rsid w:val="00380EE7"/>
    <w:rsid w:val="00386DCC"/>
    <w:rsid w:val="00387449"/>
    <w:rsid w:val="00387A9E"/>
    <w:rsid w:val="00390B45"/>
    <w:rsid w:val="0039143F"/>
    <w:rsid w:val="00393715"/>
    <w:rsid w:val="003937FE"/>
    <w:rsid w:val="00393AC0"/>
    <w:rsid w:val="003953D4"/>
    <w:rsid w:val="003A0E16"/>
    <w:rsid w:val="003A51A7"/>
    <w:rsid w:val="003B0880"/>
    <w:rsid w:val="003B35A7"/>
    <w:rsid w:val="003B7A90"/>
    <w:rsid w:val="003C15CB"/>
    <w:rsid w:val="003C70D7"/>
    <w:rsid w:val="003C75EB"/>
    <w:rsid w:val="003D185F"/>
    <w:rsid w:val="003D2C26"/>
    <w:rsid w:val="003D5849"/>
    <w:rsid w:val="003E45E2"/>
    <w:rsid w:val="003E470E"/>
    <w:rsid w:val="003F09B9"/>
    <w:rsid w:val="003F223A"/>
    <w:rsid w:val="003F74B4"/>
    <w:rsid w:val="003F772F"/>
    <w:rsid w:val="00400530"/>
    <w:rsid w:val="00401FDB"/>
    <w:rsid w:val="0040424B"/>
    <w:rsid w:val="00404F8A"/>
    <w:rsid w:val="00406702"/>
    <w:rsid w:val="00406AE9"/>
    <w:rsid w:val="00407721"/>
    <w:rsid w:val="0041533E"/>
    <w:rsid w:val="004253F2"/>
    <w:rsid w:val="00425676"/>
    <w:rsid w:val="00435257"/>
    <w:rsid w:val="0043575C"/>
    <w:rsid w:val="00441826"/>
    <w:rsid w:val="00444C6D"/>
    <w:rsid w:val="00446C50"/>
    <w:rsid w:val="004470FB"/>
    <w:rsid w:val="0045434D"/>
    <w:rsid w:val="00455978"/>
    <w:rsid w:val="00461C03"/>
    <w:rsid w:val="00461DD3"/>
    <w:rsid w:val="00465E10"/>
    <w:rsid w:val="00467263"/>
    <w:rsid w:val="0047021C"/>
    <w:rsid w:val="004735A3"/>
    <w:rsid w:val="004743E6"/>
    <w:rsid w:val="004761D8"/>
    <w:rsid w:val="004822DD"/>
    <w:rsid w:val="00485A67"/>
    <w:rsid w:val="00487615"/>
    <w:rsid w:val="00491173"/>
    <w:rsid w:val="004A264A"/>
    <w:rsid w:val="004A77C8"/>
    <w:rsid w:val="004B2099"/>
    <w:rsid w:val="004B3DEA"/>
    <w:rsid w:val="004B5D85"/>
    <w:rsid w:val="004B62F4"/>
    <w:rsid w:val="004C00DD"/>
    <w:rsid w:val="004C2683"/>
    <w:rsid w:val="004C26F7"/>
    <w:rsid w:val="004C31D3"/>
    <w:rsid w:val="004C3F94"/>
    <w:rsid w:val="004D1988"/>
    <w:rsid w:val="004D4FCE"/>
    <w:rsid w:val="004D7837"/>
    <w:rsid w:val="004D7E68"/>
    <w:rsid w:val="004E52D3"/>
    <w:rsid w:val="004E5A1F"/>
    <w:rsid w:val="004F1CFB"/>
    <w:rsid w:val="004F75DA"/>
    <w:rsid w:val="0050082E"/>
    <w:rsid w:val="00500EA2"/>
    <w:rsid w:val="005012CE"/>
    <w:rsid w:val="00505670"/>
    <w:rsid w:val="00512250"/>
    <w:rsid w:val="0051609D"/>
    <w:rsid w:val="00516997"/>
    <w:rsid w:val="00521D8F"/>
    <w:rsid w:val="00523759"/>
    <w:rsid w:val="00525B4D"/>
    <w:rsid w:val="00525DA3"/>
    <w:rsid w:val="00526DFE"/>
    <w:rsid w:val="00534AC9"/>
    <w:rsid w:val="0053525B"/>
    <w:rsid w:val="0054289B"/>
    <w:rsid w:val="00542A92"/>
    <w:rsid w:val="005460B4"/>
    <w:rsid w:val="00547DD6"/>
    <w:rsid w:val="005536E9"/>
    <w:rsid w:val="00553BAF"/>
    <w:rsid w:val="005609FA"/>
    <w:rsid w:val="005618C3"/>
    <w:rsid w:val="00561CCF"/>
    <w:rsid w:val="00564341"/>
    <w:rsid w:val="00565A5C"/>
    <w:rsid w:val="00567635"/>
    <w:rsid w:val="005752C3"/>
    <w:rsid w:val="005768C0"/>
    <w:rsid w:val="00585B80"/>
    <w:rsid w:val="00590AA3"/>
    <w:rsid w:val="00593121"/>
    <w:rsid w:val="00594668"/>
    <w:rsid w:val="005958D3"/>
    <w:rsid w:val="00595C25"/>
    <w:rsid w:val="00595F2C"/>
    <w:rsid w:val="005A0315"/>
    <w:rsid w:val="005B022F"/>
    <w:rsid w:val="005B2A68"/>
    <w:rsid w:val="005B68C3"/>
    <w:rsid w:val="005C3F14"/>
    <w:rsid w:val="005C462D"/>
    <w:rsid w:val="005C5E96"/>
    <w:rsid w:val="005D21A3"/>
    <w:rsid w:val="005D5291"/>
    <w:rsid w:val="005E7593"/>
    <w:rsid w:val="005F504C"/>
    <w:rsid w:val="0060129C"/>
    <w:rsid w:val="00601443"/>
    <w:rsid w:val="006036A5"/>
    <w:rsid w:val="006050CA"/>
    <w:rsid w:val="006058B4"/>
    <w:rsid w:val="00607B69"/>
    <w:rsid w:val="0061083D"/>
    <w:rsid w:val="00611A90"/>
    <w:rsid w:val="006140CB"/>
    <w:rsid w:val="00614895"/>
    <w:rsid w:val="00614EF3"/>
    <w:rsid w:val="00616959"/>
    <w:rsid w:val="006224E3"/>
    <w:rsid w:val="00622BB1"/>
    <w:rsid w:val="006247F5"/>
    <w:rsid w:val="00625562"/>
    <w:rsid w:val="006278D4"/>
    <w:rsid w:val="0063591C"/>
    <w:rsid w:val="006371BB"/>
    <w:rsid w:val="00641EDA"/>
    <w:rsid w:val="00642F64"/>
    <w:rsid w:val="006433E6"/>
    <w:rsid w:val="00643985"/>
    <w:rsid w:val="00646A42"/>
    <w:rsid w:val="00647A76"/>
    <w:rsid w:val="00652D0F"/>
    <w:rsid w:val="00652D7A"/>
    <w:rsid w:val="00654660"/>
    <w:rsid w:val="00655B2C"/>
    <w:rsid w:val="00657071"/>
    <w:rsid w:val="00661116"/>
    <w:rsid w:val="00662503"/>
    <w:rsid w:val="00667D3A"/>
    <w:rsid w:val="00673597"/>
    <w:rsid w:val="00674238"/>
    <w:rsid w:val="00676FA3"/>
    <w:rsid w:val="00677557"/>
    <w:rsid w:val="00677A4A"/>
    <w:rsid w:val="00691741"/>
    <w:rsid w:val="0069700B"/>
    <w:rsid w:val="00697E9C"/>
    <w:rsid w:val="006A0201"/>
    <w:rsid w:val="006A0F57"/>
    <w:rsid w:val="006A4236"/>
    <w:rsid w:val="006B0FBE"/>
    <w:rsid w:val="006B27B0"/>
    <w:rsid w:val="006B77FE"/>
    <w:rsid w:val="006B7ABC"/>
    <w:rsid w:val="006C1AF7"/>
    <w:rsid w:val="006D450E"/>
    <w:rsid w:val="006D7A0C"/>
    <w:rsid w:val="006E0309"/>
    <w:rsid w:val="006E033B"/>
    <w:rsid w:val="006E2D3F"/>
    <w:rsid w:val="006E3720"/>
    <w:rsid w:val="006F1164"/>
    <w:rsid w:val="006F1AC1"/>
    <w:rsid w:val="006F311C"/>
    <w:rsid w:val="006F3FFA"/>
    <w:rsid w:val="006F50A5"/>
    <w:rsid w:val="006F615F"/>
    <w:rsid w:val="00700328"/>
    <w:rsid w:val="00701B52"/>
    <w:rsid w:val="007103A8"/>
    <w:rsid w:val="00714467"/>
    <w:rsid w:val="007169B5"/>
    <w:rsid w:val="00720FB6"/>
    <w:rsid w:val="007217DA"/>
    <w:rsid w:val="00721FBE"/>
    <w:rsid w:val="00722F84"/>
    <w:rsid w:val="00723A2F"/>
    <w:rsid w:val="0072475C"/>
    <w:rsid w:val="00726312"/>
    <w:rsid w:val="0073078A"/>
    <w:rsid w:val="0073118F"/>
    <w:rsid w:val="00732C78"/>
    <w:rsid w:val="007347E1"/>
    <w:rsid w:val="00735B22"/>
    <w:rsid w:val="007412A3"/>
    <w:rsid w:val="007444C7"/>
    <w:rsid w:val="007448CA"/>
    <w:rsid w:val="00746EA2"/>
    <w:rsid w:val="0075313D"/>
    <w:rsid w:val="00753DED"/>
    <w:rsid w:val="007556F1"/>
    <w:rsid w:val="0076494C"/>
    <w:rsid w:val="0076577C"/>
    <w:rsid w:val="00770485"/>
    <w:rsid w:val="00773E22"/>
    <w:rsid w:val="00777E61"/>
    <w:rsid w:val="00780BB6"/>
    <w:rsid w:val="00781EF9"/>
    <w:rsid w:val="007829CE"/>
    <w:rsid w:val="00783428"/>
    <w:rsid w:val="007851A1"/>
    <w:rsid w:val="00786388"/>
    <w:rsid w:val="00792828"/>
    <w:rsid w:val="00793677"/>
    <w:rsid w:val="007A005A"/>
    <w:rsid w:val="007A0F2B"/>
    <w:rsid w:val="007A354B"/>
    <w:rsid w:val="007A4353"/>
    <w:rsid w:val="007A73B0"/>
    <w:rsid w:val="007B31F0"/>
    <w:rsid w:val="007C127E"/>
    <w:rsid w:val="007C27D8"/>
    <w:rsid w:val="007C7911"/>
    <w:rsid w:val="007C7F1B"/>
    <w:rsid w:val="007D1E01"/>
    <w:rsid w:val="007D6813"/>
    <w:rsid w:val="007D7559"/>
    <w:rsid w:val="007D7B53"/>
    <w:rsid w:val="007E4E82"/>
    <w:rsid w:val="007E5C07"/>
    <w:rsid w:val="007E6F2C"/>
    <w:rsid w:val="007E7DC6"/>
    <w:rsid w:val="007E7F44"/>
    <w:rsid w:val="007F035B"/>
    <w:rsid w:val="007F2295"/>
    <w:rsid w:val="007F2673"/>
    <w:rsid w:val="007F3153"/>
    <w:rsid w:val="007F3B96"/>
    <w:rsid w:val="00802F1B"/>
    <w:rsid w:val="0080314A"/>
    <w:rsid w:val="00803CC0"/>
    <w:rsid w:val="00804E3F"/>
    <w:rsid w:val="008075E7"/>
    <w:rsid w:val="008076CC"/>
    <w:rsid w:val="00810AEC"/>
    <w:rsid w:val="00813150"/>
    <w:rsid w:val="00820D0B"/>
    <w:rsid w:val="008210C6"/>
    <w:rsid w:val="00821748"/>
    <w:rsid w:val="0082286B"/>
    <w:rsid w:val="00823F34"/>
    <w:rsid w:val="00824102"/>
    <w:rsid w:val="00824292"/>
    <w:rsid w:val="00824AAC"/>
    <w:rsid w:val="008256C5"/>
    <w:rsid w:val="00835CFD"/>
    <w:rsid w:val="00836CFE"/>
    <w:rsid w:val="00836DE9"/>
    <w:rsid w:val="00843BD1"/>
    <w:rsid w:val="008442A1"/>
    <w:rsid w:val="00845B89"/>
    <w:rsid w:val="008467DB"/>
    <w:rsid w:val="0084765C"/>
    <w:rsid w:val="00854495"/>
    <w:rsid w:val="00857429"/>
    <w:rsid w:val="008615A7"/>
    <w:rsid w:val="0086168A"/>
    <w:rsid w:val="00863685"/>
    <w:rsid w:val="00864A4A"/>
    <w:rsid w:val="00864CDC"/>
    <w:rsid w:val="00866C87"/>
    <w:rsid w:val="00872C0E"/>
    <w:rsid w:val="00872EDE"/>
    <w:rsid w:val="0087395F"/>
    <w:rsid w:val="00883A23"/>
    <w:rsid w:val="00885BCA"/>
    <w:rsid w:val="00895E03"/>
    <w:rsid w:val="00896C35"/>
    <w:rsid w:val="008A0590"/>
    <w:rsid w:val="008A204F"/>
    <w:rsid w:val="008A3461"/>
    <w:rsid w:val="008A48F1"/>
    <w:rsid w:val="008B675B"/>
    <w:rsid w:val="008B7597"/>
    <w:rsid w:val="008C0992"/>
    <w:rsid w:val="008C4E32"/>
    <w:rsid w:val="008C75CC"/>
    <w:rsid w:val="008D43A4"/>
    <w:rsid w:val="008E0E49"/>
    <w:rsid w:val="008E235C"/>
    <w:rsid w:val="008E2FCA"/>
    <w:rsid w:val="008F12B6"/>
    <w:rsid w:val="008F3686"/>
    <w:rsid w:val="00901AEC"/>
    <w:rsid w:val="00910220"/>
    <w:rsid w:val="009103E7"/>
    <w:rsid w:val="00913EBB"/>
    <w:rsid w:val="009156D3"/>
    <w:rsid w:val="0092289C"/>
    <w:rsid w:val="00922DB8"/>
    <w:rsid w:val="009230B2"/>
    <w:rsid w:val="009241D3"/>
    <w:rsid w:val="009259FA"/>
    <w:rsid w:val="00926793"/>
    <w:rsid w:val="00933510"/>
    <w:rsid w:val="00937969"/>
    <w:rsid w:val="00937CD5"/>
    <w:rsid w:val="00942E56"/>
    <w:rsid w:val="009433FD"/>
    <w:rsid w:val="00947036"/>
    <w:rsid w:val="009508EC"/>
    <w:rsid w:val="00952C02"/>
    <w:rsid w:val="00952CFD"/>
    <w:rsid w:val="00953F99"/>
    <w:rsid w:val="0095576F"/>
    <w:rsid w:val="00961763"/>
    <w:rsid w:val="0096209B"/>
    <w:rsid w:val="00962D91"/>
    <w:rsid w:val="009635C8"/>
    <w:rsid w:val="00967165"/>
    <w:rsid w:val="0097001D"/>
    <w:rsid w:val="00970327"/>
    <w:rsid w:val="0097127B"/>
    <w:rsid w:val="009725BF"/>
    <w:rsid w:val="009767C5"/>
    <w:rsid w:val="00983C24"/>
    <w:rsid w:val="00983FEA"/>
    <w:rsid w:val="0098450F"/>
    <w:rsid w:val="00984C97"/>
    <w:rsid w:val="00986248"/>
    <w:rsid w:val="00986367"/>
    <w:rsid w:val="00992A02"/>
    <w:rsid w:val="00992D61"/>
    <w:rsid w:val="009958C2"/>
    <w:rsid w:val="009A1371"/>
    <w:rsid w:val="009A1F73"/>
    <w:rsid w:val="009A20F1"/>
    <w:rsid w:val="009A3F80"/>
    <w:rsid w:val="009A63EE"/>
    <w:rsid w:val="009A75E5"/>
    <w:rsid w:val="009B319F"/>
    <w:rsid w:val="009B4D1E"/>
    <w:rsid w:val="009C0052"/>
    <w:rsid w:val="009C53DD"/>
    <w:rsid w:val="009D07A3"/>
    <w:rsid w:val="009D556F"/>
    <w:rsid w:val="009E2A3E"/>
    <w:rsid w:val="009E45CE"/>
    <w:rsid w:val="009F1B9A"/>
    <w:rsid w:val="009F4669"/>
    <w:rsid w:val="009F47EE"/>
    <w:rsid w:val="009F6BB0"/>
    <w:rsid w:val="00A01744"/>
    <w:rsid w:val="00A02237"/>
    <w:rsid w:val="00A02FFD"/>
    <w:rsid w:val="00A04092"/>
    <w:rsid w:val="00A052E0"/>
    <w:rsid w:val="00A119F7"/>
    <w:rsid w:val="00A11B78"/>
    <w:rsid w:val="00A1444D"/>
    <w:rsid w:val="00A1515D"/>
    <w:rsid w:val="00A15771"/>
    <w:rsid w:val="00A17932"/>
    <w:rsid w:val="00A21F5C"/>
    <w:rsid w:val="00A2331B"/>
    <w:rsid w:val="00A27D0E"/>
    <w:rsid w:val="00A301CF"/>
    <w:rsid w:val="00A30B79"/>
    <w:rsid w:val="00A3102E"/>
    <w:rsid w:val="00A31EA0"/>
    <w:rsid w:val="00A3208C"/>
    <w:rsid w:val="00A36925"/>
    <w:rsid w:val="00A4232F"/>
    <w:rsid w:val="00A43ACC"/>
    <w:rsid w:val="00A43DCA"/>
    <w:rsid w:val="00A552E1"/>
    <w:rsid w:val="00A57C21"/>
    <w:rsid w:val="00A63DA9"/>
    <w:rsid w:val="00A64DE4"/>
    <w:rsid w:val="00A65E07"/>
    <w:rsid w:val="00A67BD4"/>
    <w:rsid w:val="00A73C60"/>
    <w:rsid w:val="00A81D28"/>
    <w:rsid w:val="00A87730"/>
    <w:rsid w:val="00A96A57"/>
    <w:rsid w:val="00A975FD"/>
    <w:rsid w:val="00AA13BA"/>
    <w:rsid w:val="00AA2EFD"/>
    <w:rsid w:val="00AA3FA1"/>
    <w:rsid w:val="00AA6922"/>
    <w:rsid w:val="00AB0B9B"/>
    <w:rsid w:val="00AB4B9D"/>
    <w:rsid w:val="00AC0040"/>
    <w:rsid w:val="00AC1833"/>
    <w:rsid w:val="00AC21AF"/>
    <w:rsid w:val="00AC6134"/>
    <w:rsid w:val="00AD37FE"/>
    <w:rsid w:val="00AD4D9C"/>
    <w:rsid w:val="00AD5A3E"/>
    <w:rsid w:val="00AE0C12"/>
    <w:rsid w:val="00AE3E56"/>
    <w:rsid w:val="00AE556E"/>
    <w:rsid w:val="00AF1277"/>
    <w:rsid w:val="00AF2E20"/>
    <w:rsid w:val="00AF361E"/>
    <w:rsid w:val="00AF42F4"/>
    <w:rsid w:val="00AF53AF"/>
    <w:rsid w:val="00AF77BF"/>
    <w:rsid w:val="00AF7D55"/>
    <w:rsid w:val="00B043A8"/>
    <w:rsid w:val="00B04A1A"/>
    <w:rsid w:val="00B073E7"/>
    <w:rsid w:val="00B10786"/>
    <w:rsid w:val="00B116FE"/>
    <w:rsid w:val="00B158A2"/>
    <w:rsid w:val="00B20D95"/>
    <w:rsid w:val="00B20F50"/>
    <w:rsid w:val="00B21BB4"/>
    <w:rsid w:val="00B22420"/>
    <w:rsid w:val="00B224E7"/>
    <w:rsid w:val="00B30D4D"/>
    <w:rsid w:val="00B311CB"/>
    <w:rsid w:val="00B3155A"/>
    <w:rsid w:val="00B327FB"/>
    <w:rsid w:val="00B36A2A"/>
    <w:rsid w:val="00B374C3"/>
    <w:rsid w:val="00B4720A"/>
    <w:rsid w:val="00B55583"/>
    <w:rsid w:val="00B56261"/>
    <w:rsid w:val="00B63226"/>
    <w:rsid w:val="00B63A4B"/>
    <w:rsid w:val="00B640DB"/>
    <w:rsid w:val="00B64537"/>
    <w:rsid w:val="00B6505B"/>
    <w:rsid w:val="00B6791D"/>
    <w:rsid w:val="00B71D60"/>
    <w:rsid w:val="00B72344"/>
    <w:rsid w:val="00B72E0A"/>
    <w:rsid w:val="00B7516D"/>
    <w:rsid w:val="00B814BB"/>
    <w:rsid w:val="00B871A3"/>
    <w:rsid w:val="00B9095C"/>
    <w:rsid w:val="00B93EA2"/>
    <w:rsid w:val="00BA371D"/>
    <w:rsid w:val="00BA619F"/>
    <w:rsid w:val="00BB2176"/>
    <w:rsid w:val="00BB3020"/>
    <w:rsid w:val="00BB4059"/>
    <w:rsid w:val="00BB4ED9"/>
    <w:rsid w:val="00BB54DB"/>
    <w:rsid w:val="00BB695F"/>
    <w:rsid w:val="00BB7F10"/>
    <w:rsid w:val="00BD0E33"/>
    <w:rsid w:val="00BD3F69"/>
    <w:rsid w:val="00BE011C"/>
    <w:rsid w:val="00BE085D"/>
    <w:rsid w:val="00BE08BE"/>
    <w:rsid w:val="00BE45F7"/>
    <w:rsid w:val="00BE4ADE"/>
    <w:rsid w:val="00BF0859"/>
    <w:rsid w:val="00BF6C85"/>
    <w:rsid w:val="00BF73B5"/>
    <w:rsid w:val="00C03F29"/>
    <w:rsid w:val="00C106AA"/>
    <w:rsid w:val="00C13A25"/>
    <w:rsid w:val="00C1669C"/>
    <w:rsid w:val="00C233F4"/>
    <w:rsid w:val="00C27A4B"/>
    <w:rsid w:val="00C27C65"/>
    <w:rsid w:val="00C36EF6"/>
    <w:rsid w:val="00C4084D"/>
    <w:rsid w:val="00C420EC"/>
    <w:rsid w:val="00C42184"/>
    <w:rsid w:val="00C42A94"/>
    <w:rsid w:val="00C46C25"/>
    <w:rsid w:val="00C51B2B"/>
    <w:rsid w:val="00C53A8F"/>
    <w:rsid w:val="00C53F92"/>
    <w:rsid w:val="00C577A9"/>
    <w:rsid w:val="00C61CB2"/>
    <w:rsid w:val="00C63772"/>
    <w:rsid w:val="00C64AA7"/>
    <w:rsid w:val="00C66FA7"/>
    <w:rsid w:val="00C67110"/>
    <w:rsid w:val="00C67972"/>
    <w:rsid w:val="00C70C87"/>
    <w:rsid w:val="00C7105F"/>
    <w:rsid w:val="00C71A9E"/>
    <w:rsid w:val="00C77801"/>
    <w:rsid w:val="00C811B2"/>
    <w:rsid w:val="00C85BA4"/>
    <w:rsid w:val="00C90304"/>
    <w:rsid w:val="00C90DB2"/>
    <w:rsid w:val="00C92142"/>
    <w:rsid w:val="00C94E2F"/>
    <w:rsid w:val="00C97B0B"/>
    <w:rsid w:val="00CA0F8E"/>
    <w:rsid w:val="00CA19A9"/>
    <w:rsid w:val="00CA1DB5"/>
    <w:rsid w:val="00CA2921"/>
    <w:rsid w:val="00CA39C7"/>
    <w:rsid w:val="00CB118C"/>
    <w:rsid w:val="00CB2312"/>
    <w:rsid w:val="00CB599C"/>
    <w:rsid w:val="00CB7C79"/>
    <w:rsid w:val="00CC412E"/>
    <w:rsid w:val="00CC71CD"/>
    <w:rsid w:val="00CD4741"/>
    <w:rsid w:val="00CD6E8E"/>
    <w:rsid w:val="00CE074C"/>
    <w:rsid w:val="00CE3D0B"/>
    <w:rsid w:val="00CE657F"/>
    <w:rsid w:val="00CE6860"/>
    <w:rsid w:val="00CE75DE"/>
    <w:rsid w:val="00CF068F"/>
    <w:rsid w:val="00D00840"/>
    <w:rsid w:val="00D052F2"/>
    <w:rsid w:val="00D07FC5"/>
    <w:rsid w:val="00D10063"/>
    <w:rsid w:val="00D16330"/>
    <w:rsid w:val="00D16832"/>
    <w:rsid w:val="00D16DDD"/>
    <w:rsid w:val="00D21B2C"/>
    <w:rsid w:val="00D228C8"/>
    <w:rsid w:val="00D24851"/>
    <w:rsid w:val="00D32562"/>
    <w:rsid w:val="00D32CFC"/>
    <w:rsid w:val="00D350EC"/>
    <w:rsid w:val="00D371DF"/>
    <w:rsid w:val="00D4052D"/>
    <w:rsid w:val="00D4224B"/>
    <w:rsid w:val="00D46DCC"/>
    <w:rsid w:val="00D530E0"/>
    <w:rsid w:val="00D62B9C"/>
    <w:rsid w:val="00D644CF"/>
    <w:rsid w:val="00D66450"/>
    <w:rsid w:val="00D671A5"/>
    <w:rsid w:val="00D676F7"/>
    <w:rsid w:val="00D73AFE"/>
    <w:rsid w:val="00D80D40"/>
    <w:rsid w:val="00D81742"/>
    <w:rsid w:val="00D84631"/>
    <w:rsid w:val="00D85238"/>
    <w:rsid w:val="00D86E0C"/>
    <w:rsid w:val="00D8770F"/>
    <w:rsid w:val="00D91535"/>
    <w:rsid w:val="00D91603"/>
    <w:rsid w:val="00D92195"/>
    <w:rsid w:val="00D941E9"/>
    <w:rsid w:val="00D95463"/>
    <w:rsid w:val="00D975C7"/>
    <w:rsid w:val="00DA0C76"/>
    <w:rsid w:val="00DA2047"/>
    <w:rsid w:val="00DA4683"/>
    <w:rsid w:val="00DA59E1"/>
    <w:rsid w:val="00DB0623"/>
    <w:rsid w:val="00DB0C8A"/>
    <w:rsid w:val="00DB1DA6"/>
    <w:rsid w:val="00DB1E12"/>
    <w:rsid w:val="00DB3A26"/>
    <w:rsid w:val="00DB4386"/>
    <w:rsid w:val="00DB56E1"/>
    <w:rsid w:val="00DB5AA9"/>
    <w:rsid w:val="00DB755F"/>
    <w:rsid w:val="00DC2BDD"/>
    <w:rsid w:val="00DC53D0"/>
    <w:rsid w:val="00DC654D"/>
    <w:rsid w:val="00DC6FAB"/>
    <w:rsid w:val="00DD1E53"/>
    <w:rsid w:val="00DD2CB9"/>
    <w:rsid w:val="00DD4B5F"/>
    <w:rsid w:val="00DD4BC0"/>
    <w:rsid w:val="00DD7480"/>
    <w:rsid w:val="00DE0257"/>
    <w:rsid w:val="00DE5767"/>
    <w:rsid w:val="00DE7997"/>
    <w:rsid w:val="00DF04FD"/>
    <w:rsid w:val="00DF654D"/>
    <w:rsid w:val="00DF742C"/>
    <w:rsid w:val="00E03633"/>
    <w:rsid w:val="00E03B39"/>
    <w:rsid w:val="00E03EBA"/>
    <w:rsid w:val="00E04A83"/>
    <w:rsid w:val="00E05F5A"/>
    <w:rsid w:val="00E06944"/>
    <w:rsid w:val="00E116CD"/>
    <w:rsid w:val="00E229ED"/>
    <w:rsid w:val="00E22B61"/>
    <w:rsid w:val="00E27633"/>
    <w:rsid w:val="00E31B74"/>
    <w:rsid w:val="00E36DBE"/>
    <w:rsid w:val="00E4019F"/>
    <w:rsid w:val="00E4118C"/>
    <w:rsid w:val="00E442D9"/>
    <w:rsid w:val="00E45B73"/>
    <w:rsid w:val="00E50C07"/>
    <w:rsid w:val="00E5191F"/>
    <w:rsid w:val="00E55298"/>
    <w:rsid w:val="00E55749"/>
    <w:rsid w:val="00E63E8A"/>
    <w:rsid w:val="00E6515B"/>
    <w:rsid w:val="00E65E16"/>
    <w:rsid w:val="00E712D5"/>
    <w:rsid w:val="00E72768"/>
    <w:rsid w:val="00E760ED"/>
    <w:rsid w:val="00E76128"/>
    <w:rsid w:val="00E82D37"/>
    <w:rsid w:val="00E8319D"/>
    <w:rsid w:val="00E83C81"/>
    <w:rsid w:val="00E84F70"/>
    <w:rsid w:val="00E8742E"/>
    <w:rsid w:val="00E90016"/>
    <w:rsid w:val="00E9579A"/>
    <w:rsid w:val="00E971CA"/>
    <w:rsid w:val="00EA1643"/>
    <w:rsid w:val="00EB2749"/>
    <w:rsid w:val="00EB31B1"/>
    <w:rsid w:val="00EC3CD8"/>
    <w:rsid w:val="00EC4627"/>
    <w:rsid w:val="00EC5246"/>
    <w:rsid w:val="00EC5947"/>
    <w:rsid w:val="00ED1595"/>
    <w:rsid w:val="00ED2C1F"/>
    <w:rsid w:val="00ED52DC"/>
    <w:rsid w:val="00EE3BDC"/>
    <w:rsid w:val="00EF086B"/>
    <w:rsid w:val="00EF0E12"/>
    <w:rsid w:val="00EF2F5A"/>
    <w:rsid w:val="00EF3D46"/>
    <w:rsid w:val="00F0013A"/>
    <w:rsid w:val="00F04503"/>
    <w:rsid w:val="00F04AF5"/>
    <w:rsid w:val="00F143EF"/>
    <w:rsid w:val="00F14A5D"/>
    <w:rsid w:val="00F235A0"/>
    <w:rsid w:val="00F23C4B"/>
    <w:rsid w:val="00F274B5"/>
    <w:rsid w:val="00F30D96"/>
    <w:rsid w:val="00F31EF2"/>
    <w:rsid w:val="00F36781"/>
    <w:rsid w:val="00F37EA8"/>
    <w:rsid w:val="00F45D48"/>
    <w:rsid w:val="00F4755C"/>
    <w:rsid w:val="00F54751"/>
    <w:rsid w:val="00F57175"/>
    <w:rsid w:val="00F57D60"/>
    <w:rsid w:val="00F62A0E"/>
    <w:rsid w:val="00F63C8B"/>
    <w:rsid w:val="00F65535"/>
    <w:rsid w:val="00F67C0C"/>
    <w:rsid w:val="00F71CDB"/>
    <w:rsid w:val="00F71EC4"/>
    <w:rsid w:val="00F7478C"/>
    <w:rsid w:val="00F80977"/>
    <w:rsid w:val="00F83F75"/>
    <w:rsid w:val="00F9058E"/>
    <w:rsid w:val="00F919A9"/>
    <w:rsid w:val="00F9247D"/>
    <w:rsid w:val="00F92B09"/>
    <w:rsid w:val="00F97A3E"/>
    <w:rsid w:val="00FA02B4"/>
    <w:rsid w:val="00FA394D"/>
    <w:rsid w:val="00FA651A"/>
    <w:rsid w:val="00FA675E"/>
    <w:rsid w:val="00FA748C"/>
    <w:rsid w:val="00FB287E"/>
    <w:rsid w:val="00FB68E5"/>
    <w:rsid w:val="00FB6B80"/>
    <w:rsid w:val="00FC0773"/>
    <w:rsid w:val="00FC19A7"/>
    <w:rsid w:val="00FC65F9"/>
    <w:rsid w:val="00FD230F"/>
    <w:rsid w:val="00FD38C8"/>
    <w:rsid w:val="00FD3DD3"/>
    <w:rsid w:val="00FD3E5F"/>
    <w:rsid w:val="00FD4877"/>
    <w:rsid w:val="00FD4906"/>
    <w:rsid w:val="00FE7D0F"/>
    <w:rsid w:val="00FF1E5D"/>
    <w:rsid w:val="00FF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0C49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4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4668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4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93A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3AC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93A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styleId="SubtleEmphasis">
    <w:name w:val="Subtle Emphasis"/>
    <w:basedOn w:val="DefaultParagraphFont"/>
    <w:uiPriority w:val="19"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Livello11"/>
    <w:next w:val="Livello11"/>
    <w:autoRedefine/>
    <w:uiPriority w:val="39"/>
    <w:unhideWhenUsed/>
    <w:rsid w:val="00C42A94"/>
    <w:pPr>
      <w:numPr>
        <w:ilvl w:val="0"/>
        <w:numId w:val="0"/>
      </w:numPr>
      <w:spacing w:before="240" w:line="276" w:lineRule="auto"/>
    </w:pPr>
    <w:rPr>
      <w:rFonts w:cs="Calibri"/>
      <w:b/>
      <w:bCs/>
      <w:sz w:val="20"/>
      <w:szCs w:val="20"/>
    </w:rPr>
  </w:style>
  <w:style w:type="paragraph" w:styleId="TOC1">
    <w:name w:val="toc 1"/>
    <w:basedOn w:val="Normal"/>
    <w:next w:val="Livello1"/>
    <w:autoRedefine/>
    <w:uiPriority w:val="39"/>
    <w:unhideWhenUsed/>
    <w:rsid w:val="00835CFD"/>
    <w:pPr>
      <w:tabs>
        <w:tab w:val="left" w:pos="440"/>
        <w:tab w:val="right" w:leader="dot" w:pos="9685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3">
    <w:name w:val="toc 3"/>
    <w:basedOn w:val="Livello111"/>
    <w:next w:val="Livello111"/>
    <w:autoRedefine/>
    <w:uiPriority w:val="39"/>
    <w:unhideWhenUsed/>
    <w:rsid w:val="00C42A94"/>
    <w:pPr>
      <w:numPr>
        <w:ilvl w:val="0"/>
        <w:numId w:val="0"/>
      </w:numPr>
      <w:spacing w:line="276" w:lineRule="auto"/>
      <w:ind w:left="22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42F4"/>
    <w:pPr>
      <w:spacing w:after="0"/>
      <w:ind w:left="44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42F4"/>
    <w:pPr>
      <w:spacing w:after="0"/>
      <w:ind w:left="6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42F4"/>
    <w:pPr>
      <w:spacing w:after="0"/>
      <w:ind w:left="88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42F4"/>
    <w:pPr>
      <w:spacing w:after="0"/>
      <w:ind w:left="110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42F4"/>
    <w:pPr>
      <w:spacing w:after="0"/>
      <w:ind w:left="132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42F4"/>
    <w:pPr>
      <w:spacing w:after="0"/>
      <w:ind w:left="1540"/>
    </w:pPr>
    <w:rPr>
      <w:rFonts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ListParagraph"/>
    <w:link w:val="Livello1Char"/>
    <w:qFormat/>
    <w:rsid w:val="00487615"/>
    <w:pPr>
      <w:numPr>
        <w:numId w:val="1"/>
      </w:numPr>
      <w:spacing w:before="480" w:after="120" w:line="240" w:lineRule="auto"/>
      <w:contextualSpacing w:val="0"/>
    </w:pPr>
    <w:rPr>
      <w:b/>
      <w:caps/>
      <w:sz w:val="24"/>
      <w:szCs w:val="24"/>
      <w:u w:val="single"/>
    </w:rPr>
  </w:style>
  <w:style w:type="paragraph" w:customStyle="1" w:styleId="Livello11">
    <w:name w:val="Livello1.1."/>
    <w:basedOn w:val="Normal"/>
    <w:link w:val="Livello11Char"/>
    <w:qFormat/>
    <w:rsid w:val="00E229ED"/>
    <w:pPr>
      <w:numPr>
        <w:ilvl w:val="1"/>
        <w:numId w:val="1"/>
      </w:numPr>
      <w:spacing w:before="120" w:after="0" w:line="240" w:lineRule="auto"/>
    </w:pPr>
    <w:rPr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basedOn w:val="ListParagraphChar"/>
    <w:link w:val="Livello1"/>
    <w:rsid w:val="00487615"/>
    <w:rPr>
      <w:b/>
      <w:caps/>
      <w:sz w:val="24"/>
      <w:szCs w:val="24"/>
      <w:u w:val="single"/>
    </w:rPr>
  </w:style>
  <w:style w:type="character" w:customStyle="1" w:styleId="Livello11Char">
    <w:name w:val="Livello1.1. Char"/>
    <w:basedOn w:val="DefaultParagraphFont"/>
    <w:link w:val="Livello11"/>
    <w:rsid w:val="00E229ED"/>
    <w:rPr>
      <w:i/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1"/>
      </w:numPr>
      <w:spacing w:after="0" w:line="240" w:lineRule="auto"/>
    </w:pPr>
    <w:rPr>
      <w:sz w:val="24"/>
      <w:szCs w:val="24"/>
    </w:rPr>
  </w:style>
  <w:style w:type="character" w:customStyle="1" w:styleId="Livello111Char">
    <w:name w:val="Livello 1.1.1. Char"/>
    <w:basedOn w:val="DefaultParagraphFont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4906"/>
    <w:rPr>
      <w:color w:val="0000FF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9B319F"/>
    <w:pPr>
      <w:numPr>
        <w:ilvl w:val="3"/>
      </w:numPr>
      <w:ind w:firstLine="115"/>
    </w:pPr>
    <w:rPr>
      <w:sz w:val="22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basedOn w:val="Livello111Char"/>
    <w:link w:val="Livello1111"/>
    <w:rsid w:val="009B319F"/>
    <w:rPr>
      <w:sz w:val="22"/>
    </w:rPr>
  </w:style>
  <w:style w:type="character" w:customStyle="1" w:styleId="Livello11111Char">
    <w:name w:val="Livello 1.1.1.1.1. Char"/>
    <w:basedOn w:val="Livello1111Char"/>
    <w:link w:val="Livello11111"/>
    <w:rsid w:val="001865DB"/>
  </w:style>
  <w:style w:type="paragraph" w:customStyle="1" w:styleId="TestoNormaleBasatosulLivello11">
    <w:name w:val="Testo Normale (Basato sul Livello1.1)"/>
    <w:basedOn w:val="Livello11"/>
    <w:link w:val="TestoNormaleBasatosulLivello11Char"/>
    <w:rsid w:val="00FD3DD3"/>
    <w:pPr>
      <w:numPr>
        <w:ilvl w:val="0"/>
        <w:numId w:val="0"/>
      </w:numPr>
      <w:ind w:left="992" w:hanging="635"/>
    </w:pPr>
  </w:style>
  <w:style w:type="paragraph" w:customStyle="1" w:styleId="TestoNormaleBasatosuLivello11">
    <w:name w:val="Testo Normale (Basato su &quot;Livello1.1.&quot;)"/>
    <w:basedOn w:val="TestoNormaleBasatosulLivello11"/>
    <w:link w:val="TestoNormaleBasatosuLivello11Char"/>
    <w:qFormat/>
    <w:rsid w:val="00D91603"/>
    <w:pPr>
      <w:ind w:left="0" w:firstLine="0"/>
    </w:pPr>
    <w:rPr>
      <w:i w:val="0"/>
    </w:rPr>
  </w:style>
  <w:style w:type="character" w:customStyle="1" w:styleId="TestoNormaleBasatosulLivello11Char">
    <w:name w:val="Testo Normale (Basato sul Livello1.1) Char"/>
    <w:basedOn w:val="Livello11Char"/>
    <w:link w:val="TestoNormaleBasatosulLivello11"/>
    <w:rsid w:val="00FD3DD3"/>
  </w:style>
  <w:style w:type="character" w:customStyle="1" w:styleId="Hyperlink0">
    <w:name w:val="Hyperlink.0"/>
    <w:basedOn w:val="Hyperlink"/>
    <w:rsid w:val="00376056"/>
    <w:rPr>
      <w:color w:val="0000FF"/>
      <w:u w:color="0000FF"/>
    </w:rPr>
  </w:style>
  <w:style w:type="character" w:customStyle="1" w:styleId="TestoNormaleBasatosuLivello11Char">
    <w:name w:val="Testo Normale (Basato su &quot;Livello1.1.&quot;) Char"/>
    <w:basedOn w:val="TestoNormaleBasatosulLivello11Char"/>
    <w:link w:val="TestoNormaleBasatosuLivello11"/>
    <w:rsid w:val="00D91603"/>
  </w:style>
  <w:style w:type="paragraph" w:customStyle="1" w:styleId="Pseudocodice">
    <w:name w:val="Pseudocodice"/>
    <w:basedOn w:val="Livello11"/>
    <w:link w:val="PseudocodiceChar"/>
    <w:rsid w:val="00864A4A"/>
    <w:pPr>
      <w:numPr>
        <w:ilvl w:val="0"/>
        <w:numId w:val="0"/>
      </w:numPr>
      <w:spacing w:before="0"/>
      <w:ind w:left="567"/>
    </w:pPr>
    <w:rPr>
      <w:rFonts w:ascii="Lucida Console" w:hAnsi="Lucida Console"/>
      <w:i w:val="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B3020"/>
  </w:style>
  <w:style w:type="character" w:customStyle="1" w:styleId="PseudocodiceChar">
    <w:name w:val="Pseudocodice Char"/>
    <w:basedOn w:val="Livello11Char"/>
    <w:link w:val="Pseudocodice"/>
    <w:rsid w:val="00864A4A"/>
    <w:rPr>
      <w:rFonts w:ascii="Lucida Console" w:hAnsi="Lucida Console"/>
    </w:rPr>
  </w:style>
  <w:style w:type="paragraph" w:customStyle="1" w:styleId="Pseudocodice0">
    <w:name w:val="Pseudocodice_"/>
    <w:basedOn w:val="Pseudocodice"/>
    <w:link w:val="PseudocodiceChar0"/>
    <w:qFormat/>
    <w:rsid w:val="00864A4A"/>
  </w:style>
  <w:style w:type="paragraph" w:customStyle="1" w:styleId="Elenco">
    <w:name w:val="Elenco"/>
    <w:basedOn w:val="TestoNormaleBasatosuLivello11"/>
    <w:link w:val="ElencoChar"/>
    <w:qFormat/>
    <w:rsid w:val="00190566"/>
    <w:pPr>
      <w:spacing w:before="0"/>
    </w:pPr>
  </w:style>
  <w:style w:type="character" w:customStyle="1" w:styleId="PseudocodiceChar0">
    <w:name w:val="Pseudocodice_ Char"/>
    <w:basedOn w:val="PseudocodiceChar"/>
    <w:link w:val="Pseudocodice0"/>
    <w:rsid w:val="00864A4A"/>
  </w:style>
  <w:style w:type="paragraph" w:customStyle="1" w:styleId="Immagine">
    <w:name w:val="Immagine"/>
    <w:basedOn w:val="TestoNormaleBasatosuLivello11"/>
    <w:link w:val="ImmagineChar"/>
    <w:qFormat/>
    <w:rsid w:val="00401FDB"/>
    <w:rPr>
      <w:b/>
      <w:i/>
      <w:color w:val="7F7F7F"/>
    </w:rPr>
  </w:style>
  <w:style w:type="character" w:customStyle="1" w:styleId="ElencoChar">
    <w:name w:val="Elenco Char"/>
    <w:basedOn w:val="TestoNormaleBasatosuLivello11Char"/>
    <w:link w:val="Elenco"/>
    <w:rsid w:val="00190566"/>
  </w:style>
  <w:style w:type="table" w:customStyle="1" w:styleId="PlainTable2">
    <w:name w:val="Plain Table 2"/>
    <w:basedOn w:val="TableNormal"/>
    <w:uiPriority w:val="42"/>
    <w:rsid w:val="00DA4683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ImmagineChar">
    <w:name w:val="Immagine Char"/>
    <w:basedOn w:val="TestoNormaleBasatosuLivello11Char"/>
    <w:link w:val="Immagine"/>
    <w:rsid w:val="00401FDB"/>
    <w:rPr>
      <w:b/>
      <w:color w:val="7F7F7F"/>
    </w:rPr>
  </w:style>
  <w:style w:type="table" w:styleId="TableGrid">
    <w:name w:val="Table Grid"/>
    <w:basedOn w:val="TableNormal"/>
    <w:uiPriority w:val="59"/>
    <w:rsid w:val="00782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REPOSITORY\doc\Layouts\Template%202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0C529-58D7-40C2-8378-558B8D5A5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2.4.dot</Template>
  <TotalTime>198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Analisi dei Requisiti</vt:lpstr>
      <vt:lpstr>        INDICE</vt:lpstr>
      <vt:lpstr>        </vt:lpstr>
    </vt:vector>
  </TitlesOfParts>
  <Company>iDuo</Company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lastModifiedBy>.</cp:lastModifiedBy>
  <cp:revision>9</cp:revision>
  <dcterms:created xsi:type="dcterms:W3CDTF">2015-10-01T09:21:00Z</dcterms:created>
  <dcterms:modified xsi:type="dcterms:W3CDTF">2015-10-01T13:05:00Z</dcterms:modified>
</cp:coreProperties>
</file>