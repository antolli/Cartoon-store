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E4118C" w:rsidP="00926793">
      <w:pPr>
        <w:pStyle w:val="Livello1"/>
        <w:numPr>
          <w:ilvl w:val="0"/>
          <w:numId w:val="0"/>
        </w:numPr>
        <w:ind w:left="357"/>
      </w:pPr>
      <w:r w:rsidRPr="00E4118C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E4118C">
        <w:rPr>
          <w:noProof/>
          <w:lang w:val="en-US" w:eastAsia="zh-TW"/>
        </w:rPr>
        <w:pict>
          <v:group id="_x0000_s1041" style="position:absolute;left:0;text-align:left;margin-left:0;margin-top:-40pt;width:595.2pt;height:697.7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160BD6" w:rsidRPr="00C7105F" w:rsidRDefault="00160BD6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Qualità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160BD6" w:rsidRPr="00C7105F" w:rsidRDefault="00160BD6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160BD6" w:rsidRPr="002C395F" w:rsidRDefault="00160BD6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14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160BD6" w:rsidRPr="002C395F" w:rsidRDefault="00160BD6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E4118C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E4118C">
                      <w:rPr>
                        <w:sz w:val="32"/>
                        <w:szCs w:val="32"/>
                      </w:rPr>
                      <w:fldChar w:fldCharType="separate"/>
                    </w:r>
                    <w:r w:rsidR="000C1452">
                      <w:rPr>
                        <w:noProof/>
                        <w:sz w:val="32"/>
                        <w:szCs w:val="32"/>
                      </w:rPr>
                      <w:t>25/08/2015</w:t>
                    </w:r>
                    <w:r w:rsidR="00E4118C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160BD6" w:rsidRPr="002C395F" w:rsidRDefault="00160BD6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160BD6" w:rsidRDefault="00160BD6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160BD6" w:rsidRPr="00B073E7" w:rsidRDefault="00160BD6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160BD6" w:rsidRDefault="00160BD6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160BD6" w:rsidRPr="002B61D8" w:rsidRDefault="00160BD6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Qualità</w:t>
                    </w:r>
                  </w:p>
                  <w:p w:rsidR="00160BD6" w:rsidRDefault="00160BD6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1.3</w:t>
                    </w:r>
                  </w:p>
                  <w:p w:rsidR="00160BD6" w:rsidRDefault="00160BD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160BD6" w:rsidRDefault="00160BD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160BD6" w:rsidRDefault="00160BD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160BD6" w:rsidRDefault="00160BD6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160BD6" w:rsidRDefault="00160BD6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160BD6" w:rsidRDefault="00160BD6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160BD6" w:rsidRPr="002B61D8" w:rsidRDefault="00160BD6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E4118C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461DD3" w:rsidRDefault="00E41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E4118C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E4118C">
        <w:rPr>
          <w:b w:val="0"/>
          <w:bCs w:val="0"/>
          <w:caps w:val="0"/>
        </w:rPr>
        <w:fldChar w:fldCharType="separate"/>
      </w:r>
      <w:r w:rsidR="00461DD3" w:rsidRPr="00492068">
        <w:rPr>
          <w:noProof/>
        </w:rPr>
        <w:t>1.</w:t>
      </w:r>
      <w:r w:rsidR="00461DD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461DD3">
        <w:rPr>
          <w:noProof/>
        </w:rPr>
        <w:t>MODELLO TABELLA DELLE REVISIONI</w:t>
      </w:r>
      <w:r w:rsidR="00461DD3">
        <w:rPr>
          <w:noProof/>
        </w:rPr>
        <w:tab/>
      </w:r>
      <w:r>
        <w:rPr>
          <w:noProof/>
        </w:rPr>
        <w:fldChar w:fldCharType="begin"/>
      </w:r>
      <w:r w:rsidR="00461DD3">
        <w:rPr>
          <w:noProof/>
        </w:rPr>
        <w:instrText xml:space="preserve"> PAGEREF _Toc428029162 \h </w:instrText>
      </w:r>
      <w:r>
        <w:rPr>
          <w:noProof/>
        </w:rPr>
      </w:r>
      <w:r>
        <w:rPr>
          <w:noProof/>
        </w:rPr>
        <w:fldChar w:fldCharType="separate"/>
      </w:r>
      <w:r w:rsidR="00461DD3">
        <w:rPr>
          <w:noProof/>
        </w:rPr>
        <w:t>3</w:t>
      </w:r>
      <w:r>
        <w:rPr>
          <w:noProof/>
        </w:rPr>
        <w:fldChar w:fldCharType="end"/>
      </w:r>
    </w:p>
    <w:p w:rsidR="00461DD3" w:rsidRDefault="00461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92068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E4118C">
        <w:rPr>
          <w:noProof/>
        </w:rPr>
        <w:fldChar w:fldCharType="begin"/>
      </w:r>
      <w:r>
        <w:rPr>
          <w:noProof/>
        </w:rPr>
        <w:instrText xml:space="preserve"> PAGEREF _Toc428029163 \h </w:instrText>
      </w:r>
      <w:r w:rsidR="00E4118C">
        <w:rPr>
          <w:noProof/>
        </w:rPr>
      </w:r>
      <w:r w:rsidR="00E4118C">
        <w:rPr>
          <w:noProof/>
        </w:rPr>
        <w:fldChar w:fldCharType="separate"/>
      </w:r>
      <w:r>
        <w:rPr>
          <w:noProof/>
        </w:rPr>
        <w:t>3</w:t>
      </w:r>
      <w:r w:rsidR="00E4118C">
        <w:rPr>
          <w:noProof/>
        </w:rPr>
        <w:fldChar w:fldCharType="end"/>
      </w:r>
    </w:p>
    <w:p w:rsidR="00461DD3" w:rsidRDefault="00461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92068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E4118C">
        <w:rPr>
          <w:noProof/>
        </w:rPr>
        <w:fldChar w:fldCharType="begin"/>
      </w:r>
      <w:r>
        <w:rPr>
          <w:noProof/>
        </w:rPr>
        <w:instrText xml:space="preserve"> PAGEREF _Toc428029164 \h </w:instrText>
      </w:r>
      <w:r w:rsidR="00E4118C">
        <w:rPr>
          <w:noProof/>
        </w:rPr>
      </w:r>
      <w:r w:rsidR="00E4118C">
        <w:rPr>
          <w:noProof/>
        </w:rPr>
        <w:fldChar w:fldCharType="separate"/>
      </w:r>
      <w:r>
        <w:rPr>
          <w:noProof/>
        </w:rPr>
        <w:t>3</w:t>
      </w:r>
      <w:r w:rsidR="00E4118C">
        <w:rPr>
          <w:noProof/>
        </w:rPr>
        <w:fldChar w:fldCharType="end"/>
      </w:r>
    </w:p>
    <w:p w:rsidR="00461DD3" w:rsidRDefault="00461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92068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E4118C">
        <w:rPr>
          <w:noProof/>
        </w:rPr>
        <w:fldChar w:fldCharType="begin"/>
      </w:r>
      <w:r>
        <w:rPr>
          <w:noProof/>
        </w:rPr>
        <w:instrText xml:space="preserve"> PAGEREF _Toc428029165 \h </w:instrText>
      </w:r>
      <w:r w:rsidR="00E4118C">
        <w:rPr>
          <w:noProof/>
        </w:rPr>
      </w:r>
      <w:r w:rsidR="00E4118C">
        <w:rPr>
          <w:noProof/>
        </w:rPr>
        <w:fldChar w:fldCharType="separate"/>
      </w:r>
      <w:r>
        <w:rPr>
          <w:noProof/>
        </w:rPr>
        <w:t>3</w:t>
      </w:r>
      <w:r w:rsidR="00E4118C">
        <w:rPr>
          <w:noProof/>
        </w:rPr>
        <w:fldChar w:fldCharType="end"/>
      </w:r>
    </w:p>
    <w:p w:rsidR="00461DD3" w:rsidRDefault="00461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92068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dI Qualita’</w:t>
      </w:r>
      <w:r>
        <w:rPr>
          <w:noProof/>
        </w:rPr>
        <w:tab/>
      </w:r>
      <w:r w:rsidR="00E4118C">
        <w:rPr>
          <w:noProof/>
        </w:rPr>
        <w:fldChar w:fldCharType="begin"/>
      </w:r>
      <w:r>
        <w:rPr>
          <w:noProof/>
        </w:rPr>
        <w:instrText xml:space="preserve"> PAGEREF _Toc428029166 \h </w:instrText>
      </w:r>
      <w:r w:rsidR="00E4118C">
        <w:rPr>
          <w:noProof/>
        </w:rPr>
      </w:r>
      <w:r w:rsidR="00E4118C">
        <w:rPr>
          <w:noProof/>
        </w:rPr>
        <w:fldChar w:fldCharType="separate"/>
      </w:r>
      <w:r>
        <w:rPr>
          <w:noProof/>
        </w:rPr>
        <w:t>4</w:t>
      </w:r>
      <w:r w:rsidR="00E4118C">
        <w:rPr>
          <w:noProof/>
        </w:rPr>
        <w:fldChar w:fldCharType="end"/>
      </w:r>
    </w:p>
    <w:p w:rsidR="00461DD3" w:rsidRDefault="00461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92068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metriche</w:t>
      </w:r>
      <w:r>
        <w:rPr>
          <w:noProof/>
        </w:rPr>
        <w:tab/>
      </w:r>
      <w:r w:rsidR="00E4118C">
        <w:rPr>
          <w:noProof/>
        </w:rPr>
        <w:fldChar w:fldCharType="begin"/>
      </w:r>
      <w:r>
        <w:rPr>
          <w:noProof/>
        </w:rPr>
        <w:instrText xml:space="preserve"> PAGEREF _Toc428029167 \h </w:instrText>
      </w:r>
      <w:r w:rsidR="00E4118C">
        <w:rPr>
          <w:noProof/>
        </w:rPr>
      </w:r>
      <w:r w:rsidR="00E4118C">
        <w:rPr>
          <w:noProof/>
        </w:rPr>
        <w:fldChar w:fldCharType="separate"/>
      </w:r>
      <w:r>
        <w:rPr>
          <w:noProof/>
        </w:rPr>
        <w:t>5</w:t>
      </w:r>
      <w:r w:rsidR="00E4118C">
        <w:rPr>
          <w:noProof/>
        </w:rPr>
        <w:fldChar w:fldCharType="end"/>
      </w:r>
    </w:p>
    <w:p w:rsidR="00461DD3" w:rsidRDefault="00461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92068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degli standard di Qualità</w:t>
      </w:r>
      <w:r>
        <w:rPr>
          <w:noProof/>
        </w:rPr>
        <w:tab/>
      </w:r>
      <w:r w:rsidR="00E4118C">
        <w:rPr>
          <w:noProof/>
        </w:rPr>
        <w:fldChar w:fldCharType="begin"/>
      </w:r>
      <w:r>
        <w:rPr>
          <w:noProof/>
        </w:rPr>
        <w:instrText xml:space="preserve"> PAGEREF _Toc428029168 \h </w:instrText>
      </w:r>
      <w:r w:rsidR="00E4118C">
        <w:rPr>
          <w:noProof/>
        </w:rPr>
      </w:r>
      <w:r w:rsidR="00E4118C">
        <w:rPr>
          <w:noProof/>
        </w:rPr>
        <w:fldChar w:fldCharType="separate"/>
      </w:r>
      <w:r>
        <w:rPr>
          <w:noProof/>
        </w:rPr>
        <w:t>6</w:t>
      </w:r>
      <w:r w:rsidR="00E4118C">
        <w:rPr>
          <w:noProof/>
        </w:rPr>
        <w:fldChar w:fldCharType="end"/>
      </w:r>
    </w:p>
    <w:p w:rsidR="00C61CB2" w:rsidRPr="003C70D7" w:rsidRDefault="00E4118C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8029162"/>
      <w:r w:rsidR="007169B5">
        <w:t xml:space="preserve">MODELLO </w:t>
      </w:r>
      <w:r w:rsidR="007169B5" w:rsidRPr="00D00840">
        <w:t>TABELLA DELLE REVISIONI</w:t>
      </w:r>
      <w:bookmarkEnd w:id="1"/>
    </w:p>
    <w:p w:rsidR="00FD3DD3" w:rsidRDefault="00FD3DD3" w:rsidP="00D91603">
      <w:pPr>
        <w:pStyle w:val="TestoNormaleBasatosuLivello11"/>
      </w:pPr>
      <w:r>
        <w:t xml:space="preserve">In questo modello viene </w:t>
      </w:r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5"/>
        <w:gridCol w:w="1417"/>
        <w:gridCol w:w="5246"/>
        <w:gridCol w:w="1840"/>
      </w:tblGrid>
      <w:tr w:rsidR="007169B5" w:rsidTr="00A57C21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A57C21">
        <w:tc>
          <w:tcPr>
            <w:tcW w:w="638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E5C07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A67BD4">
              <w:rPr>
                <w:lang w:val="it-IT" w:bidi="en-US"/>
              </w:rPr>
              <w:t>4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3436AB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A57C21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Default="00A57C21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7829CE">
              <w:rPr>
                <w:lang w:val="it-IT" w:bidi="en-US"/>
              </w:rPr>
              <w:t>6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Inserimento dei paragrafi 2, 4, 5, 7 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A57C21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829CE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829CE" w:rsidRDefault="007829C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829CE" w:rsidRDefault="007829C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18-08-2015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829CE" w:rsidRDefault="007829C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Inserimento del paragrafo 6 e integrazione del 7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7829CE" w:rsidRDefault="007829C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3E470E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3E470E" w:rsidRDefault="003E470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4/1.3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3E470E" w:rsidRDefault="003E470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22-08-2015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3E470E" w:rsidRDefault="003E470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Unione dei paragrafi,</w:t>
            </w:r>
            <w:r w:rsidR="00655B2C">
              <w:rPr>
                <w:lang w:val="it-IT" w:bidi="en-US"/>
              </w:rPr>
              <w:t xml:space="preserve"> adeguamento delle tabelle al template </w:t>
            </w:r>
            <w:r>
              <w:rPr>
                <w:lang w:val="it-IT" w:bidi="en-US"/>
              </w:rPr>
              <w:t xml:space="preserve"> e approfondimenti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3E470E" w:rsidRDefault="003E470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3436AB">
        <w:tc>
          <w:tcPr>
            <w:tcW w:w="638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5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3436AB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3E470E">
              <w:rPr>
                <w:b/>
                <w:lang w:val="it-IT" w:bidi="en-US"/>
              </w:rPr>
              <w:t>4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FD3DD3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3E470E">
              <w:rPr>
                <w:b/>
                <w:lang w:val="it-IT" w:bidi="en-US"/>
              </w:rPr>
              <w:t>3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8029163"/>
      <w:r w:rsidRPr="00D00840">
        <w:t>SCOPO DE</w:t>
      </w:r>
      <w:r>
        <w:t>L DOCUMENTO</w:t>
      </w:r>
      <w:bookmarkEnd w:id="2"/>
    </w:p>
    <w:p w:rsidR="007169B5" w:rsidRDefault="007E5C07" w:rsidP="009A63EE">
      <w:pPr>
        <w:pStyle w:val="TestoNormaleBasatosuLivello11"/>
      </w:pPr>
      <w:r>
        <w:t xml:space="preserve">Scopo di questo documento </w:t>
      </w:r>
      <w:r w:rsidR="00646A42">
        <w:t>definire le linee guida per l’organizzazione del processo di qualità: gestione della qualità del prodotto e dei processi, controllo ed ev</w:t>
      </w:r>
      <w:r w:rsidR="000968E4">
        <w:t>e</w:t>
      </w:r>
      <w:r w:rsidR="00646A42">
        <w:t>ntuali revisioni del prodotto e della documentazione inerente</w:t>
      </w:r>
      <w:r w:rsidR="00231A0B">
        <w:t xml:space="preserve"> per far si che venga raggiunto il livello di qualità richiesto</w:t>
      </w:r>
      <w:r w:rsidR="00646A42">
        <w:t>.</w:t>
      </w:r>
      <w:r w:rsidR="00646A42">
        <w:br/>
        <w:t xml:space="preserve">In esso vengono definiti i responsabili della qualità, </w:t>
      </w:r>
      <w:r w:rsidR="009725BF">
        <w:t>gli standard da applicare  e vengono stabilite le</w:t>
      </w:r>
      <w:r w:rsidR="00646A42">
        <w:t xml:space="preserve"> </w:t>
      </w:r>
      <w:r w:rsidR="009725BF">
        <w:t>soglie minime di qualità da raggiungere, coerentemente con quanto già definito nel CM e nel documento delle Metriche.</w:t>
      </w:r>
      <w:r w:rsidR="00646A42">
        <w:t xml:space="preserve"> </w:t>
      </w:r>
    </w:p>
    <w:p w:rsidR="007169B5" w:rsidRPr="00D00840" w:rsidRDefault="007169B5" w:rsidP="007169B5">
      <w:pPr>
        <w:pStyle w:val="Livello1"/>
      </w:pPr>
      <w:bookmarkStart w:id="3" w:name="_Toc428029164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B3A26" w:rsidRDefault="009A1F73" w:rsidP="009A1F73">
      <w:pPr>
        <w:pStyle w:val="Livello1"/>
        <w:rPr>
          <w:rStyle w:val="Livello11Char"/>
          <w:i w:val="0"/>
        </w:rPr>
      </w:pPr>
      <w:bookmarkStart w:id="4" w:name="_Toc428029165"/>
      <w:bookmarkEnd w:id="0"/>
      <w:r w:rsidRPr="00D00840">
        <w:t>GLOSSARIO</w:t>
      </w:r>
      <w:bookmarkEnd w:id="4"/>
    </w:p>
    <w:p w:rsidR="009A1F73" w:rsidRPr="00D00840" w:rsidRDefault="009A1F73" w:rsidP="009A1F73">
      <w:pPr>
        <w:pStyle w:val="TestoNormaleBasatosuLivello11"/>
      </w:pPr>
      <w:r>
        <w:t>I termini del Glossario vanno ordinati in modo crescente alfabeticamente.</w:t>
      </w:r>
      <w: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9A1F73" w:rsidRPr="00721FBE" w:rsidRDefault="00780BB6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Qualità [del SW]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780BB6" w:rsidRDefault="00780BB6" w:rsidP="00C63772">
            <w:pPr>
              <w:pStyle w:val="NoSpacing"/>
              <w:rPr>
                <w:lang w:val="it-IT" w:bidi="en-US"/>
              </w:rPr>
            </w:pPr>
            <w:r w:rsidRPr="00780BB6">
              <w:rPr>
                <w:lang w:val="it-IT" w:bidi="en-US"/>
              </w:rPr>
              <w:t>Aderenza del prodotto [software] alle specifiche e alle</w:t>
            </w:r>
            <w:r w:rsidR="00C63772">
              <w:rPr>
                <w:lang w:val="it-IT" w:bidi="en-US"/>
              </w:rPr>
              <w:t xml:space="preserve">; tanto più le caratteristiche reali del SW incontratno le specifiche (e conseguentemente i requisiti del committente), tanto più si ha un più alto livello di qualità. 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9A1F73" w:rsidRDefault="00EB31B1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1, 2, 3, 4, 5, 6, 7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DF654D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Responsabile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DF654D" w:rsidRDefault="00DF654D" w:rsidP="00962D91">
            <w:pPr>
              <w:pStyle w:val="NoSpacing"/>
              <w:rPr>
                <w:lang w:val="it-IT" w:bidi="en-US"/>
              </w:rPr>
            </w:pPr>
            <w:r w:rsidRPr="00DF654D">
              <w:rPr>
                <w:lang w:val="it-IT" w:bidi="en-US"/>
              </w:rPr>
              <w:t>Manager con compiti di supervision e controllo dei processi o sottoprocessi I sviluppo.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746EA2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0C3C7A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CM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Default="000C3C7A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Documento di Configuration Management</w:t>
            </w:r>
            <w:r w:rsidR="00C53A8F">
              <w:rPr>
                <w:lang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461DD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3, 4, 7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Fase di processo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Default="009A1F7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Significato</w:t>
            </w:r>
            <w:r w:rsidR="00C53A8F">
              <w:rPr>
                <w:lang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461DD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l’insieme delle persone, dei servizi, e delle infrastrutture (fisiche, digitali) che fanno parte del progetto e della gestione della sua attività</w:t>
            </w:r>
            <w:r w:rsidR="00C53A8F">
              <w:rPr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3, 4 , 5, 6, 7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Release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C53A8F">
            <w:pPr>
              <w:pStyle w:val="NoSpacing"/>
              <w:rPr>
                <w:lang w:val="it-IT" w:bidi="en-US"/>
              </w:rPr>
            </w:pPr>
            <w:r w:rsidRPr="00F62A0E">
              <w:rPr>
                <w:lang w:val="it-IT" w:bidi="en-US"/>
              </w:rPr>
              <w:t xml:space="preserve">Versione rilasciata al cliente. </w:t>
            </w:r>
            <w:r>
              <w:rPr>
                <w:lang w:val="it-IT" w:bidi="en-US"/>
              </w:rPr>
              <w:t>Eventualmente dopo sostanziale modifica del Sistema se la release è successiva alla prima</w:t>
            </w:r>
            <w:r w:rsidR="00C53A8F">
              <w:rPr>
                <w:lang w:val="it-IT"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7412A3">
              <w:rPr>
                <w:b/>
                <w:lang w:val="it-IT" w:bidi="en-US"/>
              </w:rPr>
              <w:t>6</w:t>
            </w:r>
          </w:p>
        </w:tc>
      </w:tr>
    </w:tbl>
    <w:p w:rsidR="009A1F73" w:rsidRDefault="009A1F73" w:rsidP="009A1F73">
      <w:pPr>
        <w:pStyle w:val="Livello1"/>
      </w:pPr>
      <w:bookmarkStart w:id="5" w:name="_Toc428029166"/>
      <w:r>
        <w:t>Definizione dI Qualita’</w:t>
      </w:r>
      <w:bookmarkEnd w:id="5"/>
    </w:p>
    <w:p w:rsidR="00F143EF" w:rsidRDefault="000B4AFB" w:rsidP="009725BF">
      <w:pPr>
        <w:pStyle w:val="Livello11"/>
      </w:pPr>
      <w:r>
        <w:t>Responsabile della Quali</w:t>
      </w:r>
      <w:r w:rsidR="00116397">
        <w:t>t</w:t>
      </w:r>
      <w:r>
        <w:t>à</w:t>
      </w:r>
    </w:p>
    <w:p w:rsidR="00231A0B" w:rsidRDefault="000B4AFB" w:rsidP="007347E1">
      <w:pPr>
        <w:pStyle w:val="TestoNormaleBasatosuLivello11"/>
        <w:ind w:left="709"/>
      </w:pPr>
      <w:r>
        <w:t>Si elegge Responsabile della qualità Alice Cula</w:t>
      </w:r>
      <w:r w:rsidR="00C63772">
        <w:t xml:space="preserve">on. Suoi compiti saranno quelli </w:t>
      </w:r>
      <w:r w:rsidR="00E45B73">
        <w:t xml:space="preserve">di </w:t>
      </w:r>
      <w:r>
        <w:t>controllare la coerenza del Sistema ris</w:t>
      </w:r>
      <w:r w:rsidR="00E45B73">
        <w:t>ultante e di tutte le sue parti</w:t>
      </w:r>
      <w:r>
        <w:t xml:space="preserve"> </w:t>
      </w:r>
      <w:r w:rsidR="000968E4">
        <w:t xml:space="preserve">con le specifiche e </w:t>
      </w:r>
      <w:r>
        <w:t xml:space="preserve">con le direttive e le caratteristiche qualitative </w:t>
      </w:r>
      <w:r w:rsidR="00933510">
        <w:t xml:space="preserve">di prodotto e processi </w:t>
      </w:r>
      <w:r w:rsidR="000C1452">
        <w:t>stabiliti</w:t>
      </w:r>
      <w:r>
        <w:t xml:space="preserve"> </w:t>
      </w:r>
      <w:r w:rsidR="000968E4">
        <w:t xml:space="preserve">nel documento di specifica, </w:t>
      </w:r>
      <w:r>
        <w:t>in questo documento e in tutti gli altri documenti che definscono</w:t>
      </w:r>
      <w:r w:rsidR="00E971CA">
        <w:t xml:space="preserve"> standard </w:t>
      </w:r>
      <w:r w:rsidR="000968E4">
        <w:t>e/</w:t>
      </w:r>
      <w:r w:rsidR="00E971CA">
        <w:t>o medodologie di sviluppo</w:t>
      </w:r>
      <w:r w:rsidR="000968E4">
        <w:t xml:space="preserve"> nell’attività del team di lavoro</w:t>
      </w:r>
      <w:r w:rsidR="00E971CA">
        <w:t>; quindi suo</w:t>
      </w:r>
      <w:r w:rsidR="00231A0B">
        <w:t xml:space="preserve"> compito sarà anche supervisionare, controllare e verificare </w:t>
      </w:r>
      <w:r w:rsidR="00E971CA">
        <w:t>l’effettiva applicazione de</w:t>
      </w:r>
      <w:r w:rsidR="00E45B73">
        <w:t>lle</w:t>
      </w:r>
      <w:r w:rsidR="00E971CA">
        <w:t xml:space="preserve"> metodologie stabilite, </w:t>
      </w:r>
      <w:r w:rsidR="00E45B73">
        <w:t xml:space="preserve">definite </w:t>
      </w:r>
      <w:r w:rsidR="00E971CA">
        <w:t xml:space="preserve">anche nel </w:t>
      </w:r>
      <w:r w:rsidR="000C3C7A">
        <w:t>CM</w:t>
      </w:r>
      <w:r w:rsidR="00E971CA">
        <w:t>, a</w:t>
      </w:r>
      <w:r w:rsidR="00E45B73">
        <w:t>l</w:t>
      </w:r>
      <w:r w:rsidR="00E971CA">
        <w:t xml:space="preserve"> process</w:t>
      </w:r>
      <w:r w:rsidR="00E45B73">
        <w:t>o</w:t>
      </w:r>
      <w:r w:rsidR="00E971CA">
        <w:t xml:space="preserve"> di sviluppo e </w:t>
      </w:r>
      <w:r w:rsidR="00E45B73">
        <w:t>di produzione</w:t>
      </w:r>
      <w:r w:rsidR="00E971CA">
        <w:t>.</w:t>
      </w:r>
      <w:r w:rsidR="00C63772">
        <w:br/>
      </w:r>
    </w:p>
    <w:p w:rsidR="000E4147" w:rsidRDefault="000E2C52" w:rsidP="00122FE5">
      <w:pPr>
        <w:pStyle w:val="Livello111"/>
      </w:pPr>
      <w:r>
        <w:t>Attività del Responsabile della Qualità:</w:t>
      </w:r>
    </w:p>
    <w:p w:rsidR="00BE45F7" w:rsidRDefault="00235594" w:rsidP="00122FE5">
      <w:pPr>
        <w:pStyle w:val="Elenco"/>
        <w:numPr>
          <w:ilvl w:val="0"/>
          <w:numId w:val="3"/>
        </w:numPr>
        <w:tabs>
          <w:tab w:val="clear" w:pos="851"/>
        </w:tabs>
        <w:ind w:left="1701" w:hanging="283"/>
      </w:pPr>
      <w:r>
        <w:t>Garanzia</w:t>
      </w:r>
      <w:r w:rsidR="00DB755F">
        <w:t xml:space="preserve"> del</w:t>
      </w:r>
      <w:r w:rsidR="000E2C52">
        <w:t xml:space="preserve">la </w:t>
      </w:r>
      <w:r w:rsidR="00DB755F">
        <w:t>Q</w:t>
      </w:r>
      <w:r w:rsidR="000E2C52">
        <w:t>ualità: stabilire procedure e standard per la qualità;</w:t>
      </w:r>
      <w:r w:rsidR="00BE45F7">
        <w:t xml:space="preserve"> </w:t>
      </w:r>
    </w:p>
    <w:p w:rsidR="000E2C52" w:rsidRDefault="000E2C52" w:rsidP="00122FE5">
      <w:pPr>
        <w:pStyle w:val="Elenco"/>
        <w:numPr>
          <w:ilvl w:val="0"/>
          <w:numId w:val="3"/>
        </w:numPr>
        <w:tabs>
          <w:tab w:val="clear" w:pos="851"/>
        </w:tabs>
        <w:ind w:left="1701" w:hanging="283"/>
      </w:pPr>
      <w:r>
        <w:t>Pianifica</w:t>
      </w:r>
      <w:r w:rsidR="00DB755F">
        <w:t>zione</w:t>
      </w:r>
      <w:r>
        <w:t xml:space="preserve"> della Qualità: selezionare standard e procedure applicabili per un particolare progetto e adattarle ad esso come richiesto;</w:t>
      </w:r>
    </w:p>
    <w:p w:rsidR="00BE45F7" w:rsidRDefault="00DF742C" w:rsidP="00122FE5">
      <w:pPr>
        <w:pStyle w:val="Elenco"/>
        <w:numPr>
          <w:ilvl w:val="0"/>
          <w:numId w:val="3"/>
        </w:numPr>
        <w:tabs>
          <w:tab w:val="clear" w:pos="851"/>
        </w:tabs>
        <w:ind w:left="1701" w:hanging="283"/>
      </w:pPr>
      <w:r>
        <w:t>Controllo della Qualità: assicurarsi che le procedure e gli standard prescelti siano effettivamente seguiti dal team di sviluppo.</w:t>
      </w:r>
    </w:p>
    <w:p w:rsidR="00C63772" w:rsidRDefault="00D671A5" w:rsidP="00C63772">
      <w:pPr>
        <w:pStyle w:val="TestoNormaleBasatosuLivello11"/>
        <w:ind w:left="709"/>
      </w:pPr>
      <w:r>
        <w:t xml:space="preserve">Ogni singolo </w:t>
      </w:r>
      <w:r w:rsidR="00933510">
        <w:t>sviluppatore rimane comunque responsabile della qualità del proprio lavoro</w:t>
      </w:r>
      <w:r w:rsidR="000968E4">
        <w:t xml:space="preserve">; l’elezione di un responsabile qualitativo </w:t>
      </w:r>
      <w:r w:rsidR="00D95463">
        <w:t xml:space="preserve">che assuma un ruolo separato rispetto al team di sviluppo, </w:t>
      </w:r>
      <w:r w:rsidR="000968E4">
        <w:t>deve esser v</w:t>
      </w:r>
      <w:r w:rsidR="00746EA2">
        <w:t xml:space="preserve">ista solo come ulteriore </w:t>
      </w:r>
      <w:r w:rsidR="000968E4">
        <w:t xml:space="preserve">fase di un approccio allo sviluppo e </w:t>
      </w:r>
      <w:r w:rsidR="00D95463">
        <w:t>al</w:t>
      </w:r>
      <w:r w:rsidR="000968E4">
        <w:t>la produzione di software che comincia da subito e dalle basi</w:t>
      </w:r>
      <w:r w:rsidR="00746EA2">
        <w:t>: a partire dal lavoro dei singoli</w:t>
      </w:r>
      <w:r w:rsidR="00D95463">
        <w:t>,</w:t>
      </w:r>
      <w:r w:rsidR="00D941E9">
        <w:t xml:space="preserve"> già </w:t>
      </w:r>
      <w:r w:rsidR="00D95463">
        <w:t xml:space="preserve">al di fuori e ben prima di una </w:t>
      </w:r>
      <w:r w:rsidR="00D941E9">
        <w:t>verifica</w:t>
      </w:r>
      <w:r w:rsidR="00D95463">
        <w:t xml:space="preserve"> della qualità a posteriori</w:t>
      </w:r>
      <w:r w:rsidR="000968E4">
        <w:t>.</w:t>
      </w:r>
    </w:p>
    <w:p w:rsidR="00F143EF" w:rsidRDefault="007347E1" w:rsidP="009725BF">
      <w:pPr>
        <w:pStyle w:val="Livello11"/>
      </w:pPr>
      <w:r>
        <w:t>Qualià</w:t>
      </w:r>
      <w:r w:rsidR="00F143EF">
        <w:t xml:space="preserve"> del prodotto</w:t>
      </w:r>
    </w:p>
    <w:p w:rsidR="004761D8" w:rsidRPr="00614EF3" w:rsidRDefault="004761D8" w:rsidP="004761D8">
      <w:pPr>
        <w:pStyle w:val="Livello11"/>
        <w:numPr>
          <w:ilvl w:val="0"/>
          <w:numId w:val="0"/>
        </w:numPr>
        <w:ind w:left="792"/>
        <w:rPr>
          <w:i w:val="0"/>
        </w:rPr>
      </w:pPr>
      <w:r w:rsidRPr="00614EF3">
        <w:rPr>
          <w:i w:val="0"/>
        </w:rPr>
        <w:t>Per qualità di prodotto si intende</w:t>
      </w:r>
      <w:r w:rsidR="00614EF3">
        <w:rPr>
          <w:i w:val="0"/>
        </w:rPr>
        <w:t xml:space="preserve"> </w:t>
      </w:r>
      <w:r w:rsidR="00614EF3" w:rsidRPr="00614EF3">
        <w:rPr>
          <w:i w:val="0"/>
        </w:rPr>
        <w:t>il livello</w:t>
      </w:r>
      <w:r w:rsidR="00614EF3">
        <w:rPr>
          <w:i w:val="0"/>
        </w:rPr>
        <w:t xml:space="preserve"> di aderenza del codice e della documentazione</w:t>
      </w:r>
      <w:r w:rsidR="006247F5">
        <w:rPr>
          <w:i w:val="0"/>
        </w:rPr>
        <w:t>,</w:t>
      </w:r>
      <w:r w:rsidR="00614EF3">
        <w:rPr>
          <w:i w:val="0"/>
        </w:rPr>
        <w:t xml:space="preserve"> del Sistema </w:t>
      </w:r>
      <w:r w:rsidR="00A31EA0">
        <w:rPr>
          <w:i w:val="0"/>
        </w:rPr>
        <w:t>intero</w:t>
      </w:r>
      <w:r w:rsidR="006247F5">
        <w:rPr>
          <w:i w:val="0"/>
        </w:rPr>
        <w:t>,</w:t>
      </w:r>
      <w:r w:rsidR="00614EF3">
        <w:rPr>
          <w:i w:val="0"/>
        </w:rPr>
        <w:t xml:space="preserve"> alle specifiche prima di tutto e poi agli standard stabiliti</w:t>
      </w:r>
      <w:r w:rsidR="00064689">
        <w:rPr>
          <w:i w:val="0"/>
        </w:rPr>
        <w:t>. Quindi al raggiungimento di specifici obiettivi: livelli qualitativi di caratteristiche rispondenti a quelli che sostanzialmente sono i requisiti non funzionali.</w:t>
      </w:r>
    </w:p>
    <w:p w:rsidR="00F143EF" w:rsidRDefault="007347E1" w:rsidP="009725BF">
      <w:pPr>
        <w:pStyle w:val="Livello11"/>
      </w:pPr>
      <w:r>
        <w:t>Qualità</w:t>
      </w:r>
      <w:r w:rsidR="00F143EF">
        <w:t xml:space="preserve"> dei processi</w:t>
      </w:r>
    </w:p>
    <w:p w:rsidR="00461C03" w:rsidRDefault="006247F5" w:rsidP="006247F5">
      <w:pPr>
        <w:pStyle w:val="Livello11"/>
        <w:numPr>
          <w:ilvl w:val="0"/>
          <w:numId w:val="0"/>
        </w:numPr>
        <w:ind w:left="792"/>
        <w:rPr>
          <w:i w:val="0"/>
        </w:rPr>
      </w:pPr>
      <w:r w:rsidRPr="006247F5">
        <w:rPr>
          <w:i w:val="0"/>
        </w:rPr>
        <w:t>Per qualità d</w:t>
      </w:r>
      <w:r w:rsidR="00C811B2">
        <w:rPr>
          <w:i w:val="0"/>
        </w:rPr>
        <w:t>e</w:t>
      </w:r>
      <w:r w:rsidRPr="006247F5">
        <w:rPr>
          <w:i w:val="0"/>
        </w:rPr>
        <w:t xml:space="preserve">i </w:t>
      </w:r>
      <w:r w:rsidRPr="00FB287E">
        <w:rPr>
          <w:i w:val="0"/>
        </w:rPr>
        <w:t>pro</w:t>
      </w:r>
      <w:r w:rsidR="00C811B2" w:rsidRPr="00FB287E">
        <w:rPr>
          <w:i w:val="0"/>
        </w:rPr>
        <w:t>cessi</w:t>
      </w:r>
      <w:r w:rsidRPr="00FB287E">
        <w:rPr>
          <w:i w:val="0"/>
        </w:rPr>
        <w:t xml:space="preserve"> si intende il livello di </w:t>
      </w:r>
      <w:r w:rsidR="00C811B2" w:rsidRPr="00FB287E">
        <w:rPr>
          <w:i w:val="0"/>
        </w:rPr>
        <w:t>qualità del prodotto raggiunta a seguito di una corretta applicazione dei processi di sviluppo e produzione di software, ovvero dell’applicazione degli standard  ad essi associat</w:t>
      </w:r>
      <w:r w:rsidR="00652D0F" w:rsidRPr="00FB287E">
        <w:rPr>
          <w:i w:val="0"/>
        </w:rPr>
        <w:t xml:space="preserve">i, oltre che di una buona qualità dei processi stessi tesi a </w:t>
      </w:r>
      <w:r w:rsidR="0080314A" w:rsidRPr="00FB287E">
        <w:rPr>
          <w:i w:val="0"/>
        </w:rPr>
        <w:t>ridurre i costi e i tempi.</w:t>
      </w:r>
      <w:r w:rsidR="00BE011C">
        <w:rPr>
          <w:i w:val="0"/>
        </w:rPr>
        <w:br/>
        <w:t xml:space="preserve">Per controllare la conformità ai processi, è necessario che sia istituito un processo di qualità che si intrecci agli altri processi alla fine di ogni fase. </w:t>
      </w:r>
      <w:r w:rsidR="00BE011C">
        <w:rPr>
          <w:i w:val="0"/>
        </w:rPr>
        <w:br/>
        <w:t xml:space="preserve">Le prime fasi di questo </w:t>
      </w:r>
      <w:r w:rsidR="00BE011C" w:rsidRPr="00BE011C">
        <w:rPr>
          <w:b/>
        </w:rPr>
        <w:t>processo di gestione della qualità</w:t>
      </w:r>
      <w:r w:rsidR="00BE011C">
        <w:rPr>
          <w:i w:val="0"/>
        </w:rPr>
        <w:t xml:space="preserve"> consistono in: </w:t>
      </w:r>
      <w:r w:rsidR="00BE011C">
        <w:rPr>
          <w:i w:val="0"/>
        </w:rPr>
        <w:br/>
      </w:r>
      <w:r w:rsidR="006F311C">
        <w:rPr>
          <w:i w:val="0"/>
        </w:rPr>
        <w:t xml:space="preserve">- </w:t>
      </w:r>
      <w:r w:rsidR="00BE011C">
        <w:rPr>
          <w:i w:val="0"/>
        </w:rPr>
        <w:t>una prima fase di definizione degli standard e delle procedure</w:t>
      </w:r>
      <w:r w:rsidR="0061083D">
        <w:rPr>
          <w:i w:val="0"/>
        </w:rPr>
        <w:t>;</w:t>
      </w:r>
      <w:r w:rsidR="00BE011C">
        <w:rPr>
          <w:i w:val="0"/>
        </w:rPr>
        <w:t xml:space="preserve"> </w:t>
      </w:r>
      <w:r w:rsidR="00BE011C">
        <w:rPr>
          <w:i w:val="0"/>
        </w:rPr>
        <w:br/>
      </w:r>
      <w:r w:rsidR="006F311C">
        <w:rPr>
          <w:i w:val="0"/>
        </w:rPr>
        <w:t xml:space="preserve">- </w:t>
      </w:r>
      <w:r w:rsidR="00BE011C">
        <w:rPr>
          <w:i w:val="0"/>
        </w:rPr>
        <w:t xml:space="preserve">una seconda fase di definizione di una pianificazione </w:t>
      </w:r>
      <w:r w:rsidR="0061083D">
        <w:rPr>
          <w:i w:val="0"/>
        </w:rPr>
        <w:t>della qualità;</w:t>
      </w:r>
      <w:r w:rsidR="0061083D">
        <w:rPr>
          <w:i w:val="0"/>
        </w:rPr>
        <w:br/>
      </w:r>
      <w:r w:rsidR="006F311C">
        <w:rPr>
          <w:i w:val="0"/>
        </w:rPr>
        <w:t xml:space="preserve">- </w:t>
      </w:r>
      <w:r w:rsidR="0061083D">
        <w:rPr>
          <w:i w:val="0"/>
        </w:rPr>
        <w:t xml:space="preserve">tutte le altre successive fasi seguono ogni fase dei processi di sviluppo e produzione, </w:t>
      </w:r>
      <w:r w:rsidR="006E3720">
        <w:rPr>
          <w:i w:val="0"/>
        </w:rPr>
        <w:t>e producono</w:t>
      </w:r>
      <w:r w:rsidR="0061083D">
        <w:rPr>
          <w:i w:val="0"/>
        </w:rPr>
        <w:t xml:space="preserve"> come risultato </w:t>
      </w:r>
      <w:r w:rsidR="006E3720">
        <w:rPr>
          <w:i w:val="0"/>
        </w:rPr>
        <w:t>dei report di revisione.</w:t>
      </w:r>
      <w:r w:rsidR="00E82D37">
        <w:rPr>
          <w:i w:val="0"/>
        </w:rPr>
        <w:br/>
      </w:r>
      <w:r w:rsidR="002536E3">
        <w:rPr>
          <w:i w:val="0"/>
        </w:rPr>
        <w:t>A seguito degli interventi di gestione de</w:t>
      </w:r>
      <w:r w:rsidR="00607B69">
        <w:rPr>
          <w:i w:val="0"/>
        </w:rPr>
        <w:t>lla qualità, possono essere attuate delle migliorie sia ai processi</w:t>
      </w:r>
      <w:r w:rsidR="00134380">
        <w:rPr>
          <w:i w:val="0"/>
        </w:rPr>
        <w:t>,</w:t>
      </w:r>
      <w:r w:rsidR="00607B69">
        <w:rPr>
          <w:i w:val="0"/>
        </w:rPr>
        <w:t xml:space="preserve"> che al prodotto</w:t>
      </w:r>
      <w:r w:rsidR="000C3C7A">
        <w:rPr>
          <w:i w:val="0"/>
        </w:rPr>
        <w:t>; ogni conseguente modifica dovrà seguire il procedimento previsto nel CM</w:t>
      </w:r>
      <w:r w:rsidR="00134380">
        <w:rPr>
          <w:i w:val="0"/>
        </w:rPr>
        <w:t xml:space="preserve"> al paragrafo 12</w:t>
      </w:r>
      <w:r w:rsidR="00461C03">
        <w:rPr>
          <w:i w:val="0"/>
        </w:rPr>
        <w:t xml:space="preserve"> sulla gestione dei cambiamenti; di cui si è anche stilato apposito e specifico documento separato.</w:t>
      </w:r>
      <w:r w:rsidR="00C92142">
        <w:rPr>
          <w:i w:val="0"/>
        </w:rPr>
        <w:t xml:space="preserve"> </w:t>
      </w:r>
    </w:p>
    <w:p w:rsidR="00F143EF" w:rsidRDefault="00461C03" w:rsidP="00A27D0E">
      <w:pPr>
        <w:pStyle w:val="Livello1"/>
      </w:pPr>
      <w:r>
        <w:rPr>
          <w:i/>
        </w:rPr>
        <w:br w:type="page"/>
      </w:r>
      <w:bookmarkStart w:id="6" w:name="_Toc428029167"/>
      <w:r w:rsidR="00F143EF">
        <w:t>metriche</w:t>
      </w:r>
      <w:bookmarkEnd w:id="6"/>
    </w:p>
    <w:p w:rsidR="007829CE" w:rsidRPr="00BC44F8" w:rsidRDefault="007829CE" w:rsidP="007829CE">
      <w:pPr>
        <w:pStyle w:val="TestoNormaleBasatosuLivello11"/>
        <w:rPr>
          <w:b/>
          <w:caps/>
        </w:rPr>
      </w:pPr>
      <w:r w:rsidRPr="007829CE">
        <w:t>In questo paragrafo verranno mostrati gli obbiettivi per il raggiungimento della qualità in maniera quantitativa.</w:t>
      </w:r>
      <w:r w:rsidRPr="007829CE">
        <w:br/>
        <w:t xml:space="preserve">Siccome all’interno del </w:t>
      </w:r>
      <w:r>
        <w:t>S</w:t>
      </w:r>
      <w:r w:rsidRPr="007829CE">
        <w:t>istema non tutti i parametri della qualità possono essere quantificati, gli obbiettivi elencati in questo paragrafo rappresentano solamente un sottoinsieme di quelli effettivamente verificati</w:t>
      </w:r>
      <w:r>
        <w:t>.</w:t>
      </w:r>
    </w:p>
    <w:p w:rsidR="007829CE" w:rsidRDefault="007829CE" w:rsidP="007829CE">
      <w:pPr>
        <w:pStyle w:val="Livello11"/>
      </w:pPr>
      <w:r>
        <w:t>Obiettivi di Qualità da raggiungere</w:t>
      </w:r>
    </w:p>
    <w:p w:rsidR="007829CE" w:rsidRPr="007829CE" w:rsidRDefault="007829CE" w:rsidP="007829CE">
      <w:pPr>
        <w:pStyle w:val="TestoNormaleBasatosuLivello11"/>
        <w:ind w:left="709"/>
      </w:pPr>
      <w:r>
        <w:t>Affinché</w:t>
      </w:r>
      <w:r w:rsidRPr="00FB459F">
        <w:t xml:space="preserve"> il progetto abbia un livell</w:t>
      </w:r>
      <w:r>
        <w:t xml:space="preserve">o di qualità </w:t>
      </w:r>
      <w:r w:rsidRPr="000E6407">
        <w:rPr>
          <w:b/>
          <w:i/>
        </w:rPr>
        <w:t>accettabile</w:t>
      </w:r>
      <w:r>
        <w:t xml:space="preserve">, </w:t>
      </w:r>
      <w:r w:rsidRPr="00FB459F">
        <w:t>i fattori di seguito elencati devono avere dei valori al di sopra della s</w:t>
      </w:r>
      <w:r>
        <w:t>oglia minima indicata al punto 6</w:t>
      </w:r>
      <w:r w:rsidRPr="00FB459F">
        <w:t>.1.2.</w:t>
      </w:r>
    </w:p>
    <w:p w:rsidR="007829CE" w:rsidRPr="007829CE" w:rsidRDefault="007829CE" w:rsidP="007829CE">
      <w:pPr>
        <w:pStyle w:val="TestoNormaleBasatosuLivello11"/>
        <w:ind w:left="709"/>
      </w:pPr>
      <w:r w:rsidRPr="00FB459F">
        <w:t>Una relea</w:t>
      </w:r>
      <w:r>
        <w:t xml:space="preserve">se viene considerata </w:t>
      </w:r>
      <w:r w:rsidRPr="000E6407">
        <w:rPr>
          <w:b/>
          <w:i/>
        </w:rPr>
        <w:t>di qualità</w:t>
      </w:r>
      <w:r w:rsidRPr="00FB459F">
        <w:t xml:space="preserve"> se tutti i fattori han</w:t>
      </w:r>
      <w:r w:rsidR="000E6407">
        <w:t>no valori maggiori o uguali a</w:t>
      </w:r>
      <w:r w:rsidRPr="00FB459F">
        <w:t xml:space="preserve"> quello della soglia ottimale.</w:t>
      </w:r>
    </w:p>
    <w:p w:rsidR="007829CE" w:rsidRPr="007412A3" w:rsidRDefault="007829CE" w:rsidP="007412A3">
      <w:pPr>
        <w:pStyle w:val="TestoNormaleBasatosuLivello11"/>
        <w:ind w:left="709"/>
      </w:pPr>
      <w:r w:rsidRPr="00FB459F">
        <w:t>Si rilasciano versioni del</w:t>
      </w:r>
      <w:r>
        <w:t xml:space="preserve"> </w:t>
      </w:r>
      <w:r w:rsidR="000E6407">
        <w:t>S</w:t>
      </w:r>
      <w:r>
        <w:t>istema con livelli di qualità</w:t>
      </w:r>
      <w:r w:rsidRPr="00FB459F">
        <w:t xml:space="preserve"> </w:t>
      </w:r>
      <w:r w:rsidRPr="000E6407">
        <w:rPr>
          <w:b/>
          <w:i/>
        </w:rPr>
        <w:t>non ottimali</w:t>
      </w:r>
      <w:r w:rsidRPr="00FB459F">
        <w:t xml:space="preserve"> (ma maggiori della soglia minima) solo per cause di forza maggiore</w:t>
      </w:r>
      <w:r w:rsidR="000E6407">
        <w:t>,</w:t>
      </w:r>
      <w:r w:rsidRPr="00FB459F">
        <w:t xml:space="preserve"> quali scadenze incombenti o mancanza di budget.</w:t>
      </w:r>
      <w:r w:rsidR="007412A3">
        <w:br/>
      </w:r>
    </w:p>
    <w:p w:rsidR="007829CE" w:rsidRDefault="007829CE" w:rsidP="007829CE">
      <w:pPr>
        <w:pStyle w:val="Livello111"/>
      </w:pPr>
      <w:r>
        <w:t>Fattori di Qualità e metriche di misura</w:t>
      </w:r>
    </w:p>
    <w:p w:rsidR="007829CE" w:rsidRDefault="007829CE" w:rsidP="00CC71CD">
      <w:pPr>
        <w:pStyle w:val="TestoNormaleBasatosuLivello11"/>
        <w:ind w:left="1418"/>
      </w:pPr>
      <w:r w:rsidRPr="002D4313">
        <w:t>È riportato di seguito l'elenco d</w:t>
      </w:r>
      <w:r>
        <w:t>elle caratteristiche di qualità</w:t>
      </w:r>
      <w:r w:rsidRPr="002D4313">
        <w:t xml:space="preserve"> e delle relative metriche, comprensivo, per ognuna di queste ultime, di riferimento alla descrizione presente nel documento delle metriche</w:t>
      </w:r>
      <w:r w:rsidR="00CC71CD">
        <w:t>.</w:t>
      </w:r>
    </w:p>
    <w:p w:rsidR="00285772" w:rsidRDefault="00285772" w:rsidP="007829CE">
      <w:pPr>
        <w:pStyle w:val="TestoNormaleBasatosuLivello11"/>
        <w:ind w:left="708"/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093"/>
        <w:gridCol w:w="2884"/>
        <w:gridCol w:w="3352"/>
        <w:gridCol w:w="1582"/>
      </w:tblGrid>
      <w:tr w:rsidR="00285772" w:rsidTr="006A0F57">
        <w:tc>
          <w:tcPr>
            <w:tcW w:w="105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Fattore di Qualità</w:t>
            </w:r>
          </w:p>
        </w:tc>
        <w:tc>
          <w:tcPr>
            <w:tcW w:w="145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 di Qualità</w:t>
            </w:r>
          </w:p>
        </w:tc>
        <w:tc>
          <w:tcPr>
            <w:tcW w:w="1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Indice</w:t>
            </w:r>
          </w:p>
        </w:tc>
        <w:tc>
          <w:tcPr>
            <w:tcW w:w="7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FA675E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Testing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FA675E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Quantità di testing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FA675E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Percentuale delle linee di codice su cui è stato eseguito il test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285772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</w:t>
            </w:r>
            <w:r w:rsidRPr="00285772">
              <w:rPr>
                <w:lang w:val="it-IT" w:bidi="en-US"/>
              </w:rPr>
              <w:t>4.2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285772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Usabilità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285772" w:rsidRDefault="00355DCD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Apprendibilità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285772" w:rsidRDefault="00355DCD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Numero di Help function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285772" w:rsidRDefault="00355DCD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</w:t>
            </w:r>
            <w:r w:rsidR="00285772" w:rsidRPr="00285772">
              <w:rPr>
                <w:lang w:val="it-IT" w:bidi="en-US"/>
              </w:rPr>
              <w:t>.3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Affidabilità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Tolleranza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355DCD" w:rsidRDefault="00DB0623" w:rsidP="000C610F">
            <w:pPr>
              <w:pStyle w:val="NoSpacing"/>
              <w:rPr>
                <w:lang w:val="it-IT" w:bidi="en-US"/>
              </w:rPr>
            </w:pPr>
            <w:r w:rsidRPr="00DB0623">
              <w:rPr>
                <w:lang w:val="it-IT"/>
              </w:rPr>
              <w:t>Danni importanti/ numero guasti totale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355DCD" w:rsidRDefault="00DB0623" w:rsidP="000C610F">
            <w:pPr>
              <w:pStyle w:val="NoSpacing"/>
              <w:rPr>
                <w:lang w:val="it-IT" w:bidi="en-US"/>
              </w:rPr>
            </w:pPr>
            <w:r>
              <w:t>4.1.1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Manutenibilità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355DCD" w:rsidRDefault="00355DCD" w:rsidP="00913EBB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Tempo Medio di Riparazione</w:t>
            </w:r>
            <w:r w:rsidR="006A0F57">
              <w:rPr>
                <w:lang w:val="it-IT" w:bidi="en-US"/>
              </w:rPr>
              <w:t xml:space="preserve">: 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4B62F4" w:rsidRDefault="004B62F4" w:rsidP="00913EBB">
            <w:pPr>
              <w:pStyle w:val="NoSpacing"/>
              <w:rPr>
                <w:lang w:val="it-IT" w:bidi="en-US"/>
              </w:rPr>
            </w:pPr>
            <w:r w:rsidRPr="004B62F4">
              <w:rPr>
                <w:lang w:val="it-IT"/>
              </w:rPr>
              <w:t>Tempo totale in cui il sistema è guasto/ numero di guasti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355DCD" w:rsidRDefault="004B62F4" w:rsidP="000C610F">
            <w:pPr>
              <w:pStyle w:val="NoSpacing"/>
              <w:rPr>
                <w:lang w:val="it-IT" w:bidi="en-US"/>
              </w:rPr>
            </w:pPr>
            <w:r>
              <w:t>6.1.1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Completezza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5772" w:rsidRDefault="00355DCD" w:rsidP="000C610F">
            <w:pPr>
              <w:pStyle w:val="NoSpacing"/>
              <w:rPr>
                <w:lang w:bidi="en-US"/>
              </w:rPr>
            </w:pPr>
            <w:r w:rsidRPr="00355DCD">
              <w:rPr>
                <w:lang w:val="it-IT" w:bidi="en-US"/>
              </w:rPr>
              <w:t>R</w:t>
            </w:r>
            <w:r>
              <w:rPr>
                <w:lang w:bidi="en-US"/>
              </w:rPr>
              <w:t>ispetto dei Requisiti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5772" w:rsidRPr="007444C7" w:rsidRDefault="004B62F4" w:rsidP="000C610F">
            <w:pPr>
              <w:pStyle w:val="NoSpacing"/>
              <w:rPr>
                <w:lang w:val="it-IT" w:bidi="en-US"/>
              </w:rPr>
            </w:pPr>
            <w:r w:rsidRPr="007444C7">
              <w:rPr>
                <w:lang w:val="it-IT"/>
              </w:rPr>
              <w:t>Requisiti rispettati</w:t>
            </w:r>
            <w:r w:rsidR="007444C7" w:rsidRPr="007444C7">
              <w:rPr>
                <w:lang w:val="it-IT"/>
              </w:rPr>
              <w:t xml:space="preserve"> * peso del requisito</w:t>
            </w:r>
            <w:r w:rsidRPr="007444C7">
              <w:rPr>
                <w:lang w:val="it-IT"/>
              </w:rPr>
              <w:t>/ totale</w:t>
            </w:r>
            <w:r w:rsidR="006A0F57">
              <w:rPr>
                <w:lang w:val="it-IT"/>
              </w:rPr>
              <w:t xml:space="preserve"> dei pesi dei requisiti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285772" w:rsidRDefault="004B62F4" w:rsidP="000C610F">
            <w:pPr>
              <w:pStyle w:val="NoSpacing"/>
              <w:rPr>
                <w:lang w:bidi="en-US"/>
              </w:rPr>
            </w:pPr>
            <w:r>
              <w:t>2.1.1</w:t>
            </w:r>
          </w:p>
        </w:tc>
      </w:tr>
      <w:tr w:rsidR="00285772" w:rsidTr="006A0F57">
        <w:tc>
          <w:tcPr>
            <w:tcW w:w="1056" w:type="pct"/>
            <w:tcBorders>
              <w:top w:val="single" w:sz="4" w:space="0" w:color="auto"/>
            </w:tcBorders>
            <w:noWrap/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  <w:tc>
          <w:tcPr>
            <w:tcW w:w="1455" w:type="pct"/>
            <w:tcBorders>
              <w:top w:val="single" w:sz="4" w:space="0" w:color="auto"/>
            </w:tcBorders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  <w:tc>
          <w:tcPr>
            <w:tcW w:w="1691" w:type="pct"/>
            <w:tcBorders>
              <w:top w:val="single" w:sz="4" w:space="0" w:color="auto"/>
            </w:tcBorders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</w:tr>
      <w:tr w:rsidR="00285772" w:rsidRPr="00BA619F" w:rsidTr="000C610F"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85772" w:rsidRPr="00721FBE" w:rsidRDefault="00285772" w:rsidP="000C610F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 w:rsidR="00355DCD">
              <w:rPr>
                <w:b/>
                <w:lang w:val="it-IT" w:bidi="en-US"/>
              </w:rPr>
              <w:t xml:space="preserve">  </w:t>
            </w:r>
            <w:r w:rsidR="00AF53AF">
              <w:rPr>
                <w:b/>
                <w:lang w:val="it-IT" w:bidi="en-US"/>
              </w:rPr>
              <w:t>5</w:t>
            </w:r>
          </w:p>
        </w:tc>
      </w:tr>
    </w:tbl>
    <w:p w:rsidR="007829CE" w:rsidRDefault="007444C7" w:rsidP="001B34D0">
      <w:pPr>
        <w:pStyle w:val="TestoNormaleBasatosuLivello11"/>
        <w:ind w:left="1418"/>
      </w:pPr>
      <w:r>
        <w:br/>
      </w:r>
      <w:r w:rsidR="00250CD1">
        <w:t>Tutte le metriche</w:t>
      </w:r>
      <w:r w:rsidR="0017747C">
        <w:t>,</w:t>
      </w:r>
      <w:r w:rsidR="00250CD1">
        <w:t xml:space="preserve"> relative a</w:t>
      </w:r>
      <w:r w:rsidR="00913EBB">
        <w:t>i</w:t>
      </w:r>
      <w:r w:rsidR="00250CD1">
        <w:t xml:space="preserve"> requisiti rispettati</w:t>
      </w:r>
      <w:r w:rsidR="0017747C">
        <w:t>,</w:t>
      </w:r>
      <w:r w:rsidR="00250CD1">
        <w:t xml:space="preserve"> sono da considerarsi pesate, ovvero ad ogni requisito è associato un certo “peso” che ne determina il grado di </w:t>
      </w:r>
      <w:r w:rsidR="0017747C">
        <w:t>“</w:t>
      </w:r>
      <w:r w:rsidR="00250CD1">
        <w:t>importanza</w:t>
      </w:r>
      <w:r w:rsidR="0017747C">
        <w:t>”</w:t>
      </w:r>
      <w:r w:rsidR="00250CD1">
        <w:t xml:space="preserve"> </w:t>
      </w:r>
      <w:r w:rsidR="0017747C">
        <w:t>, così come indicato nelle tabelle dell’appendice</w:t>
      </w:r>
      <w:r>
        <w:t xml:space="preserve"> di questo documento (paragrafo 8)</w:t>
      </w:r>
      <w:r w:rsidR="001B34D0">
        <w:t xml:space="preserve">: il mancato rispetto di un requisito o addirittura una sua assenza, ha gravità diversa rispetto ad un requisito differente considerto fondamentale per lo scopo stesso del Sistema, al di là che il Committente lo abbia richiesto o meno.  </w:t>
      </w:r>
      <w:r w:rsidR="001B34D0">
        <w:br/>
      </w:r>
    </w:p>
    <w:p w:rsidR="00913EBB" w:rsidRDefault="00913EBB" w:rsidP="001B34D0">
      <w:pPr>
        <w:pStyle w:val="TestoNormaleBasatosuLivello11"/>
        <w:ind w:left="1418"/>
      </w:pPr>
    </w:p>
    <w:p w:rsidR="00913EBB" w:rsidRDefault="00913EBB" w:rsidP="001B34D0">
      <w:pPr>
        <w:pStyle w:val="TestoNormaleBasatosuLivello11"/>
        <w:ind w:left="1418"/>
      </w:pPr>
    </w:p>
    <w:p w:rsidR="007829CE" w:rsidRDefault="00E50C07" w:rsidP="007829CE">
      <w:pPr>
        <w:pStyle w:val="Livello111"/>
      </w:pPr>
      <w:r>
        <w:t>S</w:t>
      </w:r>
      <w:r w:rsidR="007829CE">
        <w:t>oglie minime e ottimali</w:t>
      </w:r>
    </w:p>
    <w:p w:rsidR="007829CE" w:rsidRDefault="007829CE" w:rsidP="00CC71CD">
      <w:pPr>
        <w:pStyle w:val="TestoNormaleBasatosuLivello11"/>
        <w:ind w:left="1418"/>
      </w:pPr>
      <w:r w:rsidRPr="00342701">
        <w:t>In questa</w:t>
      </w:r>
      <w:r>
        <w:t xml:space="preserve"> sezione riportiamo le soglie relative a ciascun fattore di qualità riportato nel paragrafo precedente; possiamo distinguere due tipi di soglia: quella minima e quella ottimale.</w:t>
      </w:r>
    </w:p>
    <w:p w:rsidR="007829CE" w:rsidRDefault="007829CE" w:rsidP="00CC71CD">
      <w:pPr>
        <w:pStyle w:val="TestoNormaleBasatosuLivello11"/>
        <w:ind w:left="1418"/>
      </w:pPr>
      <w:r>
        <w:t>La soglia minima è quel valore che consideriamo “minimo” per il raggiungimento del fattore di qualità, al di sotto di questo valore consideriamo quel fattore bisognoso di una revisione.</w:t>
      </w:r>
    </w:p>
    <w:p w:rsidR="007829CE" w:rsidRDefault="007829CE" w:rsidP="00CC71CD">
      <w:pPr>
        <w:pStyle w:val="TestoNormaleBasatosuLivello11"/>
        <w:ind w:left="1418"/>
      </w:pPr>
      <w:r>
        <w:t>La soglia ottimale invece, è il valore desiderabile della metrica che caratterizza il fattore di qualità.</w:t>
      </w:r>
    </w:p>
    <w:p w:rsidR="0043575C" w:rsidRDefault="0043575C" w:rsidP="00E50C07">
      <w:pPr>
        <w:pStyle w:val="Livello111"/>
        <w:numPr>
          <w:ilvl w:val="0"/>
          <w:numId w:val="0"/>
        </w:numPr>
        <w:ind w:left="1224"/>
      </w:pPr>
    </w:p>
    <w:tbl>
      <w:tblPr>
        <w:tblW w:w="4755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3023"/>
        <w:gridCol w:w="3220"/>
        <w:gridCol w:w="3182"/>
      </w:tblGrid>
      <w:tr w:rsidR="0043575C" w:rsidTr="0043575C">
        <w:trPr>
          <w:trHeight w:val="275"/>
          <w:jc w:val="center"/>
        </w:trPr>
        <w:tc>
          <w:tcPr>
            <w:tcW w:w="16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  <w:vAlign w:val="center"/>
          </w:tcPr>
          <w:p w:rsidR="0043575C" w:rsidRPr="00721FBE" w:rsidRDefault="0043575C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  <w:tc>
          <w:tcPr>
            <w:tcW w:w="17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43575C" w:rsidRPr="00721FBE" w:rsidRDefault="0043575C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Ottimale</w:t>
            </w:r>
          </w:p>
        </w:tc>
        <w:tc>
          <w:tcPr>
            <w:tcW w:w="168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43575C" w:rsidRPr="00721FBE" w:rsidRDefault="0043575C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Minimale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285772" w:rsidRDefault="0043575C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</w:t>
            </w:r>
            <w:r w:rsidRPr="00285772">
              <w:rPr>
                <w:lang w:val="it-IT" w:bidi="en-US"/>
              </w:rPr>
              <w:t>4.2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80%</w:t>
            </w:r>
          </w:p>
        </w:tc>
        <w:tc>
          <w:tcPr>
            <w:tcW w:w="1688" w:type="pct"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FA675E" w:rsidRDefault="0043575C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65%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285772" w:rsidRDefault="0043575C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</w:t>
            </w:r>
            <w:r w:rsidRPr="00285772">
              <w:rPr>
                <w:lang w:val="it-IT" w:bidi="en-US"/>
              </w:rPr>
              <w:t>.3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 per ogni funzionalità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 per ogni macrofunzionalità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355DCD" w:rsidRDefault="0043575C" w:rsidP="00160BD6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4.1.1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0,2</w:t>
            </w:r>
            <w:r w:rsidR="006A0F57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0,5</w:t>
            </w:r>
            <w:r w:rsidR="006A0F57">
              <w:rPr>
                <w:lang w:val="it-IT" w:bidi="en-US"/>
              </w:rPr>
              <w:t>%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355DCD" w:rsidRDefault="0043575C" w:rsidP="00160BD6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6.1.1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BB695F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12 h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A27D0E" w:rsidRDefault="00BB695F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24 h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3575C" w:rsidRPr="00A27D0E" w:rsidRDefault="0043575C" w:rsidP="00160BD6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2.1.1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90%</w:t>
            </w:r>
          </w:p>
        </w:tc>
      </w:tr>
      <w:tr w:rsidR="0043575C" w:rsidTr="0043575C">
        <w:trPr>
          <w:trHeight w:val="284"/>
          <w:jc w:val="center"/>
        </w:trPr>
        <w:tc>
          <w:tcPr>
            <w:tcW w:w="1604" w:type="pct"/>
            <w:tcBorders>
              <w:top w:val="single" w:sz="4" w:space="0" w:color="auto"/>
              <w:bottom w:val="double" w:sz="4" w:space="0" w:color="auto"/>
            </w:tcBorders>
            <w:noWrap/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</w:tr>
      <w:tr w:rsidR="0043575C" w:rsidTr="0043575C">
        <w:trPr>
          <w:trHeight w:val="284"/>
          <w:jc w:val="center"/>
        </w:trPr>
        <w:tc>
          <w:tcPr>
            <w:tcW w:w="1604" w:type="pct"/>
            <w:tcBorders>
              <w:top w:val="double" w:sz="4" w:space="0" w:color="auto"/>
            </w:tcBorders>
            <w:noWrap/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 xml:space="preserve">  5</w:t>
            </w:r>
          </w:p>
        </w:tc>
        <w:tc>
          <w:tcPr>
            <w:tcW w:w="1708" w:type="pct"/>
            <w:tcBorders>
              <w:top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</w:tr>
    </w:tbl>
    <w:p w:rsidR="0043575C" w:rsidRDefault="0043575C" w:rsidP="00E50C07">
      <w:pPr>
        <w:pStyle w:val="Livello111"/>
        <w:numPr>
          <w:ilvl w:val="0"/>
          <w:numId w:val="0"/>
        </w:numPr>
        <w:ind w:left="1224"/>
      </w:pPr>
    </w:p>
    <w:p w:rsidR="007829CE" w:rsidRDefault="00E50C07" w:rsidP="007829CE">
      <w:pPr>
        <w:pStyle w:val="Livello111"/>
      </w:pPr>
      <w:r>
        <w:t>O</w:t>
      </w:r>
      <w:r w:rsidR="007829CE">
        <w:t>biettivi di qualità accessori</w:t>
      </w:r>
    </w:p>
    <w:p w:rsidR="007829CE" w:rsidRDefault="007829CE" w:rsidP="00CC71CD">
      <w:pPr>
        <w:pStyle w:val="TestoNormaleBasatosuLivello11"/>
        <w:ind w:left="1418"/>
      </w:pPr>
      <w:r>
        <w:t xml:space="preserve">In questa sezione consideriamo quei fattori di qualità che possiamo definire “di minor importanza” rispetto a quelli elencati in precedenza. </w:t>
      </w:r>
    </w:p>
    <w:p w:rsidR="007829CE" w:rsidRDefault="007829CE" w:rsidP="00CC71CD">
      <w:pPr>
        <w:pStyle w:val="TestoNormaleBasatosuLivello11"/>
        <w:ind w:left="1418"/>
      </w:pPr>
      <w:r>
        <w:t>Nonostante siano meno importanti per il sistema, vengono comunque trattati ed approfonditi per ottenere un prodotto migliore.</w:t>
      </w:r>
    </w:p>
    <w:p w:rsidR="0010174B" w:rsidRDefault="0010174B" w:rsidP="007829CE">
      <w:pPr>
        <w:pStyle w:val="TestoNormaleBasatosuLivello11"/>
        <w:ind w:left="708"/>
      </w:pP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9"/>
        <w:gridCol w:w="2468"/>
        <w:gridCol w:w="2468"/>
        <w:gridCol w:w="2466"/>
      </w:tblGrid>
      <w:tr w:rsidR="0010174B" w:rsidTr="0010174B">
        <w:trPr>
          <w:jc w:val="center"/>
        </w:trPr>
        <w:tc>
          <w:tcPr>
            <w:tcW w:w="126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Fattore di Qualità</w:t>
            </w:r>
          </w:p>
        </w:tc>
        <w:tc>
          <w:tcPr>
            <w:tcW w:w="12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 di Qualità</w:t>
            </w:r>
          </w:p>
        </w:tc>
        <w:tc>
          <w:tcPr>
            <w:tcW w:w="12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Indice</w:t>
            </w:r>
          </w:p>
        </w:tc>
        <w:tc>
          <w:tcPr>
            <w:tcW w:w="124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</w:tr>
      <w:tr w:rsidR="0010174B" w:rsidTr="0010174B">
        <w:trPr>
          <w:jc w:val="center"/>
        </w:trPr>
        <w:tc>
          <w:tcPr>
            <w:tcW w:w="126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10174B" w:rsidRPr="00FA675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Qualità del codice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FA675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Leggibilità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FA675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CLOC/SLOC</w:t>
            </w:r>
          </w:p>
        </w:tc>
        <w:tc>
          <w:tcPr>
            <w:tcW w:w="12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2.2.1</w:t>
            </w:r>
          </w:p>
        </w:tc>
      </w:tr>
      <w:tr w:rsidR="0010174B" w:rsidTr="0010174B">
        <w:trPr>
          <w:jc w:val="center"/>
        </w:trPr>
        <w:tc>
          <w:tcPr>
            <w:tcW w:w="126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Usabilità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Esaustività della documentazione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Pagine di documentazione</w:t>
            </w:r>
          </w:p>
        </w:tc>
        <w:tc>
          <w:tcPr>
            <w:tcW w:w="12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3.2.2</w:t>
            </w:r>
          </w:p>
        </w:tc>
      </w:tr>
      <w:tr w:rsidR="0010174B" w:rsidTr="0010174B">
        <w:trPr>
          <w:jc w:val="center"/>
        </w:trPr>
        <w:tc>
          <w:tcPr>
            <w:tcW w:w="1266" w:type="pct"/>
            <w:tcBorders>
              <w:top w:val="single" w:sz="4" w:space="0" w:color="auto"/>
            </w:tcBorders>
            <w:noWrap/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244" w:type="pct"/>
            <w:tcBorders>
              <w:top w:val="single" w:sz="4" w:space="0" w:color="auto"/>
            </w:tcBorders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</w:tr>
      <w:tr w:rsidR="0010174B" w:rsidRPr="00BA619F" w:rsidTr="0010174B">
        <w:trPr>
          <w:jc w:val="center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10174B" w:rsidRPr="00721FBE" w:rsidRDefault="0010174B" w:rsidP="0010174B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 xml:space="preserve">  2</w:t>
            </w:r>
          </w:p>
        </w:tc>
      </w:tr>
    </w:tbl>
    <w:p w:rsidR="007829CE" w:rsidRDefault="007829CE" w:rsidP="007829CE">
      <w:pPr>
        <w:pStyle w:val="TestoNormaleBasatosuLivello11"/>
      </w:pPr>
    </w:p>
    <w:p w:rsidR="00A27D0E" w:rsidRDefault="007829CE" w:rsidP="00E50C07">
      <w:pPr>
        <w:pStyle w:val="Livello111"/>
      </w:pPr>
      <w:r>
        <w:t>soglie minimali e ottimali degli obiettivi di qualità accessori</w:t>
      </w:r>
    </w:p>
    <w:p w:rsidR="00A27D0E" w:rsidRDefault="00A27D0E" w:rsidP="00A27D0E">
      <w:pPr>
        <w:pStyle w:val="Livello111"/>
        <w:numPr>
          <w:ilvl w:val="0"/>
          <w:numId w:val="0"/>
        </w:numPr>
        <w:ind w:left="1224"/>
      </w:pPr>
    </w:p>
    <w:tbl>
      <w:tblPr>
        <w:tblW w:w="4755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3023"/>
        <w:gridCol w:w="3220"/>
        <w:gridCol w:w="3182"/>
      </w:tblGrid>
      <w:tr w:rsidR="00A27D0E" w:rsidTr="0010174B">
        <w:trPr>
          <w:trHeight w:val="275"/>
          <w:jc w:val="center"/>
        </w:trPr>
        <w:tc>
          <w:tcPr>
            <w:tcW w:w="16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  <w:vAlign w:val="center"/>
          </w:tcPr>
          <w:p w:rsidR="00A27D0E" w:rsidRPr="00721FBE" w:rsidRDefault="00A27D0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  <w:tc>
          <w:tcPr>
            <w:tcW w:w="17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A27D0E" w:rsidRPr="00721FBE" w:rsidRDefault="00A27D0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Ottimale</w:t>
            </w:r>
          </w:p>
        </w:tc>
        <w:tc>
          <w:tcPr>
            <w:tcW w:w="168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A27D0E" w:rsidRPr="00721FBE" w:rsidRDefault="00A27D0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Minimale</w:t>
            </w:r>
          </w:p>
        </w:tc>
      </w:tr>
      <w:tr w:rsidR="00A27D0E" w:rsidRPr="00A27D0E" w:rsidTr="0010174B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27D0E" w:rsidRPr="00A27D0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2.2</w:t>
            </w:r>
            <w:r w:rsidR="00A27D0E" w:rsidRPr="00A27D0E">
              <w:rPr>
                <w:lang w:val="it-IT" w:bidi="en-US"/>
              </w:rPr>
              <w:t>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20</w:t>
            </w:r>
            <w:r w:rsidR="00A27D0E" w:rsidRPr="00A27D0E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</w:t>
            </w:r>
            <w:r w:rsidR="00A27D0E" w:rsidRPr="00A27D0E">
              <w:rPr>
                <w:lang w:val="it-IT" w:bidi="en-US"/>
              </w:rPr>
              <w:t>%</w:t>
            </w:r>
          </w:p>
        </w:tc>
      </w:tr>
      <w:tr w:rsidR="00A27D0E" w:rsidRPr="00A27D0E" w:rsidTr="0010174B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A27D0E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</w:t>
            </w:r>
            <w:r w:rsidR="00A27D0E" w:rsidRPr="00285772">
              <w:rPr>
                <w:lang w:val="it-IT" w:bidi="en-US"/>
              </w:rPr>
              <w:t>.</w:t>
            </w:r>
            <w:r>
              <w:rPr>
                <w:lang w:val="it-IT" w:bidi="en-US"/>
              </w:rPr>
              <w:t>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t>10</w:t>
            </w:r>
            <w:r>
              <w:rPr>
                <w:rFonts w:ascii="Verdana" w:hAnsi="Verdana" w:cs="Verdana"/>
                <w:lang w:eastAsia="it-IT"/>
              </w:rPr>
              <w:t>‰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t>5</w:t>
            </w:r>
            <w:r>
              <w:rPr>
                <w:lang w:eastAsia="it-IT"/>
              </w:rPr>
              <w:t>‰</w:t>
            </w:r>
          </w:p>
        </w:tc>
      </w:tr>
      <w:tr w:rsidR="00A27D0E" w:rsidTr="0010174B">
        <w:trPr>
          <w:trHeight w:val="284"/>
          <w:jc w:val="center"/>
        </w:trPr>
        <w:tc>
          <w:tcPr>
            <w:tcW w:w="1604" w:type="pct"/>
            <w:tcBorders>
              <w:top w:val="single" w:sz="4" w:space="0" w:color="auto"/>
              <w:bottom w:val="double" w:sz="4" w:space="0" w:color="auto"/>
            </w:tcBorders>
            <w:noWrap/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</w:tr>
      <w:tr w:rsidR="00A27D0E" w:rsidTr="0010174B">
        <w:trPr>
          <w:trHeight w:val="284"/>
          <w:jc w:val="center"/>
        </w:trPr>
        <w:tc>
          <w:tcPr>
            <w:tcW w:w="1604" w:type="pct"/>
            <w:tcBorders>
              <w:top w:val="double" w:sz="4" w:space="0" w:color="auto"/>
            </w:tcBorders>
            <w:noWrap/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 xml:space="preserve">  5</w:t>
            </w:r>
          </w:p>
        </w:tc>
        <w:tc>
          <w:tcPr>
            <w:tcW w:w="1708" w:type="pct"/>
            <w:tcBorders>
              <w:top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</w:tr>
    </w:tbl>
    <w:p w:rsidR="00E50C07" w:rsidRDefault="00E50C07" w:rsidP="00913EBB">
      <w:pPr>
        <w:pStyle w:val="Livello1"/>
        <w:numPr>
          <w:ilvl w:val="0"/>
          <w:numId w:val="0"/>
        </w:numPr>
      </w:pPr>
    </w:p>
    <w:p w:rsidR="00913EBB" w:rsidRDefault="00913EBB" w:rsidP="00E50C07">
      <w:pPr>
        <w:pStyle w:val="Livello1"/>
      </w:pPr>
      <w:r>
        <w:t>Definizione degli standard di Qualità</w:t>
      </w:r>
    </w:p>
    <w:p w:rsidR="002536E3" w:rsidRDefault="002536E3" w:rsidP="007444C7">
      <w:pPr>
        <w:pStyle w:val="TestoNormaleBasatosuLivello11"/>
      </w:pPr>
      <w:r>
        <w:t>Gli standard sono alla base del buon funzionameno della gestione della qualità:</w:t>
      </w:r>
      <w:r w:rsidR="00AD5A3E">
        <w:t xml:space="preserve"> si individuano in questo documento degli standard di prodotto e degli standard di processo.</w:t>
      </w:r>
    </w:p>
    <w:p w:rsidR="00AD5A3E" w:rsidRDefault="00AD5A3E" w:rsidP="00AD5A3E">
      <w:pPr>
        <w:pStyle w:val="Livello11"/>
      </w:pPr>
      <w:r>
        <w:t>Standard di prodotto:</w:t>
      </w:r>
    </w:p>
    <w:p w:rsidR="007B31F0" w:rsidRDefault="00A57C21" w:rsidP="008E0E49">
      <w:pPr>
        <w:pStyle w:val="TestoNormaleBasatosuLivello11"/>
        <w:ind w:left="709"/>
      </w:pPr>
      <w:r>
        <w:t>U</w:t>
      </w:r>
      <w:r w:rsidR="007B31F0">
        <w:t>no standard di prodotto definisce quali caratteristiche dovrebbe avere</w:t>
      </w:r>
      <w:r>
        <w:t xml:space="preserve"> ogni componente</w:t>
      </w:r>
      <w:r w:rsidR="00F919A9">
        <w:t xml:space="preserve"> del S</w:t>
      </w:r>
      <w:r>
        <w:t>istema</w:t>
      </w:r>
      <w:r w:rsidR="007B31F0">
        <w:t>.</w:t>
      </w:r>
      <w:r>
        <w:t xml:space="preserve"> Principalmente noi qui individuiamo i seguenti:</w:t>
      </w:r>
      <w:r>
        <w:br/>
      </w:r>
    </w:p>
    <w:p w:rsidR="00107D98" w:rsidRDefault="00804E3F" w:rsidP="00AD5A3E">
      <w:pPr>
        <w:pStyle w:val="Livello111"/>
      </w:pPr>
      <w:r>
        <w:t>S</w:t>
      </w:r>
      <w:r w:rsidR="00107D98">
        <w:t>tandard per la documentazione</w:t>
      </w:r>
    </w:p>
    <w:p w:rsidR="00804E3F" w:rsidRDefault="00804E3F" w:rsidP="00804E3F">
      <w:pPr>
        <w:pStyle w:val="TestoNormaleBasatosuLivello11"/>
        <w:ind w:left="1418"/>
      </w:pPr>
      <w:r>
        <w:t>Si è creato un template per</w:t>
      </w:r>
      <w:r w:rsidR="009241D3">
        <w:t xml:space="preserve"> i documenti a cui tutti devono attenersi per produrre documentazione adeguata, sia per chiarezza espositiva, sia per coerenza di stile: infatti il template è pensato sia per soddisfare requisiti estetici di layout, sia per ottenere una struttura ordinata di capitoli e sottoparagrafi.</w:t>
      </w:r>
      <w:r w:rsidR="00FD38C8">
        <w:t xml:space="preserve"> Il template è parte integrante del </w:t>
      </w:r>
      <w:r w:rsidR="000C3C7A">
        <w:t>CM</w:t>
      </w:r>
      <w:r w:rsidR="00677A4A">
        <w:t>.</w:t>
      </w:r>
      <w:r>
        <w:br/>
      </w:r>
    </w:p>
    <w:p w:rsidR="00213DE9" w:rsidRDefault="00804E3F" w:rsidP="00213DE9">
      <w:pPr>
        <w:pStyle w:val="Livello111"/>
      </w:pPr>
      <w:r>
        <w:t>S</w:t>
      </w:r>
      <w:r w:rsidR="00107D98">
        <w:t>tandard per il codice sorgente</w:t>
      </w:r>
    </w:p>
    <w:p w:rsidR="00213DE9" w:rsidRDefault="00213DE9" w:rsidP="00213DE9">
      <w:pPr>
        <w:pStyle w:val="TestoNormaleBasatosuLivello11"/>
        <w:ind w:left="1418"/>
      </w:pPr>
      <w:r>
        <w:t xml:space="preserve">Il linguaggio prescelto per lo sviluppo del Sistema è Java e quindi lo standard applicato al codice è </w:t>
      </w:r>
      <w:r w:rsidR="009A20F1">
        <w:t xml:space="preserve">il </w:t>
      </w:r>
      <w:r w:rsidR="009A20F1" w:rsidRPr="009A20F1">
        <w:t xml:space="preserve">Java Language Specification, </w:t>
      </w:r>
      <w:r w:rsidR="009A20F1">
        <w:t>della Sun Microsystems; nel CM è stato inserito apposit</w:t>
      </w:r>
      <w:r w:rsidR="00CA1DB5">
        <w:t xml:space="preserve">o appendice per questo standard; è anche </w:t>
      </w:r>
      <w:r w:rsidR="00CA1DB5" w:rsidRPr="004D3768">
        <w:t>reperibile all'indirizzo java.sun.com/docs/codeconv/</w:t>
      </w:r>
    </w:p>
    <w:p w:rsidR="00AD5A3E" w:rsidRDefault="00AD5A3E" w:rsidP="009725BF">
      <w:pPr>
        <w:pStyle w:val="Livello11"/>
      </w:pPr>
      <w:r>
        <w:t>Standard di processo:</w:t>
      </w:r>
    </w:p>
    <w:p w:rsidR="00CC71CD" w:rsidRDefault="00CC71CD" w:rsidP="00CC71CD">
      <w:pPr>
        <w:pStyle w:val="TestoNormaleBasatosuLivello11"/>
        <w:ind w:left="1418"/>
      </w:pPr>
      <w:r w:rsidRPr="00CC71CD">
        <w:t>Lo standard di processo definisce come i processi debbano essere</w:t>
      </w:r>
      <w:r>
        <w:t xml:space="preserve"> eseguiti</w:t>
      </w:r>
      <w:r w:rsidR="00246625">
        <w:t>; anche in questo caso il processo di sviluppo deve seguire</w:t>
      </w:r>
      <w:r w:rsidR="00EB31B1">
        <w:t xml:space="preserve"> quanto è stato</w:t>
      </w:r>
      <w:r w:rsidR="003F74B4">
        <w:t xml:space="preserve"> stabilito nel CM, ove</w:t>
      </w:r>
      <w:r w:rsidR="00EB31B1">
        <w:t xml:space="preserve"> si è scelto un modello a cascata.</w:t>
      </w:r>
    </w:p>
    <w:p w:rsidR="00246625" w:rsidRDefault="00246625" w:rsidP="00CC71CD">
      <w:pPr>
        <w:pStyle w:val="TestoNormaleBasatosuLivello11"/>
        <w:ind w:left="1418"/>
      </w:pPr>
      <w:r>
        <w:t>E’ fatta salva la possibilità di</w:t>
      </w:r>
      <w:r w:rsidR="00EB31B1">
        <w:t xml:space="preserve"> modificare i processi al fine di migliorare la qualità del prodotto, di ridurne i costi e/o di accelerarne lo svolgimento, per quanto sia concesso dal modello prescelto.</w:t>
      </w:r>
      <w:r>
        <w:t xml:space="preserve"> </w:t>
      </w:r>
    </w:p>
    <w:p w:rsidR="00B311CB" w:rsidRDefault="00B311CB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7444C7" w:rsidRDefault="00B311CB" w:rsidP="00B311CB">
      <w:pPr>
        <w:pStyle w:val="Livello1"/>
      </w:pPr>
      <w:r>
        <w:t xml:space="preserve">APPENDICE - </w:t>
      </w:r>
      <w:r w:rsidR="003F74B4">
        <w:t xml:space="preserve">Pesi </w:t>
      </w:r>
      <w:r w:rsidR="00EA1643">
        <w:t>Per</w:t>
      </w:r>
      <w:r w:rsidR="00913EBB">
        <w:t xml:space="preserve"> I</w:t>
      </w:r>
      <w:r w:rsidR="00EA1643">
        <w:t xml:space="preserve"> requisiti</w:t>
      </w:r>
    </w:p>
    <w:p w:rsidR="00B311CB" w:rsidRDefault="003F74B4" w:rsidP="003F74B4">
      <w:pPr>
        <w:pStyle w:val="TestoNormaleBasatosuLivello11"/>
      </w:pPr>
      <w:r>
        <w:t>L</w:t>
      </w:r>
      <w:r w:rsidR="00B311CB">
        <w:t xml:space="preserve">a </w:t>
      </w:r>
      <w:r w:rsidR="002760BA">
        <w:t>seguent</w:t>
      </w:r>
      <w:r w:rsidR="00B311CB">
        <w:t>e</w:t>
      </w:r>
      <w:r w:rsidR="002760BA">
        <w:t xml:space="preserve"> tabell</w:t>
      </w:r>
      <w:r w:rsidR="00B311CB">
        <w:t>a</w:t>
      </w:r>
      <w:r w:rsidR="002760BA">
        <w:t xml:space="preserve"> mostra i pesi da assegnare ai requisiti in caso di loro assenza o in caso di loro mancato rispetto; il principio sul quale il peso è dato</w:t>
      </w:r>
      <w:r w:rsidR="00B311CB">
        <w:t>,</w:t>
      </w:r>
      <w:r w:rsidR="002760BA">
        <w:t xml:space="preserve"> segue la logica del funzionamento</w:t>
      </w:r>
      <w:r w:rsidR="00B311CB">
        <w:t xml:space="preserve"> del Sistema</w:t>
      </w:r>
      <w:r w:rsidR="002760BA">
        <w:t xml:space="preserve">: un requisito </w:t>
      </w:r>
      <w:r w:rsidR="00B311CB">
        <w:t>è</w:t>
      </w:r>
      <w:r w:rsidR="002760BA">
        <w:t xml:space="preserve"> tanto più importante quanto più influenz</w:t>
      </w:r>
      <w:r w:rsidR="00B311CB">
        <w:t>a</w:t>
      </w:r>
      <w:r w:rsidR="002760BA">
        <w:t xml:space="preserve"> il corretto funzionamento del Sistema in quello che è il suo scopo finale: la gestione delle</w:t>
      </w:r>
      <w:r w:rsidR="00B311CB">
        <w:t xml:space="preserve"> prenotazioni di una fumetteria.</w:t>
      </w:r>
    </w:p>
    <w:p w:rsidR="00BF0859" w:rsidRDefault="00296486" w:rsidP="003F74B4">
      <w:pPr>
        <w:pStyle w:val="TestoNormaleBasatosuLivello11"/>
      </w:pPr>
      <w:r>
        <w:t xml:space="preserve">I valori assegnati appartengono ad una scala di 6 valori numerici (da 0 a 5); più alto è il valore del peso, più è importante il requisito </w:t>
      </w:r>
      <w:r w:rsidR="007F3153">
        <w:t xml:space="preserve">e quindi più grave è il suo mancato rispetto o assenza. </w:t>
      </w:r>
      <w:r>
        <w:t xml:space="preserve"> </w:t>
      </w:r>
      <w:r>
        <w:br/>
      </w:r>
      <w:r w:rsidR="00B311CB">
        <w:t>Questi valori sono utili per la quantificazion</w:t>
      </w:r>
      <w:r w:rsidR="00D350EC">
        <w:t xml:space="preserve">e della </w:t>
      </w:r>
      <w:r w:rsidR="00BF0859">
        <w:t xml:space="preserve">soglia raggiunta per la </w:t>
      </w:r>
      <w:r w:rsidR="00D350EC">
        <w:t>completezza del Sistema</w:t>
      </w:r>
    </w:p>
    <w:p w:rsidR="00D350EC" w:rsidRPr="00BF0859" w:rsidRDefault="00BF0859" w:rsidP="003F74B4">
      <w:pPr>
        <w:pStyle w:val="TestoNormaleBasatosuLivello11"/>
        <w:rPr>
          <w:sz w:val="20"/>
          <w:szCs w:val="20"/>
        </w:rPr>
      </w:pPr>
      <w:r w:rsidRPr="00BF0859">
        <w:rPr>
          <w:sz w:val="20"/>
          <w:szCs w:val="20"/>
        </w:rPr>
        <w:t>NB:</w:t>
      </w:r>
      <w:r w:rsidR="00D350EC" w:rsidRPr="00BF0859">
        <w:rPr>
          <w:sz w:val="20"/>
          <w:szCs w:val="20"/>
        </w:rPr>
        <w:t xml:space="preserve">rappresentano una più adeguata e dettagliata classificazione dei requisiti, </w:t>
      </w:r>
      <w:r w:rsidR="00B327FB" w:rsidRPr="00BF0859">
        <w:rPr>
          <w:sz w:val="20"/>
          <w:szCs w:val="20"/>
        </w:rPr>
        <w:t xml:space="preserve">diversa </w:t>
      </w:r>
      <w:r w:rsidR="00D350EC" w:rsidRPr="00BF0859">
        <w:rPr>
          <w:sz w:val="20"/>
          <w:szCs w:val="20"/>
        </w:rPr>
        <w:t>rispetto alla classificazione di priorità utilizzata nel documento dei requisiti.</w:t>
      </w:r>
      <w:r w:rsidR="00B311CB" w:rsidRPr="00BF0859">
        <w:rPr>
          <w:sz w:val="20"/>
          <w:szCs w:val="20"/>
        </w:rP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5031"/>
        <w:gridCol w:w="1633"/>
        <w:gridCol w:w="2377"/>
        <w:gridCol w:w="870"/>
      </w:tblGrid>
      <w:tr w:rsidR="00D350EC" w:rsidTr="00AA13BA">
        <w:tc>
          <w:tcPr>
            <w:tcW w:w="25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Requisito</w:t>
            </w:r>
          </w:p>
        </w:tc>
        <w:tc>
          <w:tcPr>
            <w:tcW w:w="202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4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Peso</w:t>
            </w:r>
          </w:p>
        </w:tc>
      </w:tr>
      <w:tr w:rsidR="00D350EC" w:rsidTr="00160BD6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D350EC" w:rsidRPr="00721FBE" w:rsidRDefault="00D350EC" w:rsidP="00160BD6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 xml:space="preserve">Requisiti di </w:t>
            </w:r>
            <w:r w:rsidRPr="007F3153">
              <w:rPr>
                <w:rStyle w:val="SubtleEmphasis"/>
                <w:lang w:bidi="en-US"/>
              </w:rPr>
              <w:t>Back</w:t>
            </w:r>
            <w:r>
              <w:rPr>
                <w:rStyle w:val="SubtleEmphasis"/>
                <w:lang w:val="it-IT" w:bidi="en-US"/>
              </w:rPr>
              <w:t xml:space="preserve"> Office</w:t>
            </w:r>
          </w:p>
        </w:tc>
      </w:tr>
      <w:tr w:rsidR="00D350EC" w:rsidTr="00AA13BA">
        <w:tc>
          <w:tcPr>
            <w:tcW w:w="2538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D350EC" w:rsidRPr="00FA675E" w:rsidRDefault="00D350EC" w:rsidP="00160BD6">
            <w:pPr>
              <w:pStyle w:val="NoSpacing"/>
              <w:rPr>
                <w:lang w:val="it-IT" w:bidi="en-US"/>
              </w:rPr>
            </w:pPr>
            <w:r w:rsidRPr="00296486">
              <w:rPr>
                <w:lang w:val="it-IT" w:bidi="en-US"/>
              </w:rPr>
              <w:t>[RFBO01.Login Admin]</w:t>
            </w:r>
          </w:p>
        </w:tc>
        <w:tc>
          <w:tcPr>
            <w:tcW w:w="2023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21FBE" w:rsidRDefault="00AA13B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Interfaccia amministrativa di accesso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D350EC" w:rsidRDefault="00AA13B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FA675E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[RFBO02.Gestione Fumetti]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Inserire, modificare, cancellare, visualizzare fumetti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AA13B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[RFBO03.Gestione Generi]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AA13BA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generi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657071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[RFBO04.Gestione Autori]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AA13BA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autori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AA13BA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[RFBO05.Regola fumetto/autori/generi]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AA13BA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Un fumetto può avere più generi e più autori;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[RFBO06.Gestione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657071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prenotazioni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[RFBO07.Status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Visualizzazione dello stato della prenotazione: fumetto disponibile o no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[RFBO08.Report Fumetti]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657071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Visualizzazione de</w:t>
            </w:r>
            <w:r>
              <w:rPr>
                <w:lang w:val="it-IT" w:bidi="en-US"/>
              </w:rPr>
              <w:t xml:space="preserve">ll’elenco di tutti i </w:t>
            </w:r>
            <w:r w:rsidRPr="00657071">
              <w:rPr>
                <w:lang w:val="it-IT" w:bidi="en-US"/>
              </w:rPr>
              <w:t xml:space="preserve"> fumetti </w:t>
            </w:r>
            <w:r>
              <w:rPr>
                <w:lang w:val="it-IT" w:bidi="en-US"/>
              </w:rPr>
              <w:t xml:space="preserve">presenti, prenotati, divisi </w:t>
            </w:r>
            <w:r w:rsidRPr="00657071">
              <w:rPr>
                <w:lang w:val="it-IT" w:bidi="en-US"/>
              </w:rPr>
              <w:t xml:space="preserve">per genere </w:t>
            </w:r>
            <w:r>
              <w:rPr>
                <w:lang w:val="it-IT" w:bidi="en-US"/>
              </w:rPr>
              <w:t>o</w:t>
            </w:r>
            <w:r w:rsidRPr="00657071">
              <w:rPr>
                <w:lang w:val="it-IT" w:bidi="en-US"/>
              </w:rPr>
              <w:t xml:space="preserve"> </w:t>
            </w:r>
            <w:r>
              <w:rPr>
                <w:lang w:val="it-IT" w:bidi="en-US"/>
              </w:rPr>
              <w:t xml:space="preserve">per </w:t>
            </w:r>
            <w:r w:rsidRPr="00657071">
              <w:rPr>
                <w:lang w:val="it-IT" w:bidi="en-US"/>
              </w:rPr>
              <w:t>autore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B327FB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[RFBO09.Gestione Stock]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Elenco dei fumetti con scarsa disponibilità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[RFBO10.Approvazione delle note]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 w:rsidRPr="00B327FB">
              <w:rPr>
                <w:lang w:val="it-IT" w:bidi="en-US"/>
              </w:rPr>
              <w:t>Il proprietario può approvare o no le note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[RFBO11.Gestione suggerimenti]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B327FB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suggerimenti dei clienti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B327FB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[RFBO12.Gestione clienti]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clienti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160BD6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D350EC" w:rsidRDefault="00D350EC" w:rsidP="00160BD6">
            <w:pPr>
              <w:pStyle w:val="NoSpacing"/>
              <w:jc w:val="center"/>
              <w:rPr>
                <w:lang w:bidi="en-US"/>
              </w:rPr>
            </w:pPr>
            <w:r w:rsidRPr="007F3153">
              <w:rPr>
                <w:rStyle w:val="SubtleEmphasis"/>
                <w:lang w:bidi="en-US"/>
              </w:rPr>
              <w:t>Requisiti di Front Office</w:t>
            </w:r>
          </w:p>
        </w:tc>
      </w:tr>
      <w:tr w:rsidR="00D350EC" w:rsidTr="00AA13BA">
        <w:tc>
          <w:tcPr>
            <w:tcW w:w="2538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[RFFO01.Visualizzazione fumetti]</w:t>
            </w:r>
          </w:p>
        </w:tc>
        <w:tc>
          <w:tcPr>
            <w:tcW w:w="2023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dei fumetti presenti al cliente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[RFFO02.Inserimento note]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Inserimento note da parte del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[RFFO03.Lista per titolo]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 xml:space="preserve">Elenco dei </w:t>
            </w:r>
            <w:r>
              <w:rPr>
                <w:lang w:val="it-IT" w:bidi="en-US"/>
              </w:rPr>
              <w:t>volumi</w:t>
            </w:r>
            <w:r w:rsidRPr="00E9579A">
              <w:rPr>
                <w:lang w:val="it-IT" w:bidi="en-US"/>
              </w:rPr>
              <w:t xml:space="preserve"> </w:t>
            </w:r>
            <w:r>
              <w:rPr>
                <w:lang w:val="it-IT" w:bidi="en-US"/>
              </w:rPr>
              <w:t>di</w:t>
            </w:r>
            <w:r w:rsidRPr="00E9579A">
              <w:rPr>
                <w:lang w:val="it-IT" w:bidi="en-US"/>
              </w:rPr>
              <w:t xml:space="preserve"> un determinat</w:t>
            </w:r>
            <w:r>
              <w:rPr>
                <w:lang w:val="it-IT" w:bidi="en-US"/>
              </w:rPr>
              <w:t>o titolo</w:t>
            </w:r>
            <w:r w:rsidRPr="00E9579A">
              <w:rPr>
                <w:lang w:val="it-IT" w:bidi="en-US"/>
              </w:rPr>
              <w:t xml:space="preserve"> 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[RFFO04.Lista per genere]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Elenco </w:t>
            </w:r>
            <w:r w:rsidRPr="00E9579A">
              <w:rPr>
                <w:lang w:val="it-IT" w:bidi="en-US"/>
              </w:rPr>
              <w:t>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>terminato genere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[RFFO05.Lista per artista]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artista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[RFFO06.Lista per editore]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editore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[RFFO07.Lista per prezzo]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 xml:space="preserve">Elenco fumetti </w:t>
            </w:r>
            <w:r>
              <w:rPr>
                <w:lang w:val="it-IT" w:bidi="en-US"/>
              </w:rPr>
              <w:t>sotto</w:t>
            </w:r>
            <w:r w:rsidRPr="00E9579A">
              <w:rPr>
                <w:lang w:val="it-IT" w:bidi="en-US"/>
              </w:rPr>
              <w:t xml:space="preserve">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prezzo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[RFFO08.Prenotazione]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Il cliente può prenotare un fumetto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[RFFO09.Avviso disponibilità]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06944" w:rsidRDefault="00E06944" w:rsidP="00160BD6">
            <w:pPr>
              <w:pStyle w:val="NoSpacing"/>
              <w:rPr>
                <w:lang w:val="it-IT" w:bidi="en-US"/>
              </w:rPr>
            </w:pPr>
            <w:r w:rsidRPr="00E06944">
              <w:rPr>
                <w:lang w:val="it-IT" w:bidi="en-US"/>
              </w:rPr>
              <w:t xml:space="preserve">Il cliente deve essere avvisato se il fumetto non è </w:t>
            </w:r>
            <w:r>
              <w:rPr>
                <w:lang w:val="it-IT" w:bidi="en-US"/>
              </w:rPr>
              <w:t xml:space="preserve">immediatamente </w:t>
            </w:r>
            <w:r w:rsidRPr="00E06944">
              <w:rPr>
                <w:lang w:val="it-IT" w:bidi="en-US"/>
              </w:rPr>
              <w:t>disponibile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06944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[RFFO10.Gestione stock]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7C127E">
            <w:pPr>
              <w:pStyle w:val="NoSpacing"/>
              <w:rPr>
                <w:lang w:val="it-IT" w:bidi="en-US"/>
              </w:rPr>
            </w:pPr>
            <w:r w:rsidRPr="007C127E">
              <w:rPr>
                <w:lang w:val="it-IT" w:bidi="en-US"/>
              </w:rPr>
              <w:t xml:space="preserve">Prnotazione possible solo per fumetti presenti </w:t>
            </w:r>
            <w:r>
              <w:rPr>
                <w:lang w:val="it-IT" w:bidi="en-US"/>
              </w:rPr>
              <w:t>nel data base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[RFFO11.Impossibilità modifica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 w:rsidRPr="007C127E">
              <w:rPr>
                <w:lang w:val="it-IT" w:bidi="en-US"/>
              </w:rPr>
              <w:t>Non si può ritirare una prenotazione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[RFFO12.Gestione profilo utente]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7C127E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Inserire, modificare, cancellare</w:t>
            </w:r>
            <w:r>
              <w:rPr>
                <w:lang w:val="it-IT" w:bidi="en-US"/>
              </w:rPr>
              <w:t xml:space="preserve"> un profilo utente da part del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[RFFO13.Gestione avviso cliente]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160BD6" w:rsidRDefault="00160BD6" w:rsidP="00160BD6">
            <w:pPr>
              <w:pStyle w:val="NoSpacing"/>
              <w:rPr>
                <w:lang w:val="it-IT" w:bidi="en-US"/>
              </w:rPr>
            </w:pPr>
            <w:r w:rsidRPr="00160BD6">
              <w:rPr>
                <w:lang w:val="it-IT" w:bidi="en-US"/>
              </w:rPr>
              <w:t>Avviso di disponibilità fumetto per il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160BD6" w:rsidRDefault="00160BD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[RFFO14.Assenza di gestione ordini]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160BD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Non è richiesta la gestione ordini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[RFFO15.Possibilità di inserimento fumetti inesistenti]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DB438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Il cliente può suggerire un fumetto no prsente in data base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[RFFO16.Impossibilità di effettuare un reso]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È impossibile restituire un fumetto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DB438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single" w:sz="4" w:space="0" w:color="auto"/>
            </w:tcBorders>
            <w:noWrap/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824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440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</w:tr>
      <w:tr w:rsidR="00D350EC" w:rsidRPr="00BA619F" w:rsidTr="00160BD6"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D350EC" w:rsidRPr="00721FBE" w:rsidRDefault="00D350EC" w:rsidP="00160BD6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 xml:space="preserve"> 28</w:t>
            </w:r>
          </w:p>
        </w:tc>
      </w:tr>
    </w:tbl>
    <w:p w:rsidR="007C127E" w:rsidRDefault="007C127E" w:rsidP="00E8742E">
      <w:pPr>
        <w:pStyle w:val="TestoNormaleBasatosuLivello11"/>
      </w:pPr>
    </w:p>
    <w:p w:rsidR="00E8742E" w:rsidRPr="00CC71CD" w:rsidRDefault="00E8742E" w:rsidP="00E8742E">
      <w:pPr>
        <w:pStyle w:val="TestoNormaleBasatosuLivello11"/>
      </w:pPr>
    </w:p>
    <w:sectPr w:rsidR="00E8742E" w:rsidRPr="00CC71CD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4CC" w:rsidRDefault="009214CC" w:rsidP="00594668">
      <w:pPr>
        <w:spacing w:after="0" w:line="240" w:lineRule="auto"/>
      </w:pPr>
      <w:r>
        <w:separator/>
      </w:r>
    </w:p>
  </w:endnote>
  <w:endnote w:type="continuationSeparator" w:id="1">
    <w:p w:rsidR="009214CC" w:rsidRDefault="009214CC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D6" w:rsidRDefault="00E4118C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E4118C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E4118C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160BD6" w:rsidRPr="00A052E0" w:rsidRDefault="00E4118C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064689" w:rsidRPr="00064689">
        <w:rPr>
          <w:b/>
          <w:noProof/>
        </w:rPr>
        <w:t>4</w:t>
      </w:r>
    </w:fldSimple>
    <w:r w:rsidR="00160BD6">
      <w:rPr>
        <w:b/>
      </w:rPr>
      <w:t xml:space="preserve"> | </w:t>
    </w:r>
    <w:r w:rsidR="00160BD6">
      <w:rPr>
        <w:color w:val="7F7F7F"/>
        <w:spacing w:val="60"/>
      </w:rPr>
      <w:t xml:space="preserve">Page </w:t>
    </w:r>
    <w:r w:rsidR="00160BD6">
      <w:rPr>
        <w:color w:val="7F7F7F"/>
        <w:spacing w:val="60"/>
      </w:rPr>
      <w:tab/>
    </w:r>
    <w:r w:rsidR="00160BD6">
      <w:rPr>
        <w:color w:val="7F7F7F"/>
        <w:spacing w:val="60"/>
      </w:rPr>
      <w:tab/>
    </w:r>
    <w:r w:rsidR="00160BD6">
      <w:rPr>
        <w:color w:val="7F7F7F"/>
        <w:spacing w:val="60"/>
      </w:rPr>
      <w:tab/>
    </w:r>
    <w:r w:rsidR="00160BD6">
      <w:rPr>
        <w:color w:val="7F7F7F"/>
        <w:spacing w:val="60"/>
      </w:rPr>
      <w:tab/>
    </w:r>
    <w:r w:rsidR="00160BD6" w:rsidRPr="00E72768">
      <w:rPr>
        <w:sz w:val="20"/>
        <w:szCs w:val="20"/>
      </w:rPr>
      <w:t xml:space="preserve">PROGETTO: </w:t>
    </w:r>
    <w:r w:rsidR="00160BD6">
      <w:rPr>
        <w:b/>
        <w:sz w:val="20"/>
        <w:szCs w:val="20"/>
      </w:rPr>
      <w:t>FUMETTERIA PIGHIN</w:t>
    </w:r>
    <w:r w:rsidR="00160BD6">
      <w:rPr>
        <w:b/>
        <w:sz w:val="20"/>
        <w:szCs w:val="20"/>
      </w:rPr>
      <w:tab/>
    </w:r>
    <w:r w:rsidR="00160BD6">
      <w:rPr>
        <w:b/>
        <w:sz w:val="20"/>
        <w:szCs w:val="20"/>
      </w:rPr>
      <w:tab/>
    </w:r>
    <w:r w:rsidR="00160BD6">
      <w:rPr>
        <w:b/>
        <w:sz w:val="20"/>
        <w:szCs w:val="20"/>
      </w:rPr>
      <w:tab/>
    </w:r>
    <w:r w:rsidR="00160BD6">
      <w:rPr>
        <w:b/>
        <w:sz w:val="20"/>
        <w:szCs w:val="20"/>
      </w:rPr>
      <w:tab/>
      <w:t xml:space="preserve">             </w:t>
    </w:r>
    <w:r w:rsidR="00160BD6">
      <w:rPr>
        <w:b/>
        <w:bCs/>
        <w:color w:val="17365D"/>
        <w:sz w:val="20"/>
        <w:szCs w:val="20"/>
      </w:rPr>
      <w:t>Qualità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D6" w:rsidRDefault="00E4118C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4CC" w:rsidRDefault="009214CC" w:rsidP="00594668">
      <w:pPr>
        <w:spacing w:after="0" w:line="240" w:lineRule="auto"/>
      </w:pPr>
      <w:r>
        <w:separator/>
      </w:r>
    </w:p>
  </w:footnote>
  <w:footnote w:type="continuationSeparator" w:id="1">
    <w:p w:rsidR="009214CC" w:rsidRDefault="009214CC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D6" w:rsidRDefault="00E4118C">
    <w:pPr>
      <w:pStyle w:val="Header"/>
      <w:pBdr>
        <w:bottom w:val="single" w:sz="4" w:space="1" w:color="D9D9D9"/>
      </w:pBdr>
      <w:rPr>
        <w:b/>
      </w:rPr>
    </w:pPr>
    <w:r w:rsidRPr="00E4118C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064689" w:rsidRPr="00064689">
        <w:rPr>
          <w:b/>
          <w:noProof/>
        </w:rPr>
        <w:t>4</w:t>
      </w:r>
    </w:fldSimple>
    <w:r w:rsidR="00160BD6">
      <w:rPr>
        <w:b/>
      </w:rPr>
      <w:t xml:space="preserve"> | </w:t>
    </w:r>
    <w:r w:rsidR="00160BD6">
      <w:rPr>
        <w:color w:val="7F7F7F"/>
        <w:spacing w:val="60"/>
      </w:rPr>
      <w:t>Page</w:t>
    </w:r>
    <w:r w:rsidR="00160BD6">
      <w:rPr>
        <w:color w:val="7F7F7F"/>
        <w:spacing w:val="60"/>
      </w:rPr>
      <w:tab/>
    </w:r>
    <w:r w:rsidR="00160BD6">
      <w:rPr>
        <w:color w:val="7F7F7F"/>
        <w:spacing w:val="60"/>
      </w:rPr>
      <w:tab/>
    </w:r>
    <w:r w:rsidR="00160BD6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D6" w:rsidRDefault="00E4118C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9933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626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FDC"/>
    <w:rsid w:val="00055947"/>
    <w:rsid w:val="00063B9A"/>
    <w:rsid w:val="00064689"/>
    <w:rsid w:val="0006582F"/>
    <w:rsid w:val="00071D82"/>
    <w:rsid w:val="000736DB"/>
    <w:rsid w:val="000737B6"/>
    <w:rsid w:val="000738EF"/>
    <w:rsid w:val="000840D8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E73"/>
    <w:rsid w:val="000C610F"/>
    <w:rsid w:val="000D0FA0"/>
    <w:rsid w:val="000D76B3"/>
    <w:rsid w:val="000E21A2"/>
    <w:rsid w:val="000E2C52"/>
    <w:rsid w:val="000E4147"/>
    <w:rsid w:val="000E6407"/>
    <w:rsid w:val="000E7D05"/>
    <w:rsid w:val="000F0DB0"/>
    <w:rsid w:val="000F15CC"/>
    <w:rsid w:val="000F323E"/>
    <w:rsid w:val="0010174B"/>
    <w:rsid w:val="00102A41"/>
    <w:rsid w:val="001068D5"/>
    <w:rsid w:val="001073CA"/>
    <w:rsid w:val="00107D98"/>
    <w:rsid w:val="00116397"/>
    <w:rsid w:val="00120E51"/>
    <w:rsid w:val="00122FE5"/>
    <w:rsid w:val="00123749"/>
    <w:rsid w:val="00127702"/>
    <w:rsid w:val="00134380"/>
    <w:rsid w:val="0013675B"/>
    <w:rsid w:val="0014797A"/>
    <w:rsid w:val="00147AD1"/>
    <w:rsid w:val="0015164E"/>
    <w:rsid w:val="00156AE7"/>
    <w:rsid w:val="00160BD6"/>
    <w:rsid w:val="001620BD"/>
    <w:rsid w:val="00163314"/>
    <w:rsid w:val="00164328"/>
    <w:rsid w:val="0016776B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B34D0"/>
    <w:rsid w:val="001F06BC"/>
    <w:rsid w:val="001F2A99"/>
    <w:rsid w:val="001F6ED6"/>
    <w:rsid w:val="00201277"/>
    <w:rsid w:val="00213DE9"/>
    <w:rsid w:val="0021427F"/>
    <w:rsid w:val="00231A0B"/>
    <w:rsid w:val="00235594"/>
    <w:rsid w:val="00240211"/>
    <w:rsid w:val="002443F3"/>
    <w:rsid w:val="002458E8"/>
    <w:rsid w:val="00246625"/>
    <w:rsid w:val="00250CD1"/>
    <w:rsid w:val="00251FF8"/>
    <w:rsid w:val="002536E3"/>
    <w:rsid w:val="0025407E"/>
    <w:rsid w:val="00254751"/>
    <w:rsid w:val="00263E5D"/>
    <w:rsid w:val="002716E3"/>
    <w:rsid w:val="00275E69"/>
    <w:rsid w:val="002760BA"/>
    <w:rsid w:val="00280B9E"/>
    <w:rsid w:val="00281BD0"/>
    <w:rsid w:val="00281CFC"/>
    <w:rsid w:val="00285772"/>
    <w:rsid w:val="00292DC2"/>
    <w:rsid w:val="002952AF"/>
    <w:rsid w:val="00296486"/>
    <w:rsid w:val="00296744"/>
    <w:rsid w:val="00297B68"/>
    <w:rsid w:val="002A588E"/>
    <w:rsid w:val="002B1808"/>
    <w:rsid w:val="002B2432"/>
    <w:rsid w:val="002B2499"/>
    <w:rsid w:val="002B61D8"/>
    <w:rsid w:val="002C395F"/>
    <w:rsid w:val="002D7553"/>
    <w:rsid w:val="002D75CD"/>
    <w:rsid w:val="002E0998"/>
    <w:rsid w:val="002F05FC"/>
    <w:rsid w:val="002F072B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312F"/>
    <w:rsid w:val="00334269"/>
    <w:rsid w:val="0034254A"/>
    <w:rsid w:val="003436AB"/>
    <w:rsid w:val="003450A6"/>
    <w:rsid w:val="00345936"/>
    <w:rsid w:val="003514A3"/>
    <w:rsid w:val="003522F6"/>
    <w:rsid w:val="00355DCD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80EE7"/>
    <w:rsid w:val="00386DCC"/>
    <w:rsid w:val="00387A9E"/>
    <w:rsid w:val="00390B45"/>
    <w:rsid w:val="0039143F"/>
    <w:rsid w:val="00393715"/>
    <w:rsid w:val="003937FE"/>
    <w:rsid w:val="00393AC0"/>
    <w:rsid w:val="003953D4"/>
    <w:rsid w:val="003A0E16"/>
    <w:rsid w:val="003B0880"/>
    <w:rsid w:val="003B35A7"/>
    <w:rsid w:val="003C70D7"/>
    <w:rsid w:val="003C75EB"/>
    <w:rsid w:val="003D185F"/>
    <w:rsid w:val="003D2C26"/>
    <w:rsid w:val="003D5849"/>
    <w:rsid w:val="003E45E2"/>
    <w:rsid w:val="003E470E"/>
    <w:rsid w:val="003F09B9"/>
    <w:rsid w:val="003F223A"/>
    <w:rsid w:val="003F74B4"/>
    <w:rsid w:val="003F772F"/>
    <w:rsid w:val="00401FDB"/>
    <w:rsid w:val="0040424B"/>
    <w:rsid w:val="00404F8A"/>
    <w:rsid w:val="00406702"/>
    <w:rsid w:val="00406AE9"/>
    <w:rsid w:val="00407721"/>
    <w:rsid w:val="0041533E"/>
    <w:rsid w:val="004253F2"/>
    <w:rsid w:val="00425676"/>
    <w:rsid w:val="00435257"/>
    <w:rsid w:val="0043575C"/>
    <w:rsid w:val="00444C6D"/>
    <w:rsid w:val="00455978"/>
    <w:rsid w:val="00461C03"/>
    <w:rsid w:val="00461DD3"/>
    <w:rsid w:val="00467263"/>
    <w:rsid w:val="004735A3"/>
    <w:rsid w:val="004743E6"/>
    <w:rsid w:val="004761D8"/>
    <w:rsid w:val="004822DD"/>
    <w:rsid w:val="00485A67"/>
    <w:rsid w:val="00487615"/>
    <w:rsid w:val="00491173"/>
    <w:rsid w:val="004A264A"/>
    <w:rsid w:val="004A77C8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E68"/>
    <w:rsid w:val="004E52D3"/>
    <w:rsid w:val="004E5A1F"/>
    <w:rsid w:val="004F75DA"/>
    <w:rsid w:val="0050082E"/>
    <w:rsid w:val="00500EA2"/>
    <w:rsid w:val="005012CE"/>
    <w:rsid w:val="00505670"/>
    <w:rsid w:val="00512250"/>
    <w:rsid w:val="0051609D"/>
    <w:rsid w:val="00516997"/>
    <w:rsid w:val="00523759"/>
    <w:rsid w:val="00525B4D"/>
    <w:rsid w:val="00525DA3"/>
    <w:rsid w:val="00526DFE"/>
    <w:rsid w:val="00534AC9"/>
    <w:rsid w:val="00542A92"/>
    <w:rsid w:val="00547DD6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4668"/>
    <w:rsid w:val="005958D3"/>
    <w:rsid w:val="00595C25"/>
    <w:rsid w:val="005A0315"/>
    <w:rsid w:val="005B022F"/>
    <w:rsid w:val="005B2A68"/>
    <w:rsid w:val="005B68C3"/>
    <w:rsid w:val="005C462D"/>
    <w:rsid w:val="005C5E96"/>
    <w:rsid w:val="005D21A3"/>
    <w:rsid w:val="005D5291"/>
    <w:rsid w:val="005E7593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6959"/>
    <w:rsid w:val="006224E3"/>
    <w:rsid w:val="00622BB1"/>
    <w:rsid w:val="006247F5"/>
    <w:rsid w:val="00625562"/>
    <w:rsid w:val="006278D4"/>
    <w:rsid w:val="006371BB"/>
    <w:rsid w:val="00641EDA"/>
    <w:rsid w:val="00642F64"/>
    <w:rsid w:val="006433E6"/>
    <w:rsid w:val="00646A42"/>
    <w:rsid w:val="00647A76"/>
    <w:rsid w:val="00652D0F"/>
    <w:rsid w:val="00654660"/>
    <w:rsid w:val="00655B2C"/>
    <w:rsid w:val="00657071"/>
    <w:rsid w:val="00661116"/>
    <w:rsid w:val="00676FA3"/>
    <w:rsid w:val="00677557"/>
    <w:rsid w:val="00677A4A"/>
    <w:rsid w:val="00691741"/>
    <w:rsid w:val="0069700B"/>
    <w:rsid w:val="00697E9C"/>
    <w:rsid w:val="006A0F57"/>
    <w:rsid w:val="006A4236"/>
    <w:rsid w:val="006B0FBE"/>
    <w:rsid w:val="006B77FE"/>
    <w:rsid w:val="006B7ABC"/>
    <w:rsid w:val="006C1AF7"/>
    <w:rsid w:val="006D450E"/>
    <w:rsid w:val="006E033B"/>
    <w:rsid w:val="006E2D3F"/>
    <w:rsid w:val="006E3720"/>
    <w:rsid w:val="006F1164"/>
    <w:rsid w:val="006F311C"/>
    <w:rsid w:val="006F3FFA"/>
    <w:rsid w:val="006F50A5"/>
    <w:rsid w:val="00700328"/>
    <w:rsid w:val="00701B52"/>
    <w:rsid w:val="00714467"/>
    <w:rsid w:val="007169B5"/>
    <w:rsid w:val="00720FB6"/>
    <w:rsid w:val="007217DA"/>
    <w:rsid w:val="00721FBE"/>
    <w:rsid w:val="00722F84"/>
    <w:rsid w:val="00723A2F"/>
    <w:rsid w:val="0072475C"/>
    <w:rsid w:val="00726312"/>
    <w:rsid w:val="0073118F"/>
    <w:rsid w:val="007347E1"/>
    <w:rsid w:val="007412A3"/>
    <w:rsid w:val="007444C7"/>
    <w:rsid w:val="007448CA"/>
    <w:rsid w:val="00746EA2"/>
    <w:rsid w:val="0075313D"/>
    <w:rsid w:val="007556F1"/>
    <w:rsid w:val="0076494C"/>
    <w:rsid w:val="0076577C"/>
    <w:rsid w:val="00773E22"/>
    <w:rsid w:val="00777E61"/>
    <w:rsid w:val="00780BB6"/>
    <w:rsid w:val="00781EF9"/>
    <w:rsid w:val="007829CE"/>
    <w:rsid w:val="007851A1"/>
    <w:rsid w:val="00786388"/>
    <w:rsid w:val="007A0F2B"/>
    <w:rsid w:val="007A354B"/>
    <w:rsid w:val="007A4353"/>
    <w:rsid w:val="007A73B0"/>
    <w:rsid w:val="007B31F0"/>
    <w:rsid w:val="007C127E"/>
    <w:rsid w:val="007C7911"/>
    <w:rsid w:val="007C7F1B"/>
    <w:rsid w:val="007D1E01"/>
    <w:rsid w:val="007D6813"/>
    <w:rsid w:val="007D7559"/>
    <w:rsid w:val="007D7B53"/>
    <w:rsid w:val="007E5C07"/>
    <w:rsid w:val="007E6F2C"/>
    <w:rsid w:val="007E7DC6"/>
    <w:rsid w:val="007E7F44"/>
    <w:rsid w:val="007F2295"/>
    <w:rsid w:val="007F3153"/>
    <w:rsid w:val="007F3B96"/>
    <w:rsid w:val="00802F1B"/>
    <w:rsid w:val="0080314A"/>
    <w:rsid w:val="00803CC0"/>
    <w:rsid w:val="00804E3F"/>
    <w:rsid w:val="008075E7"/>
    <w:rsid w:val="00810AEC"/>
    <w:rsid w:val="00813150"/>
    <w:rsid w:val="00820D0B"/>
    <w:rsid w:val="0082286B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67DB"/>
    <w:rsid w:val="0084765C"/>
    <w:rsid w:val="00854495"/>
    <w:rsid w:val="008615A7"/>
    <w:rsid w:val="00863685"/>
    <w:rsid w:val="00864A4A"/>
    <w:rsid w:val="00864CDC"/>
    <w:rsid w:val="00866C87"/>
    <w:rsid w:val="00872C0E"/>
    <w:rsid w:val="00872EDE"/>
    <w:rsid w:val="0087395F"/>
    <w:rsid w:val="00883A23"/>
    <w:rsid w:val="00895E03"/>
    <w:rsid w:val="008A0590"/>
    <w:rsid w:val="008A204F"/>
    <w:rsid w:val="008A3461"/>
    <w:rsid w:val="008A48F1"/>
    <w:rsid w:val="008B675B"/>
    <w:rsid w:val="008C0992"/>
    <w:rsid w:val="008C4E32"/>
    <w:rsid w:val="008C75CC"/>
    <w:rsid w:val="008D43A4"/>
    <w:rsid w:val="008E0E49"/>
    <w:rsid w:val="008E235C"/>
    <w:rsid w:val="008E2FCA"/>
    <w:rsid w:val="008F12B6"/>
    <w:rsid w:val="008F3686"/>
    <w:rsid w:val="00901AEC"/>
    <w:rsid w:val="00910220"/>
    <w:rsid w:val="009103E7"/>
    <w:rsid w:val="00913EBB"/>
    <w:rsid w:val="009214CC"/>
    <w:rsid w:val="0092289C"/>
    <w:rsid w:val="00922DB8"/>
    <w:rsid w:val="009241D3"/>
    <w:rsid w:val="009259FA"/>
    <w:rsid w:val="00926793"/>
    <w:rsid w:val="00933510"/>
    <w:rsid w:val="00937CD5"/>
    <w:rsid w:val="00942E56"/>
    <w:rsid w:val="009433FD"/>
    <w:rsid w:val="00947036"/>
    <w:rsid w:val="00952C02"/>
    <w:rsid w:val="00952CFD"/>
    <w:rsid w:val="00953F99"/>
    <w:rsid w:val="0095576F"/>
    <w:rsid w:val="00961763"/>
    <w:rsid w:val="00962D91"/>
    <w:rsid w:val="009635C8"/>
    <w:rsid w:val="00967165"/>
    <w:rsid w:val="0097001D"/>
    <w:rsid w:val="00970327"/>
    <w:rsid w:val="0097127B"/>
    <w:rsid w:val="009725BF"/>
    <w:rsid w:val="00983C24"/>
    <w:rsid w:val="0098450F"/>
    <w:rsid w:val="00984C97"/>
    <w:rsid w:val="00992A02"/>
    <w:rsid w:val="00992D61"/>
    <w:rsid w:val="009A1371"/>
    <w:rsid w:val="009A1F73"/>
    <w:rsid w:val="009A20F1"/>
    <w:rsid w:val="009A3F80"/>
    <w:rsid w:val="009A63EE"/>
    <w:rsid w:val="009A75E5"/>
    <w:rsid w:val="009B319F"/>
    <w:rsid w:val="009B4D1E"/>
    <w:rsid w:val="009C53DD"/>
    <w:rsid w:val="009D07A3"/>
    <w:rsid w:val="009D556F"/>
    <w:rsid w:val="009E45CE"/>
    <w:rsid w:val="009F47EE"/>
    <w:rsid w:val="009F6BB0"/>
    <w:rsid w:val="00A01744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27D0E"/>
    <w:rsid w:val="00A301CF"/>
    <w:rsid w:val="00A30B79"/>
    <w:rsid w:val="00A3102E"/>
    <w:rsid w:val="00A31EA0"/>
    <w:rsid w:val="00A3208C"/>
    <w:rsid w:val="00A4232F"/>
    <w:rsid w:val="00A43DCA"/>
    <w:rsid w:val="00A57C21"/>
    <w:rsid w:val="00A63DA9"/>
    <w:rsid w:val="00A64DE4"/>
    <w:rsid w:val="00A65E07"/>
    <w:rsid w:val="00A67BD4"/>
    <w:rsid w:val="00A73C60"/>
    <w:rsid w:val="00A81D28"/>
    <w:rsid w:val="00A87730"/>
    <w:rsid w:val="00A975FD"/>
    <w:rsid w:val="00AA13BA"/>
    <w:rsid w:val="00AA2EFD"/>
    <w:rsid w:val="00AA6922"/>
    <w:rsid w:val="00AB0B9B"/>
    <w:rsid w:val="00AB4B9D"/>
    <w:rsid w:val="00AC0040"/>
    <w:rsid w:val="00AC1833"/>
    <w:rsid w:val="00AC6134"/>
    <w:rsid w:val="00AD37FE"/>
    <w:rsid w:val="00AD4D9C"/>
    <w:rsid w:val="00AD5A3E"/>
    <w:rsid w:val="00AE0C12"/>
    <w:rsid w:val="00AE3E56"/>
    <w:rsid w:val="00AF2E20"/>
    <w:rsid w:val="00AF361E"/>
    <w:rsid w:val="00AF42F4"/>
    <w:rsid w:val="00AF53AF"/>
    <w:rsid w:val="00AF7D55"/>
    <w:rsid w:val="00B043A8"/>
    <w:rsid w:val="00B04A1A"/>
    <w:rsid w:val="00B073E7"/>
    <w:rsid w:val="00B10786"/>
    <w:rsid w:val="00B158A2"/>
    <w:rsid w:val="00B20D95"/>
    <w:rsid w:val="00B22420"/>
    <w:rsid w:val="00B30D4D"/>
    <w:rsid w:val="00B311CB"/>
    <w:rsid w:val="00B3155A"/>
    <w:rsid w:val="00B327FB"/>
    <w:rsid w:val="00B36A2A"/>
    <w:rsid w:val="00B374C3"/>
    <w:rsid w:val="00B55583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B695F"/>
    <w:rsid w:val="00BB7F10"/>
    <w:rsid w:val="00BD0E33"/>
    <w:rsid w:val="00BD3F69"/>
    <w:rsid w:val="00BE011C"/>
    <w:rsid w:val="00BE085D"/>
    <w:rsid w:val="00BE08BE"/>
    <w:rsid w:val="00BE45F7"/>
    <w:rsid w:val="00BE4ADE"/>
    <w:rsid w:val="00BF0859"/>
    <w:rsid w:val="00C03F29"/>
    <w:rsid w:val="00C106AA"/>
    <w:rsid w:val="00C1669C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3772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A0F8E"/>
    <w:rsid w:val="00CA1DB5"/>
    <w:rsid w:val="00CA2921"/>
    <w:rsid w:val="00CA39C7"/>
    <w:rsid w:val="00CB2312"/>
    <w:rsid w:val="00CB599C"/>
    <w:rsid w:val="00CC412E"/>
    <w:rsid w:val="00CC71CD"/>
    <w:rsid w:val="00CD4741"/>
    <w:rsid w:val="00CD6E8E"/>
    <w:rsid w:val="00CE074C"/>
    <w:rsid w:val="00CE3D0B"/>
    <w:rsid w:val="00CE6860"/>
    <w:rsid w:val="00CE75DE"/>
    <w:rsid w:val="00CF068F"/>
    <w:rsid w:val="00D00840"/>
    <w:rsid w:val="00D052F2"/>
    <w:rsid w:val="00D10063"/>
    <w:rsid w:val="00D16832"/>
    <w:rsid w:val="00D21B2C"/>
    <w:rsid w:val="00D228C8"/>
    <w:rsid w:val="00D24851"/>
    <w:rsid w:val="00D32CFC"/>
    <w:rsid w:val="00D350EC"/>
    <w:rsid w:val="00D371DF"/>
    <w:rsid w:val="00D4052D"/>
    <w:rsid w:val="00D4224B"/>
    <w:rsid w:val="00D46DCC"/>
    <w:rsid w:val="00D530E0"/>
    <w:rsid w:val="00D644CF"/>
    <w:rsid w:val="00D66450"/>
    <w:rsid w:val="00D671A5"/>
    <w:rsid w:val="00D80D40"/>
    <w:rsid w:val="00D85238"/>
    <w:rsid w:val="00D86E0C"/>
    <w:rsid w:val="00D8770F"/>
    <w:rsid w:val="00D91535"/>
    <w:rsid w:val="00D91603"/>
    <w:rsid w:val="00D941E9"/>
    <w:rsid w:val="00D95463"/>
    <w:rsid w:val="00D975C7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229ED"/>
    <w:rsid w:val="00E22B61"/>
    <w:rsid w:val="00E27633"/>
    <w:rsid w:val="00E36DBE"/>
    <w:rsid w:val="00E4019F"/>
    <w:rsid w:val="00E4118C"/>
    <w:rsid w:val="00E442D9"/>
    <w:rsid w:val="00E45B73"/>
    <w:rsid w:val="00E50C07"/>
    <w:rsid w:val="00E5191F"/>
    <w:rsid w:val="00E55749"/>
    <w:rsid w:val="00E63E8A"/>
    <w:rsid w:val="00E6515B"/>
    <w:rsid w:val="00E65E16"/>
    <w:rsid w:val="00E72768"/>
    <w:rsid w:val="00E760ED"/>
    <w:rsid w:val="00E76128"/>
    <w:rsid w:val="00E82D37"/>
    <w:rsid w:val="00E83C81"/>
    <w:rsid w:val="00E84F70"/>
    <w:rsid w:val="00E8742E"/>
    <w:rsid w:val="00E90016"/>
    <w:rsid w:val="00E9579A"/>
    <w:rsid w:val="00E971CA"/>
    <w:rsid w:val="00EA1643"/>
    <w:rsid w:val="00EB31B1"/>
    <w:rsid w:val="00EC5947"/>
    <w:rsid w:val="00ED2C1F"/>
    <w:rsid w:val="00ED52DC"/>
    <w:rsid w:val="00EE3BDC"/>
    <w:rsid w:val="00EF086B"/>
    <w:rsid w:val="00EF0E12"/>
    <w:rsid w:val="00EF3D46"/>
    <w:rsid w:val="00F0013A"/>
    <w:rsid w:val="00F04AF5"/>
    <w:rsid w:val="00F143EF"/>
    <w:rsid w:val="00F14A5D"/>
    <w:rsid w:val="00F235A0"/>
    <w:rsid w:val="00F23C4B"/>
    <w:rsid w:val="00F30D96"/>
    <w:rsid w:val="00F31EF2"/>
    <w:rsid w:val="00F36781"/>
    <w:rsid w:val="00F37EA8"/>
    <w:rsid w:val="00F4755C"/>
    <w:rsid w:val="00F54751"/>
    <w:rsid w:val="00F57175"/>
    <w:rsid w:val="00F57D60"/>
    <w:rsid w:val="00F62A0E"/>
    <w:rsid w:val="00F63C8B"/>
    <w:rsid w:val="00F65535"/>
    <w:rsid w:val="00F71CDB"/>
    <w:rsid w:val="00F71EC4"/>
    <w:rsid w:val="00F7478C"/>
    <w:rsid w:val="00F80977"/>
    <w:rsid w:val="00F83F75"/>
    <w:rsid w:val="00F9058E"/>
    <w:rsid w:val="00F919A9"/>
    <w:rsid w:val="00F9247D"/>
    <w:rsid w:val="00F97A3E"/>
    <w:rsid w:val="00FA651A"/>
    <w:rsid w:val="00FA675E"/>
    <w:rsid w:val="00FA748C"/>
    <w:rsid w:val="00FB287E"/>
    <w:rsid w:val="00FB68E5"/>
    <w:rsid w:val="00FB6B80"/>
    <w:rsid w:val="00FC0773"/>
    <w:rsid w:val="00FC19A7"/>
    <w:rsid w:val="00FC65F9"/>
    <w:rsid w:val="00FD230F"/>
    <w:rsid w:val="00FD38C8"/>
    <w:rsid w:val="00FD3DD3"/>
    <w:rsid w:val="00FD3E5F"/>
    <w:rsid w:val="00FD4877"/>
    <w:rsid w:val="00FD4906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8976-A9C7-4C77-9D4E-FCBDB128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1067</TotalTime>
  <Pages>9</Pages>
  <Words>2069</Words>
  <Characters>11797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13839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keywords/>
  <dc:description/>
  <cp:lastModifiedBy>.</cp:lastModifiedBy>
  <cp:revision>6</cp:revision>
  <dcterms:created xsi:type="dcterms:W3CDTF">2015-08-23T06:55:00Z</dcterms:created>
  <dcterms:modified xsi:type="dcterms:W3CDTF">2015-08-25T08:43:00Z</dcterms:modified>
</cp:coreProperties>
</file>