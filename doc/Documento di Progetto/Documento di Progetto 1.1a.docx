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063273" w:rsidP="00926793">
      <w:pPr>
        <w:pStyle w:val="Livello1"/>
        <w:numPr>
          <w:ilvl w:val="0"/>
          <w:numId w:val="0"/>
        </w:numPr>
        <w:ind w:left="357"/>
      </w:pPr>
      <w:bookmarkStart w:id="0" w:name="_Toc428214853"/>
      <w:bookmarkStart w:id="1" w:name="_Toc428826920"/>
      <w:bookmarkStart w:id="2" w:name="_Toc429327266"/>
      <w:bookmarkStart w:id="3" w:name="_Toc429327315"/>
      <w:r w:rsidRPr="00063273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5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063273">
        <w:rPr>
          <w:noProof/>
          <w:lang w:val="en-US" w:eastAsia="zh-TW"/>
        </w:rPr>
        <w:pict>
          <v:group id="_x0000_s1041" style="position:absolute;left:0;text-align:left;margin-left:0;margin-top:-40pt;width:595.3pt;height:697.4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DF22B0" w:rsidRPr="00C7105F" w:rsidRDefault="00DF22B0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t>PROGETTO: fumetteria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DF22B0" w:rsidRPr="00C7105F" w:rsidRDefault="00DF22B0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DF22B0" w:rsidRPr="002C395F" w:rsidRDefault="00DF22B0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24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DF22B0" w:rsidRPr="002C395F" w:rsidRDefault="00DF22B0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063273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063273">
                      <w:rPr>
                        <w:sz w:val="32"/>
                        <w:szCs w:val="32"/>
                      </w:rPr>
                      <w:fldChar w:fldCharType="separate"/>
                    </w:r>
                    <w:r w:rsidR="006973BC">
                      <w:rPr>
                        <w:noProof/>
                        <w:sz w:val="32"/>
                        <w:szCs w:val="32"/>
                      </w:rPr>
                      <w:t>08/09/2015</w:t>
                    </w:r>
                    <w:r w:rsidR="00063273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DF22B0" w:rsidRPr="002C395F" w:rsidRDefault="00DF22B0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DF22B0" w:rsidRDefault="00DF22B0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DF22B0" w:rsidRPr="00B073E7" w:rsidRDefault="00DF22B0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DF22B0" w:rsidRDefault="00DF22B0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DF22B0" w:rsidRPr="002B61D8" w:rsidRDefault="00DF22B0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Documento di Progetto</w:t>
                    </w:r>
                  </w:p>
                  <w:p w:rsidR="00DF22B0" w:rsidRDefault="006973BC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1.1a</w:t>
                    </w:r>
                  </w:p>
                  <w:p w:rsidR="00DF22B0" w:rsidRDefault="00DF22B0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DF22B0" w:rsidRDefault="00DF22B0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DF22B0" w:rsidRDefault="00DF22B0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  <w:t>Elisa Antolli</w:t>
                    </w:r>
                  </w:p>
                  <w:p w:rsidR="00DF22B0" w:rsidRDefault="00DF22B0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DF22B0" w:rsidRDefault="00DF22B0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DF22B0" w:rsidRPr="002B61D8" w:rsidRDefault="00DF22B0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063273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bookmarkEnd w:id="0"/>
      <w:bookmarkEnd w:id="1"/>
      <w:bookmarkEnd w:id="2"/>
      <w:bookmarkEnd w:id="3"/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4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B31894" w:rsidRDefault="000632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063273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063273">
        <w:rPr>
          <w:b w:val="0"/>
          <w:bCs w:val="0"/>
          <w:caps w:val="0"/>
        </w:rPr>
        <w:fldChar w:fldCharType="separate"/>
      </w:r>
      <w:r w:rsidR="00B31894" w:rsidRPr="007A0BD0">
        <w:rPr>
          <w:noProof/>
        </w:rPr>
        <w:t>1.</w:t>
      </w:r>
      <w:r w:rsidR="00B3189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B31894">
        <w:rPr>
          <w:noProof/>
        </w:rPr>
        <w:t>MODELLO TABELLA DELLE REVISIONI</w:t>
      </w:r>
      <w:r w:rsidR="00B31894">
        <w:rPr>
          <w:noProof/>
        </w:rPr>
        <w:tab/>
      </w:r>
      <w:r>
        <w:rPr>
          <w:noProof/>
        </w:rPr>
        <w:fldChar w:fldCharType="begin"/>
      </w:r>
      <w:r w:rsidR="00B31894">
        <w:rPr>
          <w:noProof/>
        </w:rPr>
        <w:instrText xml:space="preserve"> PAGEREF _Toc429430292 \h </w:instrText>
      </w:r>
      <w:r>
        <w:rPr>
          <w:noProof/>
        </w:rPr>
      </w:r>
      <w:r>
        <w:rPr>
          <w:noProof/>
        </w:rPr>
        <w:fldChar w:fldCharType="separate"/>
      </w:r>
      <w:r w:rsidR="00B31894">
        <w:rPr>
          <w:noProof/>
        </w:rPr>
        <w:t>3</w:t>
      </w:r>
      <w:r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_Toc429430293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3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_Toc429430294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3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_Toc429430295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3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dell’ architettura del sistema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_Toc429430296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4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Le tecnologie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_Toc429430297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10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Moduli del sistema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_Toc429430298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12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Dinamica del sistema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_Toc429430299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13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_Toc429430300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14</w:t>
      </w:r>
      <w:r w:rsidR="00063273">
        <w:rPr>
          <w:noProof/>
        </w:rPr>
        <w:fldChar w:fldCharType="end"/>
      </w:r>
    </w:p>
    <w:p w:rsidR="00B31894" w:rsidRDefault="00B318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7A0BD0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Dizionario dei dati</w:t>
      </w:r>
      <w:r>
        <w:rPr>
          <w:noProof/>
        </w:rPr>
        <w:tab/>
      </w:r>
      <w:r w:rsidR="00063273">
        <w:rPr>
          <w:noProof/>
        </w:rPr>
        <w:fldChar w:fldCharType="begin"/>
      </w:r>
      <w:r>
        <w:rPr>
          <w:noProof/>
        </w:rPr>
        <w:instrText xml:space="preserve"> PAGEREF _Toc429430301 \h </w:instrText>
      </w:r>
      <w:r w:rsidR="00063273">
        <w:rPr>
          <w:noProof/>
        </w:rPr>
      </w:r>
      <w:r w:rsidR="00063273">
        <w:rPr>
          <w:noProof/>
        </w:rPr>
        <w:fldChar w:fldCharType="separate"/>
      </w:r>
      <w:r>
        <w:rPr>
          <w:noProof/>
        </w:rPr>
        <w:t>15</w:t>
      </w:r>
      <w:r w:rsidR="00063273">
        <w:rPr>
          <w:noProof/>
        </w:rPr>
        <w:fldChar w:fldCharType="end"/>
      </w:r>
    </w:p>
    <w:p w:rsidR="00C61CB2" w:rsidRPr="003C70D7" w:rsidRDefault="00063273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FD3DD3" w:rsidRDefault="000A5372" w:rsidP="00D91603">
      <w:pPr>
        <w:pStyle w:val="Livello1"/>
      </w:pPr>
      <w:r w:rsidRPr="00835CFD">
        <w:br w:type="page"/>
      </w:r>
      <w:r w:rsidR="003436AB">
        <w:t xml:space="preserve"> </w:t>
      </w:r>
      <w:bookmarkStart w:id="5" w:name="_Toc429430292"/>
      <w:r w:rsidR="007169B5">
        <w:t xml:space="preserve">MODELLO </w:t>
      </w:r>
      <w:r w:rsidR="007169B5" w:rsidRPr="00D00840">
        <w:t>TABELLA DELLE REVISIONI</w:t>
      </w:r>
      <w:bookmarkEnd w:id="5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B31894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B31894">
        <w:tc>
          <w:tcPr>
            <w:tcW w:w="640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48795D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</w:t>
            </w:r>
            <w:r w:rsidR="00A67BD4">
              <w:rPr>
                <w:lang w:val="it-IT" w:bidi="en-US"/>
              </w:rPr>
              <w:t>4</w:t>
            </w:r>
            <w:r w:rsidR="007E5C07"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2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48795D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Elisa Antolli</w:t>
            </w:r>
          </w:p>
        </w:tc>
      </w:tr>
      <w:tr w:rsidR="00A57C21" w:rsidTr="00B31894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4C4BFD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</w:t>
            </w:r>
            <w:r w:rsidR="00106DB0">
              <w:rPr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4C4BFD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03-09-2015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4C4BFD" w:rsidP="00B54F9C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</w:t>
            </w:r>
            <w:r w:rsidR="00B54F9C">
              <w:rPr>
                <w:lang w:val="it-IT" w:bidi="en-US"/>
              </w:rPr>
              <w:t>dd.</w:t>
            </w:r>
            <w:r>
              <w:rPr>
                <w:lang w:val="it-IT" w:bidi="en-US"/>
              </w:rPr>
              <w:t xml:space="preserve"> </w:t>
            </w:r>
            <w:r w:rsidR="00B54F9C">
              <w:rPr>
                <w:lang w:val="it-IT" w:bidi="en-US"/>
              </w:rPr>
              <w:t>Tecnologie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4C4BFD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Elisa Antolli</w:t>
            </w:r>
          </w:p>
        </w:tc>
      </w:tr>
      <w:tr w:rsidR="00B31894" w:rsidTr="00B31894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B31894" w:rsidRPr="00721FBE" w:rsidRDefault="00B31894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</w:t>
            </w:r>
            <w:r w:rsidR="006973BC">
              <w:rPr>
                <w:lang w:val="it-IT" w:bidi="en-US"/>
              </w:rPr>
              <w:t>1a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B31894" w:rsidRDefault="00B31894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03-09-2015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B31894" w:rsidRPr="00721FBE" w:rsidRDefault="00B31894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Add. Tecnologie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B31894" w:rsidRDefault="00B31894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Elisa Antolli</w:t>
            </w:r>
          </w:p>
        </w:tc>
      </w:tr>
      <w:tr w:rsidR="007169B5" w:rsidTr="00B31894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2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B31894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B31894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B31894">
              <w:rPr>
                <w:b/>
                <w:lang w:val="it-IT" w:bidi="en-US"/>
              </w:rPr>
              <w:t>3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6973BC">
              <w:rPr>
                <w:b/>
                <w:lang w:val="it-IT" w:bidi="en-US"/>
              </w:rPr>
              <w:t>1a</w:t>
            </w:r>
          </w:p>
        </w:tc>
        <w:tc>
          <w:tcPr>
            <w:tcW w:w="942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6" w:name="_Toc429430293"/>
      <w:r w:rsidRPr="00D00840">
        <w:t>SCOPO DE</w:t>
      </w:r>
      <w:r>
        <w:t>L DOCUMENTO</w:t>
      </w:r>
      <w:bookmarkEnd w:id="6"/>
    </w:p>
    <w:p w:rsidR="007169B5" w:rsidRPr="006E20BD" w:rsidRDefault="0048795D" w:rsidP="006E20BD">
      <w:pPr>
        <w:pStyle w:val="TestoNormaleBasatosuLivello11"/>
      </w:pPr>
      <w:r w:rsidRPr="006E20BD">
        <w:t xml:space="preserve">Lo scopo di questo documento è </w:t>
      </w:r>
      <w:r w:rsidR="00A314C4" w:rsidRPr="006E20BD">
        <w:t>descrivere</w:t>
      </w:r>
      <w:r w:rsidR="00B21DA6" w:rsidRPr="006E20BD">
        <w:t xml:space="preserve"> e definire il S</w:t>
      </w:r>
      <w:r w:rsidRPr="006E20BD">
        <w:t>istema in modo più</w:t>
      </w:r>
      <w:r w:rsidR="00A314C4" w:rsidRPr="006E20BD">
        <w:t xml:space="preserve"> specifico degli altri documenti già presentati; il documento è rivolto al team di sviluppo </w:t>
      </w:r>
      <w:r w:rsidR="00B21DA6" w:rsidRPr="006E20BD">
        <w:t xml:space="preserve">ed è la </w:t>
      </w:r>
      <w:r w:rsidR="00A314C4" w:rsidRPr="006E20BD">
        <w:t xml:space="preserve">base </w:t>
      </w:r>
      <w:r w:rsidR="00B21DA6" w:rsidRPr="006E20BD">
        <w:t>per l’</w:t>
      </w:r>
      <w:r w:rsidR="00A314C4" w:rsidRPr="006E20BD">
        <w:t xml:space="preserve">implementazione del </w:t>
      </w:r>
      <w:r w:rsidR="00B21DA6" w:rsidRPr="006E20BD">
        <w:t>S</w:t>
      </w:r>
      <w:r w:rsidR="00A314C4" w:rsidRPr="006E20BD">
        <w:t xml:space="preserve">istema. </w:t>
      </w:r>
    </w:p>
    <w:p w:rsidR="007169B5" w:rsidRPr="00D00840" w:rsidRDefault="007169B5" w:rsidP="007169B5">
      <w:pPr>
        <w:pStyle w:val="Livello1"/>
      </w:pPr>
      <w:bookmarkStart w:id="7" w:name="_Toc429430294"/>
      <w:r>
        <w:t>AUTORI DEL DOCUMENTO</w:t>
      </w:r>
      <w:bookmarkEnd w:id="7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8" w:name="_Toc429430295"/>
      <w:bookmarkEnd w:id="4"/>
      <w:r w:rsidRPr="00D00840">
        <w:t>GLOSSARIO</w:t>
      </w:r>
      <w:bookmarkEnd w:id="8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EE3C72" w:rsidTr="00DF22B0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>Back Office (BO)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 w:rsidRPr="0084416C">
              <w:rPr>
                <w:rStyle w:val="hps"/>
                <w:lang w:val="it-IT"/>
              </w:rPr>
              <w:t>(letteralmente retro-ufficio) è quella parte di un'azienda (o di un'organizzazione) che comprende tutte le attività proprie dell'azienda, come il sistema di produzione o la gestione.</w:t>
            </w:r>
            <w:r>
              <w:rPr>
                <w:rStyle w:val="hps"/>
                <w:lang w:val="it-IT"/>
              </w:rPr>
              <w:t xml:space="preserve"> </w:t>
            </w:r>
            <w:r w:rsidRPr="0084416C">
              <w:rPr>
                <w:rStyle w:val="hps"/>
                <w:lang w:val="it-IT"/>
              </w:rPr>
              <w:t>In pratica, il back office è tutto ciò che il cliente (o l'utente) non vede, ma che consente la realizzazione dei prodotti o dei servizi a lui destinati</w:t>
            </w:r>
            <w:r>
              <w:rPr>
                <w:rStyle w:val="hps"/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EE3C72" w:rsidTr="00DF22B0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>Front Office (FO)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 w:rsidRPr="00543C4A">
              <w:rPr>
                <w:rStyle w:val="hps"/>
                <w:lang w:val="it-IT"/>
              </w:rPr>
              <w:t>Nell'organizzazione aziendale il termine front</w:t>
            </w:r>
            <w:r>
              <w:rPr>
                <w:rStyle w:val="hps"/>
                <w:lang w:val="it-IT"/>
              </w:rPr>
              <w:t xml:space="preserve"> office (letteralmente fronte-ufficio</w:t>
            </w:r>
            <w:r w:rsidRPr="00543C4A">
              <w:rPr>
                <w:rStyle w:val="hps"/>
                <w:lang w:val="it-IT"/>
              </w:rPr>
              <w:t>), indica l'insieme delle strutture di un'organizzazione che gestiscono l’interazione con il cliente.</w:t>
            </w:r>
            <w:r>
              <w:rPr>
                <w:rStyle w:val="hps"/>
                <w:lang w:val="it-IT"/>
              </w:rPr>
              <w:t xml:space="preserve"> I</w:t>
            </w:r>
            <w:r w:rsidRPr="0084416C">
              <w:rPr>
                <w:rStyle w:val="hps"/>
                <w:lang w:val="it-IT"/>
              </w:rPr>
              <w:t xml:space="preserve">l Front office è il reparto amministrativo </w:t>
            </w:r>
            <w:r>
              <w:rPr>
                <w:rStyle w:val="hps"/>
                <w:lang w:val="it-IT"/>
              </w:rPr>
              <w:t xml:space="preserve">dell’organizzazione </w:t>
            </w:r>
            <w:r w:rsidRPr="0084416C">
              <w:rPr>
                <w:rStyle w:val="hps"/>
                <w:lang w:val="it-IT"/>
              </w:rPr>
              <w:t xml:space="preserve"> che si occupa del ciclo cliente.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E3C72" w:rsidRPr="00A83334" w:rsidRDefault="00EE3C72" w:rsidP="00DF22B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EE3C72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EE3C72" w:rsidRDefault="00EE3C72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HTML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E3C72" w:rsidRPr="00780BB6" w:rsidRDefault="00EE3C72" w:rsidP="00DC3434">
            <w:pPr>
              <w:pStyle w:val="NoSpacing"/>
              <w:rPr>
                <w:lang w:val="it-IT" w:bidi="en-US"/>
              </w:rPr>
            </w:pPr>
            <w:r w:rsidRPr="00DC3434">
              <w:rPr>
                <w:lang w:val="it-IT" w:bidi="en-US"/>
              </w:rPr>
              <w:t>Hy</w:t>
            </w:r>
            <w:r>
              <w:rPr>
                <w:lang w:val="it-IT" w:bidi="en-US"/>
              </w:rPr>
              <w:t xml:space="preserve">perText Markup Language (HTML) , </w:t>
            </w:r>
            <w:r w:rsidRPr="00DC3434">
              <w:rPr>
                <w:lang w:val="it-IT" w:bidi="en-US"/>
              </w:rPr>
              <w:t>traduzione letterale: lingu</w:t>
            </w:r>
            <w:r>
              <w:rPr>
                <w:lang w:val="it-IT" w:bidi="en-US"/>
              </w:rPr>
              <w:t>aggio a marcatori per ipertesti</w:t>
            </w:r>
            <w:r w:rsidRPr="00DC3434">
              <w:rPr>
                <w:lang w:val="it-IT" w:bidi="en-US"/>
              </w:rPr>
              <w:t>,</w:t>
            </w:r>
            <w:r>
              <w:rPr>
                <w:lang w:val="it-IT" w:bidi="en-US"/>
              </w:rPr>
              <w:t xml:space="preserve"> </w:t>
            </w:r>
            <w:r w:rsidRPr="00DC3434">
              <w:rPr>
                <w:lang w:val="it-IT" w:bidi="en-US"/>
              </w:rPr>
              <w:t>è il linguaggio di markup solitamente usato per la formattazione e impaginazione di documenti ipertestuali disponibili nel World Wide Web sotto forma di pagine web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EE3C72" w:rsidRPr="00DC3434" w:rsidRDefault="00EE3C72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EE3C72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EE3C72" w:rsidRPr="00721FBE" w:rsidRDefault="00EE3C72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Http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E3C72" w:rsidRPr="00780BB6" w:rsidRDefault="00EE3C72" w:rsidP="00DC3434">
            <w:pPr>
              <w:pStyle w:val="NoSpacing"/>
              <w:rPr>
                <w:lang w:val="it-IT" w:bidi="en-US"/>
              </w:rPr>
            </w:pPr>
            <w:r w:rsidRPr="00DC3434">
              <w:rPr>
                <w:lang w:val="it-IT" w:bidi="en-US"/>
              </w:rPr>
              <w:t>HyperText Transfer Protocol (HTTP)</w:t>
            </w:r>
            <w:r>
              <w:rPr>
                <w:lang w:val="it-IT" w:bidi="en-US"/>
              </w:rPr>
              <w:t>,</w:t>
            </w:r>
            <w:r w:rsidRPr="00DC3434">
              <w:rPr>
                <w:lang w:val="it-IT" w:bidi="en-US"/>
              </w:rPr>
              <w:t xml:space="preserve"> protocollo di trasferimento di un ipertesto</w:t>
            </w:r>
            <w:r>
              <w:rPr>
                <w:lang w:val="it-IT" w:bidi="en-US"/>
              </w:rPr>
              <w:t>,</w:t>
            </w:r>
            <w:r w:rsidRPr="00DC3434">
              <w:rPr>
                <w:lang w:val="it-IT" w:bidi="en-US"/>
              </w:rPr>
              <w:t xml:space="preserve"> è usato come principale sistema per la trasmissione d'informazioni sul web ovvero in un'architettura tipica client-server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EE3C72" w:rsidRPr="00DC3434" w:rsidRDefault="00EE3C72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EE3C72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EE3C72" w:rsidRDefault="00EE3C72" w:rsidP="00962D91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E3C72" w:rsidRPr="00780BB6" w:rsidRDefault="00EE3C72" w:rsidP="00C63772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EE3C72" w:rsidRPr="00DC3434" w:rsidRDefault="00EE3C72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B31894">
              <w:rPr>
                <w:b/>
                <w:lang w:val="it-IT" w:bidi="en-US"/>
              </w:rPr>
              <w:t>5</w:t>
            </w:r>
          </w:p>
        </w:tc>
      </w:tr>
    </w:tbl>
    <w:p w:rsidR="00EE3C72" w:rsidRDefault="00EE3C72" w:rsidP="00EE3C72">
      <w:pPr>
        <w:pStyle w:val="Livello1"/>
        <w:numPr>
          <w:ilvl w:val="0"/>
          <w:numId w:val="0"/>
        </w:numPr>
        <w:ind w:left="360"/>
      </w:pPr>
    </w:p>
    <w:p w:rsidR="00EE3C72" w:rsidRDefault="00EE3C72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9A1F73" w:rsidRDefault="00A314C4" w:rsidP="009A1F73">
      <w:pPr>
        <w:pStyle w:val="Livello1"/>
      </w:pPr>
      <w:bookmarkStart w:id="9" w:name="_Toc429430296"/>
      <w:r>
        <w:t>Definizione dell’ architettura del sistema</w:t>
      </w:r>
      <w:bookmarkEnd w:id="9"/>
    </w:p>
    <w:p w:rsidR="00A314C4" w:rsidRPr="00AB4C80" w:rsidRDefault="00A314C4" w:rsidP="00AB4C80">
      <w:pPr>
        <w:pStyle w:val="TestoNormaleBasatosuLivello11"/>
      </w:pPr>
      <w:r w:rsidRPr="00AB4C80">
        <w:t>In que</w:t>
      </w:r>
      <w:r w:rsidR="00B21DA6" w:rsidRPr="00AB4C80">
        <w:t xml:space="preserve">sta sezione l’architettura del Sistema viene spiegata </w:t>
      </w:r>
      <w:r w:rsidRPr="00AB4C80">
        <w:t xml:space="preserve">più </w:t>
      </w:r>
      <w:r w:rsidR="00B21DA6" w:rsidRPr="00AB4C80">
        <w:t xml:space="preserve">in </w:t>
      </w:r>
      <w:r w:rsidRPr="00AB4C80">
        <w:t>dettaglio, specific</w:t>
      </w:r>
      <w:r w:rsidR="00B21DA6" w:rsidRPr="00AB4C80">
        <w:t xml:space="preserve">ando </w:t>
      </w:r>
      <w:r w:rsidRPr="00AB4C80">
        <w:t xml:space="preserve">come </w:t>
      </w:r>
      <w:r w:rsidR="00B21DA6" w:rsidRPr="00AB4C80">
        <w:t xml:space="preserve">le tecnologie scelte </w:t>
      </w:r>
      <w:r w:rsidRPr="00AB4C80">
        <w:t xml:space="preserve">vengono utilizzate e dove vengono utilizzate.    </w:t>
      </w:r>
    </w:p>
    <w:p w:rsidR="00D842E6" w:rsidRDefault="00D842E6" w:rsidP="00A314C4">
      <w:pPr>
        <w:pStyle w:val="TestoNormaleBasatosuLivello11"/>
      </w:pPr>
    </w:p>
    <w:p w:rsidR="00C118D9" w:rsidRPr="00B21DA6" w:rsidRDefault="00E26583" w:rsidP="00B21DA6">
      <w:pPr>
        <w:pStyle w:val="Livello11"/>
      </w:pPr>
      <w:r w:rsidRPr="00B21DA6">
        <w:t>L’ architettura di base</w:t>
      </w:r>
      <w:r w:rsidR="00B21DA6" w:rsidRPr="00B21DA6">
        <w:br/>
      </w:r>
    </w:p>
    <w:p w:rsidR="0003435D" w:rsidRDefault="00B21DA6" w:rsidP="00E26583">
      <w:pPr>
        <w:spacing w:after="0" w:line="240" w:lineRule="auto"/>
        <w:ind w:left="360"/>
      </w:pPr>
      <w:r w:rsidRPr="00AB4C80">
        <w:rPr>
          <w:rStyle w:val="TestoNormaleBasatosuLivello11Char"/>
        </w:rPr>
        <w:t>Il S</w:t>
      </w:r>
      <w:r w:rsidR="00E26583" w:rsidRPr="00AB4C80">
        <w:rPr>
          <w:rStyle w:val="TestoNormaleBasatosuLivello11Char"/>
        </w:rPr>
        <w:t>istema viene sviluppato</w:t>
      </w:r>
      <w:r w:rsidR="00F714F1" w:rsidRPr="00AB4C80">
        <w:rPr>
          <w:rStyle w:val="TestoNormaleBasatosuLivello11Char"/>
        </w:rPr>
        <w:t xml:space="preserve"> co</w:t>
      </w:r>
      <w:r w:rsidR="00C118D9" w:rsidRPr="00AB4C80">
        <w:rPr>
          <w:rStyle w:val="TestoNormaleBasatosuLivello11Char"/>
        </w:rPr>
        <w:t>n tecnologia web</w:t>
      </w:r>
      <w:r w:rsidR="00F714F1" w:rsidRPr="00AB4C80">
        <w:rPr>
          <w:rStyle w:val="TestoNormaleBasatosuLivello11Char"/>
        </w:rPr>
        <w:t>:</w:t>
      </w:r>
      <w:r w:rsidR="004E17E4" w:rsidRPr="00AB4C80">
        <w:rPr>
          <w:rStyle w:val="TestoNormaleBasatosuLivello11Char"/>
        </w:rPr>
        <w:t xml:space="preserve"> con il termine </w:t>
      </w:r>
      <w:r w:rsidR="00C118D9" w:rsidRPr="00AB4C80">
        <w:rPr>
          <w:rStyle w:val="TestoNormaleBasatosuLivello11Char"/>
        </w:rPr>
        <w:t>applicazione web, in generale,</w:t>
      </w:r>
      <w:r w:rsidR="00F714F1" w:rsidRPr="00AB4C80">
        <w:rPr>
          <w:rStyle w:val="TestoNormaleBasatosuLivello11Char"/>
        </w:rPr>
        <w:t xml:space="preserve"> </w:t>
      </w:r>
      <w:r w:rsidR="004E17E4" w:rsidRPr="00AB4C80">
        <w:rPr>
          <w:rStyle w:val="TestoNormaleBasatosuLivello11Char"/>
        </w:rPr>
        <w:t xml:space="preserve">si </w:t>
      </w:r>
      <w:r w:rsidR="00F714F1" w:rsidRPr="00AB4C80">
        <w:rPr>
          <w:rStyle w:val="TestoNormaleBasatosuLivello11Char"/>
        </w:rPr>
        <w:t>indica</w:t>
      </w:r>
      <w:r w:rsidR="004E17E4" w:rsidRPr="00AB4C80">
        <w:rPr>
          <w:rStyle w:val="TestoNormaleBasatosuLivello11Char"/>
        </w:rPr>
        <w:t xml:space="preserve">no </w:t>
      </w:r>
      <w:r w:rsidR="00C118D9" w:rsidRPr="00AB4C80">
        <w:rPr>
          <w:rStyle w:val="TestoNormaleBasatosuLivello11Char"/>
        </w:rPr>
        <w:t xml:space="preserve"> sistemi informatici progettati per </w:t>
      </w:r>
      <w:r w:rsidR="004E17E4" w:rsidRPr="00AB4C80">
        <w:rPr>
          <w:rStyle w:val="TestoNormaleBasatosuLivello11Char"/>
        </w:rPr>
        <w:t xml:space="preserve">operare attraverso internet e </w:t>
      </w:r>
      <w:r w:rsidR="00C118D9" w:rsidRPr="00AB4C80">
        <w:rPr>
          <w:rStyle w:val="TestoNormaleBasatosuLivello11Char"/>
        </w:rPr>
        <w:t xml:space="preserve">tramite </w:t>
      </w:r>
      <w:r w:rsidR="004E17E4" w:rsidRPr="00AB4C80">
        <w:rPr>
          <w:rStyle w:val="TestoNormaleBasatosuLivello11Char"/>
        </w:rPr>
        <w:t xml:space="preserve">l’utilizzo di </w:t>
      </w:r>
      <w:r w:rsidR="00C118D9" w:rsidRPr="00AB4C80">
        <w:rPr>
          <w:rStyle w:val="TestoNormaleBasatosuLivello11Char"/>
        </w:rPr>
        <w:t>un browser</w:t>
      </w:r>
      <w:r w:rsidR="004E17E4" w:rsidRPr="00AB4C80">
        <w:rPr>
          <w:rStyle w:val="TestoNormaleBasatosuLivello11Char"/>
        </w:rPr>
        <w:t>;</w:t>
      </w:r>
      <w:r w:rsidR="00C118D9">
        <w:t xml:space="preserve"> applicazioni sviluppate utilizzando tecnologie web</w:t>
      </w:r>
      <w:r w:rsidR="006F3653">
        <w:t>,</w:t>
      </w:r>
      <w:r w:rsidR="00C118D9">
        <w:t xml:space="preserve"> HTML, JavaScript e CSS. Può essere eseguito da un server HTTP (</w:t>
      </w:r>
      <w:r w:rsidR="00C118D9" w:rsidRPr="00C118D9">
        <w:rPr>
          <w:i/>
        </w:rPr>
        <w:t>Host web</w:t>
      </w:r>
      <w:r w:rsidR="00C118D9">
        <w:t xml:space="preserve">) o localmente sul dispositivo dell'utente. La funzione di </w:t>
      </w:r>
      <w:r w:rsidR="00C118D9" w:rsidRPr="00C118D9">
        <w:rPr>
          <w:i/>
        </w:rPr>
        <w:t>server web</w:t>
      </w:r>
      <w:r w:rsidR="00C118D9">
        <w:t xml:space="preserve"> è quello di ricevere una richiesta (richiesta) e ritorno (risposta) al </w:t>
      </w:r>
      <w:r w:rsidR="00C118D9" w:rsidRPr="00C118D9">
        <w:rPr>
          <w:i/>
        </w:rPr>
        <w:t>browser</w:t>
      </w:r>
      <w:r w:rsidR="006F3653">
        <w:t xml:space="preserve"> dell’utente. Il</w:t>
      </w:r>
      <w:r w:rsidR="00C118D9">
        <w:t xml:space="preserve"> </w:t>
      </w:r>
      <w:r w:rsidR="00C118D9" w:rsidRPr="00C118D9">
        <w:rPr>
          <w:i/>
        </w:rPr>
        <w:t>browser</w:t>
      </w:r>
      <w:r w:rsidR="00C118D9">
        <w:t xml:space="preserve"> consen</w:t>
      </w:r>
      <w:r w:rsidR="006F3653">
        <w:t xml:space="preserve">te all'utente di richiedere </w:t>
      </w:r>
      <w:r w:rsidR="00C118D9">
        <w:t xml:space="preserve">risorse, e quando il server risponde a una richiesta si </w:t>
      </w:r>
      <w:r w:rsidR="006F3653">
        <w:t>ottengono</w:t>
      </w:r>
      <w:r w:rsidR="00C118D9">
        <w:t xml:space="preserve"> pagine HTML, immagini e documenti PDF che vengono poi visualizzati per l'utente. Di solito i</w:t>
      </w:r>
      <w:r w:rsidR="00CE2F46">
        <w:t xml:space="preserve"> server inviano istruzioni a</w:t>
      </w:r>
      <w:r w:rsidR="00C118D9">
        <w:t xml:space="preserve">l </w:t>
      </w:r>
      <w:r w:rsidR="00C118D9" w:rsidRPr="00C118D9">
        <w:rPr>
          <w:i/>
        </w:rPr>
        <w:t>browser</w:t>
      </w:r>
      <w:r w:rsidR="00C118D9">
        <w:t xml:space="preserve"> in </w:t>
      </w:r>
      <w:r w:rsidR="002F127D">
        <w:t xml:space="preserve">formato </w:t>
      </w:r>
      <w:r w:rsidR="00C118D9">
        <w:t xml:space="preserve">HTML. </w:t>
      </w:r>
      <w:r w:rsidR="002F127D">
        <w:t>Queste istruzioni dicono</w:t>
      </w:r>
      <w:r w:rsidR="00C118D9">
        <w:t xml:space="preserve"> al </w:t>
      </w:r>
      <w:r w:rsidR="00C118D9" w:rsidRPr="00C118D9">
        <w:rPr>
          <w:i/>
        </w:rPr>
        <w:t>browser</w:t>
      </w:r>
      <w:r w:rsidR="00C118D9">
        <w:t xml:space="preserve"> come presentare i contenuti per l'utente web.</w:t>
      </w:r>
      <w:r w:rsidR="0003435D">
        <w:t xml:space="preserve"> </w:t>
      </w:r>
      <w:r w:rsidR="0003435D" w:rsidRPr="0003435D">
        <w:t xml:space="preserve">Il </w:t>
      </w:r>
      <w:r w:rsidR="002F127D">
        <w:t>S</w:t>
      </w:r>
      <w:r w:rsidR="0003435D" w:rsidRPr="0003435D">
        <w:t>istema sarà depositato su un web server</w:t>
      </w:r>
      <w:r w:rsidR="00CE2F46">
        <w:t>,</w:t>
      </w:r>
      <w:r w:rsidR="0003435D" w:rsidRPr="0003435D">
        <w:t xml:space="preserve"> progettato per servire le richieste di ogni cliente simultaneamente. In generale i dati vengono salvati ed estratti con il</w:t>
      </w:r>
      <w:r w:rsidR="0003435D">
        <w:t xml:space="preserve"> </w:t>
      </w:r>
      <w:r w:rsidR="00CE2F46">
        <w:t>supporto di un Database Server, mentre</w:t>
      </w:r>
      <w:r w:rsidR="0003435D">
        <w:t xml:space="preserve"> per la costruzione delle pagine dinamiche, viene utilizzato un’a</w:t>
      </w:r>
      <w:r w:rsidR="002F127D">
        <w:t>pplicazione di supporto basata su</w:t>
      </w:r>
      <w:r w:rsidR="0003435D">
        <w:t xml:space="preserve"> </w:t>
      </w:r>
      <w:r w:rsidR="0003435D" w:rsidRPr="0003435D">
        <w:rPr>
          <w:i/>
        </w:rPr>
        <w:t>Servlets</w:t>
      </w:r>
      <w:r w:rsidR="0003435D">
        <w:t>.</w:t>
      </w:r>
    </w:p>
    <w:p w:rsidR="0003435D" w:rsidRDefault="0003435D" w:rsidP="00E26583">
      <w:pPr>
        <w:spacing w:after="0" w:line="240" w:lineRule="auto"/>
        <w:ind w:left="360"/>
      </w:pPr>
    </w:p>
    <w:p w:rsidR="00CE5B4C" w:rsidRDefault="0003435D" w:rsidP="00E26583">
      <w:pPr>
        <w:spacing w:after="0" w:line="240" w:lineRule="auto"/>
        <w:ind w:left="360"/>
      </w:pPr>
      <w:r>
        <w:t>P</w:t>
      </w:r>
      <w:r w:rsidR="00E26583">
        <w:t xml:space="preserve">er questo abbiamo </w:t>
      </w:r>
      <w:r w:rsidR="00707BC5">
        <w:t xml:space="preserve">scelto </w:t>
      </w:r>
      <w:r w:rsidR="00CE2F46">
        <w:t xml:space="preserve">di </w:t>
      </w:r>
      <w:r w:rsidR="00707BC5">
        <w:t>utilizzare</w:t>
      </w:r>
      <w:r w:rsidR="00E26583">
        <w:t xml:space="preserve"> il modello di architettura MVC – </w:t>
      </w:r>
      <w:r w:rsidR="00E26583" w:rsidRPr="00E26583">
        <w:rPr>
          <w:i/>
        </w:rPr>
        <w:t>Model View Contro</w:t>
      </w:r>
      <w:r w:rsidR="00E26583">
        <w:rPr>
          <w:i/>
        </w:rPr>
        <w:t xml:space="preserve">ller; </w:t>
      </w:r>
      <w:r w:rsidR="00707BC5">
        <w:t xml:space="preserve">Il MVC è stato creato negli anni '70, ed è ancora un modello applicabile in varie applicazioni, in particolare le applicazioni web. </w:t>
      </w:r>
      <w:r w:rsidR="00E26583" w:rsidRPr="00E26583">
        <w:t>Con la crescente complessità delle applicazioni sviluppate</w:t>
      </w:r>
      <w:r w:rsidR="00CE2F46">
        <w:t xml:space="preserve">, </w:t>
      </w:r>
      <w:r w:rsidR="00E26583" w:rsidRPr="00E26583">
        <w:t>diventa essenziale la separazione tra i dati (</w:t>
      </w:r>
      <w:r w:rsidR="00E26583" w:rsidRPr="00E26583">
        <w:rPr>
          <w:i/>
        </w:rPr>
        <w:t>Model</w:t>
      </w:r>
      <w:r w:rsidR="00E26583" w:rsidRPr="00E26583">
        <w:t>) e il layout (</w:t>
      </w:r>
      <w:r w:rsidR="00E26583" w:rsidRPr="00E26583">
        <w:rPr>
          <w:i/>
        </w:rPr>
        <w:t>View</w:t>
      </w:r>
      <w:r w:rsidR="00E26583" w:rsidRPr="00E26583">
        <w:t>). Pertanto, le modifiche apportate al layout non influenza</w:t>
      </w:r>
      <w:r w:rsidR="00CE2F46">
        <w:t>no</w:t>
      </w:r>
      <w:r w:rsidR="00E26583" w:rsidRPr="00E26583">
        <w:t xml:space="preserve"> la manipolazione dei dati, e possono essere riorganizzati senza modificare il layout.</w:t>
      </w:r>
      <w:r w:rsidR="00E26583">
        <w:t xml:space="preserve"> </w:t>
      </w:r>
      <w:r w:rsidR="006E20BD">
        <w:br/>
      </w:r>
    </w:p>
    <w:p w:rsidR="006E20BD" w:rsidRDefault="006E20BD" w:rsidP="006E20B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Il </w:t>
      </w:r>
      <w:r w:rsidRPr="00CE5B4C">
        <w:rPr>
          <w:i/>
        </w:rPr>
        <w:t>Model</w:t>
      </w:r>
      <w:r>
        <w:t xml:space="preserve"> è la parte dove vengono specificate le rappresentazione di “dominio” – che dicono come vengono strutturati i dati dentro il Sistema – ad esempio una classe “Author”, con i suoi determinati attributi e metodi </w:t>
      </w:r>
      <w:r w:rsidRPr="00CE5B4C">
        <w:rPr>
          <w:i/>
        </w:rPr>
        <w:t>get/set</w:t>
      </w:r>
      <w:r>
        <w:t xml:space="preserve">. </w:t>
      </w:r>
      <w:r w:rsidRPr="00B00325">
        <w:t xml:space="preserve">In poche parole sono la </w:t>
      </w:r>
      <w:r w:rsidRPr="00B00325">
        <w:rPr>
          <w:rStyle w:val="hps"/>
        </w:rPr>
        <w:t>rappresentazione degli</w:t>
      </w:r>
      <w:r w:rsidRPr="00B00325">
        <w:t xml:space="preserve"> </w:t>
      </w:r>
      <w:r w:rsidRPr="00B00325">
        <w:rPr>
          <w:rStyle w:val="hps"/>
        </w:rPr>
        <w:t>elementi del</w:t>
      </w:r>
      <w:r w:rsidRPr="00B00325">
        <w:t xml:space="preserve"> </w:t>
      </w:r>
      <w:r w:rsidRPr="00B00325">
        <w:rPr>
          <w:rStyle w:val="hps"/>
        </w:rPr>
        <w:t>dominio</w:t>
      </w:r>
      <w:r w:rsidRPr="00B00325">
        <w:t xml:space="preserve"> </w:t>
      </w:r>
      <w:r w:rsidR="00B00325">
        <w:rPr>
          <w:rStyle w:val="hps"/>
        </w:rPr>
        <w:t>e</w:t>
      </w:r>
      <w:r w:rsidRPr="00B00325">
        <w:rPr>
          <w:rStyle w:val="hps"/>
        </w:rPr>
        <w:t xml:space="preserve"> interazione</w:t>
      </w:r>
      <w:r w:rsidRPr="00B00325">
        <w:t xml:space="preserve"> </w:t>
      </w:r>
      <w:r w:rsidRPr="00B00325">
        <w:rPr>
          <w:rStyle w:val="hps"/>
        </w:rPr>
        <w:t>con gli strumenti</w:t>
      </w:r>
      <w:r w:rsidRPr="00B00325">
        <w:t xml:space="preserve"> </w:t>
      </w:r>
      <w:r w:rsidRPr="00B00325">
        <w:rPr>
          <w:rStyle w:val="hps"/>
        </w:rPr>
        <w:t>di persistenza</w:t>
      </w:r>
      <w:r w:rsidR="004222C2">
        <w:t>;</w:t>
      </w:r>
    </w:p>
    <w:p w:rsidR="006E20BD" w:rsidRDefault="004222C2" w:rsidP="006E20BD">
      <w:pPr>
        <w:pStyle w:val="Elenco"/>
        <w:numPr>
          <w:ilvl w:val="0"/>
          <w:numId w:val="3"/>
        </w:numPr>
      </w:pPr>
      <w:r>
        <w:t xml:space="preserve">Il </w:t>
      </w:r>
      <w:r w:rsidRPr="00CE5B4C">
        <w:rPr>
          <w:i/>
        </w:rPr>
        <w:t>View</w:t>
      </w:r>
      <w:r>
        <w:t xml:space="preserve"> è la parte dove il </w:t>
      </w:r>
      <w:r w:rsidRPr="00CE5B4C">
        <w:rPr>
          <w:i/>
        </w:rPr>
        <w:t>Model</w:t>
      </w:r>
      <w:r>
        <w:t xml:space="preserve"> viene mostrato all’ utente, in una determinata forma permettendo l’interazione tra utente e Sistema. Tecnicamente, sono le interfacce di risposta in HTML (JSP,ASP, PHP);</w:t>
      </w:r>
    </w:p>
    <w:p w:rsidR="00F00833" w:rsidRDefault="004222C2" w:rsidP="004222C2">
      <w:pPr>
        <w:pStyle w:val="Elenco"/>
        <w:numPr>
          <w:ilvl w:val="0"/>
          <w:numId w:val="3"/>
        </w:numPr>
      </w:pPr>
      <w:r>
        <w:t xml:space="preserve">Il </w:t>
      </w:r>
      <w:r w:rsidRPr="00F00833">
        <w:rPr>
          <w:i/>
        </w:rPr>
        <w:t>Controller</w:t>
      </w:r>
      <w:r>
        <w:t xml:space="preserve"> è costituito dai processi e dalle risposte agli eventi; tipicamente azioni degli utenti che possono cambiare il Model. Nel controller viene fatta la validazione dei dati ed è anche il “luogo” dove i valori inseriti dagli utenti vengono “filtrati”.</w:t>
      </w:r>
    </w:p>
    <w:p w:rsidR="00707BC5" w:rsidRDefault="00707BC5" w:rsidP="00665F48">
      <w:pPr>
        <w:pStyle w:val="ListParagraph"/>
        <w:spacing w:after="0" w:line="240" w:lineRule="auto"/>
        <w:ind w:left="1080"/>
      </w:pPr>
    </w:p>
    <w:p w:rsidR="00F00833" w:rsidRDefault="00F00833" w:rsidP="00F00833">
      <w:pPr>
        <w:spacing w:after="0" w:line="240" w:lineRule="auto"/>
        <w:ind w:left="720"/>
      </w:pPr>
      <w:r>
        <w:t xml:space="preserve">Una semplice dimostrazione grafica del modello MVC viene riportata </w:t>
      </w:r>
      <w:r w:rsidR="00665F48">
        <w:t>in figura 1.</w:t>
      </w:r>
      <w:r>
        <w:t xml:space="preserve"> </w:t>
      </w:r>
    </w:p>
    <w:p w:rsidR="00EE3C72" w:rsidRDefault="00EE3C72">
      <w:pPr>
        <w:spacing w:after="0" w:line="240" w:lineRule="auto"/>
        <w:rPr>
          <w:b/>
          <w:i/>
          <w:color w:val="7F7F7F"/>
          <w:szCs w:val="24"/>
        </w:rPr>
      </w:pPr>
      <w:r>
        <w:br w:type="page"/>
      </w:r>
    </w:p>
    <w:p w:rsidR="00665F48" w:rsidRDefault="00665F48" w:rsidP="00665F48">
      <w:pPr>
        <w:pStyle w:val="Immagine"/>
      </w:pPr>
      <w:r>
        <w:t xml:space="preserve">Figura 1: </w:t>
      </w:r>
      <w:r w:rsidR="00AB4C80">
        <w:t xml:space="preserve">Rappresentazione generica </w:t>
      </w:r>
      <w:r>
        <w:t>Modello MVC</w:t>
      </w:r>
    </w:p>
    <w:p w:rsidR="00F00833" w:rsidRDefault="00AB4C80" w:rsidP="00AB4C80">
      <w:pPr>
        <w:spacing w:after="0" w:line="240" w:lineRule="auto"/>
        <w:ind w:left="720"/>
        <w:jc w:val="center"/>
      </w:pPr>
      <w:r>
        <w:rPr>
          <w:noProof/>
          <w:lang w:eastAsia="it-IT"/>
        </w:rPr>
        <w:drawing>
          <wp:inline distT="0" distB="0" distL="0" distR="0">
            <wp:extent cx="3949700" cy="2768600"/>
            <wp:effectExtent l="0" t="0" r="0" b="0"/>
            <wp:docPr id="8" name="Picture 8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v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33" w:rsidRDefault="00F00833" w:rsidP="00F00833">
      <w:pPr>
        <w:keepNext/>
        <w:spacing w:after="0" w:line="240" w:lineRule="auto"/>
        <w:ind w:left="1985"/>
      </w:pPr>
    </w:p>
    <w:p w:rsidR="00AB4C80" w:rsidRDefault="0003435D" w:rsidP="00AB4C80">
      <w:pPr>
        <w:pStyle w:val="TestoNormaleBasatosuLivello11"/>
        <w:ind w:left="426"/>
      </w:pPr>
      <w:r>
        <w:t xml:space="preserve">Per lo sviluppo di questa architettura, abbiamo utilizzato un </w:t>
      </w:r>
      <w:r w:rsidRPr="0003435D">
        <w:rPr>
          <w:i/>
        </w:rPr>
        <w:t>framework</w:t>
      </w:r>
      <w:r>
        <w:t xml:space="preserve"> di supporto </w:t>
      </w:r>
      <w:r w:rsidR="00B960E5">
        <w:t xml:space="preserve">chiamato </w:t>
      </w:r>
      <w:r w:rsidR="00B960E5" w:rsidRPr="00B960E5">
        <w:rPr>
          <w:i/>
          <w:u w:val="single"/>
        </w:rPr>
        <w:t xml:space="preserve">Spring </w:t>
      </w:r>
      <w:r w:rsidR="004D0D56" w:rsidRPr="00B960E5">
        <w:rPr>
          <w:i/>
          <w:u w:val="single"/>
        </w:rPr>
        <w:t>Framework</w:t>
      </w:r>
      <w:r w:rsidR="004D0D56">
        <w:t xml:space="preserve"> -</w:t>
      </w:r>
      <w:r w:rsidR="00B960E5">
        <w:t xml:space="preserve"> un </w:t>
      </w:r>
      <w:r w:rsidR="00B960E5" w:rsidRPr="00B960E5">
        <w:rPr>
          <w:i/>
        </w:rPr>
        <w:t>framework</w:t>
      </w:r>
      <w:r w:rsidR="00B960E5">
        <w:t xml:space="preserve"> open source che dà la possibilità di creare e gestire un progetto diviso in una struttura MVC, facilitando lo sviluppo attraverso della fornitura di innumerevole </w:t>
      </w:r>
      <w:r w:rsidR="00B960E5" w:rsidRPr="00B960E5">
        <w:rPr>
          <w:i/>
        </w:rPr>
        <w:t>library</w:t>
      </w:r>
      <w:r w:rsidR="00B960E5">
        <w:t xml:space="preserve"> </w:t>
      </w:r>
      <w:r w:rsidR="004D0D56">
        <w:t>e risorse</w:t>
      </w:r>
      <w:r w:rsidR="00B960E5">
        <w:t xml:space="preserve"> che saranno spiegate in più dettaglio nella prossima sezione.</w:t>
      </w:r>
      <w:r w:rsidR="00A5707D">
        <w:br/>
      </w:r>
    </w:p>
    <w:p w:rsidR="00E26583" w:rsidRPr="00665F48" w:rsidRDefault="00112756" w:rsidP="00665F48">
      <w:pPr>
        <w:pStyle w:val="Livello11"/>
      </w:pPr>
      <w:r w:rsidRPr="00665F48">
        <w:t>La struttura Spring Framework</w:t>
      </w:r>
    </w:p>
    <w:p w:rsidR="001C14D9" w:rsidRPr="009E3DEF" w:rsidRDefault="00654E10" w:rsidP="009E3DEF">
      <w:pPr>
        <w:pStyle w:val="TestoNormaleBasatosuLivello11"/>
        <w:ind w:left="426"/>
        <w:rPr>
          <w:szCs w:val="22"/>
        </w:rPr>
      </w:pPr>
      <w:r w:rsidRPr="009E3DEF">
        <w:rPr>
          <w:szCs w:val="22"/>
        </w:rPr>
        <w:t xml:space="preserve">Il </w:t>
      </w:r>
      <w:r w:rsidR="00AB4C80" w:rsidRPr="009E3DEF">
        <w:t>S</w:t>
      </w:r>
      <w:r w:rsidR="009E3DEF">
        <w:rPr>
          <w:szCs w:val="22"/>
        </w:rPr>
        <w:t>istema è diviso in forma tale da</w:t>
      </w:r>
      <w:r w:rsidRPr="009E3DEF">
        <w:rPr>
          <w:szCs w:val="22"/>
        </w:rPr>
        <w:t xml:space="preserve"> seguire lo standard del Spring Framework. </w:t>
      </w:r>
      <w:r w:rsidR="001C14D9" w:rsidRPr="009E3DEF">
        <w:rPr>
          <w:szCs w:val="22"/>
        </w:rPr>
        <w:t xml:space="preserve">L'adozione di questo standard permette allo sviluppatore di concentrarsi sull'attuazione delle caratteristiche specifiche </w:t>
      </w:r>
      <w:r w:rsidR="0081269D" w:rsidRPr="009E3DEF">
        <w:rPr>
          <w:szCs w:val="22"/>
        </w:rPr>
        <w:t xml:space="preserve">dell’applicazione, delegando al Framework, </w:t>
      </w:r>
      <w:r w:rsidR="001C14D9" w:rsidRPr="009E3DEF">
        <w:rPr>
          <w:szCs w:val="22"/>
        </w:rPr>
        <w:t xml:space="preserve">come </w:t>
      </w:r>
      <w:r w:rsidR="0081269D" w:rsidRPr="009E3DEF">
        <w:rPr>
          <w:szCs w:val="22"/>
        </w:rPr>
        <w:t>lo Spring</w:t>
      </w:r>
      <w:r w:rsidR="001C14D9" w:rsidRPr="009E3DEF">
        <w:rPr>
          <w:szCs w:val="22"/>
        </w:rPr>
        <w:t xml:space="preserve">, il compito di </w:t>
      </w:r>
      <w:r w:rsidR="0081269D" w:rsidRPr="009E3DEF">
        <w:rPr>
          <w:szCs w:val="22"/>
        </w:rPr>
        <w:t>specificare</w:t>
      </w:r>
      <w:r w:rsidR="001C14D9" w:rsidRPr="009E3DEF">
        <w:rPr>
          <w:szCs w:val="22"/>
        </w:rPr>
        <w:t xml:space="preserve"> la dipendenza di alcuni ogge</w:t>
      </w:r>
      <w:r w:rsidR="0081269D" w:rsidRPr="009E3DEF">
        <w:rPr>
          <w:szCs w:val="22"/>
        </w:rPr>
        <w:t>tti</w:t>
      </w:r>
      <w:r w:rsidR="001C14D9" w:rsidRPr="009E3DEF">
        <w:rPr>
          <w:szCs w:val="22"/>
        </w:rPr>
        <w:t>.</w:t>
      </w:r>
      <w:r w:rsidR="0081269D" w:rsidRPr="009E3DEF">
        <w:rPr>
          <w:szCs w:val="22"/>
        </w:rPr>
        <w:t xml:space="preserve"> La struttura dello Spring è</w:t>
      </w:r>
      <w:r w:rsidR="009E3DEF">
        <w:rPr>
          <w:szCs w:val="22"/>
        </w:rPr>
        <w:t xml:space="preserve"> presentata nella figura 2.</w:t>
      </w:r>
    </w:p>
    <w:p w:rsidR="0081269D" w:rsidRDefault="0081269D" w:rsidP="0081269D">
      <w:pPr>
        <w:pStyle w:val="HTMLPreformatted"/>
        <w:ind w:left="708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9E3DEF" w:rsidRDefault="009E3DEF" w:rsidP="009E3DEF">
      <w:pPr>
        <w:pStyle w:val="Immagine"/>
      </w:pPr>
      <w:r>
        <w:t>Figura 2: Struttura Framework</w:t>
      </w:r>
    </w:p>
    <w:p w:rsidR="0081269D" w:rsidRDefault="006973BC" w:rsidP="0081269D">
      <w:pPr>
        <w:pStyle w:val="HTMLPreformatted"/>
        <w:keepNext/>
        <w:ind w:left="708"/>
      </w:pPr>
      <w:r w:rsidRPr="00063273">
        <w:rPr>
          <w:rFonts w:ascii="Calibri" w:eastAsia="Calibri" w:hAnsi="Calibri" w:cs="Times New Roman"/>
          <w:sz w:val="22"/>
          <w:szCs w:val="2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21pt">
            <v:imagedata r:id="rId10" o:title="estrutura_spring"/>
          </v:shape>
        </w:pict>
      </w:r>
    </w:p>
    <w:p w:rsidR="004D0D56" w:rsidRDefault="009E3DEF" w:rsidP="004D0D56">
      <w:pPr>
        <w:spacing w:after="0" w:line="240" w:lineRule="auto"/>
        <w:ind w:left="708"/>
      </w:pPr>
      <w:r>
        <w:br/>
      </w:r>
      <w:r w:rsidR="0081269D">
        <w:t xml:space="preserve">Il modulo Spring Core </w:t>
      </w:r>
      <w:r w:rsidR="00EF00FE">
        <w:t>rappresenta le caratteristiche principali dello Spring</w:t>
      </w:r>
      <w:r w:rsidR="0081269D">
        <w:t xml:space="preserve">, in cui l'elemento principale è il </w:t>
      </w:r>
      <w:r w:rsidR="0081269D" w:rsidRPr="00EF00FE">
        <w:rPr>
          <w:i/>
        </w:rPr>
        <w:t>BeanFactory</w:t>
      </w:r>
      <w:r>
        <w:t xml:space="preserve">; </w:t>
      </w:r>
      <w:r w:rsidR="00382674">
        <w:t>s</w:t>
      </w:r>
      <w:r w:rsidR="00EF00FE">
        <w:t xml:space="preserve">i tratta di una </w:t>
      </w:r>
      <w:r w:rsidR="0081269D">
        <w:t xml:space="preserve">implementazione </w:t>
      </w:r>
      <w:r>
        <w:t>del</w:t>
      </w:r>
      <w:r w:rsidR="00EF00FE">
        <w:t xml:space="preserve"> pattern </w:t>
      </w:r>
      <w:r w:rsidR="00EF00FE" w:rsidRPr="00EF00FE">
        <w:rPr>
          <w:i/>
        </w:rPr>
        <w:t>Factory</w:t>
      </w:r>
      <w:r w:rsidR="0081269D">
        <w:t xml:space="preserve">, incaricato di </w:t>
      </w:r>
      <w:r w:rsidR="00382674">
        <w:t xml:space="preserve">applicare </w:t>
      </w:r>
      <w:r w:rsidR="00382674" w:rsidRPr="00382674">
        <w:rPr>
          <w:i/>
        </w:rPr>
        <w:t>l’Inversion of Control</w:t>
      </w:r>
      <w:r>
        <w:rPr>
          <w:i/>
        </w:rPr>
        <w:t>,</w:t>
      </w:r>
      <w:r w:rsidR="00382674">
        <w:t xml:space="preserve"> </w:t>
      </w:r>
      <w:r w:rsidR="002E7FC8">
        <w:t>che consente</w:t>
      </w:r>
      <w:r w:rsidR="0081269D">
        <w:t xml:space="preserve"> </w:t>
      </w:r>
      <w:r w:rsidR="00EF00FE">
        <w:t>l’</w:t>
      </w:r>
      <w:r w:rsidR="0081269D">
        <w:t xml:space="preserve">accoppiamento tra la configurazione e la specificazione delle dipendenze e la </w:t>
      </w:r>
      <w:r w:rsidR="00EF00FE">
        <w:t xml:space="preserve">loro </w:t>
      </w:r>
      <w:r w:rsidR="004D0D56">
        <w:t>logica di programmazione.</w:t>
      </w:r>
      <w:r w:rsidR="004D0D56" w:rsidRPr="004D0D56">
        <w:br/>
      </w:r>
      <w:r w:rsidR="004D0D56" w:rsidRPr="004D0D56">
        <w:br/>
        <w:t xml:space="preserve">Il </w:t>
      </w:r>
      <w:r w:rsidR="004D0D56">
        <w:t xml:space="preserve">modulo </w:t>
      </w:r>
      <w:r w:rsidR="004D0D56">
        <w:rPr>
          <w:i/>
        </w:rPr>
        <w:t>Spring Context</w:t>
      </w:r>
      <w:r w:rsidR="004D0D56" w:rsidRPr="004D0D56">
        <w:t xml:space="preserve"> </w:t>
      </w:r>
      <w:r w:rsidR="004D0D56">
        <w:t>dello Spring si trova sopra</w:t>
      </w:r>
      <w:r w:rsidR="004D0D56" w:rsidRPr="004D0D56">
        <w:t xml:space="preserve"> il pacchetto principale e fornisce un modo per accedere </w:t>
      </w:r>
      <w:r w:rsidR="004D0D56">
        <w:t xml:space="preserve">il </w:t>
      </w:r>
      <w:r w:rsidR="004D0D56" w:rsidRPr="004D0D56">
        <w:rPr>
          <w:i/>
        </w:rPr>
        <w:t>beans</w:t>
      </w:r>
      <w:r w:rsidR="004D0D56" w:rsidRPr="004D0D56">
        <w:t xml:space="preserve"> con uno stile di </w:t>
      </w:r>
      <w:r w:rsidR="004D0D56">
        <w:t>struttura</w:t>
      </w:r>
      <w:r>
        <w:t>. Lo</w:t>
      </w:r>
      <w:r w:rsidR="004D0D56" w:rsidRPr="004D0D56">
        <w:t xml:space="preserve"> </w:t>
      </w:r>
      <w:r w:rsidR="007A315E">
        <w:rPr>
          <w:i/>
        </w:rPr>
        <w:t>Spring Context</w:t>
      </w:r>
      <w:r w:rsidR="007A315E" w:rsidRPr="004D0D56">
        <w:t xml:space="preserve"> </w:t>
      </w:r>
      <w:r w:rsidR="004D0D56" w:rsidRPr="004D0D56">
        <w:t xml:space="preserve">fornisce il supporto per i servizi aziendali, come </w:t>
      </w:r>
      <w:r w:rsidR="004D0D56" w:rsidRPr="007A315E">
        <w:rPr>
          <w:i/>
        </w:rPr>
        <w:t>Java</w:t>
      </w:r>
      <w:r w:rsidR="004D0D56" w:rsidRPr="004D0D56">
        <w:t xml:space="preserve"> </w:t>
      </w:r>
      <w:r w:rsidR="004D0D56" w:rsidRPr="007A315E">
        <w:rPr>
          <w:i/>
        </w:rPr>
        <w:t>Naming</w:t>
      </w:r>
      <w:r w:rsidR="004D0D56" w:rsidRPr="004D0D56">
        <w:t xml:space="preserve"> and Directory Interface ™ (JNDI), Enterprise JavaBeans (EJB), e-mail</w:t>
      </w:r>
      <w:r w:rsidR="007A315E">
        <w:t>,</w:t>
      </w:r>
      <w:r w:rsidR="004D0D56" w:rsidRPr="004D0D56">
        <w:t xml:space="preserve"> </w:t>
      </w:r>
      <w:r w:rsidR="007A315E" w:rsidRPr="004D0D56">
        <w:t>convalida</w:t>
      </w:r>
      <w:r w:rsidR="007A315E">
        <w:t>zione,</w:t>
      </w:r>
      <w:r>
        <w:t xml:space="preserve"> internazionalizzazione,</w:t>
      </w:r>
      <w:r w:rsidR="004D0D56" w:rsidRPr="004D0D56">
        <w:t xml:space="preserve"> </w:t>
      </w:r>
      <w:r w:rsidR="007A315E">
        <w:t>propagazione</w:t>
      </w:r>
      <w:r w:rsidR="004D0D56" w:rsidRPr="004D0D56">
        <w:t xml:space="preserve"> di eventi, carico </w:t>
      </w:r>
      <w:r w:rsidR="007A315E">
        <w:t xml:space="preserve">di risorse </w:t>
      </w:r>
      <w:r>
        <w:t xml:space="preserve">e </w:t>
      </w:r>
      <w:r w:rsidR="004D0D56" w:rsidRPr="004D0D56">
        <w:t xml:space="preserve">creazione </w:t>
      </w:r>
      <w:r w:rsidR="007A315E" w:rsidRPr="004D0D56">
        <w:t xml:space="preserve">trasparente </w:t>
      </w:r>
      <w:r w:rsidR="004D0D56" w:rsidRPr="004D0D56">
        <w:t>di contesti.</w:t>
      </w:r>
    </w:p>
    <w:p w:rsidR="007A315E" w:rsidRPr="004D0D56" w:rsidRDefault="007A315E" w:rsidP="004D0D56">
      <w:pPr>
        <w:spacing w:after="0" w:line="240" w:lineRule="auto"/>
        <w:ind w:left="708"/>
      </w:pPr>
    </w:p>
    <w:p w:rsidR="007A315E" w:rsidRDefault="007A315E" w:rsidP="007A315E">
      <w:pPr>
        <w:ind w:left="709"/>
      </w:pPr>
      <w:r>
        <w:t xml:space="preserve">Il modulo Spring AOP è il modulo che permette l’implementazione di programmazione orientata a </w:t>
      </w:r>
      <w:r w:rsidRPr="009E3DEF">
        <w:t>aspetti</w:t>
      </w:r>
      <w:r>
        <w:t xml:space="preserve">, che in questo progetto non usiamo, quindi non viene approfondita. </w:t>
      </w:r>
    </w:p>
    <w:p w:rsidR="002E7FC8" w:rsidRDefault="0081269D" w:rsidP="007A315E">
      <w:pPr>
        <w:ind w:left="709"/>
      </w:pPr>
      <w:r>
        <w:br/>
        <w:t xml:space="preserve">Il modulo </w:t>
      </w:r>
      <w:r w:rsidR="00EF00FE">
        <w:t>Spring</w:t>
      </w:r>
      <w:r>
        <w:t xml:space="preserve"> DAO fornisce un livello di astrazione per JDBC, eliminando gran parte del codice necessario</w:t>
      </w:r>
      <w:r w:rsidR="002E7FC8">
        <w:t xml:space="preserve"> per interagire con un database. </w:t>
      </w:r>
      <w:r w:rsidR="002E7FC8">
        <w:rPr>
          <w:rStyle w:val="hps"/>
        </w:rPr>
        <w:t>Inoltre fornisce</w:t>
      </w:r>
      <w:r w:rsidR="002E7FC8">
        <w:t xml:space="preserve"> </w:t>
      </w:r>
      <w:r w:rsidR="002E7FC8">
        <w:rPr>
          <w:rStyle w:val="hps"/>
        </w:rPr>
        <w:t>un</w:t>
      </w:r>
      <w:r w:rsidR="002E7FC8">
        <w:t xml:space="preserve"> </w:t>
      </w:r>
      <w:r w:rsidR="002E7FC8">
        <w:rPr>
          <w:rStyle w:val="hps"/>
        </w:rPr>
        <w:t>modo semplice per gestire</w:t>
      </w:r>
      <w:r w:rsidR="002E7FC8">
        <w:t xml:space="preserve"> </w:t>
      </w:r>
      <w:r w:rsidR="002E7FC8">
        <w:rPr>
          <w:rStyle w:val="hps"/>
        </w:rPr>
        <w:t>la manipolazione delle eccezioni</w:t>
      </w:r>
      <w:r w:rsidR="002E7FC8">
        <w:t xml:space="preserve"> </w:t>
      </w:r>
      <w:r w:rsidR="002E7FC8">
        <w:rPr>
          <w:rStyle w:val="hps"/>
        </w:rPr>
        <w:t>e</w:t>
      </w:r>
      <w:r w:rsidR="002E7FC8">
        <w:t xml:space="preserve"> </w:t>
      </w:r>
      <w:r w:rsidR="002E7FC8">
        <w:rPr>
          <w:rStyle w:val="hps"/>
        </w:rPr>
        <w:t>codici di errore</w:t>
      </w:r>
      <w:r w:rsidR="002E7FC8">
        <w:t xml:space="preserve"> </w:t>
      </w:r>
      <w:r w:rsidR="002E7FC8">
        <w:rPr>
          <w:rStyle w:val="hps"/>
        </w:rPr>
        <w:t>emessi da</w:t>
      </w:r>
      <w:r w:rsidR="002E7FC8">
        <w:t xml:space="preserve"> </w:t>
      </w:r>
      <w:r w:rsidR="002E7FC8">
        <w:rPr>
          <w:rStyle w:val="hps"/>
        </w:rPr>
        <w:t>diversi</w:t>
      </w:r>
      <w:r w:rsidR="002E7FC8">
        <w:t xml:space="preserve"> </w:t>
      </w:r>
      <w:r w:rsidR="002E7FC8">
        <w:rPr>
          <w:rStyle w:val="hps"/>
        </w:rPr>
        <w:t>fornitori di database</w:t>
      </w:r>
      <w:r w:rsidR="002E7FC8">
        <w:t xml:space="preserve">. </w:t>
      </w:r>
      <w:r w:rsidR="00D96B7E">
        <w:t>F</w:t>
      </w:r>
      <w:r w:rsidR="002E7FC8">
        <w:rPr>
          <w:rStyle w:val="hps"/>
        </w:rPr>
        <w:t xml:space="preserve">ornisce </w:t>
      </w:r>
      <w:r w:rsidR="00D96B7E">
        <w:rPr>
          <w:rStyle w:val="hps"/>
        </w:rPr>
        <w:t xml:space="preserve">anche </w:t>
      </w:r>
      <w:r w:rsidR="002E7FC8">
        <w:rPr>
          <w:rStyle w:val="hps"/>
        </w:rPr>
        <w:t>un modo</w:t>
      </w:r>
      <w:r w:rsidR="002E7FC8">
        <w:t xml:space="preserve"> </w:t>
      </w:r>
      <w:r w:rsidR="002E7FC8">
        <w:rPr>
          <w:rStyle w:val="hps"/>
        </w:rPr>
        <w:t>per eseguire la gestione</w:t>
      </w:r>
      <w:r w:rsidR="002E7FC8">
        <w:t xml:space="preserve"> di transazioni </w:t>
      </w:r>
      <w:r w:rsidR="002E7FC8">
        <w:rPr>
          <w:rStyle w:val="hps"/>
        </w:rPr>
        <w:t>programmatiche</w:t>
      </w:r>
      <w:r w:rsidR="002E7FC8">
        <w:t xml:space="preserve"> </w:t>
      </w:r>
      <w:r w:rsidR="002E7FC8">
        <w:rPr>
          <w:rStyle w:val="hps"/>
        </w:rPr>
        <w:t>e</w:t>
      </w:r>
      <w:r w:rsidR="002E7FC8">
        <w:t xml:space="preserve"> </w:t>
      </w:r>
      <w:r w:rsidR="002E7FC8">
        <w:rPr>
          <w:rStyle w:val="hps"/>
        </w:rPr>
        <w:t>dichiarative</w:t>
      </w:r>
      <w:r w:rsidR="002E7FC8">
        <w:t xml:space="preserve">, </w:t>
      </w:r>
      <w:r w:rsidR="002E7FC8">
        <w:rPr>
          <w:rStyle w:val="hps"/>
        </w:rPr>
        <w:t>non solo per</w:t>
      </w:r>
      <w:r w:rsidR="002E7FC8">
        <w:t xml:space="preserve"> </w:t>
      </w:r>
      <w:r w:rsidR="002E7FC8">
        <w:rPr>
          <w:rStyle w:val="hps"/>
        </w:rPr>
        <w:t>le classi che implementano</w:t>
      </w:r>
      <w:r w:rsidR="002E7FC8">
        <w:t xml:space="preserve"> </w:t>
      </w:r>
      <w:r w:rsidR="002E7FC8">
        <w:rPr>
          <w:rStyle w:val="hps"/>
        </w:rPr>
        <w:t>le interfacce</w:t>
      </w:r>
      <w:r w:rsidR="002E7FC8">
        <w:t xml:space="preserve"> </w:t>
      </w:r>
      <w:r w:rsidR="002E7FC8">
        <w:rPr>
          <w:rStyle w:val="hps"/>
        </w:rPr>
        <w:t>speciali</w:t>
      </w:r>
      <w:r w:rsidR="002E7FC8">
        <w:t xml:space="preserve">, </w:t>
      </w:r>
      <w:r w:rsidR="002E7FC8">
        <w:rPr>
          <w:rStyle w:val="hps"/>
        </w:rPr>
        <w:t>ma</w:t>
      </w:r>
      <w:r w:rsidR="002E7FC8">
        <w:t xml:space="preserve"> </w:t>
      </w:r>
      <w:r w:rsidR="002E7FC8">
        <w:rPr>
          <w:rStyle w:val="hps"/>
        </w:rPr>
        <w:t>per tutti gli oggetti</w:t>
      </w:r>
      <w:r w:rsidR="002E7FC8">
        <w:t xml:space="preserve"> </w:t>
      </w:r>
      <w:r w:rsidR="002E7FC8">
        <w:rPr>
          <w:rStyle w:val="hps"/>
        </w:rPr>
        <w:t>Java (</w:t>
      </w:r>
      <w:r w:rsidR="002E7FC8">
        <w:t xml:space="preserve">POJO). </w:t>
      </w:r>
      <w:r w:rsidR="002E7FC8">
        <w:rPr>
          <w:rStyle w:val="hps"/>
        </w:rPr>
        <w:t>Il progetto</w:t>
      </w:r>
      <w:r w:rsidR="002E7FC8">
        <w:t xml:space="preserve"> </w:t>
      </w:r>
      <w:r w:rsidR="002E7FC8">
        <w:rPr>
          <w:rStyle w:val="hps"/>
        </w:rPr>
        <w:t>Spring Framework</w:t>
      </w:r>
      <w:r w:rsidR="002E7FC8">
        <w:t xml:space="preserve"> </w:t>
      </w:r>
      <w:r w:rsidR="002E7FC8">
        <w:rPr>
          <w:rStyle w:val="hps"/>
        </w:rPr>
        <w:t>consente l'integrazione</w:t>
      </w:r>
      <w:r w:rsidR="002E7FC8">
        <w:t xml:space="preserve"> </w:t>
      </w:r>
      <w:r w:rsidR="002E7FC8">
        <w:rPr>
          <w:rStyle w:val="hps"/>
        </w:rPr>
        <w:t>diretta</w:t>
      </w:r>
      <w:r w:rsidR="002E7FC8">
        <w:t xml:space="preserve"> </w:t>
      </w:r>
      <w:r w:rsidR="002E7FC8">
        <w:rPr>
          <w:rStyle w:val="hps"/>
        </w:rPr>
        <w:t>in alcuni dei</w:t>
      </w:r>
      <w:r w:rsidR="002E7FC8">
        <w:t xml:space="preserve"> </w:t>
      </w:r>
      <w:r w:rsidR="002E7FC8">
        <w:rPr>
          <w:rStyle w:val="hps"/>
        </w:rPr>
        <w:t>popolari</w:t>
      </w:r>
      <w:r w:rsidR="002E7FC8">
        <w:t xml:space="preserve"> </w:t>
      </w:r>
      <w:r w:rsidR="002E7FC8">
        <w:rPr>
          <w:rStyle w:val="hps"/>
        </w:rPr>
        <w:t>Api’s</w:t>
      </w:r>
      <w:r w:rsidR="002E7FC8">
        <w:t xml:space="preserve"> </w:t>
      </w:r>
      <w:r w:rsidR="002E7FC8">
        <w:rPr>
          <w:rStyle w:val="hps"/>
        </w:rPr>
        <w:t>ORM</w:t>
      </w:r>
      <w:r w:rsidR="002E7FC8">
        <w:t xml:space="preserve">, come </w:t>
      </w:r>
      <w:r w:rsidR="002E7FC8">
        <w:rPr>
          <w:rStyle w:val="hps"/>
        </w:rPr>
        <w:t>JDO</w:t>
      </w:r>
      <w:r w:rsidR="002E7FC8">
        <w:t xml:space="preserve">, </w:t>
      </w:r>
      <w:r w:rsidR="002E7FC8">
        <w:rPr>
          <w:rStyle w:val="hps"/>
        </w:rPr>
        <w:t>Hibernate</w:t>
      </w:r>
      <w:r w:rsidR="002E7FC8">
        <w:t xml:space="preserve"> </w:t>
      </w:r>
      <w:r w:rsidR="002E7FC8">
        <w:rPr>
          <w:rStyle w:val="hps"/>
        </w:rPr>
        <w:t>e</w:t>
      </w:r>
      <w:r w:rsidR="002E7FC8">
        <w:t xml:space="preserve"> </w:t>
      </w:r>
      <w:r w:rsidR="002E7FC8">
        <w:rPr>
          <w:rStyle w:val="hps"/>
        </w:rPr>
        <w:t>iBatis</w:t>
      </w:r>
      <w:r w:rsidR="002E7FC8">
        <w:t>.</w:t>
      </w:r>
    </w:p>
    <w:p w:rsidR="0081269D" w:rsidRDefault="0081269D" w:rsidP="007A315E">
      <w:pPr>
        <w:ind w:left="709"/>
      </w:pPr>
      <w:r>
        <w:t>Il modulo ORM, tutt</w:t>
      </w:r>
      <w:r w:rsidR="004D0D56">
        <w:t xml:space="preserve">avia, prevede l'integrazione dello Spring </w:t>
      </w:r>
      <w:r>
        <w:t xml:space="preserve">con altri framework di </w:t>
      </w:r>
      <w:r w:rsidRPr="00D96B7E">
        <w:t>persistenza</w:t>
      </w:r>
      <w:r>
        <w:t xml:space="preserve"> di oggetti, come Hibernate e iBatis. </w:t>
      </w:r>
      <w:r w:rsidR="004D0D56">
        <w:rPr>
          <w:rStyle w:val="hps"/>
        </w:rPr>
        <w:t>Gli strumenti</w:t>
      </w:r>
      <w:r w:rsidR="004D0D56">
        <w:t xml:space="preserve"> </w:t>
      </w:r>
      <w:r w:rsidR="004D0D56">
        <w:rPr>
          <w:rStyle w:val="hps"/>
        </w:rPr>
        <w:t>ORM</w:t>
      </w:r>
      <w:r w:rsidR="004D0D56">
        <w:t xml:space="preserve"> </w:t>
      </w:r>
      <w:r w:rsidR="004D0D56">
        <w:rPr>
          <w:rStyle w:val="hps"/>
        </w:rPr>
        <w:t>consentono agli sviluppatori di</w:t>
      </w:r>
      <w:r w:rsidR="004D0D56">
        <w:t xml:space="preserve"> </w:t>
      </w:r>
      <w:r w:rsidR="004D0D56">
        <w:rPr>
          <w:rStyle w:val="hps"/>
        </w:rPr>
        <w:t>realizzare</w:t>
      </w:r>
      <w:r w:rsidR="004D0D56">
        <w:t xml:space="preserve"> </w:t>
      </w:r>
      <w:r w:rsidR="004D0D56">
        <w:rPr>
          <w:rStyle w:val="hps"/>
        </w:rPr>
        <w:t>il principio fondamentale</w:t>
      </w:r>
      <w:r w:rsidR="004D0D56">
        <w:t xml:space="preserve"> </w:t>
      </w:r>
      <w:r w:rsidR="004D0D56">
        <w:rPr>
          <w:rStyle w:val="hps"/>
        </w:rPr>
        <w:t>di</w:t>
      </w:r>
      <w:r w:rsidR="004D0D56">
        <w:t xml:space="preserve"> </w:t>
      </w:r>
      <w:r w:rsidR="004D0D56">
        <w:rPr>
          <w:rStyle w:val="hps"/>
        </w:rPr>
        <w:t>progettazione orientata agli oggetti</w:t>
      </w:r>
      <w:r w:rsidR="004D0D56">
        <w:t xml:space="preserve">: </w:t>
      </w:r>
      <w:r w:rsidR="004D0D56">
        <w:rPr>
          <w:rStyle w:val="hps"/>
        </w:rPr>
        <w:t>l'incapsulamento</w:t>
      </w:r>
      <w:r w:rsidR="004D0D56">
        <w:t xml:space="preserve">. </w:t>
      </w:r>
      <w:r w:rsidR="004D0D56">
        <w:rPr>
          <w:rStyle w:val="hps"/>
        </w:rPr>
        <w:t>Questo</w:t>
      </w:r>
      <w:r w:rsidR="004D0D56">
        <w:t xml:space="preserve"> </w:t>
      </w:r>
      <w:r w:rsidR="00D96B7E">
        <w:rPr>
          <w:rStyle w:val="hps"/>
        </w:rPr>
        <w:t>conse</w:t>
      </w:r>
      <w:r w:rsidR="004D0D56">
        <w:rPr>
          <w:rStyle w:val="hps"/>
        </w:rPr>
        <w:t>nte a un client</w:t>
      </w:r>
      <w:r w:rsidR="004D0D56">
        <w:t xml:space="preserve"> </w:t>
      </w:r>
      <w:r w:rsidR="004D0D56">
        <w:rPr>
          <w:rStyle w:val="hps"/>
        </w:rPr>
        <w:t>di interagire con</w:t>
      </w:r>
      <w:r w:rsidR="004D0D56">
        <w:t xml:space="preserve"> </w:t>
      </w:r>
      <w:r w:rsidR="004D0D56">
        <w:rPr>
          <w:rStyle w:val="hps"/>
        </w:rPr>
        <w:t>un oggetto senza</w:t>
      </w:r>
      <w:r w:rsidR="004D0D56">
        <w:t xml:space="preserve"> </w:t>
      </w:r>
      <w:r w:rsidR="00D96B7E">
        <w:rPr>
          <w:rStyle w:val="hps"/>
        </w:rPr>
        <w:t>conoscerne</w:t>
      </w:r>
      <w:r w:rsidR="004D0D56">
        <w:rPr>
          <w:rStyle w:val="hps"/>
        </w:rPr>
        <w:t xml:space="preserve"> i dettagli di implementazione</w:t>
      </w:r>
      <w:r w:rsidR="004D0D56">
        <w:t>.</w:t>
      </w:r>
      <w:r>
        <w:br/>
      </w:r>
      <w:r>
        <w:br/>
        <w:t>Per fornire funzionalità specifiche per pr</w:t>
      </w:r>
      <w:r w:rsidR="007A315E">
        <w:t>ogetti Web, esiste il modulo Spring Web</w:t>
      </w:r>
      <w:r>
        <w:t xml:space="preserve">. </w:t>
      </w:r>
      <w:r w:rsidR="00717BDD">
        <w:t xml:space="preserve">Sono fornite caratteristiche </w:t>
      </w:r>
      <w:r>
        <w:t xml:space="preserve">come i componenti per il caricamento dei file e il supporto per l'utilizzo di </w:t>
      </w:r>
      <w:r w:rsidRPr="00717BDD">
        <w:rPr>
          <w:i/>
        </w:rPr>
        <w:t>Inversion</w:t>
      </w:r>
      <w:r>
        <w:t xml:space="preserve"> </w:t>
      </w:r>
      <w:r w:rsidRPr="00717BDD">
        <w:rPr>
          <w:i/>
        </w:rPr>
        <w:t>of Control</w:t>
      </w:r>
      <w:r>
        <w:t>.</w:t>
      </w:r>
      <w:r w:rsidR="00717BDD" w:rsidRPr="00717BDD">
        <w:t xml:space="preserve"> </w:t>
      </w:r>
      <w:r w:rsidR="00B00325">
        <w:t>F</w:t>
      </w:r>
      <w:r w:rsidR="00717BDD">
        <w:rPr>
          <w:rStyle w:val="hps"/>
        </w:rPr>
        <w:t>ornisce</w:t>
      </w:r>
      <w:r w:rsidR="00717BDD">
        <w:t xml:space="preserve"> </w:t>
      </w:r>
      <w:r w:rsidR="00717BDD">
        <w:rPr>
          <w:rStyle w:val="hps"/>
        </w:rPr>
        <w:t>anche altre caratteristiche</w:t>
      </w:r>
      <w:r w:rsidR="00717BDD">
        <w:t xml:space="preserve">, </w:t>
      </w:r>
      <w:r w:rsidR="00717BDD">
        <w:rPr>
          <w:rStyle w:val="hps"/>
        </w:rPr>
        <w:t>come</w:t>
      </w:r>
      <w:r w:rsidR="00717BDD">
        <w:t xml:space="preserve"> </w:t>
      </w:r>
      <w:r w:rsidR="00717BDD">
        <w:rPr>
          <w:rStyle w:val="hps"/>
        </w:rPr>
        <w:t>l'inizializzazione</w:t>
      </w:r>
      <w:r w:rsidR="00717BDD">
        <w:t xml:space="preserve"> </w:t>
      </w:r>
      <w:r w:rsidR="00717BDD">
        <w:rPr>
          <w:rStyle w:val="hps"/>
        </w:rPr>
        <w:t>dei contesti</w:t>
      </w:r>
      <w:r w:rsidR="00B00325">
        <w:rPr>
          <w:rStyle w:val="hps"/>
        </w:rPr>
        <w:t xml:space="preserve">, </w:t>
      </w:r>
      <w:r w:rsidR="00717BDD">
        <w:rPr>
          <w:rStyle w:val="hps"/>
        </w:rPr>
        <w:t>utilizzando</w:t>
      </w:r>
      <w:r w:rsidR="00717BDD">
        <w:t xml:space="preserve"> </w:t>
      </w:r>
      <w:r w:rsidR="00717BDD" w:rsidRPr="00717BDD">
        <w:rPr>
          <w:rStyle w:val="hps"/>
          <w:i/>
        </w:rPr>
        <w:t>listeners</w:t>
      </w:r>
      <w:r w:rsidR="00717BDD">
        <w:rPr>
          <w:rStyle w:val="hps"/>
        </w:rPr>
        <w:t xml:space="preserve"> di</w:t>
      </w:r>
      <w:r w:rsidR="00717BDD">
        <w:t xml:space="preserve"> </w:t>
      </w:r>
      <w:r w:rsidR="00717BDD" w:rsidRPr="00717BDD">
        <w:rPr>
          <w:rStyle w:val="hps"/>
          <w:i/>
        </w:rPr>
        <w:t>servlet</w:t>
      </w:r>
      <w:r w:rsidR="00717BDD">
        <w:t xml:space="preserve"> </w:t>
      </w:r>
      <w:r w:rsidR="00717BDD">
        <w:rPr>
          <w:rStyle w:val="hps"/>
        </w:rPr>
        <w:t>e</w:t>
      </w:r>
      <w:r w:rsidR="00717BDD">
        <w:t xml:space="preserve">d un contesto di </w:t>
      </w:r>
      <w:r w:rsidR="00717BDD">
        <w:rPr>
          <w:rStyle w:val="hps"/>
        </w:rPr>
        <w:t xml:space="preserve">applicazioni orientata per </w:t>
      </w:r>
      <w:r w:rsidR="00B00325">
        <w:rPr>
          <w:rStyle w:val="hps"/>
        </w:rPr>
        <w:t>il</w:t>
      </w:r>
      <w:r w:rsidR="00717BDD">
        <w:rPr>
          <w:rStyle w:val="hps"/>
        </w:rPr>
        <w:t xml:space="preserve"> </w:t>
      </w:r>
      <w:r w:rsidR="00717BDD" w:rsidRPr="00717BDD">
        <w:rPr>
          <w:rStyle w:val="hps"/>
          <w:i/>
        </w:rPr>
        <w:t>Web</w:t>
      </w:r>
      <w:r>
        <w:t>.</w:t>
      </w:r>
    </w:p>
    <w:p w:rsidR="00717BDD" w:rsidRPr="0081269D" w:rsidRDefault="00717BDD" w:rsidP="00717BDD">
      <w:pPr>
        <w:ind w:left="709"/>
      </w:pPr>
      <w:r>
        <w:rPr>
          <w:rStyle w:val="hps"/>
        </w:rPr>
        <w:t>Il modulo Spring Web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fornisce un'implementazione</w:t>
      </w:r>
      <w:r>
        <w:t xml:space="preserve"> </w:t>
      </w:r>
      <w:r>
        <w:rPr>
          <w:rStyle w:val="hps"/>
        </w:rPr>
        <w:t>del</w:t>
      </w:r>
      <w:r w:rsidR="00B00325">
        <w:rPr>
          <w:rStyle w:val="hps"/>
        </w:rPr>
        <w:t xml:space="preserve"> modello</w:t>
      </w:r>
      <w:r>
        <w:t xml:space="preserve"> </w:t>
      </w:r>
      <w:r>
        <w:rPr>
          <w:rStyle w:val="hps"/>
        </w:rPr>
        <w:t>Model-View-</w:t>
      </w:r>
      <w:r>
        <w:t xml:space="preserve">Controller per </w:t>
      </w:r>
      <w:r>
        <w:rPr>
          <w:rStyle w:val="hps"/>
        </w:rPr>
        <w:t>le applicazioni Web.</w:t>
      </w:r>
      <w:r>
        <w:t xml:space="preserve"> </w:t>
      </w:r>
      <w:r>
        <w:rPr>
          <w:rStyle w:val="hps"/>
        </w:rPr>
        <w:t>L’implementazione MVC</w:t>
      </w:r>
      <w:r>
        <w:t xml:space="preserve"> </w:t>
      </w:r>
      <w:r>
        <w:rPr>
          <w:rStyle w:val="hps"/>
        </w:rPr>
        <w:t>non è solo un</w:t>
      </w:r>
      <w:r w:rsidR="00B00325">
        <w:rPr>
          <w:rStyle w:val="hps"/>
        </w:rPr>
        <w:t>’</w:t>
      </w:r>
      <w:r>
        <w:rPr>
          <w:rStyle w:val="hps"/>
        </w:rPr>
        <w:t>implementazione</w:t>
      </w:r>
      <w:r>
        <w:t xml:space="preserve"> </w:t>
      </w:r>
      <w:r>
        <w:rPr>
          <w:rStyle w:val="hps"/>
        </w:rPr>
        <w:t>comune</w:t>
      </w:r>
      <w:r w:rsidR="00B00325">
        <w:t xml:space="preserve">: </w:t>
      </w:r>
      <w:r>
        <w:rPr>
          <w:rStyle w:val="hps"/>
        </w:rPr>
        <w:t>fornisce</w:t>
      </w:r>
      <w:r>
        <w:t xml:space="preserve"> </w:t>
      </w:r>
      <w:r>
        <w:rPr>
          <w:rStyle w:val="hps"/>
        </w:rPr>
        <w:t>una separazione pulita</w:t>
      </w:r>
      <w:r>
        <w:t xml:space="preserve"> </w:t>
      </w:r>
      <w:r>
        <w:rPr>
          <w:rStyle w:val="hps"/>
        </w:rPr>
        <w:t>tra il codice</w:t>
      </w:r>
      <w:r>
        <w:t xml:space="preserve"> del </w:t>
      </w:r>
      <w:r>
        <w:rPr>
          <w:rStyle w:val="hps"/>
        </w:rPr>
        <w:t xml:space="preserve">modello, </w:t>
      </w:r>
      <w:r w:rsidR="00B00325">
        <w:rPr>
          <w:rStyle w:val="hps"/>
        </w:rPr>
        <w:t>i</w:t>
      </w:r>
      <w:r>
        <w:rPr>
          <w:rStyle w:val="hps"/>
        </w:rPr>
        <w:t>l dominio</w:t>
      </w:r>
      <w:r>
        <w:t xml:space="preserve"> </w:t>
      </w:r>
      <w:r>
        <w:rPr>
          <w:rStyle w:val="hps"/>
        </w:rPr>
        <w:t>e</w:t>
      </w:r>
      <w:r w:rsidR="00B00325">
        <w:rPr>
          <w:rStyle w:val="hps"/>
        </w:rPr>
        <w:t xml:space="preserve"> </w:t>
      </w:r>
      <w:r>
        <w:t xml:space="preserve">i </w:t>
      </w:r>
      <w:r>
        <w:rPr>
          <w:rStyle w:val="hps"/>
        </w:rPr>
        <w:t>moduli web. Consente</w:t>
      </w:r>
      <w:r>
        <w:t xml:space="preserve"> anche che </w:t>
      </w:r>
      <w:r>
        <w:rPr>
          <w:rStyle w:val="hps"/>
        </w:rPr>
        <w:t>tutte le altre caratteristiche</w:t>
      </w:r>
      <w:r>
        <w:t xml:space="preserve"> dello </w:t>
      </w:r>
      <w:r>
        <w:rPr>
          <w:rStyle w:val="hps"/>
        </w:rPr>
        <w:t>Spring Framework</w:t>
      </w:r>
      <w:r w:rsidR="00B00325">
        <w:rPr>
          <w:rStyle w:val="hps"/>
        </w:rPr>
        <w:t>,</w:t>
      </w:r>
      <w:r>
        <w:t xml:space="preserve"> </w:t>
      </w:r>
      <w:r>
        <w:rPr>
          <w:rStyle w:val="hps"/>
        </w:rPr>
        <w:t xml:space="preserve">come </w:t>
      </w:r>
      <w:r w:rsidR="00B00325">
        <w:rPr>
          <w:rStyle w:val="hps"/>
        </w:rPr>
        <w:t xml:space="preserve">la </w:t>
      </w:r>
      <w:r>
        <w:rPr>
          <w:rStyle w:val="hps"/>
        </w:rPr>
        <w:t>validazione</w:t>
      </w:r>
      <w:r>
        <w:t xml:space="preserve">, </w:t>
      </w:r>
      <w:r>
        <w:rPr>
          <w:rStyle w:val="hps"/>
        </w:rPr>
        <w:t>veng</w:t>
      </w:r>
      <w:r w:rsidR="00B00325">
        <w:rPr>
          <w:rStyle w:val="hps"/>
        </w:rPr>
        <w:t>a</w:t>
      </w:r>
      <w:r>
        <w:rPr>
          <w:rStyle w:val="hps"/>
        </w:rPr>
        <w:t>no utilizzate.</w:t>
      </w:r>
    </w:p>
    <w:p w:rsidR="00654E10" w:rsidRPr="0081269D" w:rsidRDefault="00654E10" w:rsidP="00654E10">
      <w:pPr>
        <w:pStyle w:val="TestoNormaleBasatosuLivello11"/>
        <w:ind w:left="709"/>
        <w:rPr>
          <w:szCs w:val="22"/>
        </w:rPr>
      </w:pPr>
    </w:p>
    <w:p w:rsidR="00654E10" w:rsidRPr="00797408" w:rsidRDefault="00112756" w:rsidP="00797408">
      <w:pPr>
        <w:pStyle w:val="Livello11"/>
      </w:pPr>
      <w:r w:rsidRPr="00797408">
        <w:t xml:space="preserve">La divisione del </w:t>
      </w:r>
      <w:r w:rsidR="00B00325" w:rsidRPr="00797408">
        <w:t>S</w:t>
      </w:r>
      <w:r w:rsidRPr="00797408">
        <w:t>istema</w:t>
      </w:r>
    </w:p>
    <w:p w:rsidR="00112756" w:rsidRDefault="00112756" w:rsidP="00112756">
      <w:pPr>
        <w:pStyle w:val="TestoNormaleBasatosuLivello11"/>
        <w:ind w:left="851"/>
        <w:rPr>
          <w:rStyle w:val="hps"/>
          <w:szCs w:val="22"/>
        </w:rPr>
      </w:pPr>
      <w:r w:rsidRPr="00112756">
        <w:rPr>
          <w:rStyle w:val="hps"/>
          <w:szCs w:val="22"/>
        </w:rPr>
        <w:t xml:space="preserve">Il </w:t>
      </w:r>
      <w:r w:rsidR="00B00325">
        <w:rPr>
          <w:rStyle w:val="hps"/>
          <w:szCs w:val="22"/>
        </w:rPr>
        <w:t>S</w:t>
      </w:r>
      <w:r w:rsidRPr="00112756">
        <w:rPr>
          <w:rStyle w:val="hps"/>
          <w:szCs w:val="22"/>
        </w:rPr>
        <w:t xml:space="preserve">istema è suddiviso in pacchetti </w:t>
      </w:r>
      <w:r>
        <w:rPr>
          <w:rStyle w:val="hps"/>
          <w:szCs w:val="22"/>
        </w:rPr>
        <w:t xml:space="preserve">che seguono la struttura MVC dello Spring Framework: </w:t>
      </w:r>
      <w:r w:rsidR="00E41CAF">
        <w:rPr>
          <w:rStyle w:val="hps"/>
          <w:szCs w:val="22"/>
        </w:rPr>
        <w:br/>
      </w:r>
      <w:r w:rsidR="001364BC">
        <w:rPr>
          <w:rStyle w:val="hps"/>
          <w:szCs w:val="22"/>
        </w:rPr>
        <w:br/>
      </w:r>
    </w:p>
    <w:p w:rsidR="00DF22B0" w:rsidRPr="009E654B" w:rsidRDefault="00E41CAF" w:rsidP="00E41CAF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9E654B">
        <w:rPr>
          <w:rStyle w:val="hps"/>
          <w:b/>
          <w:sz w:val="22"/>
          <w:szCs w:val="22"/>
        </w:rPr>
        <w:t>com.progetto.fumetteria.configuration</w:t>
      </w:r>
    </w:p>
    <w:p w:rsidR="00FC6B85" w:rsidRDefault="00FC6B85" w:rsidP="00112756">
      <w:pPr>
        <w:pStyle w:val="TestoNormaleBasatosuLivello11"/>
        <w:ind w:left="1276"/>
        <w:rPr>
          <w:rStyle w:val="hps"/>
        </w:rPr>
      </w:pPr>
      <w:r>
        <w:rPr>
          <w:rStyle w:val="hps"/>
        </w:rPr>
        <w:t xml:space="preserve">Qua sono realizzate le configurazioni base del </w:t>
      </w:r>
      <w:r w:rsidR="001E7243">
        <w:rPr>
          <w:rStyle w:val="hps"/>
        </w:rPr>
        <w:t>S</w:t>
      </w:r>
      <w:r>
        <w:rPr>
          <w:rStyle w:val="hps"/>
        </w:rPr>
        <w:t xml:space="preserve">istema. </w:t>
      </w:r>
    </w:p>
    <w:p w:rsidR="00FC6B85" w:rsidRDefault="00FC6B85" w:rsidP="00112756">
      <w:pPr>
        <w:pStyle w:val="TestoNormaleBasatosuLivello11"/>
        <w:ind w:left="1276"/>
        <w:rPr>
          <w:rStyle w:val="hps"/>
        </w:rPr>
      </w:pPr>
      <w:r>
        <w:rPr>
          <w:rStyle w:val="hps"/>
        </w:rPr>
        <w:t xml:space="preserve">Nella classe </w:t>
      </w:r>
      <w:r w:rsidRPr="00FC6B85">
        <w:rPr>
          <w:rStyle w:val="hps"/>
          <w:u w:val="single"/>
        </w:rPr>
        <w:t>AppConfig.java</w:t>
      </w:r>
      <w:r>
        <w:rPr>
          <w:rStyle w:val="hps"/>
        </w:rPr>
        <w:t xml:space="preserve"> </w:t>
      </w:r>
      <w:r w:rsidR="00C9221D">
        <w:rPr>
          <w:rStyle w:val="hps"/>
        </w:rPr>
        <w:t xml:space="preserve">sono </w:t>
      </w:r>
      <w:r w:rsidR="001E7243">
        <w:rPr>
          <w:rStyle w:val="hps"/>
        </w:rPr>
        <w:t>realizzati</w:t>
      </w:r>
      <w:r w:rsidR="00C9221D">
        <w:rPr>
          <w:rStyle w:val="hps"/>
        </w:rPr>
        <w:t xml:space="preserve"> gli “</w:t>
      </w:r>
      <w:r w:rsidR="00C9221D" w:rsidRPr="00C9221D">
        <w:rPr>
          <w:rStyle w:val="hps"/>
          <w:i/>
        </w:rPr>
        <w:t>import</w:t>
      </w:r>
      <w:r w:rsidR="00C9221D">
        <w:rPr>
          <w:rStyle w:val="hps"/>
          <w:i/>
        </w:rPr>
        <w:t>”</w:t>
      </w:r>
      <w:r w:rsidR="00C9221D">
        <w:rPr>
          <w:rStyle w:val="hps"/>
        </w:rPr>
        <w:t xml:space="preserve"> dei</w:t>
      </w:r>
      <w:r>
        <w:rPr>
          <w:rStyle w:val="hps"/>
        </w:rPr>
        <w:t xml:space="preserve"> file xml di impostazion</w:t>
      </w:r>
      <w:r w:rsidR="001E7243">
        <w:rPr>
          <w:rStyle w:val="hps"/>
        </w:rPr>
        <w:t>e;</w:t>
      </w:r>
      <w:r w:rsidR="00C9221D">
        <w:rPr>
          <w:rStyle w:val="hps"/>
        </w:rPr>
        <w:t xml:space="preserve"> ad esempio</w:t>
      </w:r>
      <w:r w:rsidR="001E7243">
        <w:rPr>
          <w:rStyle w:val="hps"/>
        </w:rPr>
        <w:t>: la</w:t>
      </w:r>
      <w:r w:rsidR="00C9221D">
        <w:rPr>
          <w:rStyle w:val="hps"/>
        </w:rPr>
        <w:t xml:space="preserve"> configurazione</w:t>
      </w:r>
      <w:r>
        <w:rPr>
          <w:rStyle w:val="hps"/>
        </w:rPr>
        <w:t xml:space="preserve"> </w:t>
      </w:r>
      <w:r w:rsidRPr="00FC6B85">
        <w:rPr>
          <w:rStyle w:val="hps"/>
          <w:i/>
        </w:rPr>
        <w:t>Hibernate</w:t>
      </w:r>
      <w:r>
        <w:rPr>
          <w:rStyle w:val="hps"/>
        </w:rPr>
        <w:t xml:space="preserve">. In questa classe sono </w:t>
      </w:r>
      <w:r w:rsidR="001E7243">
        <w:rPr>
          <w:rStyle w:val="hps"/>
        </w:rPr>
        <w:t>realizzate</w:t>
      </w:r>
      <w:r>
        <w:rPr>
          <w:rStyle w:val="hps"/>
        </w:rPr>
        <w:t xml:space="preserve"> anche le configurazioni del tipo di </w:t>
      </w:r>
      <w:r w:rsidRPr="00FC6B85">
        <w:rPr>
          <w:rStyle w:val="hps"/>
          <w:i/>
        </w:rPr>
        <w:t>encoding</w:t>
      </w:r>
      <w:r>
        <w:rPr>
          <w:rStyle w:val="hps"/>
        </w:rPr>
        <w:t xml:space="preserve">, luogo dei file (cartelle) ed anche i tipi di </w:t>
      </w:r>
      <w:r w:rsidRPr="00FC6B85">
        <w:rPr>
          <w:rStyle w:val="hps"/>
          <w:i/>
        </w:rPr>
        <w:t>views</w:t>
      </w:r>
      <w:r>
        <w:rPr>
          <w:rStyle w:val="hps"/>
        </w:rPr>
        <w:t xml:space="preserve"> che sono utilizzat</w:t>
      </w:r>
      <w:r w:rsidR="001E7243">
        <w:rPr>
          <w:rStyle w:val="hps"/>
        </w:rPr>
        <w:t>i</w:t>
      </w:r>
      <w:r>
        <w:rPr>
          <w:rStyle w:val="hps"/>
        </w:rPr>
        <w:t>.</w:t>
      </w:r>
      <w:r w:rsidR="00112756">
        <w:rPr>
          <w:rStyle w:val="hps"/>
        </w:rPr>
        <w:t xml:space="preserve"> </w:t>
      </w:r>
    </w:p>
    <w:p w:rsidR="00FC6B85" w:rsidRDefault="00FC6B85" w:rsidP="00112756">
      <w:pPr>
        <w:pStyle w:val="TestoNormaleBasatosuLivello11"/>
        <w:ind w:left="1276"/>
        <w:rPr>
          <w:rStyle w:val="hps"/>
        </w:rPr>
      </w:pPr>
      <w:r>
        <w:rPr>
          <w:rStyle w:val="hps"/>
        </w:rPr>
        <w:t xml:space="preserve">Nella classe </w:t>
      </w:r>
      <w:r w:rsidRPr="00FC6B85">
        <w:rPr>
          <w:rStyle w:val="hps"/>
          <w:u w:val="single"/>
        </w:rPr>
        <w:t>Initializer.java</w:t>
      </w:r>
      <w:r>
        <w:rPr>
          <w:rStyle w:val="hps"/>
        </w:rPr>
        <w:t xml:space="preserve"> sono </w:t>
      </w:r>
      <w:r w:rsidR="001E7243">
        <w:rPr>
          <w:rStyle w:val="hps"/>
        </w:rPr>
        <w:t xml:space="preserve">realizzate </w:t>
      </w:r>
      <w:r>
        <w:rPr>
          <w:rStyle w:val="hps"/>
        </w:rPr>
        <w:t>alc</w:t>
      </w:r>
      <w:r w:rsidR="00C9221D">
        <w:rPr>
          <w:rStyle w:val="hps"/>
        </w:rPr>
        <w:t>une impostazion</w:t>
      </w:r>
      <w:r w:rsidR="001E7243">
        <w:rPr>
          <w:rStyle w:val="hps"/>
        </w:rPr>
        <w:t>i</w:t>
      </w:r>
      <w:r>
        <w:rPr>
          <w:rStyle w:val="hps"/>
        </w:rPr>
        <w:t xml:space="preserve"> di inizializzazion</w:t>
      </w:r>
      <w:r w:rsidR="001E7243">
        <w:rPr>
          <w:rStyle w:val="hps"/>
        </w:rPr>
        <w:t>e</w:t>
      </w:r>
      <w:r>
        <w:rPr>
          <w:rStyle w:val="hps"/>
        </w:rPr>
        <w:t xml:space="preserve"> dell</w:t>
      </w:r>
      <w:r w:rsidR="001E7243">
        <w:rPr>
          <w:rStyle w:val="hps"/>
        </w:rPr>
        <w:t>’applicazione;</w:t>
      </w:r>
      <w:r>
        <w:rPr>
          <w:rStyle w:val="hps"/>
        </w:rPr>
        <w:t xml:space="preserve"> ad esempio</w:t>
      </w:r>
      <w:r w:rsidR="001E7243">
        <w:rPr>
          <w:rStyle w:val="hps"/>
        </w:rPr>
        <w:t>:</w:t>
      </w:r>
      <w:r>
        <w:rPr>
          <w:rStyle w:val="hps"/>
        </w:rPr>
        <w:t xml:space="preserve"> l’imposta</w:t>
      </w:r>
      <w:r w:rsidR="00A34A93">
        <w:rPr>
          <w:rStyle w:val="hps"/>
        </w:rPr>
        <w:t xml:space="preserve">zione del cammino </w:t>
      </w:r>
      <w:r w:rsidR="001E7243">
        <w:rPr>
          <w:rStyle w:val="hps"/>
        </w:rPr>
        <w:t>iniziale dell’</w:t>
      </w:r>
      <w:r>
        <w:rPr>
          <w:rStyle w:val="hps"/>
        </w:rPr>
        <w:t xml:space="preserve">applicazione. </w:t>
      </w:r>
      <w:r w:rsidR="00C9221D">
        <w:rPr>
          <w:rStyle w:val="hps"/>
        </w:rPr>
        <w:t xml:space="preserve">Vengono </w:t>
      </w:r>
      <w:r w:rsidR="001E7243">
        <w:rPr>
          <w:rStyle w:val="hps"/>
        </w:rPr>
        <w:t xml:space="preserve">realizzate </w:t>
      </w:r>
      <w:r w:rsidR="00C9221D">
        <w:rPr>
          <w:rStyle w:val="hps"/>
        </w:rPr>
        <w:t>anche le impostazion</w:t>
      </w:r>
      <w:r w:rsidR="001E7243">
        <w:rPr>
          <w:rStyle w:val="hps"/>
        </w:rPr>
        <w:t>i</w:t>
      </w:r>
      <w:r w:rsidR="00C9221D">
        <w:rPr>
          <w:rStyle w:val="hps"/>
        </w:rPr>
        <w:t xml:space="preserve"> dei tipi di “</w:t>
      </w:r>
      <w:r w:rsidR="00C9221D" w:rsidRPr="00C9221D">
        <w:rPr>
          <w:rStyle w:val="hps"/>
          <w:i/>
        </w:rPr>
        <w:t>annotation</w:t>
      </w:r>
      <w:r w:rsidR="00C9221D">
        <w:rPr>
          <w:rStyle w:val="hps"/>
        </w:rPr>
        <w:t>”</w:t>
      </w:r>
      <w:r w:rsidR="001E7243">
        <w:rPr>
          <w:rStyle w:val="hps"/>
        </w:rPr>
        <w:t>,</w:t>
      </w:r>
      <w:r>
        <w:rPr>
          <w:rStyle w:val="hps"/>
        </w:rPr>
        <w:t xml:space="preserve"> </w:t>
      </w:r>
      <w:r w:rsidR="00C9221D">
        <w:rPr>
          <w:rStyle w:val="hps"/>
        </w:rPr>
        <w:t>che il progetto utilizza</w:t>
      </w:r>
      <w:r w:rsidR="001E7243">
        <w:rPr>
          <w:rStyle w:val="hps"/>
        </w:rPr>
        <w:t>. Vengono altresì definiti</w:t>
      </w:r>
      <w:r w:rsidR="00C9221D">
        <w:rPr>
          <w:rStyle w:val="hps"/>
        </w:rPr>
        <w:t xml:space="preserve"> quali sono i </w:t>
      </w:r>
      <w:r w:rsidR="00C9221D" w:rsidRPr="00C9221D">
        <w:rPr>
          <w:rStyle w:val="hps"/>
          <w:i/>
        </w:rPr>
        <w:t>listeners</w:t>
      </w:r>
      <w:r w:rsidR="00C9221D">
        <w:rPr>
          <w:rStyle w:val="hps"/>
        </w:rPr>
        <w:t xml:space="preserve"> del </w:t>
      </w:r>
      <w:r w:rsidR="001E7243">
        <w:rPr>
          <w:rStyle w:val="hps"/>
        </w:rPr>
        <w:t>S</w:t>
      </w:r>
      <w:r w:rsidR="00C9221D">
        <w:rPr>
          <w:rStyle w:val="hps"/>
        </w:rPr>
        <w:t>istema.</w:t>
      </w:r>
      <w:r w:rsidR="001364BC">
        <w:rPr>
          <w:rStyle w:val="hps"/>
        </w:rPr>
        <w:br/>
      </w:r>
      <w:r w:rsidR="00E41CAF">
        <w:rPr>
          <w:rStyle w:val="hps"/>
        </w:rPr>
        <w:br/>
      </w:r>
    </w:p>
    <w:p w:rsidR="00112756" w:rsidRPr="009E654B" w:rsidRDefault="00112756" w:rsidP="00E41CAF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9E654B">
        <w:rPr>
          <w:rStyle w:val="hps"/>
          <w:b/>
          <w:sz w:val="22"/>
          <w:szCs w:val="22"/>
        </w:rPr>
        <w:t>com.progetto.fumetteria.controller</w:t>
      </w:r>
    </w:p>
    <w:p w:rsidR="00C9221D" w:rsidRDefault="00E274D8" w:rsidP="00112756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Il pacchetto</w:t>
      </w:r>
      <w:r w:rsidR="00C9221D">
        <w:rPr>
          <w:rStyle w:val="hps"/>
          <w:szCs w:val="22"/>
        </w:rPr>
        <w:t xml:space="preserve"> controller è responsabile </w:t>
      </w:r>
      <w:r w:rsidR="001E7243">
        <w:rPr>
          <w:rStyle w:val="hps"/>
          <w:szCs w:val="22"/>
        </w:rPr>
        <w:t>della</w:t>
      </w:r>
      <w:r w:rsidR="00C9221D">
        <w:rPr>
          <w:rStyle w:val="hps"/>
          <w:szCs w:val="22"/>
        </w:rPr>
        <w:t xml:space="preserve"> manipola</w:t>
      </w:r>
      <w:r w:rsidR="001E7243">
        <w:rPr>
          <w:rStyle w:val="hps"/>
          <w:szCs w:val="22"/>
        </w:rPr>
        <w:t>zion</w:t>
      </w:r>
      <w:r w:rsidR="00C9221D">
        <w:rPr>
          <w:rStyle w:val="hps"/>
          <w:szCs w:val="22"/>
        </w:rPr>
        <w:t xml:space="preserve">e </w:t>
      </w:r>
      <w:r w:rsidR="001E7243">
        <w:rPr>
          <w:rStyle w:val="hps"/>
          <w:szCs w:val="22"/>
        </w:rPr>
        <w:t>de</w:t>
      </w:r>
      <w:r w:rsidR="00C9221D">
        <w:rPr>
          <w:rStyle w:val="hps"/>
          <w:szCs w:val="22"/>
        </w:rPr>
        <w:t xml:space="preserve">l cambiamento di informazione tra la </w:t>
      </w:r>
      <w:r w:rsidR="00C9221D" w:rsidRPr="00C9221D">
        <w:rPr>
          <w:rStyle w:val="hps"/>
          <w:i/>
          <w:szCs w:val="22"/>
        </w:rPr>
        <w:t>view</w:t>
      </w:r>
      <w:r w:rsidR="00C9221D">
        <w:rPr>
          <w:rStyle w:val="hps"/>
          <w:szCs w:val="22"/>
        </w:rPr>
        <w:t xml:space="preserve"> ed i servizi che sono a dispo</w:t>
      </w:r>
      <w:r w:rsidR="001E7243">
        <w:rPr>
          <w:rStyle w:val="hps"/>
          <w:szCs w:val="22"/>
        </w:rPr>
        <w:t>sizione dell’</w:t>
      </w:r>
      <w:r w:rsidR="00C9221D">
        <w:rPr>
          <w:rStyle w:val="hps"/>
          <w:szCs w:val="22"/>
        </w:rPr>
        <w:t xml:space="preserve">applicazione. </w:t>
      </w:r>
      <w:r w:rsidR="001E7243">
        <w:rPr>
          <w:rStyle w:val="hps"/>
          <w:szCs w:val="22"/>
        </w:rPr>
        <w:t>Il</w:t>
      </w:r>
      <w:r w:rsidR="00C9221D">
        <w:rPr>
          <w:rStyle w:val="hps"/>
          <w:szCs w:val="22"/>
        </w:rPr>
        <w:t xml:space="preserve"> controller è anche responsabile </w:t>
      </w:r>
      <w:r w:rsidR="001E7243">
        <w:rPr>
          <w:rStyle w:val="hps"/>
          <w:szCs w:val="22"/>
        </w:rPr>
        <w:t>de</w:t>
      </w:r>
      <w:r w:rsidR="00C9221D">
        <w:rPr>
          <w:rStyle w:val="hps"/>
          <w:szCs w:val="22"/>
        </w:rPr>
        <w:t xml:space="preserve">l </w:t>
      </w:r>
      <w:r w:rsidR="00C9221D" w:rsidRPr="00C9221D">
        <w:rPr>
          <w:rStyle w:val="hps"/>
          <w:i/>
          <w:szCs w:val="22"/>
        </w:rPr>
        <w:t>mapping</w:t>
      </w:r>
      <w:r w:rsidR="00C9221D">
        <w:rPr>
          <w:rStyle w:val="hps"/>
          <w:szCs w:val="22"/>
        </w:rPr>
        <w:t xml:space="preserve"> de</w:t>
      </w:r>
      <w:r w:rsidR="00DF22B0">
        <w:rPr>
          <w:rStyle w:val="hps"/>
          <w:szCs w:val="22"/>
        </w:rPr>
        <w:t>i cammini</w:t>
      </w:r>
      <w:r w:rsidR="00C9221D">
        <w:rPr>
          <w:rStyle w:val="hps"/>
          <w:szCs w:val="22"/>
        </w:rPr>
        <w:t xml:space="preserve"> </w:t>
      </w:r>
      <w:r w:rsidR="002674D8">
        <w:rPr>
          <w:rStyle w:val="hps"/>
          <w:szCs w:val="22"/>
        </w:rPr>
        <w:t>e</w:t>
      </w:r>
      <w:r w:rsidR="008B281C">
        <w:rPr>
          <w:rStyle w:val="hps"/>
          <w:szCs w:val="22"/>
        </w:rPr>
        <w:t xml:space="preserve"> </w:t>
      </w:r>
      <w:r w:rsidR="002674D8">
        <w:rPr>
          <w:rStyle w:val="hps"/>
          <w:szCs w:val="22"/>
        </w:rPr>
        <w:t>d</w:t>
      </w:r>
      <w:r w:rsidR="008B281C">
        <w:rPr>
          <w:rStyle w:val="hps"/>
          <w:szCs w:val="22"/>
        </w:rPr>
        <w:t>e</w:t>
      </w:r>
      <w:r w:rsidR="002674D8">
        <w:rPr>
          <w:rStyle w:val="hps"/>
          <w:szCs w:val="22"/>
        </w:rPr>
        <w:t>l “reindirizzamento” degli utenti alle pagine richieste.</w:t>
      </w:r>
    </w:p>
    <w:p w:rsidR="00502014" w:rsidRDefault="00502014" w:rsidP="00112756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Le classi che appartengono a questo pacchet</w:t>
      </w:r>
      <w:r w:rsidR="00B204E0">
        <w:rPr>
          <w:rStyle w:val="hps"/>
          <w:szCs w:val="22"/>
        </w:rPr>
        <w:t>t</w:t>
      </w:r>
      <w:r>
        <w:rPr>
          <w:rStyle w:val="hps"/>
          <w:szCs w:val="22"/>
        </w:rPr>
        <w:t xml:space="preserve">o sono: 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AdminController</w:t>
      </w:r>
      <w:r w:rsidR="00E44DFB" w:rsidRPr="009E654B">
        <w:rPr>
          <w:rStyle w:val="hps"/>
          <w:sz w:val="22"/>
          <w:szCs w:val="22"/>
        </w:rPr>
        <w:t>:</w:t>
      </w:r>
      <w:r w:rsidR="00A22693" w:rsidRPr="009E654B">
        <w:rPr>
          <w:rStyle w:val="hps"/>
          <w:sz w:val="22"/>
          <w:szCs w:val="22"/>
        </w:rPr>
        <w:t xml:space="preserve"> Questa è </w:t>
      </w:r>
      <w:r w:rsidR="004B49BB" w:rsidRPr="009E654B">
        <w:rPr>
          <w:rStyle w:val="hps"/>
          <w:sz w:val="22"/>
          <w:szCs w:val="22"/>
        </w:rPr>
        <w:t>il</w:t>
      </w:r>
      <w:r w:rsidR="00A22693" w:rsidRPr="009E654B">
        <w:rPr>
          <w:rStyle w:val="hps"/>
          <w:sz w:val="22"/>
          <w:szCs w:val="22"/>
        </w:rPr>
        <w:t xml:space="preserve"> controller che crea </w:t>
      </w:r>
      <w:r w:rsidR="00DF22B0" w:rsidRPr="009E654B">
        <w:rPr>
          <w:rStyle w:val="hps"/>
          <w:sz w:val="22"/>
          <w:szCs w:val="22"/>
        </w:rPr>
        <w:t xml:space="preserve">il cammino </w:t>
      </w:r>
      <w:r w:rsidR="00A22693" w:rsidRPr="009E654B">
        <w:rPr>
          <w:rStyle w:val="hps"/>
          <w:sz w:val="22"/>
          <w:szCs w:val="22"/>
        </w:rPr>
        <w:t>della pagina principale che contengono tutt</w:t>
      </w:r>
      <w:r w:rsidR="00DF22B0" w:rsidRPr="009E654B">
        <w:rPr>
          <w:rStyle w:val="hps"/>
          <w:sz w:val="22"/>
          <w:szCs w:val="22"/>
        </w:rPr>
        <w:t>i i cammini</w:t>
      </w:r>
      <w:r w:rsidR="00A22693" w:rsidRPr="009E654B">
        <w:rPr>
          <w:rStyle w:val="hps"/>
          <w:sz w:val="22"/>
          <w:szCs w:val="22"/>
        </w:rPr>
        <w:t xml:space="preserve"> per le funzion</w:t>
      </w:r>
      <w:r w:rsidR="004B49BB" w:rsidRPr="009E654B">
        <w:rPr>
          <w:rStyle w:val="hps"/>
          <w:sz w:val="22"/>
          <w:szCs w:val="22"/>
        </w:rPr>
        <w:t>i</w:t>
      </w:r>
      <w:r w:rsidR="00A22693" w:rsidRPr="009E654B">
        <w:rPr>
          <w:rStyle w:val="hps"/>
          <w:sz w:val="22"/>
          <w:szCs w:val="22"/>
        </w:rPr>
        <w:t xml:space="preserve"> disponibili solamente all’amministratore d</w:t>
      </w:r>
      <w:r w:rsidR="004B49BB" w:rsidRPr="009E654B">
        <w:rPr>
          <w:rStyle w:val="hps"/>
          <w:sz w:val="22"/>
          <w:szCs w:val="22"/>
        </w:rPr>
        <w:t>i</w:t>
      </w:r>
      <w:r w:rsidR="00F37D34" w:rsidRPr="009E654B">
        <w:rPr>
          <w:rStyle w:val="hps"/>
          <w:sz w:val="22"/>
          <w:szCs w:val="22"/>
        </w:rPr>
        <w:t xml:space="preserve"> </w:t>
      </w:r>
      <w:r w:rsidR="002954F4" w:rsidRPr="009E654B">
        <w:rPr>
          <w:rStyle w:val="hps"/>
          <w:sz w:val="22"/>
          <w:szCs w:val="22"/>
        </w:rPr>
        <w:t>s</w:t>
      </w:r>
      <w:r w:rsidR="00504B1A" w:rsidRPr="009E654B">
        <w:rPr>
          <w:rStyle w:val="hps"/>
          <w:sz w:val="22"/>
          <w:szCs w:val="22"/>
        </w:rPr>
        <w:t>istema;</w:t>
      </w:r>
    </w:p>
    <w:p w:rsidR="00A22693" w:rsidRPr="009E654B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LoginController</w:t>
      </w:r>
      <w:r w:rsidR="00E44DFB" w:rsidRPr="009E654B">
        <w:rPr>
          <w:rStyle w:val="hps"/>
          <w:sz w:val="22"/>
          <w:szCs w:val="22"/>
        </w:rPr>
        <w:t xml:space="preserve">: </w:t>
      </w:r>
      <w:r w:rsidRPr="009E654B">
        <w:rPr>
          <w:rStyle w:val="hps"/>
          <w:sz w:val="22"/>
          <w:szCs w:val="22"/>
        </w:rPr>
        <w:t>Quest</w:t>
      </w:r>
      <w:r w:rsidR="004B49BB" w:rsidRPr="009E654B">
        <w:rPr>
          <w:rStyle w:val="hps"/>
          <w:sz w:val="22"/>
          <w:szCs w:val="22"/>
        </w:rPr>
        <w:t>o</w:t>
      </w:r>
      <w:r w:rsidRPr="009E654B">
        <w:rPr>
          <w:rStyle w:val="hps"/>
          <w:sz w:val="22"/>
          <w:szCs w:val="22"/>
        </w:rPr>
        <w:t xml:space="preserve"> controller contiene l</w:t>
      </w:r>
      <w:r w:rsidR="004B49BB" w:rsidRPr="009E654B">
        <w:rPr>
          <w:rStyle w:val="hps"/>
          <w:sz w:val="22"/>
          <w:szCs w:val="22"/>
        </w:rPr>
        <w:t>e</w:t>
      </w:r>
      <w:r w:rsidRPr="009E654B">
        <w:rPr>
          <w:rStyle w:val="hps"/>
          <w:sz w:val="22"/>
          <w:szCs w:val="22"/>
        </w:rPr>
        <w:t xml:space="preserve"> valutazion</w:t>
      </w:r>
      <w:r w:rsidR="004B49BB" w:rsidRPr="009E654B">
        <w:rPr>
          <w:rStyle w:val="hps"/>
          <w:sz w:val="22"/>
          <w:szCs w:val="22"/>
        </w:rPr>
        <w:t>i</w:t>
      </w:r>
      <w:r w:rsidRPr="009E654B">
        <w:rPr>
          <w:rStyle w:val="hps"/>
          <w:sz w:val="22"/>
          <w:szCs w:val="22"/>
        </w:rPr>
        <w:t xml:space="preserve"> degli utenti del </w:t>
      </w:r>
      <w:r w:rsidR="004B49BB" w:rsidRPr="009E654B">
        <w:rPr>
          <w:rStyle w:val="hps"/>
          <w:sz w:val="22"/>
          <w:szCs w:val="22"/>
        </w:rPr>
        <w:t>S</w:t>
      </w:r>
      <w:r w:rsidRPr="009E654B">
        <w:rPr>
          <w:rStyle w:val="hps"/>
          <w:sz w:val="22"/>
          <w:szCs w:val="22"/>
        </w:rPr>
        <w:t>istema; tanto un utente finale, quanto un uten</w:t>
      </w:r>
      <w:r w:rsidR="00504B1A" w:rsidRPr="009E654B">
        <w:rPr>
          <w:rStyle w:val="hps"/>
          <w:sz w:val="22"/>
          <w:szCs w:val="22"/>
        </w:rPr>
        <w:t>te amministratore;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AuthorController</w:t>
      </w:r>
      <w:r w:rsidR="00E44DFB" w:rsidRPr="009E654B">
        <w:rPr>
          <w:rStyle w:val="hps"/>
          <w:sz w:val="22"/>
          <w:szCs w:val="22"/>
        </w:rPr>
        <w:t>:</w:t>
      </w:r>
      <w:r w:rsidR="00A22693" w:rsidRPr="009E654B">
        <w:rPr>
          <w:rStyle w:val="hps"/>
          <w:sz w:val="22"/>
          <w:szCs w:val="22"/>
        </w:rPr>
        <w:t xml:space="preserve"> Quest</w:t>
      </w:r>
      <w:r w:rsidR="004B49BB" w:rsidRPr="009E654B">
        <w:rPr>
          <w:rStyle w:val="hps"/>
          <w:sz w:val="22"/>
          <w:szCs w:val="22"/>
        </w:rPr>
        <w:t>o</w:t>
      </w:r>
      <w:r w:rsidR="00A22693" w:rsidRPr="009E654B">
        <w:rPr>
          <w:rStyle w:val="hps"/>
          <w:sz w:val="22"/>
          <w:szCs w:val="22"/>
        </w:rPr>
        <w:t xml:space="preserve"> controller</w:t>
      </w:r>
      <w:r w:rsidR="009D4990" w:rsidRPr="009E654B">
        <w:rPr>
          <w:rStyle w:val="hps"/>
          <w:sz w:val="22"/>
          <w:szCs w:val="22"/>
        </w:rPr>
        <w:t xml:space="preserve"> è responsabile </w:t>
      </w:r>
      <w:r w:rsidR="004B49BB" w:rsidRPr="009E654B">
        <w:rPr>
          <w:rStyle w:val="hps"/>
          <w:sz w:val="22"/>
          <w:szCs w:val="22"/>
        </w:rPr>
        <w:t>del</w:t>
      </w:r>
      <w:r w:rsidR="009D4990" w:rsidRPr="009E654B">
        <w:rPr>
          <w:rStyle w:val="hps"/>
          <w:sz w:val="22"/>
          <w:szCs w:val="22"/>
        </w:rPr>
        <w:t>le azioni d’</w:t>
      </w:r>
      <w:r w:rsidR="00BF55CF" w:rsidRPr="009E654B">
        <w:rPr>
          <w:rStyle w:val="hps"/>
          <w:sz w:val="22"/>
          <w:szCs w:val="22"/>
        </w:rPr>
        <w:t>intermediazione tra le</w:t>
      </w:r>
      <w:r w:rsidR="009D4990" w:rsidRPr="009E654B">
        <w:rPr>
          <w:rStyle w:val="hps"/>
          <w:sz w:val="22"/>
          <w:szCs w:val="22"/>
        </w:rPr>
        <w:t xml:space="preserve"> </w:t>
      </w:r>
      <w:r w:rsidR="009D4990" w:rsidRPr="009E654B">
        <w:rPr>
          <w:rStyle w:val="hps"/>
          <w:i/>
          <w:sz w:val="22"/>
          <w:szCs w:val="22"/>
        </w:rPr>
        <w:t>view</w:t>
      </w:r>
      <w:r w:rsidR="009D4990" w:rsidRPr="009E654B">
        <w:rPr>
          <w:rStyle w:val="hps"/>
          <w:sz w:val="22"/>
          <w:szCs w:val="22"/>
        </w:rPr>
        <w:t xml:space="preserve"> ed il </w:t>
      </w:r>
      <w:r w:rsidR="009D4990" w:rsidRPr="009E654B">
        <w:rPr>
          <w:rStyle w:val="hps"/>
          <w:i/>
          <w:sz w:val="22"/>
          <w:szCs w:val="22"/>
        </w:rPr>
        <w:t>model</w:t>
      </w:r>
      <w:r w:rsidR="009D4990" w:rsidRPr="009E654B">
        <w:rPr>
          <w:rStyle w:val="hps"/>
          <w:sz w:val="22"/>
          <w:szCs w:val="22"/>
        </w:rPr>
        <w:t xml:space="preserve"> della </w:t>
      </w:r>
      <w:r w:rsidR="00F37D34" w:rsidRPr="009E654B">
        <w:rPr>
          <w:rStyle w:val="hps"/>
          <w:sz w:val="22"/>
          <w:szCs w:val="22"/>
        </w:rPr>
        <w:t>“G</w:t>
      </w:r>
      <w:r w:rsidR="009D4990" w:rsidRPr="009E654B">
        <w:rPr>
          <w:rStyle w:val="hps"/>
          <w:sz w:val="22"/>
          <w:szCs w:val="22"/>
        </w:rPr>
        <w:t>estione d</w:t>
      </w:r>
      <w:r w:rsidR="00F37D34" w:rsidRPr="009E654B">
        <w:rPr>
          <w:rStyle w:val="hps"/>
          <w:sz w:val="22"/>
          <w:szCs w:val="22"/>
        </w:rPr>
        <w:t>egl</w:t>
      </w:r>
      <w:r w:rsidR="009D4990" w:rsidRPr="009E654B">
        <w:rPr>
          <w:rStyle w:val="hps"/>
          <w:sz w:val="22"/>
          <w:szCs w:val="22"/>
        </w:rPr>
        <w:t>i autori</w:t>
      </w:r>
      <w:r w:rsidR="00F37D34" w:rsidRPr="009E654B">
        <w:rPr>
          <w:rStyle w:val="hps"/>
          <w:sz w:val="22"/>
          <w:szCs w:val="22"/>
        </w:rPr>
        <w:t>”</w:t>
      </w:r>
      <w:r w:rsidR="00504B1A" w:rsidRPr="009E654B">
        <w:rPr>
          <w:rStyle w:val="hps"/>
          <w:sz w:val="22"/>
          <w:szCs w:val="22"/>
        </w:rPr>
        <w:t>;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ComicController</w:t>
      </w:r>
      <w:r w:rsidR="00E44DFB" w:rsidRPr="009E654B">
        <w:rPr>
          <w:rStyle w:val="hps"/>
          <w:sz w:val="22"/>
          <w:szCs w:val="22"/>
        </w:rPr>
        <w:t>:</w:t>
      </w:r>
      <w:r w:rsidR="009D4990" w:rsidRPr="009E654B">
        <w:rPr>
          <w:rStyle w:val="hps"/>
          <w:sz w:val="22"/>
          <w:szCs w:val="22"/>
        </w:rPr>
        <w:t xml:space="preserve"> Quest</w:t>
      </w:r>
      <w:r w:rsidR="004B49BB" w:rsidRPr="009E654B">
        <w:rPr>
          <w:rStyle w:val="hps"/>
          <w:sz w:val="22"/>
          <w:szCs w:val="22"/>
        </w:rPr>
        <w:t>o</w:t>
      </w:r>
      <w:r w:rsidR="009D4990" w:rsidRPr="009E654B">
        <w:rPr>
          <w:rStyle w:val="hps"/>
          <w:sz w:val="22"/>
          <w:szCs w:val="22"/>
        </w:rPr>
        <w:t xml:space="preserve"> controller è responsabile </w:t>
      </w:r>
      <w:r w:rsidR="004B49BB" w:rsidRPr="009E654B">
        <w:rPr>
          <w:rStyle w:val="hps"/>
          <w:sz w:val="22"/>
          <w:szCs w:val="22"/>
        </w:rPr>
        <w:t>del</w:t>
      </w:r>
      <w:r w:rsidR="009D4990" w:rsidRPr="009E654B">
        <w:rPr>
          <w:rStyle w:val="hps"/>
          <w:sz w:val="22"/>
          <w:szCs w:val="22"/>
        </w:rPr>
        <w:t>le azioni d’</w:t>
      </w:r>
      <w:r w:rsidR="00BF55CF" w:rsidRPr="009E654B">
        <w:rPr>
          <w:rStyle w:val="hps"/>
          <w:sz w:val="22"/>
          <w:szCs w:val="22"/>
        </w:rPr>
        <w:t>intermediazione tra le</w:t>
      </w:r>
      <w:r w:rsidR="009D4990" w:rsidRPr="009E654B">
        <w:rPr>
          <w:rStyle w:val="hps"/>
          <w:sz w:val="22"/>
          <w:szCs w:val="22"/>
        </w:rPr>
        <w:t xml:space="preserve"> </w:t>
      </w:r>
      <w:r w:rsidR="009D4990" w:rsidRPr="009E654B">
        <w:rPr>
          <w:rStyle w:val="hps"/>
          <w:i/>
          <w:sz w:val="22"/>
          <w:szCs w:val="22"/>
        </w:rPr>
        <w:t>view</w:t>
      </w:r>
      <w:r w:rsidR="009D4990" w:rsidRPr="009E654B">
        <w:rPr>
          <w:rStyle w:val="hps"/>
          <w:sz w:val="22"/>
          <w:szCs w:val="22"/>
        </w:rPr>
        <w:t xml:space="preserve"> ed il </w:t>
      </w:r>
      <w:r w:rsidR="009D4990" w:rsidRPr="009E654B">
        <w:rPr>
          <w:rStyle w:val="hps"/>
          <w:i/>
          <w:sz w:val="22"/>
          <w:szCs w:val="22"/>
        </w:rPr>
        <w:t>model</w:t>
      </w:r>
      <w:r w:rsidR="009D4990" w:rsidRPr="009E654B">
        <w:rPr>
          <w:rStyle w:val="hps"/>
          <w:sz w:val="22"/>
          <w:szCs w:val="22"/>
        </w:rPr>
        <w:t xml:space="preserve"> della </w:t>
      </w:r>
      <w:r w:rsidR="00F37D34" w:rsidRPr="009E654B">
        <w:rPr>
          <w:rStyle w:val="hps"/>
          <w:sz w:val="22"/>
          <w:szCs w:val="22"/>
        </w:rPr>
        <w:t>“G</w:t>
      </w:r>
      <w:r w:rsidR="003A29EA" w:rsidRPr="009E654B">
        <w:rPr>
          <w:rStyle w:val="hps"/>
          <w:sz w:val="22"/>
          <w:szCs w:val="22"/>
        </w:rPr>
        <w:t>estione dei fumetti</w:t>
      </w:r>
      <w:r w:rsidR="00F37D34" w:rsidRPr="009E654B">
        <w:rPr>
          <w:rStyle w:val="hps"/>
          <w:sz w:val="22"/>
          <w:szCs w:val="22"/>
        </w:rPr>
        <w:t>”</w:t>
      </w:r>
      <w:r w:rsidR="009D4990" w:rsidRPr="009E654B">
        <w:rPr>
          <w:rStyle w:val="hps"/>
          <w:sz w:val="22"/>
          <w:szCs w:val="22"/>
        </w:rPr>
        <w:t xml:space="preserve"> (compreso anche </w:t>
      </w:r>
      <w:r w:rsidR="000B647B" w:rsidRPr="009E654B">
        <w:rPr>
          <w:rStyle w:val="hps"/>
          <w:sz w:val="22"/>
          <w:szCs w:val="22"/>
        </w:rPr>
        <w:t xml:space="preserve">il requisito </w:t>
      </w:r>
      <w:r w:rsidR="004B49BB" w:rsidRPr="009E654B">
        <w:rPr>
          <w:rStyle w:val="hps"/>
          <w:sz w:val="22"/>
          <w:szCs w:val="22"/>
        </w:rPr>
        <w:t>[</w:t>
      </w:r>
      <w:r w:rsidR="000B647B" w:rsidRPr="009E654B">
        <w:rPr>
          <w:rStyle w:val="hps"/>
          <w:sz w:val="22"/>
          <w:szCs w:val="22"/>
        </w:rPr>
        <w:t>RFBO09.Gestione Stock</w:t>
      </w:r>
      <w:r w:rsidR="004B49BB" w:rsidRPr="009E654B">
        <w:rPr>
          <w:rStyle w:val="hps"/>
          <w:sz w:val="22"/>
          <w:szCs w:val="22"/>
        </w:rPr>
        <w:t>]</w:t>
      </w:r>
      <w:r w:rsidR="00504B1A" w:rsidRPr="009E654B">
        <w:rPr>
          <w:rStyle w:val="hps"/>
          <w:sz w:val="22"/>
          <w:szCs w:val="22"/>
        </w:rPr>
        <w:t>);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ErrorController</w:t>
      </w:r>
      <w:r w:rsidR="00E44DFB" w:rsidRPr="009E654B">
        <w:rPr>
          <w:rStyle w:val="hps"/>
          <w:sz w:val="22"/>
          <w:szCs w:val="22"/>
        </w:rPr>
        <w:t xml:space="preserve">: </w:t>
      </w:r>
      <w:r w:rsidR="004B49BB" w:rsidRPr="009E654B">
        <w:rPr>
          <w:rStyle w:val="hps"/>
          <w:sz w:val="22"/>
          <w:szCs w:val="22"/>
        </w:rPr>
        <w:t>Questo</w:t>
      </w:r>
      <w:r w:rsidR="000B647B" w:rsidRPr="009E654B">
        <w:rPr>
          <w:rStyle w:val="hps"/>
          <w:sz w:val="22"/>
          <w:szCs w:val="22"/>
        </w:rPr>
        <w:t xml:space="preserve"> controller dovrebbe gestire tutte le </w:t>
      </w:r>
      <w:r w:rsidR="000B647B" w:rsidRPr="009E654B">
        <w:rPr>
          <w:rStyle w:val="hps"/>
          <w:i/>
          <w:sz w:val="22"/>
          <w:szCs w:val="22"/>
        </w:rPr>
        <w:t>exception</w:t>
      </w:r>
      <w:r w:rsidR="000B647B" w:rsidRPr="009E654B">
        <w:rPr>
          <w:rStyle w:val="hps"/>
          <w:sz w:val="22"/>
          <w:szCs w:val="22"/>
        </w:rPr>
        <w:t xml:space="preserve"> e fare un </w:t>
      </w:r>
      <w:r w:rsidR="000B647B" w:rsidRPr="009E654B">
        <w:rPr>
          <w:rStyle w:val="hps"/>
          <w:i/>
          <w:sz w:val="22"/>
          <w:szCs w:val="22"/>
        </w:rPr>
        <w:t>redirect</w:t>
      </w:r>
      <w:r w:rsidR="000B647B" w:rsidRPr="009E654B">
        <w:rPr>
          <w:rStyle w:val="hps"/>
          <w:sz w:val="22"/>
          <w:szCs w:val="22"/>
        </w:rPr>
        <w:t xml:space="preserve"> ad una pagina </w:t>
      </w:r>
      <w:r w:rsidR="004B49BB" w:rsidRPr="009E654B">
        <w:rPr>
          <w:rStyle w:val="hps"/>
          <w:sz w:val="22"/>
          <w:szCs w:val="22"/>
        </w:rPr>
        <w:t>di default per gli</w:t>
      </w:r>
      <w:r w:rsidR="000B647B" w:rsidRPr="009E654B">
        <w:rPr>
          <w:rStyle w:val="hps"/>
          <w:sz w:val="22"/>
          <w:szCs w:val="22"/>
        </w:rPr>
        <w:t xml:space="preserve"> errori</w:t>
      </w:r>
      <w:r w:rsidR="00504B1A" w:rsidRPr="009E654B">
        <w:rPr>
          <w:rStyle w:val="hps"/>
          <w:sz w:val="22"/>
          <w:szCs w:val="22"/>
        </w:rPr>
        <w:t>;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GenreController</w:t>
      </w:r>
      <w:r w:rsidR="00E44DFB" w:rsidRPr="009E654B">
        <w:rPr>
          <w:rStyle w:val="hps"/>
          <w:sz w:val="22"/>
          <w:szCs w:val="22"/>
        </w:rPr>
        <w:t>:</w:t>
      </w:r>
      <w:r w:rsidR="000B647B" w:rsidRPr="009E654B">
        <w:rPr>
          <w:rStyle w:val="hps"/>
          <w:sz w:val="22"/>
          <w:szCs w:val="22"/>
        </w:rPr>
        <w:t xml:space="preserve"> Quest</w:t>
      </w:r>
      <w:r w:rsidR="004B49BB" w:rsidRPr="009E654B">
        <w:rPr>
          <w:rStyle w:val="hps"/>
          <w:sz w:val="22"/>
          <w:szCs w:val="22"/>
        </w:rPr>
        <w:t>o</w:t>
      </w:r>
      <w:r w:rsidR="000B647B" w:rsidRPr="009E654B">
        <w:rPr>
          <w:rStyle w:val="hps"/>
          <w:sz w:val="22"/>
          <w:szCs w:val="22"/>
        </w:rPr>
        <w:t xml:space="preserve"> controller è responsabile </w:t>
      </w:r>
      <w:r w:rsidR="004B49BB" w:rsidRPr="009E654B">
        <w:rPr>
          <w:rStyle w:val="hps"/>
          <w:sz w:val="22"/>
          <w:szCs w:val="22"/>
        </w:rPr>
        <w:t>del</w:t>
      </w:r>
      <w:r w:rsidR="000B647B" w:rsidRPr="009E654B">
        <w:rPr>
          <w:rStyle w:val="hps"/>
          <w:sz w:val="22"/>
          <w:szCs w:val="22"/>
        </w:rPr>
        <w:t>le azioni d’</w:t>
      </w:r>
      <w:r w:rsidR="00BF55CF" w:rsidRPr="009E654B">
        <w:rPr>
          <w:rStyle w:val="hps"/>
          <w:sz w:val="22"/>
          <w:szCs w:val="22"/>
        </w:rPr>
        <w:t>intermediazione tra l</w:t>
      </w:r>
      <w:r w:rsidR="004B49BB" w:rsidRPr="009E654B">
        <w:rPr>
          <w:rStyle w:val="hps"/>
          <w:sz w:val="22"/>
          <w:szCs w:val="22"/>
        </w:rPr>
        <w:t>a</w:t>
      </w:r>
      <w:r w:rsidR="000B647B" w:rsidRPr="009E654B">
        <w:rPr>
          <w:rStyle w:val="hps"/>
          <w:sz w:val="22"/>
          <w:szCs w:val="22"/>
        </w:rPr>
        <w:t xml:space="preserve"> </w:t>
      </w:r>
      <w:r w:rsidR="000B647B" w:rsidRPr="009E654B">
        <w:rPr>
          <w:rStyle w:val="hps"/>
          <w:i/>
          <w:sz w:val="22"/>
          <w:szCs w:val="22"/>
        </w:rPr>
        <w:t>view</w:t>
      </w:r>
      <w:r w:rsidR="000B647B" w:rsidRPr="009E654B">
        <w:rPr>
          <w:rStyle w:val="hps"/>
          <w:sz w:val="22"/>
          <w:szCs w:val="22"/>
        </w:rPr>
        <w:t xml:space="preserve"> ed il </w:t>
      </w:r>
      <w:r w:rsidR="000B647B" w:rsidRPr="009E654B">
        <w:rPr>
          <w:rStyle w:val="hps"/>
          <w:i/>
          <w:sz w:val="22"/>
          <w:szCs w:val="22"/>
        </w:rPr>
        <w:t>model</w:t>
      </w:r>
      <w:r w:rsidR="000B647B" w:rsidRPr="009E654B">
        <w:rPr>
          <w:rStyle w:val="hps"/>
          <w:sz w:val="22"/>
          <w:szCs w:val="22"/>
        </w:rPr>
        <w:t xml:space="preserve"> </w:t>
      </w:r>
      <w:r w:rsidR="004B49BB" w:rsidRPr="009E654B">
        <w:rPr>
          <w:rStyle w:val="hps"/>
          <w:sz w:val="22"/>
          <w:szCs w:val="22"/>
        </w:rPr>
        <w:t xml:space="preserve">per </w:t>
      </w:r>
      <w:r w:rsidR="000B647B" w:rsidRPr="009E654B">
        <w:rPr>
          <w:rStyle w:val="hps"/>
          <w:sz w:val="22"/>
          <w:szCs w:val="22"/>
        </w:rPr>
        <w:t xml:space="preserve">la </w:t>
      </w:r>
      <w:r w:rsidR="00F37D34" w:rsidRPr="009E654B">
        <w:rPr>
          <w:rStyle w:val="hps"/>
          <w:sz w:val="22"/>
          <w:szCs w:val="22"/>
        </w:rPr>
        <w:t>“G</w:t>
      </w:r>
      <w:r w:rsidR="000B647B" w:rsidRPr="009E654B">
        <w:rPr>
          <w:rStyle w:val="hps"/>
          <w:sz w:val="22"/>
          <w:szCs w:val="22"/>
        </w:rPr>
        <w:t>estione d</w:t>
      </w:r>
      <w:r w:rsidR="004B49BB" w:rsidRPr="009E654B">
        <w:rPr>
          <w:rStyle w:val="hps"/>
          <w:sz w:val="22"/>
          <w:szCs w:val="22"/>
        </w:rPr>
        <w:t>e</w:t>
      </w:r>
      <w:r w:rsidR="000B647B" w:rsidRPr="009E654B">
        <w:rPr>
          <w:rStyle w:val="hps"/>
          <w:sz w:val="22"/>
          <w:szCs w:val="22"/>
        </w:rPr>
        <w:t>i generi</w:t>
      </w:r>
      <w:r w:rsidR="00F37D34" w:rsidRPr="009E654B">
        <w:rPr>
          <w:rStyle w:val="hps"/>
          <w:sz w:val="22"/>
          <w:szCs w:val="22"/>
        </w:rPr>
        <w:t>”</w:t>
      </w:r>
      <w:r w:rsidR="00504B1A" w:rsidRPr="009E654B">
        <w:rPr>
          <w:rStyle w:val="hps"/>
          <w:sz w:val="22"/>
          <w:szCs w:val="22"/>
        </w:rPr>
        <w:t>;</w:t>
      </w:r>
    </w:p>
    <w:p w:rsidR="00502014" w:rsidRPr="00237D8F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HomeController</w:t>
      </w:r>
      <w:r w:rsidR="00E44DFB" w:rsidRPr="00237D8F">
        <w:rPr>
          <w:rStyle w:val="hps"/>
          <w:sz w:val="22"/>
          <w:szCs w:val="22"/>
        </w:rPr>
        <w:t>:</w:t>
      </w:r>
      <w:r w:rsidR="009D30A3" w:rsidRPr="00237D8F">
        <w:rPr>
          <w:rStyle w:val="hps"/>
          <w:sz w:val="22"/>
          <w:szCs w:val="22"/>
        </w:rPr>
        <w:t xml:space="preserve"> Quest</w:t>
      </w:r>
      <w:r w:rsidR="004B49BB" w:rsidRPr="00237D8F">
        <w:rPr>
          <w:rStyle w:val="hps"/>
          <w:sz w:val="22"/>
          <w:szCs w:val="22"/>
        </w:rPr>
        <w:t>o</w:t>
      </w:r>
      <w:r w:rsidR="009D30A3" w:rsidRPr="00237D8F">
        <w:rPr>
          <w:rStyle w:val="hps"/>
          <w:sz w:val="22"/>
          <w:szCs w:val="22"/>
        </w:rPr>
        <w:t xml:space="preserve"> controller gestisce</w:t>
      </w:r>
      <w:r w:rsidR="00D7209F" w:rsidRPr="00237D8F">
        <w:rPr>
          <w:rStyle w:val="hps"/>
          <w:sz w:val="22"/>
          <w:szCs w:val="22"/>
        </w:rPr>
        <w:t xml:space="preserve"> le funzionalità e </w:t>
      </w:r>
      <w:r w:rsidR="00DF22B0" w:rsidRPr="00237D8F">
        <w:rPr>
          <w:rStyle w:val="hps"/>
          <w:sz w:val="22"/>
          <w:szCs w:val="22"/>
        </w:rPr>
        <w:t>i cammini a</w:t>
      </w:r>
      <w:r w:rsidR="00D7209F" w:rsidRPr="00237D8F">
        <w:rPr>
          <w:rStyle w:val="hps"/>
          <w:sz w:val="22"/>
          <w:szCs w:val="22"/>
        </w:rPr>
        <w:t>l</w:t>
      </w:r>
      <w:r w:rsidR="00343213" w:rsidRPr="00237D8F">
        <w:rPr>
          <w:rStyle w:val="hps"/>
          <w:sz w:val="22"/>
          <w:szCs w:val="22"/>
        </w:rPr>
        <w:t>la “P</w:t>
      </w:r>
      <w:r w:rsidR="009D30A3" w:rsidRPr="00237D8F">
        <w:rPr>
          <w:rStyle w:val="hps"/>
          <w:sz w:val="22"/>
          <w:szCs w:val="22"/>
        </w:rPr>
        <w:t>agina principale</w:t>
      </w:r>
      <w:r w:rsidR="00343213" w:rsidRPr="00237D8F">
        <w:rPr>
          <w:rStyle w:val="hps"/>
          <w:sz w:val="22"/>
          <w:szCs w:val="22"/>
        </w:rPr>
        <w:t>”</w:t>
      </w:r>
      <w:r w:rsidR="00BF55CF" w:rsidRPr="00237D8F">
        <w:rPr>
          <w:rStyle w:val="hps"/>
          <w:sz w:val="22"/>
          <w:szCs w:val="22"/>
        </w:rPr>
        <w:t xml:space="preserve"> [con lista (</w:t>
      </w:r>
      <w:r w:rsidR="00BF55CF" w:rsidRPr="00237D8F">
        <w:rPr>
          <w:rStyle w:val="hps"/>
          <w:i/>
          <w:sz w:val="22"/>
          <w:szCs w:val="22"/>
        </w:rPr>
        <w:t>menubar</w:t>
      </w:r>
      <w:r w:rsidR="00BF55CF" w:rsidRPr="00237D8F">
        <w:rPr>
          <w:rStyle w:val="hps"/>
          <w:sz w:val="22"/>
          <w:szCs w:val="22"/>
        </w:rPr>
        <w:t>) dei generi, lista dei fumetti, filtraggi fumetti, ecc.]</w:t>
      </w:r>
      <w:r w:rsidR="004B49BB" w:rsidRPr="00237D8F">
        <w:rPr>
          <w:rStyle w:val="hps"/>
          <w:sz w:val="22"/>
          <w:szCs w:val="22"/>
        </w:rPr>
        <w:t>,</w:t>
      </w:r>
      <w:r w:rsidR="009D30A3" w:rsidRPr="00237D8F">
        <w:rPr>
          <w:rStyle w:val="hps"/>
          <w:sz w:val="22"/>
          <w:szCs w:val="22"/>
        </w:rPr>
        <w:t xml:space="preserve"> del percorso </w:t>
      </w:r>
      <w:r w:rsidR="009D30A3" w:rsidRPr="00237D8F">
        <w:rPr>
          <w:rStyle w:val="hps"/>
          <w:i/>
          <w:sz w:val="22"/>
          <w:szCs w:val="22"/>
        </w:rPr>
        <w:t>Front</w:t>
      </w:r>
      <w:r w:rsidR="009D30A3" w:rsidRPr="00237D8F">
        <w:rPr>
          <w:rStyle w:val="hps"/>
          <w:sz w:val="22"/>
          <w:szCs w:val="22"/>
        </w:rPr>
        <w:t xml:space="preserve"> </w:t>
      </w:r>
      <w:r w:rsidR="009D30A3" w:rsidRPr="00237D8F">
        <w:rPr>
          <w:rStyle w:val="hps"/>
          <w:i/>
          <w:sz w:val="22"/>
          <w:szCs w:val="22"/>
        </w:rPr>
        <w:t>Office</w:t>
      </w:r>
      <w:r w:rsidR="00504B1A" w:rsidRPr="00237D8F">
        <w:rPr>
          <w:rStyle w:val="hps"/>
          <w:sz w:val="22"/>
          <w:szCs w:val="22"/>
        </w:rPr>
        <w:t>;</w:t>
      </w:r>
    </w:p>
    <w:p w:rsidR="00502014" w:rsidRPr="009E654B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9E654B">
        <w:rPr>
          <w:rStyle w:val="hps"/>
          <w:sz w:val="22"/>
          <w:szCs w:val="22"/>
          <w:u w:val="single"/>
        </w:rPr>
        <w:t>NoteController</w:t>
      </w:r>
      <w:r w:rsidR="00E44DFB" w:rsidRPr="009E654B">
        <w:rPr>
          <w:rStyle w:val="hps"/>
          <w:sz w:val="22"/>
          <w:szCs w:val="22"/>
        </w:rPr>
        <w:t>:</w:t>
      </w:r>
      <w:r w:rsidR="000B647B" w:rsidRPr="009E654B">
        <w:rPr>
          <w:rStyle w:val="hps"/>
          <w:sz w:val="22"/>
          <w:szCs w:val="22"/>
        </w:rPr>
        <w:t xml:space="preserve"> Quest</w:t>
      </w:r>
      <w:r w:rsidR="004B49BB" w:rsidRPr="009E654B">
        <w:rPr>
          <w:rStyle w:val="hps"/>
          <w:sz w:val="22"/>
          <w:szCs w:val="22"/>
        </w:rPr>
        <w:t>o</w:t>
      </w:r>
      <w:r w:rsidR="000B647B" w:rsidRPr="009E654B">
        <w:rPr>
          <w:rStyle w:val="hps"/>
          <w:sz w:val="22"/>
          <w:szCs w:val="22"/>
        </w:rPr>
        <w:t xml:space="preserve"> controller è responsabile </w:t>
      </w:r>
      <w:r w:rsidR="004B49BB" w:rsidRPr="009E654B">
        <w:rPr>
          <w:rStyle w:val="hps"/>
          <w:sz w:val="22"/>
          <w:szCs w:val="22"/>
        </w:rPr>
        <w:t>del</w:t>
      </w:r>
      <w:r w:rsidR="000B647B" w:rsidRPr="009E654B">
        <w:rPr>
          <w:rStyle w:val="hps"/>
          <w:sz w:val="22"/>
          <w:szCs w:val="22"/>
        </w:rPr>
        <w:t>le azioni d’</w:t>
      </w:r>
      <w:r w:rsidR="00BF55CF" w:rsidRPr="009E654B">
        <w:rPr>
          <w:rStyle w:val="hps"/>
          <w:sz w:val="22"/>
          <w:szCs w:val="22"/>
        </w:rPr>
        <w:t>intermediazione tra l</w:t>
      </w:r>
      <w:r w:rsidR="004B49BB" w:rsidRPr="009E654B">
        <w:rPr>
          <w:rStyle w:val="hps"/>
          <w:sz w:val="22"/>
          <w:szCs w:val="22"/>
        </w:rPr>
        <w:t>a</w:t>
      </w:r>
      <w:r w:rsidR="000B647B" w:rsidRPr="009E654B">
        <w:rPr>
          <w:rStyle w:val="hps"/>
          <w:sz w:val="22"/>
          <w:szCs w:val="22"/>
        </w:rPr>
        <w:t xml:space="preserve"> </w:t>
      </w:r>
      <w:r w:rsidR="000B647B" w:rsidRPr="009E654B">
        <w:rPr>
          <w:rStyle w:val="hps"/>
          <w:i/>
          <w:sz w:val="22"/>
          <w:szCs w:val="22"/>
        </w:rPr>
        <w:t>view</w:t>
      </w:r>
      <w:r w:rsidR="000B647B" w:rsidRPr="009E654B">
        <w:rPr>
          <w:rStyle w:val="hps"/>
          <w:sz w:val="22"/>
          <w:szCs w:val="22"/>
        </w:rPr>
        <w:t xml:space="preserve"> ed il </w:t>
      </w:r>
      <w:r w:rsidR="000B647B" w:rsidRPr="009E654B">
        <w:rPr>
          <w:rStyle w:val="hps"/>
          <w:i/>
          <w:sz w:val="22"/>
          <w:szCs w:val="22"/>
        </w:rPr>
        <w:t>model</w:t>
      </w:r>
      <w:r w:rsidR="000B647B" w:rsidRPr="009E654B">
        <w:rPr>
          <w:rStyle w:val="hps"/>
          <w:sz w:val="22"/>
          <w:szCs w:val="22"/>
        </w:rPr>
        <w:t xml:space="preserve"> della </w:t>
      </w:r>
      <w:r w:rsidR="00343213" w:rsidRPr="009E654B">
        <w:rPr>
          <w:rStyle w:val="hps"/>
          <w:sz w:val="22"/>
          <w:szCs w:val="22"/>
        </w:rPr>
        <w:t>“G</w:t>
      </w:r>
      <w:r w:rsidR="000B647B" w:rsidRPr="009E654B">
        <w:rPr>
          <w:rStyle w:val="hps"/>
          <w:sz w:val="22"/>
          <w:szCs w:val="22"/>
        </w:rPr>
        <w:t>estione d</w:t>
      </w:r>
      <w:r w:rsidR="004B49BB" w:rsidRPr="009E654B">
        <w:rPr>
          <w:rStyle w:val="hps"/>
          <w:sz w:val="22"/>
          <w:szCs w:val="22"/>
        </w:rPr>
        <w:t>elle note</w:t>
      </w:r>
      <w:r w:rsidR="00343213" w:rsidRPr="009E654B">
        <w:rPr>
          <w:rStyle w:val="hps"/>
          <w:sz w:val="22"/>
          <w:szCs w:val="22"/>
        </w:rPr>
        <w:t>”</w:t>
      </w:r>
      <w:r w:rsidR="004B49BB" w:rsidRPr="009E654B">
        <w:rPr>
          <w:rStyle w:val="hps"/>
          <w:sz w:val="22"/>
          <w:szCs w:val="22"/>
        </w:rPr>
        <w:t xml:space="preserve"> (comment</w:t>
      </w:r>
      <w:r w:rsidR="00504B1A" w:rsidRPr="009E654B">
        <w:rPr>
          <w:rStyle w:val="hps"/>
          <w:sz w:val="22"/>
          <w:szCs w:val="22"/>
        </w:rPr>
        <w:t>i);</w:t>
      </w:r>
    </w:p>
    <w:p w:rsidR="00F02D18" w:rsidRPr="00852248" w:rsidRDefault="00F02D18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NoticeController</w:t>
      </w:r>
      <w:r w:rsidR="00E44DFB" w:rsidRPr="00852248">
        <w:rPr>
          <w:rStyle w:val="hps"/>
          <w:sz w:val="22"/>
          <w:szCs w:val="22"/>
        </w:rPr>
        <w:t>:</w:t>
      </w:r>
      <w:r w:rsidR="000B647B" w:rsidRPr="00852248">
        <w:rPr>
          <w:rStyle w:val="hps"/>
          <w:sz w:val="22"/>
          <w:szCs w:val="22"/>
        </w:rPr>
        <w:t xml:space="preserve"> Quest</w:t>
      </w:r>
      <w:r w:rsidR="004B49BB" w:rsidRPr="00852248">
        <w:rPr>
          <w:rStyle w:val="hps"/>
          <w:sz w:val="22"/>
          <w:szCs w:val="22"/>
        </w:rPr>
        <w:t>o</w:t>
      </w:r>
      <w:r w:rsidR="000B647B" w:rsidRPr="00852248">
        <w:rPr>
          <w:rStyle w:val="hps"/>
          <w:sz w:val="22"/>
          <w:szCs w:val="22"/>
        </w:rPr>
        <w:t xml:space="preserve"> controller è responsabile </w:t>
      </w:r>
      <w:r w:rsidR="004B49BB" w:rsidRPr="00852248">
        <w:rPr>
          <w:rStyle w:val="hps"/>
          <w:sz w:val="22"/>
          <w:szCs w:val="22"/>
        </w:rPr>
        <w:t>del</w:t>
      </w:r>
      <w:r w:rsidR="000B647B" w:rsidRPr="00852248">
        <w:rPr>
          <w:rStyle w:val="hps"/>
          <w:sz w:val="22"/>
          <w:szCs w:val="22"/>
        </w:rPr>
        <w:t xml:space="preserve">le azioni d’intermediazione tra la </w:t>
      </w:r>
      <w:r w:rsidR="000B647B" w:rsidRPr="00852248">
        <w:rPr>
          <w:rStyle w:val="hps"/>
          <w:i/>
          <w:sz w:val="22"/>
          <w:szCs w:val="22"/>
        </w:rPr>
        <w:t>view</w:t>
      </w:r>
      <w:r w:rsidR="000B647B" w:rsidRPr="00852248">
        <w:rPr>
          <w:rStyle w:val="hps"/>
          <w:sz w:val="22"/>
          <w:szCs w:val="22"/>
        </w:rPr>
        <w:t xml:space="preserve"> ed il </w:t>
      </w:r>
      <w:r w:rsidR="000B647B" w:rsidRPr="00852248">
        <w:rPr>
          <w:rStyle w:val="hps"/>
          <w:i/>
          <w:sz w:val="22"/>
          <w:szCs w:val="22"/>
        </w:rPr>
        <w:t>model</w:t>
      </w:r>
      <w:r w:rsidR="009D30A3" w:rsidRPr="00852248">
        <w:rPr>
          <w:rStyle w:val="hps"/>
          <w:sz w:val="22"/>
          <w:szCs w:val="22"/>
        </w:rPr>
        <w:t xml:space="preserve"> della </w:t>
      </w:r>
      <w:r w:rsidR="00343213" w:rsidRPr="00852248">
        <w:rPr>
          <w:rStyle w:val="hps"/>
          <w:sz w:val="22"/>
          <w:szCs w:val="22"/>
        </w:rPr>
        <w:t>“C</w:t>
      </w:r>
      <w:r w:rsidR="009D30A3" w:rsidRPr="00852248">
        <w:rPr>
          <w:rStyle w:val="hps"/>
          <w:sz w:val="22"/>
          <w:szCs w:val="22"/>
        </w:rPr>
        <w:t>reazione di avviso di disponibilità dei fumetti</w:t>
      </w:r>
      <w:r w:rsidR="00343213" w:rsidRPr="00852248">
        <w:rPr>
          <w:rStyle w:val="hps"/>
          <w:sz w:val="22"/>
          <w:szCs w:val="22"/>
        </w:rPr>
        <w:t>”</w:t>
      </w:r>
      <w:r w:rsidR="00504B1A" w:rsidRPr="00852248">
        <w:rPr>
          <w:rStyle w:val="hps"/>
          <w:sz w:val="22"/>
          <w:szCs w:val="22"/>
        </w:rPr>
        <w:t>;</w:t>
      </w:r>
    </w:p>
    <w:p w:rsidR="00502014" w:rsidRPr="00852248" w:rsidRDefault="00502014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PublishingHouseController</w:t>
      </w:r>
      <w:r w:rsidR="00E44DFB" w:rsidRPr="00852248">
        <w:rPr>
          <w:rStyle w:val="hps"/>
          <w:sz w:val="22"/>
          <w:szCs w:val="22"/>
        </w:rPr>
        <w:t>:</w:t>
      </w:r>
      <w:r w:rsidR="000B647B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 è responsabile delle</w:t>
      </w:r>
      <w:r w:rsidR="000B647B" w:rsidRPr="00852248">
        <w:rPr>
          <w:rStyle w:val="hps"/>
          <w:sz w:val="22"/>
          <w:szCs w:val="22"/>
        </w:rPr>
        <w:t xml:space="preserve"> azioni d’</w:t>
      </w:r>
      <w:r w:rsidR="00BF55CF" w:rsidRPr="00852248">
        <w:rPr>
          <w:rStyle w:val="hps"/>
          <w:sz w:val="22"/>
          <w:szCs w:val="22"/>
        </w:rPr>
        <w:t>intermediazione tra l</w:t>
      </w:r>
      <w:r w:rsidR="004B49BB" w:rsidRPr="00852248">
        <w:rPr>
          <w:rStyle w:val="hps"/>
          <w:sz w:val="22"/>
          <w:szCs w:val="22"/>
        </w:rPr>
        <w:t>a</w:t>
      </w:r>
      <w:r w:rsidR="000B647B" w:rsidRPr="00852248">
        <w:rPr>
          <w:rStyle w:val="hps"/>
          <w:sz w:val="22"/>
          <w:szCs w:val="22"/>
        </w:rPr>
        <w:t xml:space="preserve"> </w:t>
      </w:r>
      <w:r w:rsidR="000B647B" w:rsidRPr="00852248">
        <w:rPr>
          <w:rStyle w:val="hps"/>
          <w:i/>
          <w:sz w:val="22"/>
          <w:szCs w:val="22"/>
        </w:rPr>
        <w:t>view</w:t>
      </w:r>
      <w:r w:rsidR="000B647B" w:rsidRPr="00852248">
        <w:rPr>
          <w:rStyle w:val="hps"/>
          <w:sz w:val="22"/>
          <w:szCs w:val="22"/>
        </w:rPr>
        <w:t xml:space="preserve"> ed il </w:t>
      </w:r>
      <w:r w:rsidR="000B647B" w:rsidRPr="00852248">
        <w:rPr>
          <w:rStyle w:val="hps"/>
          <w:i/>
          <w:sz w:val="22"/>
          <w:szCs w:val="22"/>
        </w:rPr>
        <w:t>model</w:t>
      </w:r>
      <w:r w:rsidR="000B647B" w:rsidRPr="00852248">
        <w:rPr>
          <w:rStyle w:val="hps"/>
          <w:sz w:val="22"/>
          <w:szCs w:val="22"/>
        </w:rPr>
        <w:t xml:space="preserve"> della </w:t>
      </w:r>
      <w:r w:rsidR="00343213" w:rsidRPr="00852248">
        <w:rPr>
          <w:rStyle w:val="hps"/>
          <w:sz w:val="22"/>
          <w:szCs w:val="22"/>
        </w:rPr>
        <w:t>“G</w:t>
      </w:r>
      <w:r w:rsidR="000B647B" w:rsidRPr="00852248">
        <w:rPr>
          <w:rStyle w:val="hps"/>
          <w:sz w:val="22"/>
          <w:szCs w:val="22"/>
        </w:rPr>
        <w:t>estione di case editrice</w:t>
      </w:r>
      <w:r w:rsidR="00343213" w:rsidRPr="00852248">
        <w:rPr>
          <w:rStyle w:val="hps"/>
          <w:sz w:val="22"/>
          <w:szCs w:val="22"/>
        </w:rPr>
        <w:t>”</w:t>
      </w:r>
      <w:r w:rsidR="00504B1A" w:rsidRPr="00852248">
        <w:rPr>
          <w:rStyle w:val="hps"/>
          <w:sz w:val="22"/>
          <w:szCs w:val="22"/>
        </w:rPr>
        <w:t>;</w:t>
      </w:r>
    </w:p>
    <w:p w:rsidR="00502014" w:rsidRPr="00852248" w:rsidRDefault="00F02D18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ReserveController</w:t>
      </w:r>
      <w:r w:rsidR="00E44DFB" w:rsidRPr="00852248">
        <w:rPr>
          <w:rStyle w:val="hps"/>
          <w:sz w:val="22"/>
          <w:szCs w:val="22"/>
        </w:rPr>
        <w:t>:</w:t>
      </w:r>
      <w:r w:rsidR="009D30A3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 è responsabile delle</w:t>
      </w:r>
      <w:r w:rsidR="00D7209F" w:rsidRPr="00852248">
        <w:rPr>
          <w:rStyle w:val="hps"/>
          <w:sz w:val="22"/>
          <w:szCs w:val="22"/>
        </w:rPr>
        <w:t xml:space="preserve"> azioni d’</w:t>
      </w:r>
      <w:r w:rsidR="00BF55CF" w:rsidRPr="00852248">
        <w:rPr>
          <w:rStyle w:val="hps"/>
          <w:sz w:val="22"/>
          <w:szCs w:val="22"/>
        </w:rPr>
        <w:t>intermediazione tra l</w:t>
      </w:r>
      <w:r w:rsidR="004B49BB" w:rsidRPr="00852248">
        <w:rPr>
          <w:rStyle w:val="hps"/>
          <w:sz w:val="22"/>
          <w:szCs w:val="22"/>
        </w:rPr>
        <w:t xml:space="preserve">a </w:t>
      </w:r>
      <w:r w:rsidR="00D7209F" w:rsidRPr="00852248">
        <w:rPr>
          <w:rStyle w:val="hps"/>
          <w:i/>
          <w:sz w:val="22"/>
          <w:szCs w:val="22"/>
        </w:rPr>
        <w:t>view</w:t>
      </w:r>
      <w:r w:rsidR="00D7209F" w:rsidRPr="00852248">
        <w:rPr>
          <w:rStyle w:val="hps"/>
          <w:sz w:val="22"/>
          <w:szCs w:val="22"/>
        </w:rPr>
        <w:t xml:space="preserve"> ed il </w:t>
      </w:r>
      <w:r w:rsidR="00D7209F" w:rsidRPr="00852248">
        <w:rPr>
          <w:rStyle w:val="hps"/>
          <w:i/>
          <w:sz w:val="22"/>
          <w:szCs w:val="22"/>
        </w:rPr>
        <w:t>model</w:t>
      </w:r>
      <w:r w:rsidR="00D7209F" w:rsidRPr="00852248">
        <w:rPr>
          <w:rStyle w:val="hps"/>
          <w:sz w:val="22"/>
          <w:szCs w:val="22"/>
        </w:rPr>
        <w:t xml:space="preserve"> della </w:t>
      </w:r>
      <w:r w:rsidR="00343213" w:rsidRPr="00852248">
        <w:rPr>
          <w:rStyle w:val="hps"/>
          <w:sz w:val="22"/>
          <w:szCs w:val="22"/>
        </w:rPr>
        <w:t>“Gestione delle</w:t>
      </w:r>
      <w:r w:rsidR="00D7209F" w:rsidRPr="00852248">
        <w:rPr>
          <w:rStyle w:val="hps"/>
          <w:sz w:val="22"/>
          <w:szCs w:val="22"/>
        </w:rPr>
        <w:t xml:space="preserve"> prenotazioni</w:t>
      </w:r>
      <w:r w:rsidR="00343213" w:rsidRPr="00852248">
        <w:rPr>
          <w:rStyle w:val="hps"/>
          <w:sz w:val="22"/>
          <w:szCs w:val="22"/>
        </w:rPr>
        <w:t>”</w:t>
      </w:r>
      <w:r w:rsidR="00504B1A" w:rsidRPr="00852248">
        <w:rPr>
          <w:rStyle w:val="hps"/>
          <w:sz w:val="22"/>
          <w:szCs w:val="22"/>
        </w:rPr>
        <w:t>;</w:t>
      </w:r>
    </w:p>
    <w:p w:rsidR="00F02D18" w:rsidRPr="00852248" w:rsidRDefault="00F02D18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SuggestionController</w:t>
      </w:r>
      <w:r w:rsidR="00E44DFB" w:rsidRPr="00852248">
        <w:rPr>
          <w:rStyle w:val="hps"/>
          <w:sz w:val="22"/>
          <w:szCs w:val="22"/>
        </w:rPr>
        <w:t>:</w:t>
      </w:r>
      <w:r w:rsidR="000B647B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 è responsabile delle</w:t>
      </w:r>
      <w:r w:rsidR="000B647B" w:rsidRPr="00852248">
        <w:rPr>
          <w:rStyle w:val="hps"/>
          <w:sz w:val="22"/>
          <w:szCs w:val="22"/>
        </w:rPr>
        <w:t xml:space="preserve"> azioni d’</w:t>
      </w:r>
      <w:r w:rsidR="00BF55CF" w:rsidRPr="00852248">
        <w:rPr>
          <w:rStyle w:val="hps"/>
          <w:sz w:val="22"/>
          <w:szCs w:val="22"/>
        </w:rPr>
        <w:t>intermediazione tra l</w:t>
      </w:r>
      <w:r w:rsidR="004B49BB" w:rsidRPr="00852248">
        <w:rPr>
          <w:rStyle w:val="hps"/>
          <w:sz w:val="22"/>
          <w:szCs w:val="22"/>
        </w:rPr>
        <w:t>a</w:t>
      </w:r>
      <w:r w:rsidR="000B647B" w:rsidRPr="00852248">
        <w:rPr>
          <w:rStyle w:val="hps"/>
          <w:sz w:val="22"/>
          <w:szCs w:val="22"/>
        </w:rPr>
        <w:t xml:space="preserve"> </w:t>
      </w:r>
      <w:r w:rsidR="000B647B" w:rsidRPr="00852248">
        <w:rPr>
          <w:rStyle w:val="hps"/>
          <w:i/>
          <w:sz w:val="22"/>
          <w:szCs w:val="22"/>
        </w:rPr>
        <w:t>view</w:t>
      </w:r>
      <w:r w:rsidR="000B647B" w:rsidRPr="00852248">
        <w:rPr>
          <w:rStyle w:val="hps"/>
          <w:sz w:val="22"/>
          <w:szCs w:val="22"/>
        </w:rPr>
        <w:t xml:space="preserve"> ed il </w:t>
      </w:r>
      <w:r w:rsidR="000B647B" w:rsidRPr="00852248">
        <w:rPr>
          <w:rStyle w:val="hps"/>
          <w:i/>
          <w:sz w:val="22"/>
          <w:szCs w:val="22"/>
        </w:rPr>
        <w:t>model</w:t>
      </w:r>
      <w:r w:rsidR="000B647B" w:rsidRPr="00852248">
        <w:rPr>
          <w:rStyle w:val="hps"/>
          <w:sz w:val="22"/>
          <w:szCs w:val="22"/>
        </w:rPr>
        <w:t xml:space="preserve"> della </w:t>
      </w:r>
      <w:r w:rsidR="00343213" w:rsidRPr="00852248">
        <w:rPr>
          <w:rStyle w:val="hps"/>
          <w:sz w:val="22"/>
          <w:szCs w:val="22"/>
        </w:rPr>
        <w:t>“G</w:t>
      </w:r>
      <w:r w:rsidR="000B647B" w:rsidRPr="00852248">
        <w:rPr>
          <w:rStyle w:val="hps"/>
          <w:sz w:val="22"/>
          <w:szCs w:val="22"/>
        </w:rPr>
        <w:t>estione dei suggerimenti</w:t>
      </w:r>
      <w:r w:rsidR="00343213" w:rsidRPr="00852248">
        <w:rPr>
          <w:rStyle w:val="hps"/>
          <w:sz w:val="22"/>
          <w:szCs w:val="22"/>
        </w:rPr>
        <w:t>”</w:t>
      </w:r>
      <w:r w:rsidR="00504B1A" w:rsidRPr="00852248">
        <w:rPr>
          <w:rStyle w:val="hps"/>
          <w:sz w:val="22"/>
          <w:szCs w:val="22"/>
        </w:rPr>
        <w:t>;</w:t>
      </w:r>
    </w:p>
    <w:p w:rsidR="00A22693" w:rsidRPr="00852248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UserController</w:t>
      </w:r>
      <w:r w:rsidR="00E44DFB" w:rsidRPr="00852248">
        <w:rPr>
          <w:rStyle w:val="hps"/>
          <w:sz w:val="22"/>
          <w:szCs w:val="22"/>
        </w:rPr>
        <w:t>:</w:t>
      </w:r>
      <w:r w:rsidR="000B647B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 è responsabile delle</w:t>
      </w:r>
      <w:r w:rsidR="000B647B" w:rsidRPr="00852248">
        <w:rPr>
          <w:rStyle w:val="hps"/>
          <w:sz w:val="22"/>
          <w:szCs w:val="22"/>
        </w:rPr>
        <w:t xml:space="preserve"> azioni d’intermediazione tra la </w:t>
      </w:r>
      <w:r w:rsidR="000B647B" w:rsidRPr="00852248">
        <w:rPr>
          <w:rStyle w:val="hps"/>
          <w:i/>
          <w:sz w:val="22"/>
          <w:szCs w:val="22"/>
        </w:rPr>
        <w:t>view</w:t>
      </w:r>
      <w:r w:rsidR="000B647B" w:rsidRPr="00852248">
        <w:rPr>
          <w:rStyle w:val="hps"/>
          <w:sz w:val="22"/>
          <w:szCs w:val="22"/>
        </w:rPr>
        <w:t xml:space="preserve"> ed il </w:t>
      </w:r>
      <w:r w:rsidR="000B647B" w:rsidRPr="00852248">
        <w:rPr>
          <w:rStyle w:val="hps"/>
          <w:i/>
          <w:sz w:val="22"/>
          <w:szCs w:val="22"/>
        </w:rPr>
        <w:t>model</w:t>
      </w:r>
      <w:r w:rsidR="000B647B" w:rsidRPr="00852248">
        <w:rPr>
          <w:rStyle w:val="hps"/>
          <w:sz w:val="22"/>
          <w:szCs w:val="22"/>
        </w:rPr>
        <w:t xml:space="preserve"> della </w:t>
      </w:r>
      <w:r w:rsidR="00343213" w:rsidRPr="00852248">
        <w:rPr>
          <w:rStyle w:val="hps"/>
          <w:sz w:val="22"/>
          <w:szCs w:val="22"/>
        </w:rPr>
        <w:t>“G</w:t>
      </w:r>
      <w:r w:rsidR="000B647B" w:rsidRPr="00852248">
        <w:rPr>
          <w:rStyle w:val="hps"/>
          <w:sz w:val="22"/>
          <w:szCs w:val="22"/>
        </w:rPr>
        <w:t xml:space="preserve">estione di </w:t>
      </w:r>
      <w:r w:rsidR="00BF55CF" w:rsidRPr="00852248">
        <w:rPr>
          <w:rStyle w:val="hps"/>
          <w:sz w:val="22"/>
          <w:szCs w:val="22"/>
        </w:rPr>
        <w:t xml:space="preserve">tutti </w:t>
      </w:r>
      <w:r w:rsidR="00343213" w:rsidRPr="00852248">
        <w:rPr>
          <w:rStyle w:val="hps"/>
          <w:sz w:val="22"/>
          <w:szCs w:val="22"/>
        </w:rPr>
        <w:t xml:space="preserve">i </w:t>
      </w:r>
      <w:r w:rsidR="00BF55CF" w:rsidRPr="00852248">
        <w:rPr>
          <w:rStyle w:val="hps"/>
          <w:sz w:val="22"/>
          <w:szCs w:val="22"/>
        </w:rPr>
        <w:t xml:space="preserve">tipi di </w:t>
      </w:r>
      <w:r w:rsidR="000B647B" w:rsidRPr="00852248">
        <w:rPr>
          <w:rStyle w:val="hps"/>
          <w:sz w:val="22"/>
          <w:szCs w:val="22"/>
        </w:rPr>
        <w:t>utenti</w:t>
      </w:r>
      <w:r w:rsidR="00343213" w:rsidRPr="00852248">
        <w:rPr>
          <w:rStyle w:val="hps"/>
          <w:sz w:val="22"/>
          <w:szCs w:val="22"/>
        </w:rPr>
        <w:t>”</w:t>
      </w:r>
      <w:r w:rsidR="00504B1A" w:rsidRPr="00852248">
        <w:rPr>
          <w:rStyle w:val="hps"/>
          <w:sz w:val="22"/>
          <w:szCs w:val="22"/>
        </w:rPr>
        <w:t>;</w:t>
      </w:r>
    </w:p>
    <w:p w:rsidR="00A22693" w:rsidRPr="00852248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852248">
        <w:rPr>
          <w:rStyle w:val="hps"/>
          <w:sz w:val="22"/>
          <w:szCs w:val="22"/>
          <w:u w:val="single"/>
        </w:rPr>
        <w:t>ComicFrontController</w:t>
      </w:r>
      <w:r w:rsidR="00E44DFB" w:rsidRPr="00852248">
        <w:rPr>
          <w:rStyle w:val="hps"/>
          <w:sz w:val="22"/>
          <w:szCs w:val="22"/>
        </w:rPr>
        <w:t>:</w:t>
      </w:r>
      <w:r w:rsidR="009D30A3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</w:t>
      </w:r>
      <w:r w:rsidR="00BF55CF" w:rsidRPr="00852248">
        <w:rPr>
          <w:rStyle w:val="hps"/>
          <w:sz w:val="22"/>
          <w:szCs w:val="22"/>
        </w:rPr>
        <w:t xml:space="preserve"> gestisce le funzionalità e </w:t>
      </w:r>
      <w:r w:rsidR="00DF22B0" w:rsidRPr="00852248">
        <w:rPr>
          <w:rStyle w:val="hps"/>
          <w:sz w:val="22"/>
          <w:szCs w:val="22"/>
        </w:rPr>
        <w:t>cammini</w:t>
      </w:r>
      <w:r w:rsidR="00BF55CF" w:rsidRPr="00852248">
        <w:rPr>
          <w:rStyle w:val="hps"/>
          <w:sz w:val="22"/>
          <w:szCs w:val="22"/>
        </w:rPr>
        <w:t xml:space="preserve"> della pagina intermediaria “Visualizzare un singolo Fumetto”</w:t>
      </w:r>
      <w:r w:rsidR="004B49BB" w:rsidRPr="00852248">
        <w:rPr>
          <w:rStyle w:val="hps"/>
          <w:sz w:val="22"/>
          <w:szCs w:val="22"/>
        </w:rPr>
        <w:t>,</w:t>
      </w:r>
      <w:r w:rsidR="00BF55CF" w:rsidRPr="00852248">
        <w:rPr>
          <w:rStyle w:val="hps"/>
          <w:sz w:val="22"/>
          <w:szCs w:val="22"/>
        </w:rPr>
        <w:t xml:space="preserve"> del percorso </w:t>
      </w:r>
      <w:r w:rsidR="00BF55CF" w:rsidRPr="00852248">
        <w:rPr>
          <w:rStyle w:val="hps"/>
          <w:i/>
          <w:sz w:val="22"/>
          <w:szCs w:val="22"/>
        </w:rPr>
        <w:t>Front</w:t>
      </w:r>
      <w:r w:rsidR="00BF55CF" w:rsidRPr="00852248">
        <w:rPr>
          <w:rStyle w:val="hps"/>
          <w:sz w:val="22"/>
          <w:szCs w:val="22"/>
        </w:rPr>
        <w:t xml:space="preserve"> </w:t>
      </w:r>
      <w:r w:rsidR="00BF55CF" w:rsidRPr="00852248">
        <w:rPr>
          <w:rStyle w:val="hps"/>
          <w:i/>
          <w:sz w:val="22"/>
          <w:szCs w:val="22"/>
        </w:rPr>
        <w:t>Office</w:t>
      </w:r>
      <w:r w:rsidR="00504B1A" w:rsidRPr="00852248">
        <w:rPr>
          <w:rStyle w:val="hps"/>
          <w:sz w:val="22"/>
          <w:szCs w:val="22"/>
        </w:rPr>
        <w:t>;</w:t>
      </w:r>
    </w:p>
    <w:p w:rsidR="00A22693" w:rsidRPr="00852248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A34A93">
        <w:rPr>
          <w:rStyle w:val="hps"/>
          <w:sz w:val="22"/>
          <w:szCs w:val="22"/>
          <w:u w:val="single"/>
        </w:rPr>
        <w:t>GenreFrontController</w:t>
      </w:r>
      <w:r w:rsidR="00E44DFB" w:rsidRPr="00852248">
        <w:rPr>
          <w:rStyle w:val="hps"/>
          <w:sz w:val="22"/>
          <w:szCs w:val="22"/>
        </w:rPr>
        <w:t>:</w:t>
      </w:r>
      <w:r w:rsidR="00D7209F" w:rsidRPr="00852248">
        <w:rPr>
          <w:rStyle w:val="hps"/>
          <w:sz w:val="22"/>
          <w:szCs w:val="22"/>
        </w:rPr>
        <w:t xml:space="preserve"> </w:t>
      </w:r>
      <w:r w:rsidR="004B49BB" w:rsidRPr="00852248">
        <w:rPr>
          <w:rStyle w:val="hps"/>
          <w:sz w:val="22"/>
          <w:szCs w:val="22"/>
        </w:rPr>
        <w:t>Questo controller</w:t>
      </w:r>
      <w:r w:rsidR="00BF55CF" w:rsidRPr="00852248">
        <w:rPr>
          <w:rStyle w:val="hps"/>
          <w:sz w:val="22"/>
          <w:szCs w:val="22"/>
        </w:rPr>
        <w:t xml:space="preserve"> gestisce le funzionalità e </w:t>
      </w:r>
      <w:r w:rsidR="00852248">
        <w:rPr>
          <w:rStyle w:val="hps"/>
          <w:sz w:val="22"/>
          <w:szCs w:val="22"/>
        </w:rPr>
        <w:t>cammini</w:t>
      </w:r>
      <w:r w:rsidR="00BF55CF" w:rsidRPr="00852248">
        <w:rPr>
          <w:rStyle w:val="hps"/>
          <w:sz w:val="22"/>
          <w:szCs w:val="22"/>
        </w:rPr>
        <w:t xml:space="preserve"> della pagina intermediaria di </w:t>
      </w:r>
      <w:r w:rsidR="00343213" w:rsidRPr="00852248">
        <w:rPr>
          <w:rStyle w:val="hps"/>
          <w:sz w:val="22"/>
          <w:szCs w:val="22"/>
        </w:rPr>
        <w:t>“V</w:t>
      </w:r>
      <w:r w:rsidR="00BF55CF" w:rsidRPr="00852248">
        <w:rPr>
          <w:rStyle w:val="hps"/>
          <w:sz w:val="22"/>
          <w:szCs w:val="22"/>
        </w:rPr>
        <w:t xml:space="preserve">isualizzazione dei fumetti </w:t>
      </w:r>
      <w:r w:rsidR="004B49BB" w:rsidRPr="00852248">
        <w:rPr>
          <w:rStyle w:val="hps"/>
          <w:sz w:val="22"/>
          <w:szCs w:val="22"/>
        </w:rPr>
        <w:t>per un</w:t>
      </w:r>
      <w:r w:rsidR="00BF55CF" w:rsidRPr="00852248">
        <w:rPr>
          <w:rStyle w:val="hps"/>
          <w:sz w:val="22"/>
          <w:szCs w:val="22"/>
        </w:rPr>
        <w:t xml:space="preserve"> determinato gener</w:t>
      </w:r>
      <w:r w:rsidR="004B49BB" w:rsidRPr="00852248">
        <w:rPr>
          <w:rStyle w:val="hps"/>
          <w:sz w:val="22"/>
          <w:szCs w:val="22"/>
        </w:rPr>
        <w:t>e</w:t>
      </w:r>
      <w:r w:rsidR="00343213" w:rsidRPr="00852248">
        <w:rPr>
          <w:rStyle w:val="hps"/>
          <w:sz w:val="22"/>
          <w:szCs w:val="22"/>
        </w:rPr>
        <w:t>”</w:t>
      </w:r>
      <w:r w:rsidR="004B49BB" w:rsidRPr="00852248">
        <w:rPr>
          <w:rStyle w:val="hps"/>
          <w:sz w:val="22"/>
          <w:szCs w:val="22"/>
        </w:rPr>
        <w:t>,</w:t>
      </w:r>
      <w:r w:rsidR="00BF55CF" w:rsidRPr="00852248">
        <w:rPr>
          <w:rStyle w:val="hps"/>
          <w:sz w:val="22"/>
          <w:szCs w:val="22"/>
        </w:rPr>
        <w:t xml:space="preserve"> del percorso </w:t>
      </w:r>
      <w:r w:rsidR="00BF55CF" w:rsidRPr="00852248">
        <w:rPr>
          <w:rStyle w:val="hps"/>
          <w:i/>
          <w:sz w:val="22"/>
          <w:szCs w:val="22"/>
        </w:rPr>
        <w:t>Front Office</w:t>
      </w:r>
      <w:r w:rsidR="00504B1A" w:rsidRPr="00852248">
        <w:rPr>
          <w:rStyle w:val="hps"/>
          <w:sz w:val="22"/>
          <w:szCs w:val="22"/>
        </w:rPr>
        <w:t>;</w:t>
      </w:r>
    </w:p>
    <w:p w:rsidR="00A22693" w:rsidRPr="00A34A93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A34A93">
        <w:rPr>
          <w:rStyle w:val="hps"/>
          <w:sz w:val="22"/>
          <w:szCs w:val="22"/>
          <w:u w:val="single"/>
        </w:rPr>
        <w:t>ReserveFrontController</w:t>
      </w:r>
      <w:r w:rsidR="00E44DFB" w:rsidRPr="00A34A93">
        <w:rPr>
          <w:rStyle w:val="hps"/>
          <w:sz w:val="22"/>
          <w:szCs w:val="22"/>
        </w:rPr>
        <w:t>:</w:t>
      </w:r>
      <w:r w:rsidR="00BF55CF" w:rsidRPr="00A34A93">
        <w:rPr>
          <w:rStyle w:val="hps"/>
          <w:sz w:val="22"/>
          <w:szCs w:val="22"/>
        </w:rPr>
        <w:t xml:space="preserve"> </w:t>
      </w:r>
      <w:r w:rsidR="004B49BB" w:rsidRPr="00A34A93">
        <w:rPr>
          <w:rStyle w:val="hps"/>
          <w:sz w:val="22"/>
          <w:szCs w:val="22"/>
        </w:rPr>
        <w:t>Questo controller</w:t>
      </w:r>
      <w:r w:rsidR="00BF55CF" w:rsidRPr="00A34A93">
        <w:rPr>
          <w:rStyle w:val="hps"/>
          <w:sz w:val="22"/>
          <w:szCs w:val="22"/>
        </w:rPr>
        <w:t xml:space="preserve"> gestisce le funzionalità e </w:t>
      </w:r>
      <w:r w:rsidR="00A34A93">
        <w:rPr>
          <w:rStyle w:val="hps"/>
          <w:sz w:val="22"/>
          <w:szCs w:val="22"/>
        </w:rPr>
        <w:t xml:space="preserve">i </w:t>
      </w:r>
      <w:r w:rsidR="00852248" w:rsidRPr="00A34A93">
        <w:rPr>
          <w:rStyle w:val="hps"/>
          <w:sz w:val="22"/>
          <w:szCs w:val="22"/>
        </w:rPr>
        <w:t>cammini</w:t>
      </w:r>
      <w:r w:rsidR="00BF55CF" w:rsidRPr="00A34A93">
        <w:rPr>
          <w:rStyle w:val="hps"/>
          <w:sz w:val="22"/>
          <w:szCs w:val="22"/>
        </w:rPr>
        <w:t xml:space="preserve"> di </w:t>
      </w:r>
      <w:r w:rsidR="00D83468" w:rsidRPr="00A34A93">
        <w:rPr>
          <w:rStyle w:val="hps"/>
          <w:sz w:val="22"/>
          <w:szCs w:val="22"/>
        </w:rPr>
        <w:t>“</w:t>
      </w:r>
      <w:r w:rsidR="00BF55CF" w:rsidRPr="00A34A93">
        <w:rPr>
          <w:rStyle w:val="hps"/>
          <w:sz w:val="22"/>
          <w:szCs w:val="22"/>
        </w:rPr>
        <w:t>creazione di una prenotazione</w:t>
      </w:r>
      <w:r w:rsidR="00D83468" w:rsidRPr="00A34A93">
        <w:rPr>
          <w:rStyle w:val="hps"/>
          <w:sz w:val="22"/>
          <w:szCs w:val="22"/>
        </w:rPr>
        <w:t>”</w:t>
      </w:r>
      <w:r w:rsidR="00504B1A" w:rsidRPr="00A34A93">
        <w:rPr>
          <w:rStyle w:val="hps"/>
          <w:sz w:val="22"/>
          <w:szCs w:val="22"/>
        </w:rPr>
        <w:t>;</w:t>
      </w:r>
      <w:r w:rsidR="00BF55CF" w:rsidRPr="00A34A93">
        <w:rPr>
          <w:rStyle w:val="hps"/>
          <w:sz w:val="22"/>
          <w:szCs w:val="22"/>
        </w:rPr>
        <w:t xml:space="preserve"> </w:t>
      </w:r>
    </w:p>
    <w:p w:rsidR="00A22693" w:rsidRPr="00A34A93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A34A93">
        <w:rPr>
          <w:rStyle w:val="hps"/>
          <w:sz w:val="22"/>
          <w:szCs w:val="22"/>
          <w:u w:val="single"/>
        </w:rPr>
        <w:t>SuggestionFrontController</w:t>
      </w:r>
      <w:r w:rsidR="00E44DFB" w:rsidRPr="00A34A93">
        <w:rPr>
          <w:rStyle w:val="hps"/>
          <w:sz w:val="22"/>
          <w:szCs w:val="22"/>
        </w:rPr>
        <w:t>:</w:t>
      </w:r>
      <w:r w:rsidR="00BF55CF" w:rsidRPr="00A34A93">
        <w:rPr>
          <w:rStyle w:val="hps"/>
          <w:sz w:val="22"/>
          <w:szCs w:val="22"/>
        </w:rPr>
        <w:t xml:space="preserve"> </w:t>
      </w:r>
      <w:r w:rsidR="004B49BB" w:rsidRPr="00A34A93">
        <w:rPr>
          <w:rStyle w:val="hps"/>
          <w:sz w:val="22"/>
          <w:szCs w:val="22"/>
        </w:rPr>
        <w:t>Questo controller</w:t>
      </w:r>
      <w:r w:rsidR="00BF55CF" w:rsidRPr="00A34A93">
        <w:rPr>
          <w:rStyle w:val="hps"/>
          <w:sz w:val="22"/>
          <w:szCs w:val="22"/>
        </w:rPr>
        <w:t xml:space="preserve"> gestisce le funzionalità e </w:t>
      </w:r>
      <w:r w:rsidR="00A34A93">
        <w:rPr>
          <w:rStyle w:val="hps"/>
          <w:sz w:val="22"/>
          <w:szCs w:val="22"/>
        </w:rPr>
        <w:t>i cammini</w:t>
      </w:r>
      <w:r w:rsidR="00BF55CF" w:rsidRPr="00A34A93">
        <w:rPr>
          <w:rStyle w:val="hps"/>
          <w:sz w:val="22"/>
          <w:szCs w:val="22"/>
        </w:rPr>
        <w:t xml:space="preserve"> di </w:t>
      </w:r>
      <w:r w:rsidR="00D83468" w:rsidRPr="00A34A93">
        <w:rPr>
          <w:rStyle w:val="hps"/>
          <w:sz w:val="22"/>
          <w:szCs w:val="22"/>
        </w:rPr>
        <w:t>“</w:t>
      </w:r>
      <w:r w:rsidR="00BF55CF" w:rsidRPr="00A34A93">
        <w:rPr>
          <w:rStyle w:val="hps"/>
          <w:sz w:val="22"/>
          <w:szCs w:val="22"/>
        </w:rPr>
        <w:t>creazione di un suggerimento</w:t>
      </w:r>
      <w:r w:rsidR="00D83468" w:rsidRPr="00A34A93">
        <w:rPr>
          <w:rStyle w:val="hps"/>
          <w:sz w:val="22"/>
          <w:szCs w:val="22"/>
        </w:rPr>
        <w:t>”</w:t>
      </w:r>
      <w:r w:rsidR="00504B1A" w:rsidRPr="00A34A93">
        <w:rPr>
          <w:rStyle w:val="hps"/>
          <w:sz w:val="22"/>
          <w:szCs w:val="22"/>
        </w:rPr>
        <w:t>;</w:t>
      </w:r>
    </w:p>
    <w:p w:rsidR="00A22693" w:rsidRDefault="00A22693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Cs w:val="22"/>
        </w:rPr>
      </w:pPr>
      <w:r w:rsidRPr="00A34A93">
        <w:rPr>
          <w:rStyle w:val="hps"/>
          <w:sz w:val="22"/>
          <w:szCs w:val="22"/>
          <w:u w:val="single"/>
        </w:rPr>
        <w:t>UserFrontController</w:t>
      </w:r>
      <w:r w:rsidR="00E44DFB" w:rsidRPr="00A34A93">
        <w:rPr>
          <w:rStyle w:val="hps"/>
          <w:sz w:val="22"/>
          <w:szCs w:val="22"/>
        </w:rPr>
        <w:t>:</w:t>
      </w:r>
      <w:r w:rsidR="00BF55CF" w:rsidRPr="00A34A93">
        <w:rPr>
          <w:rStyle w:val="hps"/>
          <w:sz w:val="22"/>
          <w:szCs w:val="22"/>
        </w:rPr>
        <w:t xml:space="preserve"> </w:t>
      </w:r>
      <w:r w:rsidR="004B49BB" w:rsidRPr="00A34A93">
        <w:rPr>
          <w:rStyle w:val="hps"/>
          <w:sz w:val="22"/>
          <w:szCs w:val="22"/>
        </w:rPr>
        <w:t>Questo controller è responsabile delle</w:t>
      </w:r>
      <w:r w:rsidR="00D83468" w:rsidRPr="00A34A93">
        <w:rPr>
          <w:rStyle w:val="hps"/>
          <w:sz w:val="22"/>
          <w:szCs w:val="22"/>
        </w:rPr>
        <w:t xml:space="preserve"> azioni d’intermediazione tra la</w:t>
      </w:r>
      <w:r w:rsidR="00BF55CF" w:rsidRPr="00A34A93">
        <w:rPr>
          <w:rStyle w:val="hps"/>
          <w:sz w:val="22"/>
          <w:szCs w:val="22"/>
        </w:rPr>
        <w:t xml:space="preserve"> </w:t>
      </w:r>
      <w:r w:rsidR="00BF55CF" w:rsidRPr="00A34A93">
        <w:rPr>
          <w:rStyle w:val="hps"/>
          <w:i/>
          <w:sz w:val="22"/>
          <w:szCs w:val="22"/>
        </w:rPr>
        <w:t>view</w:t>
      </w:r>
      <w:r w:rsidR="00BF55CF" w:rsidRPr="00A34A93">
        <w:rPr>
          <w:rStyle w:val="hps"/>
          <w:sz w:val="22"/>
          <w:szCs w:val="22"/>
        </w:rPr>
        <w:t xml:space="preserve"> ed il </w:t>
      </w:r>
      <w:r w:rsidR="00BF55CF" w:rsidRPr="00A34A93">
        <w:rPr>
          <w:rStyle w:val="hps"/>
          <w:i/>
          <w:sz w:val="22"/>
          <w:szCs w:val="22"/>
        </w:rPr>
        <w:t>model</w:t>
      </w:r>
      <w:r w:rsidR="00BF55CF" w:rsidRPr="00A34A93">
        <w:rPr>
          <w:rStyle w:val="hps"/>
          <w:sz w:val="22"/>
          <w:szCs w:val="22"/>
        </w:rPr>
        <w:t xml:space="preserve"> della </w:t>
      </w:r>
      <w:r w:rsidR="00D83468" w:rsidRPr="00A34A93">
        <w:rPr>
          <w:rStyle w:val="hps"/>
          <w:sz w:val="22"/>
          <w:szCs w:val="22"/>
        </w:rPr>
        <w:t>“</w:t>
      </w:r>
      <w:r w:rsidR="00BF55CF" w:rsidRPr="00A34A93">
        <w:rPr>
          <w:rStyle w:val="hps"/>
          <w:sz w:val="22"/>
          <w:szCs w:val="22"/>
        </w:rPr>
        <w:t>gestione di utenti clienti</w:t>
      </w:r>
      <w:r w:rsidR="00D83468" w:rsidRPr="00A34A93">
        <w:rPr>
          <w:rStyle w:val="hps"/>
          <w:sz w:val="22"/>
          <w:szCs w:val="22"/>
        </w:rPr>
        <w:t>”</w:t>
      </w:r>
      <w:r w:rsidR="00BF55CF" w:rsidRPr="00A34A93">
        <w:rPr>
          <w:rStyle w:val="hps"/>
          <w:sz w:val="22"/>
          <w:szCs w:val="22"/>
        </w:rPr>
        <w:t xml:space="preserve"> (utenti non amministratori).</w:t>
      </w:r>
      <w:r w:rsidR="001364BC" w:rsidRPr="00A34A93">
        <w:rPr>
          <w:rStyle w:val="hps"/>
          <w:sz w:val="22"/>
          <w:szCs w:val="22"/>
        </w:rPr>
        <w:br/>
      </w:r>
    </w:p>
    <w:p w:rsidR="00B91580" w:rsidRPr="00A34A93" w:rsidRDefault="00B91580" w:rsidP="00A34A93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A34A93">
        <w:rPr>
          <w:rStyle w:val="hps"/>
          <w:b/>
          <w:sz w:val="22"/>
          <w:szCs w:val="22"/>
        </w:rPr>
        <w:t>com.progetto.fumetteria.dao</w:t>
      </w:r>
    </w:p>
    <w:p w:rsidR="002674D8" w:rsidRDefault="002674D8" w:rsidP="00B91580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 xml:space="preserve">Il DAO è responsabile </w:t>
      </w:r>
      <w:r w:rsidR="00D83468">
        <w:rPr>
          <w:rStyle w:val="hps"/>
          <w:szCs w:val="22"/>
        </w:rPr>
        <w:t>del</w:t>
      </w:r>
      <w:r>
        <w:rPr>
          <w:rStyle w:val="hps"/>
          <w:szCs w:val="22"/>
        </w:rPr>
        <w:t xml:space="preserve">la comunicazioni tra l’applicazione e la base dei dati. </w:t>
      </w:r>
      <w:r w:rsidR="00D83468">
        <w:rPr>
          <w:rStyle w:val="hps"/>
          <w:szCs w:val="22"/>
        </w:rPr>
        <w:t>In esso</w:t>
      </w:r>
      <w:r>
        <w:rPr>
          <w:rStyle w:val="hps"/>
          <w:szCs w:val="22"/>
        </w:rPr>
        <w:t xml:space="preserve"> sono </w:t>
      </w:r>
      <w:r w:rsidR="00D83468">
        <w:rPr>
          <w:rStyle w:val="hps"/>
          <w:szCs w:val="22"/>
        </w:rPr>
        <w:t>realizzat</w:t>
      </w:r>
      <w:r>
        <w:rPr>
          <w:rStyle w:val="hps"/>
          <w:szCs w:val="22"/>
        </w:rPr>
        <w:t>e le connession</w:t>
      </w:r>
      <w:r w:rsidR="00D83468">
        <w:rPr>
          <w:rStyle w:val="hps"/>
          <w:szCs w:val="22"/>
        </w:rPr>
        <w:t>i con il data base:</w:t>
      </w:r>
      <w:r>
        <w:rPr>
          <w:rStyle w:val="hps"/>
          <w:szCs w:val="22"/>
        </w:rPr>
        <w:t xml:space="preserve"> inserimenti, cancella</w:t>
      </w:r>
      <w:r w:rsidR="00D83468">
        <w:rPr>
          <w:rStyle w:val="hps"/>
          <w:szCs w:val="22"/>
        </w:rPr>
        <w:t>zion</w:t>
      </w:r>
      <w:r>
        <w:rPr>
          <w:rStyle w:val="hps"/>
          <w:szCs w:val="22"/>
        </w:rPr>
        <w:t xml:space="preserve">i, ecc. Queste operazioni sono fatte utilizzando un </w:t>
      </w:r>
      <w:r w:rsidRPr="002674D8">
        <w:rPr>
          <w:rStyle w:val="hps"/>
          <w:i/>
          <w:szCs w:val="22"/>
        </w:rPr>
        <w:t>framework</w:t>
      </w:r>
      <w:r>
        <w:rPr>
          <w:rStyle w:val="hps"/>
          <w:szCs w:val="22"/>
        </w:rPr>
        <w:t xml:space="preserve"> ORM</w:t>
      </w:r>
      <w:r w:rsidR="00D83468">
        <w:rPr>
          <w:rStyle w:val="hps"/>
          <w:szCs w:val="22"/>
        </w:rPr>
        <w:t>,</w:t>
      </w:r>
      <w:r>
        <w:rPr>
          <w:rStyle w:val="hps"/>
          <w:szCs w:val="22"/>
        </w:rPr>
        <w:t xml:space="preserve"> denominato </w:t>
      </w:r>
      <w:r w:rsidRPr="002674D8">
        <w:rPr>
          <w:rStyle w:val="hps"/>
          <w:i/>
          <w:szCs w:val="22"/>
        </w:rPr>
        <w:t>Hibernate</w:t>
      </w:r>
      <w:r w:rsidR="00D83468">
        <w:rPr>
          <w:rStyle w:val="hps"/>
          <w:szCs w:val="22"/>
        </w:rPr>
        <w:t>;</w:t>
      </w:r>
      <w:r>
        <w:rPr>
          <w:rStyle w:val="hps"/>
          <w:szCs w:val="22"/>
        </w:rPr>
        <w:t xml:space="preserve"> questo </w:t>
      </w:r>
      <w:r w:rsidRPr="002674D8">
        <w:rPr>
          <w:rStyle w:val="hps"/>
          <w:i/>
          <w:szCs w:val="22"/>
        </w:rPr>
        <w:t>framework</w:t>
      </w:r>
      <w:r>
        <w:rPr>
          <w:rStyle w:val="hps"/>
          <w:szCs w:val="22"/>
        </w:rPr>
        <w:t xml:space="preserve"> ha l’obbiettivo di facilitare l’interazione</w:t>
      </w:r>
      <w:r w:rsidR="00D83468">
        <w:rPr>
          <w:rStyle w:val="hps"/>
          <w:szCs w:val="22"/>
        </w:rPr>
        <w:t xml:space="preserve"> tra l’applicazione e la base di dati, in maniera tale che </w:t>
      </w:r>
      <w:r>
        <w:rPr>
          <w:rStyle w:val="hps"/>
          <w:szCs w:val="22"/>
        </w:rPr>
        <w:t xml:space="preserve">questo lavoro </w:t>
      </w:r>
      <w:r w:rsidR="00D83468">
        <w:rPr>
          <w:rStyle w:val="hps"/>
          <w:szCs w:val="22"/>
        </w:rPr>
        <w:t xml:space="preserve">sia </w:t>
      </w:r>
      <w:r>
        <w:rPr>
          <w:rStyle w:val="hps"/>
          <w:szCs w:val="22"/>
        </w:rPr>
        <w:t xml:space="preserve">più trasparente al programmatore.  </w:t>
      </w:r>
    </w:p>
    <w:p w:rsidR="00B204E0" w:rsidRDefault="00B204E0" w:rsidP="00B91580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Le classi che appartengono al DAO sono:</w:t>
      </w:r>
    </w:p>
    <w:p w:rsidR="004C4BFD" w:rsidRPr="00A34A93" w:rsidRDefault="004C4BFD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GenericDao</w:t>
      </w:r>
      <w:r w:rsidRPr="00A34A93">
        <w:rPr>
          <w:rStyle w:val="hps"/>
          <w:sz w:val="22"/>
          <w:szCs w:val="22"/>
        </w:rPr>
        <w:t>: Questa è la classe più importante del pacchetto DAO, perché questa è</w:t>
      </w:r>
      <w:r w:rsidR="00D83468" w:rsidRPr="00A34A93">
        <w:rPr>
          <w:rStyle w:val="hps"/>
          <w:sz w:val="22"/>
          <w:szCs w:val="22"/>
        </w:rPr>
        <w:t xml:space="preserve"> la</w:t>
      </w:r>
      <w:r w:rsidRPr="00A34A93">
        <w:rPr>
          <w:rStyle w:val="hps"/>
          <w:sz w:val="22"/>
          <w:szCs w:val="22"/>
        </w:rPr>
        <w:t xml:space="preserve"> classe astratta</w:t>
      </w:r>
      <w:r w:rsidR="00D83468" w:rsidRPr="00A34A93">
        <w:rPr>
          <w:rStyle w:val="hps"/>
          <w:sz w:val="22"/>
          <w:szCs w:val="22"/>
        </w:rPr>
        <w:t>,</w:t>
      </w:r>
      <w:r w:rsidRPr="00A34A93">
        <w:rPr>
          <w:rStyle w:val="hps"/>
          <w:sz w:val="22"/>
          <w:szCs w:val="22"/>
        </w:rPr>
        <w:t xml:space="preserve"> che contiene tutta la logica per realizzare le </w:t>
      </w:r>
      <w:r w:rsidR="005442E9" w:rsidRPr="00A34A93">
        <w:rPr>
          <w:rStyle w:val="hps"/>
          <w:sz w:val="22"/>
          <w:szCs w:val="22"/>
        </w:rPr>
        <w:t xml:space="preserve">chiamate </w:t>
      </w:r>
      <w:r w:rsidR="00D83468" w:rsidRPr="00A34A93">
        <w:rPr>
          <w:rStyle w:val="hps"/>
          <w:sz w:val="22"/>
          <w:szCs w:val="22"/>
        </w:rPr>
        <w:t>operative</w:t>
      </w:r>
      <w:r w:rsidR="005442E9" w:rsidRPr="00A34A93">
        <w:rPr>
          <w:rStyle w:val="hps"/>
          <w:sz w:val="22"/>
          <w:szCs w:val="22"/>
        </w:rPr>
        <w:t xml:space="preserve"> d</w:t>
      </w:r>
      <w:r w:rsidRPr="00A34A93">
        <w:rPr>
          <w:rStyle w:val="hps"/>
          <w:sz w:val="22"/>
          <w:szCs w:val="22"/>
        </w:rPr>
        <w:t xml:space="preserve">el database: alcuni tipi </w:t>
      </w:r>
      <w:r w:rsidR="00D83468" w:rsidRPr="00A34A93">
        <w:rPr>
          <w:rStyle w:val="hps"/>
          <w:sz w:val="22"/>
          <w:szCs w:val="22"/>
        </w:rPr>
        <w:t xml:space="preserve">diversi </w:t>
      </w:r>
      <w:r w:rsidRPr="00A34A93">
        <w:rPr>
          <w:rStyle w:val="hps"/>
          <w:sz w:val="22"/>
          <w:szCs w:val="22"/>
        </w:rPr>
        <w:t>di filtraggi</w:t>
      </w:r>
      <w:r w:rsidR="00D83468" w:rsidRPr="00A34A93">
        <w:rPr>
          <w:rStyle w:val="hps"/>
          <w:sz w:val="22"/>
          <w:szCs w:val="22"/>
        </w:rPr>
        <w:t>o</w:t>
      </w:r>
      <w:r w:rsidRPr="00A34A93">
        <w:rPr>
          <w:rStyle w:val="hps"/>
          <w:sz w:val="22"/>
          <w:szCs w:val="22"/>
        </w:rPr>
        <w:t>, inserimenti, cancella</w:t>
      </w:r>
      <w:r w:rsidR="00D83468" w:rsidRPr="00A34A93">
        <w:rPr>
          <w:rStyle w:val="hps"/>
          <w:sz w:val="22"/>
          <w:szCs w:val="22"/>
        </w:rPr>
        <w:t>zion</w:t>
      </w:r>
      <w:r w:rsidRPr="00A34A93">
        <w:rPr>
          <w:rStyle w:val="hps"/>
          <w:sz w:val="22"/>
          <w:szCs w:val="22"/>
        </w:rPr>
        <w:t>i ed aggiornamenti. Tutte l</w:t>
      </w:r>
      <w:r w:rsidR="00D83468" w:rsidRPr="00A34A93">
        <w:rPr>
          <w:rStyle w:val="hps"/>
          <w:sz w:val="22"/>
          <w:szCs w:val="22"/>
        </w:rPr>
        <w:t>e altre classi sono responsabili</w:t>
      </w:r>
      <w:r w:rsidRPr="00A34A93">
        <w:rPr>
          <w:rStyle w:val="hps"/>
          <w:sz w:val="22"/>
          <w:szCs w:val="22"/>
        </w:rPr>
        <w:t xml:space="preserve"> </w:t>
      </w:r>
      <w:r w:rsidR="00D83468" w:rsidRPr="00A34A93">
        <w:rPr>
          <w:rStyle w:val="hps"/>
          <w:sz w:val="22"/>
          <w:szCs w:val="22"/>
        </w:rPr>
        <w:t>solo di</w:t>
      </w:r>
      <w:r w:rsidRPr="00A34A93">
        <w:rPr>
          <w:rStyle w:val="hps"/>
          <w:sz w:val="22"/>
          <w:szCs w:val="22"/>
        </w:rPr>
        <w:t xml:space="preserve"> estendere questa classe e passare il tipo di oggetto </w:t>
      </w:r>
      <w:r w:rsidR="00D83468" w:rsidRPr="00A34A93">
        <w:rPr>
          <w:rStyle w:val="hps"/>
          <w:sz w:val="22"/>
          <w:szCs w:val="22"/>
        </w:rPr>
        <w:t>su cui si deve lavorare</w:t>
      </w:r>
      <w:r w:rsidR="00504B1A" w:rsidRPr="00A34A93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AuthorDao</w:t>
      </w:r>
      <w:r w:rsidR="00DC19F9" w:rsidRPr="00F932F9">
        <w:rPr>
          <w:rStyle w:val="hps"/>
          <w:sz w:val="22"/>
          <w:szCs w:val="22"/>
        </w:rPr>
        <w:t>:</w:t>
      </w:r>
      <w:r w:rsidR="004C4BFD" w:rsidRPr="00F932F9">
        <w:rPr>
          <w:rStyle w:val="hps"/>
          <w:sz w:val="22"/>
          <w:szCs w:val="22"/>
        </w:rPr>
        <w:t xml:space="preserve"> Questa classe </w:t>
      </w:r>
      <w:r w:rsidR="00D83468" w:rsidRPr="00F932F9">
        <w:rPr>
          <w:rStyle w:val="hps"/>
          <w:sz w:val="22"/>
          <w:szCs w:val="22"/>
        </w:rPr>
        <w:t>è</w:t>
      </w:r>
      <w:r w:rsidR="004C4BFD" w:rsidRPr="00F932F9">
        <w:rPr>
          <w:rStyle w:val="hps"/>
          <w:sz w:val="22"/>
          <w:szCs w:val="22"/>
        </w:rPr>
        <w:t xml:space="preserve"> responsabile</w:t>
      </w:r>
      <w:r w:rsidR="00D83468" w:rsidRPr="00F932F9">
        <w:rPr>
          <w:rStyle w:val="hps"/>
          <w:sz w:val="22"/>
          <w:szCs w:val="22"/>
        </w:rPr>
        <w:t xml:space="preserve"> de</w:t>
      </w:r>
      <w:r w:rsidR="004C4BFD" w:rsidRPr="00F932F9">
        <w:rPr>
          <w:rStyle w:val="hps"/>
          <w:sz w:val="22"/>
          <w:szCs w:val="22"/>
        </w:rPr>
        <w:t xml:space="preserve">l tipo </w:t>
      </w:r>
      <w:r w:rsidR="00D83468" w:rsidRPr="00F932F9">
        <w:rPr>
          <w:rStyle w:val="hps"/>
          <w:sz w:val="22"/>
          <w:szCs w:val="22"/>
        </w:rPr>
        <w:t>“</w:t>
      </w:r>
      <w:r w:rsidR="004C4BFD" w:rsidRPr="00F932F9">
        <w:rPr>
          <w:rStyle w:val="hps"/>
          <w:sz w:val="22"/>
          <w:szCs w:val="22"/>
        </w:rPr>
        <w:t>Autore</w:t>
      </w:r>
      <w:r w:rsidR="00D83468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ComicAuthorDao</w:t>
      </w:r>
      <w:r w:rsidR="00DC19F9" w:rsidRPr="00F932F9">
        <w:rPr>
          <w:rStyle w:val="hps"/>
          <w:sz w:val="22"/>
          <w:szCs w:val="22"/>
        </w:rPr>
        <w:t>:</w:t>
      </w:r>
      <w:r w:rsidR="00D83468" w:rsidRPr="00F932F9">
        <w:rPr>
          <w:rStyle w:val="hps"/>
          <w:sz w:val="22"/>
          <w:szCs w:val="22"/>
        </w:rPr>
        <w:t xml:space="preserve"> Questa classe è</w:t>
      </w:r>
      <w:r w:rsidR="005442E9" w:rsidRPr="00F932F9">
        <w:rPr>
          <w:rStyle w:val="hps"/>
          <w:sz w:val="22"/>
          <w:szCs w:val="22"/>
        </w:rPr>
        <w:t xml:space="preserve"> responsabile </w:t>
      </w:r>
      <w:r w:rsidR="00D83468" w:rsidRPr="00F932F9">
        <w:rPr>
          <w:rStyle w:val="hps"/>
          <w:sz w:val="22"/>
          <w:szCs w:val="22"/>
        </w:rPr>
        <w:t>del</w:t>
      </w:r>
      <w:r w:rsidR="005442E9" w:rsidRPr="00F932F9">
        <w:rPr>
          <w:rStyle w:val="hps"/>
          <w:sz w:val="22"/>
          <w:szCs w:val="22"/>
        </w:rPr>
        <w:t xml:space="preserve"> tipo “</w:t>
      </w:r>
      <w:r w:rsidR="00343213" w:rsidRPr="00F932F9">
        <w:rPr>
          <w:rStyle w:val="hps"/>
          <w:sz w:val="22"/>
          <w:szCs w:val="22"/>
        </w:rPr>
        <w:t>R</w:t>
      </w:r>
      <w:r w:rsidR="00504B1A" w:rsidRPr="00F932F9">
        <w:rPr>
          <w:rStyle w:val="hps"/>
          <w:sz w:val="22"/>
          <w:szCs w:val="22"/>
        </w:rPr>
        <w:t>elazione tra Autori e Fumetti”;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ComicDao</w:t>
      </w:r>
      <w:r w:rsidR="00DC19F9" w:rsidRPr="00F932F9">
        <w:rPr>
          <w:rStyle w:val="hps"/>
          <w:sz w:val="22"/>
          <w:szCs w:val="22"/>
        </w:rPr>
        <w:t>:</w:t>
      </w:r>
      <w:r w:rsidR="0040048C" w:rsidRPr="00F932F9">
        <w:rPr>
          <w:rStyle w:val="hps"/>
          <w:sz w:val="22"/>
          <w:szCs w:val="22"/>
        </w:rPr>
        <w:t xml:space="preserve"> Questa classe è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5442E9" w:rsidRPr="00F932F9">
        <w:rPr>
          <w:rStyle w:val="hps"/>
          <w:sz w:val="22"/>
          <w:szCs w:val="22"/>
        </w:rPr>
        <w:t>Fumetto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GenreDao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è </w:t>
      </w:r>
      <w:r w:rsidR="0040048C" w:rsidRPr="00F932F9">
        <w:rPr>
          <w:rStyle w:val="hps"/>
          <w:sz w:val="22"/>
          <w:szCs w:val="22"/>
        </w:rPr>
        <w:t>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5442E9" w:rsidRPr="00F932F9">
        <w:rPr>
          <w:rStyle w:val="hps"/>
          <w:sz w:val="22"/>
          <w:szCs w:val="22"/>
        </w:rPr>
        <w:t>Genere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NoteDao</w:t>
      </w:r>
      <w:r w:rsidR="00DC19F9" w:rsidRPr="00F932F9">
        <w:rPr>
          <w:rStyle w:val="hps"/>
          <w:sz w:val="22"/>
          <w:szCs w:val="22"/>
        </w:rPr>
        <w:t>:</w:t>
      </w:r>
      <w:r w:rsidR="0040048C" w:rsidRPr="00F932F9">
        <w:rPr>
          <w:rStyle w:val="hps"/>
          <w:sz w:val="22"/>
          <w:szCs w:val="22"/>
        </w:rPr>
        <w:t xml:space="preserve"> Questa classe è 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163219" w:rsidRPr="00F932F9">
        <w:rPr>
          <w:rStyle w:val="hps"/>
          <w:sz w:val="22"/>
          <w:szCs w:val="22"/>
        </w:rPr>
        <w:t>Commento</w:t>
      </w:r>
      <w:r w:rsidR="0040048C" w:rsidRPr="00F932F9">
        <w:rPr>
          <w:rStyle w:val="hps"/>
          <w:sz w:val="22"/>
          <w:szCs w:val="22"/>
        </w:rPr>
        <w:t>” (</w:t>
      </w:r>
      <w:r w:rsidR="00163219" w:rsidRPr="00F932F9">
        <w:rPr>
          <w:rStyle w:val="hps"/>
          <w:sz w:val="22"/>
          <w:szCs w:val="22"/>
        </w:rPr>
        <w:t>nota</w:t>
      </w:r>
      <w:r w:rsidR="00504B1A" w:rsidRPr="00F932F9">
        <w:rPr>
          <w:rStyle w:val="hps"/>
          <w:sz w:val="22"/>
          <w:szCs w:val="22"/>
        </w:rPr>
        <w:t>);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PublishingHouseDao</w:t>
      </w:r>
      <w:r w:rsidR="00DC19F9" w:rsidRPr="00F932F9">
        <w:rPr>
          <w:rStyle w:val="hps"/>
          <w:sz w:val="22"/>
          <w:szCs w:val="22"/>
        </w:rPr>
        <w:t>:</w:t>
      </w:r>
      <w:r w:rsidR="0040048C" w:rsidRPr="00F932F9">
        <w:rPr>
          <w:rStyle w:val="hps"/>
          <w:sz w:val="22"/>
          <w:szCs w:val="22"/>
        </w:rPr>
        <w:t xml:space="preserve"> Questa classe è 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5442E9" w:rsidRPr="00F932F9">
        <w:rPr>
          <w:rStyle w:val="hps"/>
          <w:sz w:val="22"/>
          <w:szCs w:val="22"/>
        </w:rPr>
        <w:t>Casa Editrice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UserDao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5442E9" w:rsidRPr="00F932F9">
        <w:rPr>
          <w:rStyle w:val="hps"/>
          <w:sz w:val="22"/>
          <w:szCs w:val="22"/>
        </w:rPr>
        <w:t>Utente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ReserveDao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</w:t>
      </w:r>
      <w:r w:rsidR="005442E9" w:rsidRPr="00F932F9">
        <w:rPr>
          <w:rStyle w:val="hps"/>
          <w:sz w:val="22"/>
          <w:szCs w:val="22"/>
        </w:rPr>
        <w:t>Prenotazione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ComicReserveDao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</w:t>
      </w:r>
      <w:r w:rsidR="0040048C" w:rsidRPr="00F932F9">
        <w:rPr>
          <w:rStyle w:val="hps"/>
          <w:sz w:val="22"/>
          <w:szCs w:val="22"/>
        </w:rPr>
        <w:t>tipo “R</w:t>
      </w:r>
      <w:r w:rsidR="005442E9" w:rsidRPr="00F932F9">
        <w:rPr>
          <w:rStyle w:val="hps"/>
          <w:sz w:val="22"/>
          <w:szCs w:val="22"/>
        </w:rPr>
        <w:t>elazi</w:t>
      </w:r>
      <w:r w:rsidR="00504B1A" w:rsidRPr="00F932F9">
        <w:rPr>
          <w:rStyle w:val="hps"/>
          <w:sz w:val="22"/>
          <w:szCs w:val="22"/>
        </w:rPr>
        <w:t>one tra Fumetto e Prenotazione”;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NoticeDao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tipo </w:t>
      </w:r>
      <w:r w:rsidR="0040048C" w:rsidRPr="00F932F9">
        <w:rPr>
          <w:rStyle w:val="hps"/>
          <w:sz w:val="22"/>
          <w:szCs w:val="22"/>
        </w:rPr>
        <w:t>“</w:t>
      </w:r>
      <w:r w:rsidR="005442E9" w:rsidRPr="00F932F9">
        <w:rPr>
          <w:rStyle w:val="hps"/>
          <w:sz w:val="22"/>
          <w:szCs w:val="22"/>
        </w:rPr>
        <w:t>Notifica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932F9">
        <w:rPr>
          <w:rStyle w:val="hps"/>
          <w:sz w:val="22"/>
          <w:szCs w:val="22"/>
          <w:u w:val="single"/>
        </w:rPr>
        <w:t>UserRoleDao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tipo </w:t>
      </w:r>
      <w:r w:rsidR="0040048C" w:rsidRPr="00F932F9">
        <w:rPr>
          <w:rStyle w:val="hps"/>
          <w:sz w:val="22"/>
          <w:szCs w:val="22"/>
        </w:rPr>
        <w:t>“</w:t>
      </w:r>
      <w:r w:rsidR="005442E9" w:rsidRPr="00F932F9">
        <w:rPr>
          <w:rStyle w:val="hps"/>
          <w:sz w:val="22"/>
          <w:szCs w:val="22"/>
        </w:rPr>
        <w:t>Ruolo dell’utente</w:t>
      </w:r>
      <w:r w:rsidR="0040048C" w:rsidRPr="00F932F9">
        <w:rPr>
          <w:rStyle w:val="hps"/>
          <w:sz w:val="22"/>
          <w:szCs w:val="22"/>
        </w:rPr>
        <w:t>”</w:t>
      </w:r>
      <w:r w:rsidR="00504B1A" w:rsidRPr="00F932F9">
        <w:rPr>
          <w:rStyle w:val="hps"/>
          <w:sz w:val="22"/>
          <w:szCs w:val="22"/>
        </w:rPr>
        <w:t>;</w:t>
      </w:r>
    </w:p>
    <w:p w:rsidR="00B204E0" w:rsidRPr="00F932F9" w:rsidRDefault="00B204E0" w:rsidP="004B43BC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F50024">
        <w:rPr>
          <w:rStyle w:val="hps"/>
          <w:sz w:val="22"/>
          <w:szCs w:val="22"/>
          <w:u w:val="single"/>
        </w:rPr>
        <w:t>PhoneDao</w:t>
      </w:r>
      <w:r w:rsidR="00DC19F9" w:rsidRPr="00F932F9">
        <w:rPr>
          <w:rStyle w:val="hps"/>
          <w:sz w:val="22"/>
          <w:szCs w:val="22"/>
        </w:rPr>
        <w:t>:</w:t>
      </w:r>
      <w:r w:rsidR="005442E9" w:rsidRPr="00F932F9">
        <w:rPr>
          <w:rStyle w:val="hps"/>
          <w:sz w:val="22"/>
          <w:szCs w:val="22"/>
        </w:rPr>
        <w:t xml:space="preserve"> Questa classe </w:t>
      </w:r>
      <w:r w:rsidR="0040048C" w:rsidRPr="00F932F9">
        <w:rPr>
          <w:rStyle w:val="hps"/>
          <w:sz w:val="22"/>
          <w:szCs w:val="22"/>
        </w:rPr>
        <w:t>è responsabile del</w:t>
      </w:r>
      <w:r w:rsidR="005442E9" w:rsidRPr="00F932F9">
        <w:rPr>
          <w:rStyle w:val="hps"/>
          <w:sz w:val="22"/>
          <w:szCs w:val="22"/>
        </w:rPr>
        <w:t xml:space="preserve"> tipo </w:t>
      </w:r>
      <w:r w:rsidR="0040048C" w:rsidRPr="00F932F9">
        <w:rPr>
          <w:rStyle w:val="hps"/>
          <w:sz w:val="22"/>
          <w:szCs w:val="22"/>
        </w:rPr>
        <w:t>“</w:t>
      </w:r>
      <w:r w:rsidR="005442E9" w:rsidRPr="00F932F9">
        <w:rPr>
          <w:rStyle w:val="hps"/>
          <w:sz w:val="22"/>
          <w:szCs w:val="22"/>
        </w:rPr>
        <w:t>Telefono</w:t>
      </w:r>
      <w:r w:rsidR="0040048C" w:rsidRPr="00F932F9">
        <w:rPr>
          <w:rStyle w:val="hps"/>
          <w:sz w:val="22"/>
          <w:szCs w:val="22"/>
        </w:rPr>
        <w:t>”</w:t>
      </w:r>
      <w:r w:rsidR="005442E9" w:rsidRPr="00F932F9">
        <w:rPr>
          <w:rStyle w:val="hps"/>
          <w:sz w:val="22"/>
          <w:szCs w:val="22"/>
        </w:rPr>
        <w:t>.</w:t>
      </w:r>
      <w:r w:rsidR="005442E9" w:rsidRPr="00F932F9">
        <w:rPr>
          <w:rStyle w:val="hps"/>
          <w:sz w:val="22"/>
          <w:szCs w:val="22"/>
        </w:rPr>
        <w:br/>
      </w:r>
    </w:p>
    <w:p w:rsidR="00350682" w:rsidRPr="004B43BC" w:rsidRDefault="00350682" w:rsidP="004B43BC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4B43BC">
        <w:rPr>
          <w:rStyle w:val="hps"/>
          <w:b/>
          <w:sz w:val="22"/>
          <w:szCs w:val="22"/>
        </w:rPr>
        <w:t>com.progetto.fumetteria.model</w:t>
      </w:r>
    </w:p>
    <w:p w:rsidR="002674D8" w:rsidRDefault="002674D8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 xml:space="preserve">Le classi “model” rappresentano un </w:t>
      </w:r>
      <w:r w:rsidRPr="002674D8">
        <w:rPr>
          <w:rStyle w:val="hps"/>
          <w:i/>
          <w:szCs w:val="22"/>
        </w:rPr>
        <w:t>mapping</w:t>
      </w:r>
      <w:r>
        <w:rPr>
          <w:rStyle w:val="hps"/>
          <w:szCs w:val="22"/>
        </w:rPr>
        <w:t xml:space="preserve"> oggetto</w:t>
      </w:r>
      <w:r w:rsidR="002F7421">
        <w:rPr>
          <w:rStyle w:val="hps"/>
          <w:szCs w:val="22"/>
        </w:rPr>
        <w:t>-relazione</w:t>
      </w:r>
      <w:r>
        <w:rPr>
          <w:rStyle w:val="hps"/>
          <w:szCs w:val="22"/>
        </w:rPr>
        <w:t xml:space="preserve"> della base di dati del </w:t>
      </w:r>
      <w:r w:rsidR="00B57248">
        <w:rPr>
          <w:rStyle w:val="hps"/>
          <w:szCs w:val="22"/>
        </w:rPr>
        <w:t>S</w:t>
      </w:r>
      <w:r>
        <w:rPr>
          <w:rStyle w:val="hps"/>
          <w:szCs w:val="22"/>
        </w:rPr>
        <w:t>istema.</w:t>
      </w:r>
      <w:r w:rsidR="002F7421">
        <w:rPr>
          <w:rStyle w:val="hps"/>
          <w:szCs w:val="22"/>
        </w:rPr>
        <w:t xml:space="preserve"> È utilizzato per il passaggio di informazioni tra i livelli del modello MVC (</w:t>
      </w:r>
      <w:r w:rsidR="002F7421" w:rsidRPr="002F7421">
        <w:rPr>
          <w:rStyle w:val="hps"/>
          <w:i/>
          <w:szCs w:val="22"/>
        </w:rPr>
        <w:t>Model-View-Controller</w:t>
      </w:r>
      <w:r w:rsidR="002F7421">
        <w:rPr>
          <w:rStyle w:val="hps"/>
          <w:szCs w:val="22"/>
        </w:rPr>
        <w:t xml:space="preserve">) ed anche è utilizzato per il </w:t>
      </w:r>
      <w:r w:rsidR="002F7421" w:rsidRPr="002F7421">
        <w:rPr>
          <w:rStyle w:val="hps"/>
          <w:i/>
          <w:szCs w:val="22"/>
        </w:rPr>
        <w:t>framework</w:t>
      </w:r>
      <w:r w:rsidR="002F7421">
        <w:rPr>
          <w:rStyle w:val="hps"/>
          <w:szCs w:val="22"/>
        </w:rPr>
        <w:t xml:space="preserve"> </w:t>
      </w:r>
      <w:r w:rsidR="002F7421" w:rsidRPr="002F7421">
        <w:rPr>
          <w:rStyle w:val="hps"/>
          <w:i/>
          <w:szCs w:val="22"/>
        </w:rPr>
        <w:t>Hibernate</w:t>
      </w:r>
      <w:r w:rsidR="002F7421">
        <w:rPr>
          <w:rStyle w:val="hps"/>
          <w:szCs w:val="22"/>
        </w:rPr>
        <w:t xml:space="preserve"> per fare il </w:t>
      </w:r>
      <w:r w:rsidR="002F7421" w:rsidRPr="002F7421">
        <w:rPr>
          <w:rStyle w:val="hps"/>
          <w:i/>
          <w:szCs w:val="22"/>
        </w:rPr>
        <w:t>mapping</w:t>
      </w:r>
      <w:r w:rsidR="002F7421">
        <w:rPr>
          <w:rStyle w:val="hps"/>
          <w:szCs w:val="22"/>
        </w:rPr>
        <w:t xml:space="preserve"> della base dei dati.</w:t>
      </w:r>
    </w:p>
    <w:p w:rsidR="0037681E" w:rsidRDefault="0037681E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Le classi che appartengono alla “model” sono:</w:t>
      </w:r>
    </w:p>
    <w:p w:rsidR="0037681E" w:rsidRPr="00F50024" w:rsidRDefault="0037681E" w:rsidP="00F50024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Author</w:t>
      </w:r>
      <w:r w:rsidRPr="00F50024">
        <w:rPr>
          <w:rStyle w:val="hps"/>
          <w:sz w:val="22"/>
          <w:szCs w:val="22"/>
        </w:rPr>
        <w:t>:</w:t>
      </w:r>
      <w:r w:rsidR="005442E9" w:rsidRPr="00F50024">
        <w:rPr>
          <w:rStyle w:val="hps"/>
          <w:sz w:val="22"/>
          <w:szCs w:val="22"/>
        </w:rPr>
        <w:t xml:space="preserve"> Questa classe contiene tu</w:t>
      </w:r>
      <w:r w:rsidR="00B767BD" w:rsidRPr="00F50024">
        <w:rPr>
          <w:rStyle w:val="hps"/>
          <w:sz w:val="22"/>
          <w:szCs w:val="22"/>
        </w:rPr>
        <w:t xml:space="preserve">tte le informazioni dell’autore; </w:t>
      </w:r>
      <w:r w:rsidR="005442E9" w:rsidRPr="00F50024">
        <w:rPr>
          <w:rStyle w:val="hps"/>
          <w:sz w:val="22"/>
          <w:szCs w:val="22"/>
        </w:rPr>
        <w:t>ad esempio</w:t>
      </w:r>
      <w:r w:rsidR="00B767BD" w:rsidRPr="00F50024">
        <w:rPr>
          <w:rStyle w:val="hps"/>
          <w:sz w:val="22"/>
          <w:szCs w:val="22"/>
        </w:rPr>
        <w:t>:</w:t>
      </w:r>
      <w:r w:rsidR="005442E9" w:rsidRPr="00F50024">
        <w:rPr>
          <w:rStyle w:val="hps"/>
          <w:sz w:val="22"/>
          <w:szCs w:val="22"/>
        </w:rPr>
        <w:t xml:space="preserve"> la tabella “</w:t>
      </w:r>
      <w:r w:rsidR="00C70D7D" w:rsidRPr="00F50024">
        <w:rPr>
          <w:rStyle w:val="hps"/>
          <w:i/>
          <w:sz w:val="22"/>
          <w:szCs w:val="22"/>
        </w:rPr>
        <w:t>author</w:t>
      </w:r>
      <w:r w:rsidR="005442E9" w:rsidRPr="00F50024">
        <w:rPr>
          <w:rStyle w:val="hps"/>
          <w:sz w:val="22"/>
          <w:szCs w:val="22"/>
        </w:rPr>
        <w:t>” della base dei dati contiene la colon</w:t>
      </w:r>
      <w:r w:rsidR="00840170" w:rsidRPr="00F50024">
        <w:rPr>
          <w:rStyle w:val="hps"/>
          <w:sz w:val="22"/>
          <w:szCs w:val="22"/>
        </w:rPr>
        <w:t>n</w:t>
      </w:r>
      <w:r w:rsidR="005442E9" w:rsidRPr="00F50024">
        <w:rPr>
          <w:rStyle w:val="hps"/>
          <w:sz w:val="22"/>
          <w:szCs w:val="22"/>
        </w:rPr>
        <w:t>a “</w:t>
      </w:r>
      <w:r w:rsidR="00C70D7D" w:rsidRPr="00F50024">
        <w:rPr>
          <w:rStyle w:val="hps"/>
          <w:i/>
          <w:sz w:val="22"/>
          <w:szCs w:val="22"/>
        </w:rPr>
        <w:t>name</w:t>
      </w:r>
      <w:r w:rsidR="00B767BD" w:rsidRPr="00F50024">
        <w:rPr>
          <w:rStyle w:val="hps"/>
          <w:sz w:val="22"/>
          <w:szCs w:val="22"/>
        </w:rPr>
        <w:t xml:space="preserve">”; </w:t>
      </w:r>
      <w:r w:rsidR="005442E9" w:rsidRPr="00F50024">
        <w:rPr>
          <w:rStyle w:val="hps"/>
          <w:sz w:val="22"/>
          <w:szCs w:val="22"/>
        </w:rPr>
        <w:t>questa classe avrà un attributo “</w:t>
      </w:r>
      <w:r w:rsidR="00C70D7D" w:rsidRPr="00F50024">
        <w:rPr>
          <w:rStyle w:val="hps"/>
          <w:i/>
          <w:sz w:val="22"/>
          <w:szCs w:val="22"/>
        </w:rPr>
        <w:t>name</w:t>
      </w:r>
      <w:r w:rsidR="00894981" w:rsidRPr="00F50024">
        <w:rPr>
          <w:rStyle w:val="hps"/>
          <w:sz w:val="22"/>
          <w:szCs w:val="22"/>
        </w:rPr>
        <w:t>”, con i suoi rispettivi get/set</w:t>
      </w:r>
      <w:r w:rsidR="00504B1A" w:rsidRPr="00F50024">
        <w:rPr>
          <w:rStyle w:val="hps"/>
          <w:sz w:val="22"/>
          <w:szCs w:val="22"/>
        </w:rPr>
        <w:t>;</w:t>
      </w:r>
    </w:p>
    <w:p w:rsidR="0037681E" w:rsidRPr="00F50024" w:rsidRDefault="0037681E" w:rsidP="00F50024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ComicAuthor</w:t>
      </w:r>
      <w:r w:rsidRPr="00F50024">
        <w:rPr>
          <w:rStyle w:val="hps"/>
          <w:sz w:val="22"/>
          <w:szCs w:val="22"/>
        </w:rPr>
        <w:t>:</w:t>
      </w:r>
      <w:r w:rsidR="005442E9" w:rsidRPr="00F50024">
        <w:rPr>
          <w:rStyle w:val="hps"/>
          <w:sz w:val="22"/>
          <w:szCs w:val="22"/>
        </w:rPr>
        <w:t xml:space="preserve"> Questa classe contiene tutte le informazioni di quello che </w:t>
      </w:r>
      <w:r w:rsidR="00B767BD" w:rsidRPr="00F50024">
        <w:rPr>
          <w:rStyle w:val="hps"/>
          <w:sz w:val="22"/>
          <w:szCs w:val="22"/>
        </w:rPr>
        <w:t>riguarda</w:t>
      </w:r>
      <w:r w:rsidR="005442E9" w:rsidRPr="00F50024">
        <w:rPr>
          <w:rStyle w:val="hps"/>
          <w:sz w:val="22"/>
          <w:szCs w:val="22"/>
        </w:rPr>
        <w:t xml:space="preserve"> la relazione tra </w:t>
      </w:r>
      <w:r w:rsidR="00CB26EB" w:rsidRPr="00F50024">
        <w:rPr>
          <w:rStyle w:val="hps"/>
          <w:sz w:val="22"/>
          <w:szCs w:val="22"/>
        </w:rPr>
        <w:t xml:space="preserve">le </w:t>
      </w:r>
      <w:r w:rsidR="005442E9" w:rsidRPr="00F50024">
        <w:rPr>
          <w:rStyle w:val="hps"/>
          <w:sz w:val="22"/>
          <w:szCs w:val="22"/>
        </w:rPr>
        <w:t>due classi</w:t>
      </w:r>
      <w:r w:rsidR="00CB26EB" w:rsidRPr="00F50024">
        <w:rPr>
          <w:rStyle w:val="hps"/>
          <w:sz w:val="22"/>
          <w:szCs w:val="22"/>
        </w:rPr>
        <w:t xml:space="preserve"> “</w:t>
      </w:r>
      <w:r w:rsidR="00CB26EB" w:rsidRPr="00F50024">
        <w:rPr>
          <w:rStyle w:val="hps"/>
          <w:i/>
          <w:sz w:val="22"/>
          <w:szCs w:val="22"/>
        </w:rPr>
        <w:t>Author</w:t>
      </w:r>
      <w:r w:rsidR="00CB26EB" w:rsidRPr="00F50024">
        <w:rPr>
          <w:rStyle w:val="hps"/>
          <w:sz w:val="22"/>
          <w:szCs w:val="22"/>
        </w:rPr>
        <w:t>” e “</w:t>
      </w:r>
      <w:r w:rsidR="00CB26EB" w:rsidRPr="00F50024">
        <w:rPr>
          <w:rStyle w:val="hps"/>
          <w:i/>
          <w:sz w:val="22"/>
          <w:szCs w:val="22"/>
        </w:rPr>
        <w:t>Comic</w:t>
      </w:r>
      <w:r w:rsidR="00CB26EB" w:rsidRPr="00F50024">
        <w:rPr>
          <w:rStyle w:val="hps"/>
          <w:sz w:val="22"/>
          <w:szCs w:val="22"/>
        </w:rPr>
        <w:t>”</w:t>
      </w:r>
      <w:r w:rsidR="00B767BD" w:rsidRPr="00F50024">
        <w:rPr>
          <w:rStyle w:val="hps"/>
          <w:sz w:val="22"/>
          <w:szCs w:val="22"/>
        </w:rPr>
        <w:t xml:space="preserve">; ad esempio: </w:t>
      </w:r>
      <w:r w:rsidR="005442E9" w:rsidRPr="00F50024">
        <w:rPr>
          <w:rStyle w:val="hps"/>
          <w:sz w:val="22"/>
          <w:szCs w:val="22"/>
        </w:rPr>
        <w:t>la tabella “</w:t>
      </w:r>
      <w:r w:rsidR="00C70D7D" w:rsidRPr="00F50024">
        <w:rPr>
          <w:rStyle w:val="hps"/>
          <w:i/>
          <w:sz w:val="22"/>
          <w:szCs w:val="22"/>
        </w:rPr>
        <w:t>author</w:t>
      </w:r>
      <w:r w:rsidR="005442E9" w:rsidRPr="00F50024">
        <w:rPr>
          <w:rStyle w:val="hps"/>
          <w:sz w:val="22"/>
          <w:szCs w:val="22"/>
        </w:rPr>
        <w:t>” è in relazione con la tabella “</w:t>
      </w:r>
      <w:r w:rsidR="00C70D7D" w:rsidRPr="00F50024">
        <w:rPr>
          <w:rStyle w:val="hps"/>
          <w:i/>
          <w:sz w:val="22"/>
          <w:szCs w:val="22"/>
        </w:rPr>
        <w:t>comic</w:t>
      </w:r>
      <w:r w:rsidR="005442E9" w:rsidRPr="00F50024">
        <w:rPr>
          <w:rStyle w:val="hps"/>
          <w:sz w:val="22"/>
          <w:szCs w:val="22"/>
        </w:rPr>
        <w:t>”</w:t>
      </w:r>
      <w:r w:rsidR="00C70D7D" w:rsidRPr="00F50024">
        <w:rPr>
          <w:rStyle w:val="hps"/>
          <w:sz w:val="22"/>
          <w:szCs w:val="22"/>
        </w:rPr>
        <w:t xml:space="preserve"> della base dei dati, e loro con</w:t>
      </w:r>
      <w:r w:rsidR="00B767BD" w:rsidRPr="00F50024">
        <w:rPr>
          <w:rStyle w:val="hps"/>
          <w:sz w:val="22"/>
          <w:szCs w:val="22"/>
        </w:rPr>
        <w:t>tengono una classe intermediaria</w:t>
      </w:r>
      <w:r w:rsidR="00C70D7D" w:rsidRPr="00F50024">
        <w:rPr>
          <w:rStyle w:val="hps"/>
          <w:sz w:val="22"/>
          <w:szCs w:val="22"/>
        </w:rPr>
        <w:t xml:space="preserve"> che gestisce il loro rapporto, </w:t>
      </w:r>
      <w:r w:rsidR="00B767BD" w:rsidRPr="00F50024">
        <w:rPr>
          <w:rStyle w:val="hps"/>
          <w:sz w:val="22"/>
          <w:szCs w:val="22"/>
        </w:rPr>
        <w:t>quindi</w:t>
      </w:r>
      <w:r w:rsidR="00C70D7D" w:rsidRPr="00F50024">
        <w:rPr>
          <w:rStyle w:val="hps"/>
          <w:sz w:val="22"/>
          <w:szCs w:val="22"/>
        </w:rPr>
        <w:t xml:space="preserve"> la classe </w:t>
      </w:r>
      <w:r w:rsidR="00C70D7D" w:rsidRPr="00F50024">
        <w:rPr>
          <w:rStyle w:val="hps"/>
          <w:i/>
          <w:sz w:val="22"/>
          <w:szCs w:val="22"/>
        </w:rPr>
        <w:t>ComicAuthor</w:t>
      </w:r>
      <w:r w:rsidR="00C70D7D" w:rsidRPr="00F50024">
        <w:rPr>
          <w:rStyle w:val="hps"/>
          <w:sz w:val="22"/>
          <w:szCs w:val="22"/>
        </w:rPr>
        <w:t xml:space="preserve"> serve </w:t>
      </w:r>
      <w:r w:rsidR="00B767BD" w:rsidRPr="00F50024">
        <w:rPr>
          <w:rStyle w:val="hps"/>
          <w:sz w:val="22"/>
          <w:szCs w:val="22"/>
        </w:rPr>
        <w:t>a realizzare</w:t>
      </w:r>
      <w:r w:rsidR="00C70D7D" w:rsidRPr="00F50024">
        <w:rPr>
          <w:rStyle w:val="hps"/>
          <w:sz w:val="22"/>
          <w:szCs w:val="22"/>
        </w:rPr>
        <w:t xml:space="preserve"> il mapping di questa tabella intermediaria, come già sp</w:t>
      </w:r>
      <w:r w:rsidR="00504B1A" w:rsidRPr="00F50024">
        <w:rPr>
          <w:rStyle w:val="hps"/>
          <w:sz w:val="22"/>
          <w:szCs w:val="22"/>
        </w:rPr>
        <w:t>iegato nell’esempio precedente;</w:t>
      </w:r>
    </w:p>
    <w:p w:rsidR="0037681E" w:rsidRPr="00F50024" w:rsidRDefault="0037681E" w:rsidP="00F50024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Comic</w:t>
      </w:r>
      <w:r w:rsidRPr="00F50024">
        <w:rPr>
          <w:rStyle w:val="hps"/>
          <w:sz w:val="22"/>
          <w:szCs w:val="22"/>
        </w:rPr>
        <w:t>:</w:t>
      </w:r>
      <w:r w:rsidR="00C70D7D" w:rsidRPr="00F50024">
        <w:rPr>
          <w:rStyle w:val="hps"/>
          <w:sz w:val="22"/>
          <w:szCs w:val="22"/>
        </w:rPr>
        <w:t xml:space="preserve"> Questa classe contiene tutte le informazioni del fumet</w:t>
      </w:r>
      <w:r w:rsidR="00B767BD" w:rsidRPr="00F50024">
        <w:rPr>
          <w:rStyle w:val="hps"/>
          <w:sz w:val="22"/>
          <w:szCs w:val="22"/>
        </w:rPr>
        <w:t>t</w:t>
      </w:r>
      <w:r w:rsidR="00C70D7D" w:rsidRPr="00F50024">
        <w:rPr>
          <w:rStyle w:val="hps"/>
          <w:sz w:val="22"/>
          <w:szCs w:val="22"/>
        </w:rPr>
        <w:t>o</w:t>
      </w:r>
      <w:r w:rsidR="00B767BD" w:rsidRPr="00F50024">
        <w:rPr>
          <w:rStyle w:val="hps"/>
          <w:sz w:val="22"/>
          <w:szCs w:val="22"/>
        </w:rPr>
        <w:t xml:space="preserve">; ad esempio: </w:t>
      </w:r>
      <w:r w:rsidR="00C70D7D" w:rsidRPr="00F50024">
        <w:rPr>
          <w:rStyle w:val="hps"/>
          <w:sz w:val="22"/>
          <w:szCs w:val="22"/>
        </w:rPr>
        <w:t>la tabella “</w:t>
      </w:r>
      <w:r w:rsidR="00C70D7D" w:rsidRPr="00F50024">
        <w:rPr>
          <w:rStyle w:val="hps"/>
          <w:i/>
          <w:sz w:val="22"/>
          <w:szCs w:val="22"/>
        </w:rPr>
        <w:t>comic</w:t>
      </w:r>
      <w:r w:rsidR="00C70D7D" w:rsidRPr="00F50024">
        <w:rPr>
          <w:rStyle w:val="hps"/>
          <w:sz w:val="22"/>
          <w:szCs w:val="22"/>
        </w:rPr>
        <w:t>” della base dei dati contiene la colon</w:t>
      </w:r>
      <w:r w:rsidR="00840170" w:rsidRPr="00F50024">
        <w:rPr>
          <w:rStyle w:val="hps"/>
          <w:sz w:val="22"/>
          <w:szCs w:val="22"/>
        </w:rPr>
        <w:t>n</w:t>
      </w:r>
      <w:r w:rsidR="00C70D7D" w:rsidRPr="00F50024">
        <w:rPr>
          <w:rStyle w:val="hps"/>
          <w:sz w:val="22"/>
          <w:szCs w:val="22"/>
        </w:rPr>
        <w:t>a “</w:t>
      </w:r>
      <w:r w:rsidR="00C70D7D" w:rsidRPr="00F50024">
        <w:rPr>
          <w:rStyle w:val="hps"/>
          <w:i/>
          <w:sz w:val="22"/>
          <w:szCs w:val="22"/>
        </w:rPr>
        <w:t>title</w:t>
      </w:r>
      <w:r w:rsidR="00C70D7D" w:rsidRPr="00F50024">
        <w:rPr>
          <w:rStyle w:val="hps"/>
          <w:sz w:val="22"/>
          <w:szCs w:val="22"/>
        </w:rPr>
        <w:t xml:space="preserve">”, </w:t>
      </w:r>
      <w:r w:rsidR="00894981" w:rsidRPr="00F50024">
        <w:rPr>
          <w:rStyle w:val="hps"/>
          <w:sz w:val="22"/>
          <w:szCs w:val="22"/>
        </w:rPr>
        <w:t>quindi</w:t>
      </w:r>
      <w:r w:rsidR="00C70D7D" w:rsidRPr="00F50024">
        <w:rPr>
          <w:rStyle w:val="hps"/>
          <w:sz w:val="22"/>
          <w:szCs w:val="22"/>
        </w:rPr>
        <w:t xml:space="preserve"> questa classe avrà un attributo “</w:t>
      </w:r>
      <w:r w:rsidR="00C70D7D" w:rsidRPr="00F50024">
        <w:rPr>
          <w:rStyle w:val="hps"/>
          <w:i/>
          <w:sz w:val="22"/>
          <w:szCs w:val="22"/>
        </w:rPr>
        <w:t>title</w:t>
      </w:r>
      <w:r w:rsidR="00C70D7D" w:rsidRPr="00F50024">
        <w:rPr>
          <w:rStyle w:val="hps"/>
          <w:sz w:val="22"/>
          <w:szCs w:val="22"/>
        </w:rPr>
        <w:t>”</w:t>
      </w:r>
      <w:r w:rsidR="00894981" w:rsidRPr="00F50024">
        <w:rPr>
          <w:rStyle w:val="hps"/>
          <w:sz w:val="22"/>
          <w:szCs w:val="22"/>
        </w:rPr>
        <w:t>,</w:t>
      </w:r>
      <w:r w:rsidR="00C70D7D" w:rsidRPr="00F50024">
        <w:rPr>
          <w:rStyle w:val="hps"/>
          <w:sz w:val="22"/>
          <w:szCs w:val="22"/>
        </w:rPr>
        <w:t xml:space="preserve"> con i suoi rispettivi get/set</w:t>
      </w:r>
      <w:r w:rsidR="00504B1A" w:rsidRPr="00F50024">
        <w:rPr>
          <w:rStyle w:val="hps"/>
          <w:sz w:val="22"/>
          <w:szCs w:val="22"/>
        </w:rPr>
        <w:t>;</w:t>
      </w:r>
    </w:p>
    <w:p w:rsidR="0037681E" w:rsidRPr="00F50024" w:rsidRDefault="0037681E" w:rsidP="00F50024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Genre</w:t>
      </w:r>
      <w:r w:rsidRPr="00F50024">
        <w:rPr>
          <w:rStyle w:val="hps"/>
          <w:sz w:val="22"/>
          <w:szCs w:val="22"/>
        </w:rPr>
        <w:t>:</w:t>
      </w:r>
      <w:r w:rsidR="00C70D7D" w:rsidRPr="00F50024">
        <w:rPr>
          <w:rStyle w:val="hps"/>
          <w:sz w:val="22"/>
          <w:szCs w:val="22"/>
        </w:rPr>
        <w:t xml:space="preserve"> Questa classe contiene tutte le informazioni </w:t>
      </w:r>
      <w:r w:rsidR="00894981" w:rsidRPr="00F50024">
        <w:rPr>
          <w:rStyle w:val="hps"/>
          <w:sz w:val="22"/>
          <w:szCs w:val="22"/>
        </w:rPr>
        <w:t>relative al</w:t>
      </w:r>
      <w:r w:rsidR="00C70D7D" w:rsidRPr="00F50024">
        <w:rPr>
          <w:rStyle w:val="hps"/>
          <w:sz w:val="22"/>
          <w:szCs w:val="22"/>
        </w:rPr>
        <w:t xml:space="preserve"> genere</w:t>
      </w:r>
      <w:r w:rsidR="00B767BD" w:rsidRPr="00F50024">
        <w:rPr>
          <w:rStyle w:val="hps"/>
          <w:sz w:val="22"/>
          <w:szCs w:val="22"/>
        </w:rPr>
        <w:t xml:space="preserve">; ad esempio: </w:t>
      </w:r>
      <w:r w:rsidR="00C70D7D" w:rsidRPr="00F50024">
        <w:rPr>
          <w:rStyle w:val="hps"/>
          <w:sz w:val="22"/>
          <w:szCs w:val="22"/>
        </w:rPr>
        <w:t>la tabella “</w:t>
      </w:r>
      <w:r w:rsidR="00C70D7D" w:rsidRPr="00517BB7">
        <w:rPr>
          <w:rStyle w:val="hps"/>
          <w:i/>
          <w:sz w:val="22"/>
          <w:szCs w:val="22"/>
        </w:rPr>
        <w:t>genre</w:t>
      </w:r>
      <w:r w:rsidR="00C70D7D" w:rsidRPr="00F50024">
        <w:rPr>
          <w:rStyle w:val="hps"/>
          <w:sz w:val="22"/>
          <w:szCs w:val="22"/>
        </w:rPr>
        <w:t>” della base dei dati contiene la colon</w:t>
      </w:r>
      <w:r w:rsidR="00840170" w:rsidRPr="00F50024">
        <w:rPr>
          <w:rStyle w:val="hps"/>
          <w:sz w:val="22"/>
          <w:szCs w:val="22"/>
        </w:rPr>
        <w:t>n</w:t>
      </w:r>
      <w:r w:rsidR="00C70D7D" w:rsidRPr="00F50024">
        <w:rPr>
          <w:rStyle w:val="hps"/>
          <w:sz w:val="22"/>
          <w:szCs w:val="22"/>
        </w:rPr>
        <w:t>a “</w:t>
      </w:r>
      <w:r w:rsidR="00C70D7D" w:rsidRPr="00517BB7">
        <w:rPr>
          <w:rStyle w:val="hps"/>
          <w:i/>
          <w:sz w:val="22"/>
          <w:szCs w:val="22"/>
        </w:rPr>
        <w:t>name</w:t>
      </w:r>
      <w:r w:rsidR="00C70D7D" w:rsidRPr="00F50024">
        <w:rPr>
          <w:rStyle w:val="hps"/>
          <w:sz w:val="22"/>
          <w:szCs w:val="22"/>
        </w:rPr>
        <w:t xml:space="preserve">”, </w:t>
      </w:r>
      <w:r w:rsidR="00DF0B77" w:rsidRPr="00F50024">
        <w:rPr>
          <w:rStyle w:val="hps"/>
          <w:sz w:val="22"/>
          <w:szCs w:val="22"/>
        </w:rPr>
        <w:t>quindi</w:t>
      </w:r>
      <w:r w:rsidR="00C70D7D" w:rsidRPr="00F50024">
        <w:rPr>
          <w:rStyle w:val="hps"/>
          <w:sz w:val="22"/>
          <w:szCs w:val="22"/>
        </w:rPr>
        <w:t xml:space="preserve"> questa classe avrà un attributo “</w:t>
      </w:r>
      <w:r w:rsidR="00C70D7D" w:rsidRPr="00517BB7">
        <w:rPr>
          <w:rStyle w:val="hps"/>
          <w:i/>
          <w:sz w:val="22"/>
          <w:szCs w:val="22"/>
        </w:rPr>
        <w:t>name</w:t>
      </w:r>
      <w:r w:rsidR="00894981" w:rsidRPr="00F50024">
        <w:rPr>
          <w:rStyle w:val="hps"/>
          <w:sz w:val="22"/>
          <w:szCs w:val="22"/>
        </w:rPr>
        <w:t>”, con i suoi rispettivi get/set</w:t>
      </w:r>
      <w:r w:rsidR="00504B1A" w:rsidRPr="00F50024">
        <w:rPr>
          <w:rStyle w:val="hps"/>
          <w:sz w:val="22"/>
          <w:szCs w:val="22"/>
        </w:rPr>
        <w:t>;</w:t>
      </w:r>
    </w:p>
    <w:p w:rsidR="0037681E" w:rsidRPr="00517BB7" w:rsidRDefault="00DC19F9" w:rsidP="00517BB7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Note</w:t>
      </w:r>
      <w:r w:rsidRPr="00517BB7">
        <w:rPr>
          <w:rStyle w:val="hps"/>
          <w:sz w:val="22"/>
          <w:szCs w:val="22"/>
        </w:rPr>
        <w:t>:</w:t>
      </w:r>
      <w:r w:rsidR="00C70D7D" w:rsidRPr="00517BB7">
        <w:rPr>
          <w:rStyle w:val="hps"/>
          <w:sz w:val="22"/>
          <w:szCs w:val="22"/>
        </w:rPr>
        <w:t xml:space="preserve"> Questa classe contiene tutte</w:t>
      </w:r>
      <w:r w:rsidR="00894981" w:rsidRPr="00517BB7">
        <w:rPr>
          <w:rStyle w:val="hps"/>
          <w:sz w:val="22"/>
          <w:szCs w:val="22"/>
        </w:rPr>
        <w:t xml:space="preserve"> le informazioni relative alle note</w:t>
      </w:r>
      <w:r w:rsidR="00163219" w:rsidRPr="00517BB7">
        <w:rPr>
          <w:rStyle w:val="hps"/>
          <w:sz w:val="22"/>
          <w:szCs w:val="22"/>
        </w:rPr>
        <w:t xml:space="preserve"> (commenti</w:t>
      </w:r>
      <w:r w:rsidR="00894981" w:rsidRPr="00517BB7">
        <w:rPr>
          <w:rStyle w:val="hps"/>
          <w:sz w:val="22"/>
          <w:szCs w:val="22"/>
        </w:rPr>
        <w:t>)</w:t>
      </w:r>
      <w:r w:rsidR="00B767BD" w:rsidRPr="00517BB7">
        <w:rPr>
          <w:rStyle w:val="hps"/>
          <w:sz w:val="22"/>
          <w:szCs w:val="22"/>
        </w:rPr>
        <w:t xml:space="preserve">; ad esempio: </w:t>
      </w:r>
      <w:r w:rsidR="00C70D7D" w:rsidRPr="00517BB7">
        <w:rPr>
          <w:rStyle w:val="hps"/>
          <w:sz w:val="22"/>
          <w:szCs w:val="22"/>
        </w:rPr>
        <w:t>la tabella “</w:t>
      </w:r>
      <w:r w:rsidR="00C70D7D" w:rsidRPr="00517BB7">
        <w:rPr>
          <w:rStyle w:val="hps"/>
          <w:i/>
          <w:sz w:val="22"/>
          <w:szCs w:val="22"/>
        </w:rPr>
        <w:t>note</w:t>
      </w:r>
      <w:r w:rsidR="00C70D7D" w:rsidRPr="00517BB7">
        <w:rPr>
          <w:rStyle w:val="hps"/>
          <w:sz w:val="22"/>
          <w:szCs w:val="22"/>
        </w:rPr>
        <w:t>” della base dei dati contiene la colona “</w:t>
      </w:r>
      <w:r w:rsidR="00C70D7D" w:rsidRPr="00517BB7">
        <w:rPr>
          <w:rStyle w:val="hps"/>
          <w:i/>
          <w:sz w:val="22"/>
          <w:szCs w:val="22"/>
        </w:rPr>
        <w:t>status</w:t>
      </w:r>
      <w:r w:rsidR="00C70D7D" w:rsidRPr="00517BB7">
        <w:rPr>
          <w:rStyle w:val="hps"/>
          <w:sz w:val="22"/>
          <w:szCs w:val="22"/>
        </w:rPr>
        <w:t xml:space="preserve">”, </w:t>
      </w:r>
      <w:r w:rsidR="00DF0B77" w:rsidRPr="00517BB7">
        <w:rPr>
          <w:rStyle w:val="hps"/>
          <w:sz w:val="22"/>
          <w:szCs w:val="22"/>
        </w:rPr>
        <w:t>quindi</w:t>
      </w:r>
      <w:r w:rsidR="00C70D7D" w:rsidRPr="00517BB7">
        <w:rPr>
          <w:rStyle w:val="hps"/>
          <w:sz w:val="22"/>
          <w:szCs w:val="22"/>
        </w:rPr>
        <w:t xml:space="preserve"> questa classe avrà un attributo “</w:t>
      </w:r>
      <w:r w:rsidR="00C70D7D" w:rsidRPr="00517BB7">
        <w:rPr>
          <w:rStyle w:val="hps"/>
          <w:i/>
          <w:sz w:val="22"/>
          <w:szCs w:val="22"/>
        </w:rPr>
        <w:t>status</w:t>
      </w:r>
      <w:r w:rsidR="00C70D7D" w:rsidRPr="00517BB7">
        <w:rPr>
          <w:rStyle w:val="hps"/>
          <w:sz w:val="22"/>
          <w:szCs w:val="22"/>
        </w:rPr>
        <w:t xml:space="preserve">” </w:t>
      </w:r>
      <w:r w:rsidR="00894981" w:rsidRPr="00517BB7">
        <w:rPr>
          <w:rStyle w:val="hps"/>
          <w:sz w:val="22"/>
          <w:szCs w:val="22"/>
        </w:rPr>
        <w:t>, con i suoi rispettivi get/set</w:t>
      </w:r>
      <w:r w:rsidR="00504B1A" w:rsidRPr="00517BB7">
        <w:rPr>
          <w:rStyle w:val="hps"/>
          <w:sz w:val="22"/>
          <w:szCs w:val="22"/>
        </w:rPr>
        <w:t>;</w:t>
      </w:r>
    </w:p>
    <w:p w:rsidR="0037681E" w:rsidRPr="00517BB7" w:rsidRDefault="00DC19F9" w:rsidP="00517BB7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PublishingHouse</w:t>
      </w:r>
      <w:r w:rsidRPr="00517BB7">
        <w:rPr>
          <w:rStyle w:val="hps"/>
          <w:sz w:val="22"/>
          <w:szCs w:val="22"/>
        </w:rPr>
        <w:t>:</w:t>
      </w:r>
      <w:r w:rsidR="00C70D7D" w:rsidRPr="00517BB7">
        <w:rPr>
          <w:rStyle w:val="hps"/>
          <w:sz w:val="22"/>
          <w:szCs w:val="22"/>
        </w:rPr>
        <w:t xml:space="preserve"> Questa classe contiene tutte le informazioni della casa editrice</w:t>
      </w:r>
      <w:r w:rsidR="00B767BD" w:rsidRPr="00517BB7">
        <w:rPr>
          <w:rStyle w:val="hps"/>
          <w:sz w:val="22"/>
          <w:szCs w:val="22"/>
        </w:rPr>
        <w:t xml:space="preserve">; ad esempio: </w:t>
      </w:r>
      <w:r w:rsidR="00C70D7D" w:rsidRPr="00517BB7">
        <w:rPr>
          <w:rStyle w:val="hps"/>
          <w:sz w:val="22"/>
          <w:szCs w:val="22"/>
        </w:rPr>
        <w:t>la tabella “</w:t>
      </w:r>
      <w:r w:rsidR="00C70D7D" w:rsidRPr="00517BB7">
        <w:rPr>
          <w:rStyle w:val="hps"/>
          <w:i/>
          <w:sz w:val="22"/>
          <w:szCs w:val="22"/>
        </w:rPr>
        <w:t>publ</w:t>
      </w:r>
      <w:r w:rsidR="00840170" w:rsidRPr="00517BB7">
        <w:rPr>
          <w:rStyle w:val="hps"/>
          <w:i/>
          <w:sz w:val="22"/>
          <w:szCs w:val="22"/>
        </w:rPr>
        <w:t>ishing_house</w:t>
      </w:r>
      <w:r w:rsidR="00C70D7D" w:rsidRPr="00517BB7">
        <w:rPr>
          <w:rStyle w:val="hps"/>
          <w:sz w:val="22"/>
          <w:szCs w:val="22"/>
        </w:rPr>
        <w:t>” della base dei dati contiene la colon</w:t>
      </w:r>
      <w:r w:rsidR="00840170" w:rsidRPr="00517BB7">
        <w:rPr>
          <w:rStyle w:val="hps"/>
          <w:sz w:val="22"/>
          <w:szCs w:val="22"/>
        </w:rPr>
        <w:t>n</w:t>
      </w:r>
      <w:r w:rsidR="00C70D7D" w:rsidRPr="00517BB7">
        <w:rPr>
          <w:rStyle w:val="hps"/>
          <w:sz w:val="22"/>
          <w:szCs w:val="22"/>
        </w:rPr>
        <w:t>a “</w:t>
      </w:r>
      <w:r w:rsidR="00C70D7D" w:rsidRPr="00517BB7">
        <w:rPr>
          <w:rStyle w:val="hps"/>
          <w:i/>
          <w:sz w:val="22"/>
          <w:szCs w:val="22"/>
        </w:rPr>
        <w:t>name</w:t>
      </w:r>
      <w:r w:rsidR="00C70D7D" w:rsidRPr="00517BB7">
        <w:rPr>
          <w:rStyle w:val="hps"/>
          <w:sz w:val="22"/>
          <w:szCs w:val="22"/>
        </w:rPr>
        <w:t xml:space="preserve">”, </w:t>
      </w:r>
      <w:r w:rsidR="00DF0B77" w:rsidRPr="00517BB7">
        <w:rPr>
          <w:rStyle w:val="hps"/>
          <w:sz w:val="22"/>
          <w:szCs w:val="22"/>
        </w:rPr>
        <w:t>quindi</w:t>
      </w:r>
      <w:r w:rsidR="00C70D7D" w:rsidRPr="00517BB7">
        <w:rPr>
          <w:rStyle w:val="hps"/>
          <w:sz w:val="22"/>
          <w:szCs w:val="22"/>
        </w:rPr>
        <w:t xml:space="preserve"> questa classe avrà un attributo “</w:t>
      </w:r>
      <w:r w:rsidR="00C70D7D" w:rsidRPr="00517BB7">
        <w:rPr>
          <w:rStyle w:val="hps"/>
          <w:i/>
          <w:sz w:val="22"/>
          <w:szCs w:val="22"/>
        </w:rPr>
        <w:t>name</w:t>
      </w:r>
      <w:r w:rsidR="00C70D7D" w:rsidRPr="00517BB7">
        <w:rPr>
          <w:rStyle w:val="hps"/>
          <w:sz w:val="22"/>
          <w:szCs w:val="22"/>
        </w:rPr>
        <w:t>”</w:t>
      </w:r>
      <w:r w:rsidR="00894981" w:rsidRPr="00517BB7">
        <w:rPr>
          <w:rStyle w:val="hps"/>
          <w:sz w:val="22"/>
          <w:szCs w:val="22"/>
        </w:rPr>
        <w:t>, con i suoi rispettivi get/set</w:t>
      </w:r>
      <w:r w:rsidR="00504B1A" w:rsidRPr="00517BB7">
        <w:rPr>
          <w:rStyle w:val="hps"/>
          <w:sz w:val="22"/>
          <w:szCs w:val="22"/>
        </w:rPr>
        <w:t>;</w:t>
      </w:r>
    </w:p>
    <w:p w:rsidR="0037681E" w:rsidRPr="003A0912" w:rsidRDefault="00DC19F9" w:rsidP="003A0912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User</w:t>
      </w:r>
      <w:r w:rsidRPr="003A0912">
        <w:rPr>
          <w:rStyle w:val="hps"/>
          <w:sz w:val="22"/>
          <w:szCs w:val="22"/>
        </w:rPr>
        <w:t>:</w:t>
      </w:r>
      <w:r w:rsidR="00840170" w:rsidRPr="003A0912">
        <w:rPr>
          <w:rStyle w:val="hps"/>
          <w:sz w:val="22"/>
          <w:szCs w:val="22"/>
        </w:rPr>
        <w:t xml:space="preserve"> Questa classe contiene tutte le informazioni dell’utente</w:t>
      </w:r>
      <w:r w:rsidR="00B767BD" w:rsidRPr="003A0912">
        <w:rPr>
          <w:rStyle w:val="hps"/>
          <w:sz w:val="22"/>
          <w:szCs w:val="22"/>
        </w:rPr>
        <w:t xml:space="preserve">; ad esempio: </w:t>
      </w:r>
      <w:r w:rsidR="00840170" w:rsidRPr="003A0912">
        <w:rPr>
          <w:rStyle w:val="hps"/>
          <w:sz w:val="22"/>
          <w:szCs w:val="22"/>
        </w:rPr>
        <w:t>la tabella “</w:t>
      </w:r>
      <w:r w:rsidR="00840170" w:rsidRPr="003A0912">
        <w:rPr>
          <w:rStyle w:val="hps"/>
          <w:i/>
          <w:sz w:val="22"/>
          <w:szCs w:val="22"/>
        </w:rPr>
        <w:t>user</w:t>
      </w:r>
      <w:r w:rsidR="00840170" w:rsidRPr="003A0912">
        <w:rPr>
          <w:rStyle w:val="hps"/>
          <w:sz w:val="22"/>
          <w:szCs w:val="22"/>
        </w:rPr>
        <w:t>” della base dei dati contiene la colonna “</w:t>
      </w:r>
      <w:r w:rsidR="00840170" w:rsidRPr="003A0912">
        <w:rPr>
          <w:rStyle w:val="hps"/>
          <w:i/>
          <w:sz w:val="22"/>
          <w:szCs w:val="22"/>
        </w:rPr>
        <w:t>email</w:t>
      </w:r>
      <w:r w:rsidR="00840170" w:rsidRPr="003A0912">
        <w:rPr>
          <w:rStyle w:val="hps"/>
          <w:sz w:val="22"/>
          <w:szCs w:val="22"/>
        </w:rPr>
        <w:t xml:space="preserve">”, </w:t>
      </w:r>
      <w:r w:rsidR="00C85235" w:rsidRPr="003A0912">
        <w:rPr>
          <w:rStyle w:val="hps"/>
          <w:sz w:val="22"/>
          <w:szCs w:val="22"/>
        </w:rPr>
        <w:t>quindi</w:t>
      </w:r>
      <w:r w:rsidR="00840170" w:rsidRPr="003A0912">
        <w:rPr>
          <w:rStyle w:val="hps"/>
          <w:sz w:val="22"/>
          <w:szCs w:val="22"/>
        </w:rPr>
        <w:t xml:space="preserve"> questa classe avrà un attributo “</w:t>
      </w:r>
      <w:r w:rsidR="00840170" w:rsidRPr="003A0912">
        <w:rPr>
          <w:rStyle w:val="hps"/>
          <w:i/>
          <w:sz w:val="22"/>
          <w:szCs w:val="22"/>
        </w:rPr>
        <w:t>email</w:t>
      </w:r>
      <w:r w:rsidR="00C85235" w:rsidRPr="003A0912">
        <w:rPr>
          <w:rStyle w:val="hps"/>
          <w:sz w:val="22"/>
          <w:szCs w:val="22"/>
        </w:rPr>
        <w:t>”</w:t>
      </w:r>
      <w:r w:rsidR="00894981" w:rsidRPr="003A0912">
        <w:rPr>
          <w:rStyle w:val="hps"/>
          <w:sz w:val="22"/>
          <w:szCs w:val="22"/>
        </w:rPr>
        <w:t>, con i suoi rispettivi get/set</w:t>
      </w:r>
      <w:r w:rsidR="00504B1A" w:rsidRPr="003A0912">
        <w:rPr>
          <w:rStyle w:val="hps"/>
          <w:sz w:val="22"/>
          <w:szCs w:val="22"/>
        </w:rPr>
        <w:t>;</w:t>
      </w:r>
      <w:r w:rsidR="00840170" w:rsidRPr="003A0912">
        <w:rPr>
          <w:rStyle w:val="hps"/>
          <w:sz w:val="22"/>
          <w:szCs w:val="22"/>
        </w:rPr>
        <w:t xml:space="preserve"> </w:t>
      </w:r>
    </w:p>
    <w:p w:rsidR="0037681E" w:rsidRPr="003A0912" w:rsidRDefault="00DC19F9" w:rsidP="003A0912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Reserve</w:t>
      </w:r>
      <w:r w:rsidRPr="003A0912">
        <w:rPr>
          <w:rStyle w:val="hps"/>
          <w:sz w:val="22"/>
          <w:szCs w:val="22"/>
        </w:rPr>
        <w:t>:</w:t>
      </w:r>
      <w:r w:rsidR="00840170" w:rsidRPr="003A0912">
        <w:rPr>
          <w:rStyle w:val="hps"/>
          <w:sz w:val="22"/>
          <w:szCs w:val="22"/>
        </w:rPr>
        <w:t xml:space="preserve"> Questa classe contiene tutte le informazioni </w:t>
      </w:r>
      <w:r w:rsidR="009E1C97" w:rsidRPr="003A0912">
        <w:rPr>
          <w:rStyle w:val="hps"/>
          <w:sz w:val="22"/>
          <w:szCs w:val="22"/>
        </w:rPr>
        <w:t>relative alla</w:t>
      </w:r>
      <w:r w:rsidR="00840170" w:rsidRPr="003A0912">
        <w:rPr>
          <w:rStyle w:val="hps"/>
          <w:sz w:val="22"/>
          <w:szCs w:val="22"/>
        </w:rPr>
        <w:t xml:space="preserve"> prenotazione</w:t>
      </w:r>
      <w:r w:rsidR="00B767BD" w:rsidRPr="003A0912">
        <w:rPr>
          <w:rStyle w:val="hps"/>
          <w:sz w:val="22"/>
          <w:szCs w:val="22"/>
        </w:rPr>
        <w:t xml:space="preserve">; ad esempio: </w:t>
      </w:r>
      <w:r w:rsidR="00840170" w:rsidRPr="003A0912">
        <w:rPr>
          <w:rStyle w:val="hps"/>
          <w:sz w:val="22"/>
          <w:szCs w:val="22"/>
        </w:rPr>
        <w:t>la tabella “</w:t>
      </w:r>
      <w:r w:rsidR="00840170" w:rsidRPr="003A0912">
        <w:rPr>
          <w:rStyle w:val="hps"/>
          <w:i/>
          <w:sz w:val="22"/>
          <w:szCs w:val="22"/>
        </w:rPr>
        <w:t>reserve</w:t>
      </w:r>
      <w:r w:rsidR="00840170" w:rsidRPr="003A0912">
        <w:rPr>
          <w:rStyle w:val="hps"/>
          <w:sz w:val="22"/>
          <w:szCs w:val="22"/>
        </w:rPr>
        <w:t>” della base dei dati contiene la colonna “</w:t>
      </w:r>
      <w:r w:rsidR="00840170" w:rsidRPr="003A0912">
        <w:rPr>
          <w:rStyle w:val="hps"/>
          <w:i/>
          <w:sz w:val="22"/>
          <w:szCs w:val="22"/>
        </w:rPr>
        <w:t>total</w:t>
      </w:r>
      <w:r w:rsidR="00840170" w:rsidRPr="003A0912">
        <w:rPr>
          <w:rStyle w:val="hps"/>
          <w:sz w:val="22"/>
          <w:szCs w:val="22"/>
        </w:rPr>
        <w:t xml:space="preserve">”, </w:t>
      </w:r>
      <w:r w:rsidR="009E1C97" w:rsidRPr="003A0912">
        <w:rPr>
          <w:rStyle w:val="hps"/>
          <w:sz w:val="22"/>
          <w:szCs w:val="22"/>
        </w:rPr>
        <w:t>quindi</w:t>
      </w:r>
      <w:r w:rsidR="00840170" w:rsidRPr="003A0912">
        <w:rPr>
          <w:rStyle w:val="hps"/>
          <w:sz w:val="22"/>
          <w:szCs w:val="22"/>
        </w:rPr>
        <w:t xml:space="preserve"> questa classe avrà un attributo “</w:t>
      </w:r>
      <w:r w:rsidR="00840170" w:rsidRPr="003A0912">
        <w:rPr>
          <w:rStyle w:val="hps"/>
          <w:i/>
          <w:sz w:val="22"/>
          <w:szCs w:val="22"/>
        </w:rPr>
        <w:t>tota</w:t>
      </w:r>
      <w:r w:rsidR="009E1C97" w:rsidRPr="003A0912">
        <w:rPr>
          <w:rStyle w:val="hps"/>
          <w:i/>
          <w:sz w:val="22"/>
          <w:szCs w:val="22"/>
        </w:rPr>
        <w:t>l</w:t>
      </w:r>
      <w:r w:rsidR="00840170" w:rsidRPr="003A0912">
        <w:rPr>
          <w:rStyle w:val="hps"/>
          <w:sz w:val="22"/>
          <w:szCs w:val="22"/>
        </w:rPr>
        <w:t xml:space="preserve">” </w:t>
      </w:r>
      <w:r w:rsidR="00894981" w:rsidRPr="003A0912">
        <w:rPr>
          <w:rStyle w:val="hps"/>
          <w:sz w:val="22"/>
          <w:szCs w:val="22"/>
        </w:rPr>
        <w:t>, con i suoi rispettivi get/set</w:t>
      </w:r>
      <w:r w:rsidR="00504B1A" w:rsidRPr="003A0912">
        <w:rPr>
          <w:rStyle w:val="hps"/>
          <w:sz w:val="22"/>
          <w:szCs w:val="22"/>
        </w:rPr>
        <w:t>;</w:t>
      </w:r>
      <w:r w:rsidR="00840170" w:rsidRPr="003A0912">
        <w:rPr>
          <w:rStyle w:val="hps"/>
          <w:sz w:val="22"/>
          <w:szCs w:val="22"/>
        </w:rPr>
        <w:t xml:space="preserve"> </w:t>
      </w:r>
    </w:p>
    <w:p w:rsidR="00DC19F9" w:rsidRPr="00C44572" w:rsidRDefault="00DC19F9" w:rsidP="00C44572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ComicReserve</w:t>
      </w:r>
      <w:r w:rsidRPr="00C44572">
        <w:rPr>
          <w:rStyle w:val="hps"/>
          <w:sz w:val="22"/>
          <w:szCs w:val="22"/>
        </w:rPr>
        <w:t>:</w:t>
      </w:r>
      <w:r w:rsidR="00CB26EB" w:rsidRPr="00C44572">
        <w:rPr>
          <w:rStyle w:val="hps"/>
          <w:sz w:val="22"/>
          <w:szCs w:val="22"/>
        </w:rPr>
        <w:t xml:space="preserve"> Questa classe contiene tutte le informazioni di quello che sarebbe la relazione tra le due classi “</w:t>
      </w:r>
      <w:r w:rsidR="00CB26EB" w:rsidRPr="00C44572">
        <w:rPr>
          <w:rStyle w:val="hps"/>
          <w:i/>
          <w:sz w:val="22"/>
          <w:szCs w:val="22"/>
        </w:rPr>
        <w:t>Comic</w:t>
      </w:r>
      <w:r w:rsidR="00CB26EB" w:rsidRPr="00C44572">
        <w:rPr>
          <w:rStyle w:val="hps"/>
          <w:sz w:val="22"/>
          <w:szCs w:val="22"/>
        </w:rPr>
        <w:t xml:space="preserve">” </w:t>
      </w:r>
      <w:r w:rsidR="003E044F" w:rsidRPr="00C44572">
        <w:rPr>
          <w:rStyle w:val="hps"/>
          <w:sz w:val="22"/>
          <w:szCs w:val="22"/>
        </w:rPr>
        <w:t>e “</w:t>
      </w:r>
      <w:r w:rsidR="00CB26EB" w:rsidRPr="00C44572">
        <w:rPr>
          <w:rStyle w:val="hps"/>
          <w:i/>
          <w:sz w:val="22"/>
          <w:szCs w:val="22"/>
        </w:rPr>
        <w:t>Reserve</w:t>
      </w:r>
      <w:r w:rsidR="00CB26EB" w:rsidRPr="00C44572">
        <w:rPr>
          <w:rStyle w:val="hps"/>
          <w:sz w:val="22"/>
          <w:szCs w:val="22"/>
        </w:rPr>
        <w:t>”, lavorando nella stessa man</w:t>
      </w:r>
      <w:r w:rsidR="00504B1A" w:rsidRPr="00C44572">
        <w:rPr>
          <w:rStyle w:val="hps"/>
          <w:sz w:val="22"/>
          <w:szCs w:val="22"/>
        </w:rPr>
        <w:t>iera della classe “</w:t>
      </w:r>
      <w:r w:rsidR="00504B1A" w:rsidRPr="00C44572">
        <w:rPr>
          <w:rStyle w:val="hps"/>
          <w:i/>
          <w:sz w:val="22"/>
          <w:szCs w:val="22"/>
        </w:rPr>
        <w:t>ComicAuthor</w:t>
      </w:r>
      <w:r w:rsidR="00504B1A" w:rsidRPr="00C44572">
        <w:rPr>
          <w:rStyle w:val="hps"/>
          <w:sz w:val="22"/>
          <w:szCs w:val="22"/>
        </w:rPr>
        <w:t>”;</w:t>
      </w:r>
    </w:p>
    <w:p w:rsidR="0037681E" w:rsidRPr="00C44572" w:rsidRDefault="00DC19F9" w:rsidP="00C44572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  <w:u w:val="single"/>
        </w:rPr>
        <w:t>Notice</w:t>
      </w:r>
      <w:r w:rsidRPr="00C44572">
        <w:rPr>
          <w:rStyle w:val="hps"/>
          <w:sz w:val="22"/>
          <w:szCs w:val="22"/>
        </w:rPr>
        <w:t>:</w:t>
      </w:r>
      <w:r w:rsidR="00840170" w:rsidRPr="00C44572">
        <w:rPr>
          <w:rStyle w:val="hps"/>
          <w:sz w:val="22"/>
          <w:szCs w:val="22"/>
        </w:rPr>
        <w:t xml:space="preserve"> Questa classe contiene tutte le informazioni </w:t>
      </w:r>
      <w:r w:rsidR="001364BC" w:rsidRPr="00C44572">
        <w:rPr>
          <w:rStyle w:val="hps"/>
          <w:sz w:val="22"/>
          <w:szCs w:val="22"/>
        </w:rPr>
        <w:t>relative al</w:t>
      </w:r>
      <w:r w:rsidR="00840170" w:rsidRPr="00C44572">
        <w:rPr>
          <w:rStyle w:val="hps"/>
          <w:sz w:val="22"/>
          <w:szCs w:val="22"/>
        </w:rPr>
        <w:t>l’avviso</w:t>
      </w:r>
      <w:r w:rsidR="00B767BD" w:rsidRPr="00C44572">
        <w:rPr>
          <w:rStyle w:val="hps"/>
          <w:sz w:val="22"/>
          <w:szCs w:val="22"/>
        </w:rPr>
        <w:t xml:space="preserve">; ad esempio: </w:t>
      </w:r>
      <w:r w:rsidR="00840170" w:rsidRPr="00C44572">
        <w:rPr>
          <w:rStyle w:val="hps"/>
          <w:sz w:val="22"/>
          <w:szCs w:val="22"/>
        </w:rPr>
        <w:t>la tabella “</w:t>
      </w:r>
      <w:r w:rsidR="00840170" w:rsidRPr="00C44572">
        <w:rPr>
          <w:rStyle w:val="hps"/>
          <w:i/>
          <w:sz w:val="22"/>
          <w:szCs w:val="22"/>
        </w:rPr>
        <w:t>notice</w:t>
      </w:r>
      <w:r w:rsidR="00840170" w:rsidRPr="00C44572">
        <w:rPr>
          <w:rStyle w:val="hps"/>
          <w:sz w:val="22"/>
          <w:szCs w:val="22"/>
        </w:rPr>
        <w:t>” della base dei dati contiene la colonna “</w:t>
      </w:r>
      <w:r w:rsidR="00840170" w:rsidRPr="00C44572">
        <w:rPr>
          <w:rStyle w:val="hps"/>
          <w:i/>
          <w:sz w:val="22"/>
          <w:szCs w:val="22"/>
        </w:rPr>
        <w:t>email</w:t>
      </w:r>
      <w:r w:rsidR="00840170" w:rsidRPr="00C44572">
        <w:rPr>
          <w:rStyle w:val="hps"/>
          <w:sz w:val="22"/>
          <w:szCs w:val="22"/>
        </w:rPr>
        <w:t xml:space="preserve">”, </w:t>
      </w:r>
      <w:r w:rsidR="009E1C97" w:rsidRPr="00C44572">
        <w:rPr>
          <w:rStyle w:val="hps"/>
          <w:sz w:val="22"/>
          <w:szCs w:val="22"/>
        </w:rPr>
        <w:t>quindi</w:t>
      </w:r>
      <w:r w:rsidR="00840170" w:rsidRPr="00C44572">
        <w:rPr>
          <w:rStyle w:val="hps"/>
          <w:sz w:val="22"/>
          <w:szCs w:val="22"/>
        </w:rPr>
        <w:t xml:space="preserve"> questa classe avrà un attributo “</w:t>
      </w:r>
      <w:r w:rsidR="00840170" w:rsidRPr="00C44572">
        <w:rPr>
          <w:rStyle w:val="hps"/>
          <w:i/>
          <w:sz w:val="22"/>
          <w:szCs w:val="22"/>
        </w:rPr>
        <w:t>email</w:t>
      </w:r>
      <w:r w:rsidR="009E1C97" w:rsidRPr="00C44572">
        <w:rPr>
          <w:rStyle w:val="hps"/>
          <w:sz w:val="22"/>
          <w:szCs w:val="22"/>
        </w:rPr>
        <w:t>”</w:t>
      </w:r>
      <w:r w:rsidR="00894981" w:rsidRPr="00C44572">
        <w:rPr>
          <w:rStyle w:val="hps"/>
          <w:sz w:val="22"/>
          <w:szCs w:val="22"/>
        </w:rPr>
        <w:t>, con i suoi rispettivi get/set</w:t>
      </w:r>
      <w:r w:rsidR="00504B1A" w:rsidRPr="00C44572">
        <w:rPr>
          <w:rStyle w:val="hps"/>
          <w:sz w:val="22"/>
          <w:szCs w:val="22"/>
        </w:rPr>
        <w:t>;</w:t>
      </w:r>
      <w:r w:rsidR="00840170" w:rsidRPr="00C44572">
        <w:rPr>
          <w:rStyle w:val="hps"/>
          <w:sz w:val="22"/>
          <w:szCs w:val="22"/>
        </w:rPr>
        <w:t xml:space="preserve">  </w:t>
      </w:r>
    </w:p>
    <w:p w:rsidR="00A90B52" w:rsidRPr="00C44572" w:rsidRDefault="00DC19F9" w:rsidP="00C44572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C44572">
        <w:rPr>
          <w:rStyle w:val="hps"/>
          <w:sz w:val="22"/>
          <w:szCs w:val="22"/>
        </w:rPr>
        <w:t>Phone:</w:t>
      </w:r>
      <w:r w:rsidR="00847A09" w:rsidRPr="00C44572">
        <w:rPr>
          <w:rStyle w:val="hps"/>
          <w:sz w:val="22"/>
          <w:szCs w:val="22"/>
        </w:rPr>
        <w:t xml:space="preserve"> Questa classe contiene tutte le informazioni </w:t>
      </w:r>
      <w:r w:rsidR="001364BC" w:rsidRPr="00C44572">
        <w:rPr>
          <w:rStyle w:val="hps"/>
          <w:sz w:val="22"/>
          <w:szCs w:val="22"/>
        </w:rPr>
        <w:t>relative al</w:t>
      </w:r>
      <w:r w:rsidR="00847A09" w:rsidRPr="00C44572">
        <w:rPr>
          <w:rStyle w:val="hps"/>
          <w:sz w:val="22"/>
          <w:szCs w:val="22"/>
        </w:rPr>
        <w:t xml:space="preserve"> telefono che un utente può avere</w:t>
      </w:r>
      <w:r w:rsidR="00B767BD" w:rsidRPr="00C44572">
        <w:rPr>
          <w:rStyle w:val="hps"/>
          <w:sz w:val="22"/>
          <w:szCs w:val="22"/>
        </w:rPr>
        <w:t xml:space="preserve">; ad esempio: </w:t>
      </w:r>
      <w:r w:rsidR="00847A09" w:rsidRPr="00C44572">
        <w:rPr>
          <w:rStyle w:val="hps"/>
          <w:sz w:val="22"/>
          <w:szCs w:val="22"/>
        </w:rPr>
        <w:t>la tabella “</w:t>
      </w:r>
      <w:r w:rsidR="00847A09" w:rsidRPr="00C44572">
        <w:rPr>
          <w:rStyle w:val="hps"/>
          <w:i/>
          <w:sz w:val="22"/>
          <w:szCs w:val="22"/>
        </w:rPr>
        <w:t>phone</w:t>
      </w:r>
      <w:r w:rsidR="00847A09" w:rsidRPr="00C44572">
        <w:rPr>
          <w:rStyle w:val="hps"/>
          <w:sz w:val="22"/>
          <w:szCs w:val="22"/>
        </w:rPr>
        <w:t>” della base dei dati contiene la colonna “</w:t>
      </w:r>
      <w:r w:rsidR="00847A09" w:rsidRPr="00C44572">
        <w:rPr>
          <w:rStyle w:val="hps"/>
          <w:i/>
          <w:sz w:val="22"/>
          <w:szCs w:val="22"/>
        </w:rPr>
        <w:t>id_user</w:t>
      </w:r>
      <w:r w:rsidR="00847A09" w:rsidRPr="00C44572">
        <w:rPr>
          <w:rStyle w:val="hps"/>
          <w:sz w:val="22"/>
          <w:szCs w:val="22"/>
        </w:rPr>
        <w:t>”</w:t>
      </w:r>
      <w:r w:rsidR="001364BC" w:rsidRPr="00C44572">
        <w:rPr>
          <w:rStyle w:val="hps"/>
          <w:sz w:val="22"/>
          <w:szCs w:val="22"/>
        </w:rPr>
        <w:t>,</w:t>
      </w:r>
      <w:r w:rsidR="00847A09" w:rsidRPr="00C44572">
        <w:rPr>
          <w:rStyle w:val="hps"/>
          <w:sz w:val="22"/>
          <w:szCs w:val="22"/>
        </w:rPr>
        <w:t xml:space="preserve"> che serve </w:t>
      </w:r>
      <w:r w:rsidR="001364BC" w:rsidRPr="00C44572">
        <w:rPr>
          <w:rStyle w:val="hps"/>
          <w:sz w:val="22"/>
          <w:szCs w:val="22"/>
        </w:rPr>
        <w:t xml:space="preserve">ad indicare </w:t>
      </w:r>
      <w:r w:rsidR="00847A09" w:rsidRPr="00C44572">
        <w:rPr>
          <w:rStyle w:val="hps"/>
          <w:sz w:val="22"/>
          <w:szCs w:val="22"/>
        </w:rPr>
        <w:t>che il telefono “</w:t>
      </w:r>
      <w:r w:rsidR="00847A09" w:rsidRPr="00C44572">
        <w:rPr>
          <w:rStyle w:val="hps"/>
          <w:i/>
          <w:sz w:val="22"/>
          <w:szCs w:val="22"/>
        </w:rPr>
        <w:t>xxx</w:t>
      </w:r>
      <w:r w:rsidR="00847A09" w:rsidRPr="00C44572">
        <w:rPr>
          <w:rStyle w:val="hps"/>
          <w:sz w:val="22"/>
          <w:szCs w:val="22"/>
        </w:rPr>
        <w:t xml:space="preserve"> </w:t>
      </w:r>
      <w:r w:rsidR="00847A09" w:rsidRPr="00C44572">
        <w:rPr>
          <w:rStyle w:val="hps"/>
          <w:i/>
          <w:sz w:val="22"/>
          <w:szCs w:val="22"/>
        </w:rPr>
        <w:t>xxxxxx</w:t>
      </w:r>
      <w:r w:rsidR="00847A09" w:rsidRPr="00C44572">
        <w:rPr>
          <w:rStyle w:val="hps"/>
          <w:sz w:val="22"/>
          <w:szCs w:val="22"/>
        </w:rPr>
        <w:t>” ha come id l’utente “</w:t>
      </w:r>
      <w:r w:rsidR="00847A09" w:rsidRPr="00C44572">
        <w:rPr>
          <w:rStyle w:val="hps"/>
          <w:i/>
          <w:sz w:val="22"/>
          <w:szCs w:val="22"/>
        </w:rPr>
        <w:t>x</w:t>
      </w:r>
      <w:r w:rsidR="00847A09" w:rsidRPr="00C44572">
        <w:rPr>
          <w:rStyle w:val="hps"/>
          <w:sz w:val="22"/>
          <w:szCs w:val="22"/>
        </w:rPr>
        <w:t xml:space="preserve">”, </w:t>
      </w:r>
      <w:r w:rsidR="001364BC" w:rsidRPr="00C44572">
        <w:rPr>
          <w:rStyle w:val="hps"/>
          <w:sz w:val="22"/>
          <w:szCs w:val="22"/>
        </w:rPr>
        <w:t>lad</w:t>
      </w:r>
      <w:r w:rsidR="00847A09" w:rsidRPr="00C44572">
        <w:rPr>
          <w:rStyle w:val="hps"/>
          <w:sz w:val="22"/>
          <w:szCs w:val="22"/>
        </w:rPr>
        <w:t xml:space="preserve">dove un utente può avere </w:t>
      </w:r>
      <w:r w:rsidR="001364BC" w:rsidRPr="00C44572">
        <w:rPr>
          <w:rStyle w:val="hps"/>
          <w:sz w:val="22"/>
          <w:szCs w:val="22"/>
        </w:rPr>
        <w:t>più di un</w:t>
      </w:r>
      <w:r w:rsidR="00847A09" w:rsidRPr="00C44572">
        <w:rPr>
          <w:rStyle w:val="hps"/>
          <w:sz w:val="22"/>
          <w:szCs w:val="22"/>
        </w:rPr>
        <w:t xml:space="preserve"> numer</w:t>
      </w:r>
      <w:r w:rsidR="001364BC" w:rsidRPr="00C44572">
        <w:rPr>
          <w:rStyle w:val="hps"/>
          <w:sz w:val="22"/>
          <w:szCs w:val="22"/>
        </w:rPr>
        <w:t>o</w:t>
      </w:r>
      <w:r w:rsidR="00847A09" w:rsidRPr="00C44572">
        <w:rPr>
          <w:rStyle w:val="hps"/>
          <w:sz w:val="22"/>
          <w:szCs w:val="22"/>
        </w:rPr>
        <w:t xml:space="preserve"> di telefono. </w:t>
      </w:r>
      <w:r w:rsidR="009E1C97" w:rsidRPr="00C44572">
        <w:rPr>
          <w:rStyle w:val="hps"/>
          <w:sz w:val="22"/>
          <w:szCs w:val="22"/>
        </w:rPr>
        <w:t>Quindi</w:t>
      </w:r>
      <w:r w:rsidR="00847A09" w:rsidRPr="00C44572">
        <w:rPr>
          <w:rStyle w:val="hps"/>
          <w:sz w:val="22"/>
          <w:szCs w:val="22"/>
        </w:rPr>
        <w:t>, questa classe avrà un attributo “</w:t>
      </w:r>
      <w:r w:rsidR="00847A09" w:rsidRPr="00C44572">
        <w:rPr>
          <w:rStyle w:val="hps"/>
          <w:i/>
          <w:sz w:val="22"/>
          <w:szCs w:val="22"/>
        </w:rPr>
        <w:t>idUser</w:t>
      </w:r>
      <w:r w:rsidR="00847A09" w:rsidRPr="00C44572">
        <w:rPr>
          <w:rStyle w:val="hps"/>
          <w:sz w:val="22"/>
          <w:szCs w:val="22"/>
        </w:rPr>
        <w:t>”</w:t>
      </w:r>
      <w:r w:rsidR="00A90B52" w:rsidRPr="00C44572">
        <w:rPr>
          <w:rStyle w:val="hps"/>
          <w:sz w:val="22"/>
          <w:szCs w:val="22"/>
        </w:rPr>
        <w:t xml:space="preserve"> </w:t>
      </w:r>
      <w:r w:rsidR="00894981" w:rsidRPr="00C44572">
        <w:rPr>
          <w:rStyle w:val="hps"/>
          <w:sz w:val="22"/>
          <w:szCs w:val="22"/>
        </w:rPr>
        <w:t>, con i suoi rispettivi get/set</w:t>
      </w:r>
      <w:r w:rsidR="00847A09" w:rsidRPr="00C44572">
        <w:rPr>
          <w:rStyle w:val="hps"/>
          <w:sz w:val="22"/>
          <w:szCs w:val="22"/>
        </w:rPr>
        <w:t>.</w:t>
      </w:r>
    </w:p>
    <w:p w:rsidR="00A90B52" w:rsidRPr="00A90B52" w:rsidRDefault="00A90B52" w:rsidP="00A90B52">
      <w:pPr>
        <w:pStyle w:val="TestoNormaleBasatosuLivello11"/>
        <w:rPr>
          <w:rStyle w:val="hps"/>
          <w:szCs w:val="22"/>
        </w:rPr>
      </w:pPr>
    </w:p>
    <w:p w:rsidR="00350682" w:rsidRPr="004B43BC" w:rsidRDefault="00350682" w:rsidP="004B43BC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4B43BC">
        <w:rPr>
          <w:rStyle w:val="hps"/>
          <w:b/>
          <w:sz w:val="22"/>
          <w:szCs w:val="22"/>
        </w:rPr>
        <w:t>com.progetto.fumetteria.service</w:t>
      </w:r>
    </w:p>
    <w:p w:rsidR="00E274D8" w:rsidRDefault="00E274D8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Nel pacchetto se</w:t>
      </w:r>
      <w:r w:rsidR="003426E1">
        <w:rPr>
          <w:rStyle w:val="hps"/>
          <w:szCs w:val="22"/>
        </w:rPr>
        <w:t>rvice ci sono tutti i servizi di</w:t>
      </w:r>
      <w:r>
        <w:rPr>
          <w:rStyle w:val="hps"/>
          <w:szCs w:val="22"/>
        </w:rPr>
        <w:t xml:space="preserve"> cui il DAO ci dà la possibilità di usufruire. </w:t>
      </w:r>
      <w:r w:rsidR="003B2DD9">
        <w:rPr>
          <w:rStyle w:val="hps"/>
          <w:szCs w:val="22"/>
        </w:rPr>
        <w:t>Q</w:t>
      </w:r>
      <w:r>
        <w:rPr>
          <w:rStyle w:val="hps"/>
          <w:szCs w:val="22"/>
        </w:rPr>
        <w:t xml:space="preserve">uesto modulo del </w:t>
      </w:r>
      <w:r w:rsidR="009E78E5">
        <w:rPr>
          <w:rStyle w:val="hps"/>
          <w:szCs w:val="22"/>
        </w:rPr>
        <w:t>S</w:t>
      </w:r>
      <w:r>
        <w:rPr>
          <w:rStyle w:val="hps"/>
          <w:szCs w:val="22"/>
        </w:rPr>
        <w:t>istema è indipendente d</w:t>
      </w:r>
      <w:r w:rsidR="009E78E5">
        <w:rPr>
          <w:rStyle w:val="hps"/>
          <w:szCs w:val="22"/>
        </w:rPr>
        <w:t>a</w:t>
      </w:r>
      <w:r>
        <w:rPr>
          <w:rStyle w:val="hps"/>
          <w:szCs w:val="22"/>
        </w:rPr>
        <w:t xml:space="preserve">lla programmazione realizzata per effettuare la connessione con la base dei dati. </w:t>
      </w:r>
      <w:r w:rsidR="003B2DD9">
        <w:rPr>
          <w:rStyle w:val="hps"/>
          <w:szCs w:val="22"/>
        </w:rPr>
        <w:t>La sua utilità principale è “modularizzare” in maniera più indipendente i livelli del modello MVC</w:t>
      </w:r>
      <w:r w:rsidR="00B767BD">
        <w:rPr>
          <w:rStyle w:val="hps"/>
          <w:szCs w:val="22"/>
        </w:rPr>
        <w:t xml:space="preserve">; ad esempio: </w:t>
      </w:r>
      <w:r w:rsidR="003426E1">
        <w:rPr>
          <w:rStyle w:val="hps"/>
          <w:szCs w:val="22"/>
        </w:rPr>
        <w:t>se un protocollo</w:t>
      </w:r>
      <w:r w:rsidR="009E78E5">
        <w:rPr>
          <w:rStyle w:val="hps"/>
          <w:szCs w:val="22"/>
        </w:rPr>
        <w:t>,</w:t>
      </w:r>
      <w:r w:rsidR="003B2DD9">
        <w:rPr>
          <w:rStyle w:val="hps"/>
          <w:szCs w:val="22"/>
        </w:rPr>
        <w:t xml:space="preserve"> come la comunicazione con la base dei dati</w:t>
      </w:r>
      <w:r w:rsidR="009E78E5">
        <w:rPr>
          <w:rStyle w:val="hps"/>
          <w:szCs w:val="22"/>
        </w:rPr>
        <w:t>,</w:t>
      </w:r>
      <w:r w:rsidR="003B2DD9">
        <w:rPr>
          <w:rStyle w:val="hps"/>
          <w:szCs w:val="22"/>
        </w:rPr>
        <w:t xml:space="preserve"> fosse cambiat</w:t>
      </w:r>
      <w:r w:rsidR="003426E1">
        <w:rPr>
          <w:rStyle w:val="hps"/>
          <w:szCs w:val="22"/>
        </w:rPr>
        <w:t>o</w:t>
      </w:r>
      <w:r w:rsidR="003B2DD9">
        <w:rPr>
          <w:rStyle w:val="hps"/>
          <w:szCs w:val="22"/>
        </w:rPr>
        <w:t xml:space="preserve">, i livelli “Controller” e “View” non </w:t>
      </w:r>
      <w:r w:rsidR="009E78E5">
        <w:rPr>
          <w:rStyle w:val="hps"/>
          <w:szCs w:val="22"/>
        </w:rPr>
        <w:t xml:space="preserve">ne </w:t>
      </w:r>
      <w:r w:rsidR="003B2DD9">
        <w:rPr>
          <w:rStyle w:val="hps"/>
          <w:szCs w:val="22"/>
        </w:rPr>
        <w:t xml:space="preserve">sarebbero </w:t>
      </w:r>
      <w:r w:rsidR="009E78E5">
        <w:rPr>
          <w:rStyle w:val="hps"/>
          <w:szCs w:val="22"/>
        </w:rPr>
        <w:t>influenz</w:t>
      </w:r>
      <w:r w:rsidR="003B2DD9">
        <w:rPr>
          <w:rStyle w:val="hps"/>
          <w:szCs w:val="22"/>
        </w:rPr>
        <w:t>ati</w:t>
      </w:r>
      <w:r w:rsidR="009E3480">
        <w:rPr>
          <w:rStyle w:val="hps"/>
          <w:szCs w:val="22"/>
        </w:rPr>
        <w:t xml:space="preserve">. </w:t>
      </w:r>
      <w:r w:rsidR="003B2DD9">
        <w:rPr>
          <w:rStyle w:val="hps"/>
          <w:szCs w:val="22"/>
        </w:rPr>
        <w:t>(</w:t>
      </w:r>
      <w:r w:rsidR="009E3480">
        <w:rPr>
          <w:rStyle w:val="hps"/>
          <w:szCs w:val="22"/>
        </w:rPr>
        <w:t xml:space="preserve">Considerando che il cambiamento </w:t>
      </w:r>
      <w:r w:rsidR="00D928D4">
        <w:rPr>
          <w:rStyle w:val="hps"/>
          <w:szCs w:val="22"/>
        </w:rPr>
        <w:t>effettuato</w:t>
      </w:r>
      <w:r w:rsidR="009E3480">
        <w:rPr>
          <w:rStyle w:val="hps"/>
          <w:szCs w:val="22"/>
        </w:rPr>
        <w:t xml:space="preserve"> utilizza lo stesso ‘</w:t>
      </w:r>
      <w:r w:rsidR="009E3480" w:rsidRPr="009E3480">
        <w:rPr>
          <w:rStyle w:val="hps"/>
          <w:i/>
          <w:szCs w:val="22"/>
        </w:rPr>
        <w:t>standard’</w:t>
      </w:r>
      <w:r w:rsidR="009E3480">
        <w:rPr>
          <w:rStyle w:val="hps"/>
          <w:szCs w:val="22"/>
        </w:rPr>
        <w:t xml:space="preserve"> proposto);</w:t>
      </w:r>
    </w:p>
    <w:p w:rsidR="00B204E0" w:rsidRDefault="00B204E0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Le classi che appartengono al pacchetto service sono: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AuthorService</w:t>
      </w:r>
      <w:r w:rsidRPr="00E16A91">
        <w:rPr>
          <w:rStyle w:val="hps"/>
          <w:sz w:val="22"/>
          <w:szCs w:val="22"/>
        </w:rPr>
        <w:t>:</w:t>
      </w:r>
      <w:r w:rsidR="00CB26EB" w:rsidRPr="00E16A91">
        <w:rPr>
          <w:rStyle w:val="hps"/>
          <w:sz w:val="22"/>
          <w:szCs w:val="22"/>
        </w:rPr>
        <w:t xml:space="preserve"> </w:t>
      </w:r>
      <w:r w:rsidR="00441D10" w:rsidRPr="00E16A91">
        <w:rPr>
          <w:rStyle w:val="hps"/>
          <w:sz w:val="22"/>
          <w:szCs w:val="22"/>
        </w:rPr>
        <w:t xml:space="preserve">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 servizi offerti da</w:t>
      </w:r>
      <w:r w:rsidR="00441D10" w:rsidRPr="00E16A91">
        <w:rPr>
          <w:rStyle w:val="hps"/>
          <w:sz w:val="22"/>
          <w:szCs w:val="22"/>
        </w:rPr>
        <w:t xml:space="preserve">l tipo </w:t>
      </w:r>
      <w:r w:rsidR="003426E1" w:rsidRPr="00E16A91">
        <w:rPr>
          <w:rStyle w:val="hps"/>
          <w:sz w:val="22"/>
          <w:szCs w:val="22"/>
        </w:rPr>
        <w:t>“A</w:t>
      </w:r>
      <w:r w:rsidR="00441D10" w:rsidRPr="00E16A91">
        <w:rPr>
          <w:rStyle w:val="hps"/>
          <w:sz w:val="22"/>
          <w:szCs w:val="22"/>
        </w:rPr>
        <w:t>utore</w:t>
      </w:r>
      <w:r w:rsidR="003426E1" w:rsidRPr="00E16A91">
        <w:rPr>
          <w:rStyle w:val="hps"/>
          <w:sz w:val="22"/>
          <w:szCs w:val="22"/>
        </w:rPr>
        <w:t>”</w:t>
      </w:r>
      <w:r w:rsidR="009F5665" w:rsidRPr="00E16A91">
        <w:rPr>
          <w:rStyle w:val="hps"/>
          <w:sz w:val="22"/>
          <w:szCs w:val="22"/>
        </w:rPr>
        <w:t>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ComicAuthorService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 servizi offerti da</w:t>
      </w:r>
      <w:r w:rsidR="00441D10" w:rsidRPr="00E16A91">
        <w:rPr>
          <w:rStyle w:val="hps"/>
          <w:sz w:val="22"/>
          <w:szCs w:val="22"/>
        </w:rPr>
        <w:t xml:space="preserve">lla relazione tra i tipi </w:t>
      </w:r>
      <w:r w:rsidR="003426E1" w:rsidRPr="00E16A91">
        <w:rPr>
          <w:rStyle w:val="hps"/>
          <w:sz w:val="22"/>
          <w:szCs w:val="22"/>
        </w:rPr>
        <w:t>“</w:t>
      </w:r>
      <w:r w:rsidR="00441D10" w:rsidRPr="00E16A91">
        <w:rPr>
          <w:rStyle w:val="hps"/>
          <w:sz w:val="22"/>
          <w:szCs w:val="22"/>
        </w:rPr>
        <w:t>autori – fumetti</w:t>
      </w:r>
      <w:r w:rsidR="003426E1" w:rsidRPr="00E16A91">
        <w:rPr>
          <w:rStyle w:val="hps"/>
          <w:sz w:val="22"/>
          <w:szCs w:val="22"/>
        </w:rPr>
        <w:t>”</w:t>
      </w:r>
      <w:r w:rsidR="00121F7C" w:rsidRPr="00E16A91">
        <w:rPr>
          <w:rStyle w:val="hps"/>
          <w:sz w:val="22"/>
          <w:szCs w:val="22"/>
        </w:rPr>
        <w:t>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ComicService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441D10" w:rsidRPr="00E16A91">
        <w:rPr>
          <w:rStyle w:val="hps"/>
          <w:sz w:val="22"/>
          <w:szCs w:val="22"/>
        </w:rPr>
        <w:t xml:space="preserve"> servizi offerti d</w:t>
      </w:r>
      <w:r w:rsidR="003426E1" w:rsidRPr="00E16A91">
        <w:rPr>
          <w:rStyle w:val="hps"/>
          <w:sz w:val="22"/>
          <w:szCs w:val="22"/>
        </w:rPr>
        <w:t>a</w:t>
      </w:r>
      <w:r w:rsidR="00441D10" w:rsidRPr="00E16A91">
        <w:rPr>
          <w:rStyle w:val="hps"/>
          <w:sz w:val="22"/>
          <w:szCs w:val="22"/>
        </w:rPr>
        <w:t xml:space="preserve">l tipo </w:t>
      </w:r>
      <w:r w:rsidR="003426E1" w:rsidRPr="00E16A91">
        <w:rPr>
          <w:rStyle w:val="hps"/>
          <w:sz w:val="22"/>
          <w:szCs w:val="22"/>
        </w:rPr>
        <w:t>“</w:t>
      </w:r>
      <w:r w:rsidR="005954A7" w:rsidRPr="00E16A91">
        <w:rPr>
          <w:rStyle w:val="hps"/>
          <w:sz w:val="22"/>
          <w:szCs w:val="22"/>
        </w:rPr>
        <w:t>F</w:t>
      </w:r>
      <w:r w:rsidR="00441D10" w:rsidRPr="00E16A91">
        <w:rPr>
          <w:rStyle w:val="hps"/>
          <w:sz w:val="22"/>
          <w:szCs w:val="22"/>
        </w:rPr>
        <w:t>umetto</w:t>
      </w:r>
      <w:r w:rsidR="003426E1" w:rsidRPr="00E16A91">
        <w:rPr>
          <w:rStyle w:val="hps"/>
          <w:sz w:val="22"/>
          <w:szCs w:val="22"/>
        </w:rPr>
        <w:t>”</w:t>
      </w:r>
      <w:r w:rsidR="00121F7C" w:rsidRPr="00E16A91">
        <w:rPr>
          <w:rStyle w:val="hps"/>
          <w:sz w:val="22"/>
          <w:szCs w:val="22"/>
        </w:rPr>
        <w:t>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GenericService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è una classe astratta</w:t>
      </w:r>
      <w:r w:rsidR="005954A7" w:rsidRPr="00E16A91">
        <w:rPr>
          <w:rStyle w:val="hps"/>
          <w:sz w:val="22"/>
          <w:szCs w:val="22"/>
        </w:rPr>
        <w:t>,</w:t>
      </w:r>
      <w:r w:rsidR="00441D10" w:rsidRPr="00E16A91">
        <w:rPr>
          <w:rStyle w:val="hps"/>
          <w:sz w:val="22"/>
          <w:szCs w:val="22"/>
        </w:rPr>
        <w:t xml:space="preserve"> con tutte le operazioni che v</w:t>
      </w:r>
      <w:r w:rsidR="005954A7" w:rsidRPr="00E16A91">
        <w:rPr>
          <w:rStyle w:val="hps"/>
          <w:sz w:val="22"/>
          <w:szCs w:val="22"/>
        </w:rPr>
        <w:t>an</w:t>
      </w:r>
      <w:r w:rsidR="00441D10" w:rsidRPr="00E16A91">
        <w:rPr>
          <w:rStyle w:val="hps"/>
          <w:sz w:val="22"/>
          <w:szCs w:val="22"/>
        </w:rPr>
        <w:t xml:space="preserve">no ad </w:t>
      </w:r>
      <w:r w:rsidR="005954A7" w:rsidRPr="00E16A91">
        <w:rPr>
          <w:rStyle w:val="hps"/>
          <w:sz w:val="22"/>
          <w:szCs w:val="22"/>
        </w:rPr>
        <w:t>influenz</w:t>
      </w:r>
      <w:r w:rsidR="00441D10" w:rsidRPr="00E16A91">
        <w:rPr>
          <w:rStyle w:val="hps"/>
          <w:sz w:val="22"/>
          <w:szCs w:val="22"/>
        </w:rPr>
        <w:t>are la base di dati. E’ scritta in maniera più comprensibile al</w:t>
      </w:r>
      <w:r w:rsidR="005954A7" w:rsidRPr="00E16A91">
        <w:rPr>
          <w:rStyle w:val="hps"/>
          <w:sz w:val="22"/>
          <w:szCs w:val="22"/>
        </w:rPr>
        <w:t xml:space="preserve"> programmatore, </w:t>
      </w:r>
      <w:r w:rsidR="00441D10" w:rsidRPr="00E16A91">
        <w:rPr>
          <w:rStyle w:val="hps"/>
          <w:sz w:val="22"/>
          <w:szCs w:val="22"/>
        </w:rPr>
        <w:t>utilizzando gli oggetti e</w:t>
      </w:r>
      <w:r w:rsidR="005954A7" w:rsidRPr="00E16A91">
        <w:rPr>
          <w:rStyle w:val="hps"/>
          <w:sz w:val="22"/>
          <w:szCs w:val="22"/>
        </w:rPr>
        <w:t xml:space="preserve"> le</w:t>
      </w:r>
      <w:r w:rsidR="00441D10" w:rsidRPr="00E16A91">
        <w:rPr>
          <w:rStyle w:val="hps"/>
          <w:sz w:val="22"/>
          <w:szCs w:val="22"/>
        </w:rPr>
        <w:t xml:space="preserve"> su</w:t>
      </w:r>
      <w:r w:rsidR="005954A7" w:rsidRPr="00E16A91">
        <w:rPr>
          <w:rStyle w:val="hps"/>
          <w:sz w:val="22"/>
          <w:szCs w:val="22"/>
        </w:rPr>
        <w:t>e</w:t>
      </w:r>
      <w:r w:rsidR="00441D10" w:rsidRPr="00E16A91">
        <w:rPr>
          <w:rStyle w:val="hps"/>
          <w:sz w:val="22"/>
          <w:szCs w:val="22"/>
        </w:rPr>
        <w:t xml:space="preserve"> </w:t>
      </w:r>
      <w:r w:rsidR="005954A7" w:rsidRPr="00E16A91">
        <w:rPr>
          <w:rStyle w:val="hps"/>
          <w:sz w:val="22"/>
          <w:szCs w:val="22"/>
        </w:rPr>
        <w:t>relazion</w:t>
      </w:r>
      <w:r w:rsidR="00441D10" w:rsidRPr="00E16A91">
        <w:rPr>
          <w:rStyle w:val="hps"/>
          <w:sz w:val="22"/>
          <w:szCs w:val="22"/>
        </w:rPr>
        <w:t>i con altri oggetti</w:t>
      </w:r>
      <w:r w:rsidR="005954A7" w:rsidRPr="00E16A91">
        <w:rPr>
          <w:rStyle w:val="hps"/>
          <w:sz w:val="22"/>
          <w:szCs w:val="22"/>
        </w:rPr>
        <w:t>,</w:t>
      </w:r>
      <w:r w:rsidR="00441D10" w:rsidRPr="00E16A91">
        <w:rPr>
          <w:rStyle w:val="hps"/>
          <w:sz w:val="22"/>
          <w:szCs w:val="22"/>
        </w:rPr>
        <w:t xml:space="preserve"> piuttosto </w:t>
      </w:r>
      <w:r w:rsidR="005954A7" w:rsidRPr="00E16A91">
        <w:rPr>
          <w:rStyle w:val="hps"/>
          <w:sz w:val="22"/>
          <w:szCs w:val="22"/>
        </w:rPr>
        <w:t>che</w:t>
      </w:r>
      <w:r w:rsidR="00441D10" w:rsidRPr="00E16A91">
        <w:rPr>
          <w:rStyle w:val="hps"/>
          <w:sz w:val="22"/>
          <w:szCs w:val="22"/>
        </w:rPr>
        <w:t xml:space="preserve"> </w:t>
      </w:r>
      <w:r w:rsidR="005954A7" w:rsidRPr="00E16A91">
        <w:rPr>
          <w:rStyle w:val="hps"/>
          <w:sz w:val="22"/>
          <w:szCs w:val="22"/>
        </w:rPr>
        <w:t>il linguaggio per</w:t>
      </w:r>
      <w:r w:rsidR="00441D10" w:rsidRPr="00E16A91">
        <w:rPr>
          <w:rStyle w:val="hps"/>
          <w:sz w:val="22"/>
          <w:szCs w:val="22"/>
        </w:rPr>
        <w:t xml:space="preserve"> </w:t>
      </w:r>
      <w:r w:rsidR="00441D10" w:rsidRPr="00E16A91">
        <w:rPr>
          <w:rStyle w:val="hps"/>
          <w:i/>
          <w:sz w:val="22"/>
          <w:szCs w:val="22"/>
        </w:rPr>
        <w:t>database</w:t>
      </w:r>
      <w:r w:rsidR="00441D10" w:rsidRPr="00E16A91">
        <w:rPr>
          <w:rStyle w:val="hps"/>
          <w:sz w:val="22"/>
          <w:szCs w:val="22"/>
        </w:rPr>
        <w:t xml:space="preserve">. Le altre classi devono </w:t>
      </w:r>
      <w:r w:rsidR="005954A7" w:rsidRPr="00E16A91">
        <w:rPr>
          <w:rStyle w:val="hps"/>
          <w:sz w:val="22"/>
          <w:szCs w:val="22"/>
        </w:rPr>
        <w:t>solo</w:t>
      </w:r>
      <w:r w:rsidR="00441D10" w:rsidRPr="00E16A91">
        <w:rPr>
          <w:rStyle w:val="hps"/>
          <w:sz w:val="22"/>
          <w:szCs w:val="22"/>
        </w:rPr>
        <w:t xml:space="preserve"> estendere questa e passar</w:t>
      </w:r>
      <w:r w:rsidR="00163219" w:rsidRPr="00E16A91">
        <w:rPr>
          <w:rStyle w:val="hps"/>
          <w:sz w:val="22"/>
          <w:szCs w:val="22"/>
        </w:rPr>
        <w:t xml:space="preserve">e come parametro il suo tipo di </w:t>
      </w:r>
      <w:r w:rsidR="00441D10" w:rsidRPr="00E16A91">
        <w:rPr>
          <w:rStyle w:val="hps"/>
          <w:sz w:val="22"/>
          <w:szCs w:val="22"/>
        </w:rPr>
        <w:t>oggetto</w:t>
      </w:r>
      <w:r w:rsidR="00121F7C" w:rsidRPr="00E16A91">
        <w:rPr>
          <w:rStyle w:val="hps"/>
          <w:sz w:val="22"/>
          <w:szCs w:val="22"/>
        </w:rPr>
        <w:t>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GenreService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441D10" w:rsidRPr="00E16A91">
        <w:rPr>
          <w:rStyle w:val="hps"/>
          <w:sz w:val="22"/>
          <w:szCs w:val="22"/>
        </w:rPr>
        <w:t xml:space="preserve"> servizi offerti del tipo </w:t>
      </w:r>
      <w:r w:rsidR="00163219" w:rsidRPr="00E16A91">
        <w:rPr>
          <w:rStyle w:val="hps"/>
          <w:sz w:val="22"/>
          <w:szCs w:val="22"/>
        </w:rPr>
        <w:t>“G</w:t>
      </w:r>
      <w:r w:rsidR="00441D10" w:rsidRPr="00E16A91">
        <w:rPr>
          <w:rStyle w:val="hps"/>
          <w:sz w:val="22"/>
          <w:szCs w:val="22"/>
        </w:rPr>
        <w:t>enere</w:t>
      </w:r>
      <w:r w:rsidR="00163219" w:rsidRPr="00E16A91">
        <w:rPr>
          <w:rStyle w:val="hps"/>
          <w:sz w:val="22"/>
          <w:szCs w:val="22"/>
        </w:rPr>
        <w:t>”</w:t>
      </w:r>
      <w:r w:rsidR="00121F7C" w:rsidRPr="00E16A91">
        <w:rPr>
          <w:rStyle w:val="hps"/>
          <w:sz w:val="22"/>
          <w:szCs w:val="22"/>
        </w:rPr>
        <w:t>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NoteService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441D10" w:rsidRPr="00E16A91">
        <w:rPr>
          <w:rStyle w:val="hps"/>
          <w:sz w:val="22"/>
          <w:szCs w:val="22"/>
        </w:rPr>
        <w:t xml:space="preserve"> servizi offerti del tipo </w:t>
      </w:r>
      <w:r w:rsidR="00163219" w:rsidRPr="00E16A91">
        <w:rPr>
          <w:rStyle w:val="hps"/>
          <w:sz w:val="22"/>
          <w:szCs w:val="22"/>
        </w:rPr>
        <w:t xml:space="preserve">“Commento” </w:t>
      </w:r>
      <w:r w:rsidR="00BF4DDC" w:rsidRPr="00E16A91">
        <w:rPr>
          <w:rStyle w:val="hps"/>
          <w:sz w:val="22"/>
          <w:szCs w:val="22"/>
        </w:rPr>
        <w:t>(nota</w:t>
      </w:r>
      <w:r w:rsidR="00121F7C" w:rsidRPr="00E16A91">
        <w:rPr>
          <w:rStyle w:val="hps"/>
          <w:sz w:val="22"/>
          <w:szCs w:val="22"/>
        </w:rPr>
        <w:t>);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PublishingHouseService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121F7C" w:rsidRPr="00E16A91">
        <w:rPr>
          <w:rStyle w:val="hps"/>
          <w:sz w:val="22"/>
          <w:szCs w:val="22"/>
        </w:rPr>
        <w:t xml:space="preserve"> servizi offerti da</w:t>
      </w:r>
      <w:r w:rsidR="00441D10" w:rsidRPr="00E16A91">
        <w:rPr>
          <w:rStyle w:val="hps"/>
          <w:sz w:val="22"/>
          <w:szCs w:val="22"/>
        </w:rPr>
        <w:t xml:space="preserve">l tipo </w:t>
      </w:r>
      <w:r w:rsidR="00121F7C" w:rsidRPr="00E16A91">
        <w:rPr>
          <w:rStyle w:val="hps"/>
          <w:sz w:val="22"/>
          <w:szCs w:val="22"/>
        </w:rPr>
        <w:t>“</w:t>
      </w:r>
      <w:r w:rsidR="00441D10" w:rsidRPr="00E16A91">
        <w:rPr>
          <w:rStyle w:val="hps"/>
          <w:sz w:val="22"/>
          <w:szCs w:val="22"/>
        </w:rPr>
        <w:t>casa editrice</w:t>
      </w:r>
      <w:r w:rsidR="00121F7C" w:rsidRPr="00E16A91">
        <w:rPr>
          <w:rStyle w:val="hps"/>
          <w:sz w:val="22"/>
          <w:szCs w:val="22"/>
        </w:rPr>
        <w:t>”;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UserService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441D10" w:rsidRPr="00E16A91">
        <w:rPr>
          <w:rStyle w:val="hps"/>
          <w:sz w:val="22"/>
          <w:szCs w:val="22"/>
        </w:rPr>
        <w:t xml:space="preserve"> servizi offerti </w:t>
      </w:r>
      <w:r w:rsidR="00BF4DDC" w:rsidRPr="00E16A91">
        <w:rPr>
          <w:rStyle w:val="hps"/>
          <w:sz w:val="22"/>
          <w:szCs w:val="22"/>
        </w:rPr>
        <w:t xml:space="preserve">del tipo </w:t>
      </w:r>
      <w:r w:rsidR="00121F7C" w:rsidRPr="00E16A91">
        <w:rPr>
          <w:rStyle w:val="hps"/>
          <w:sz w:val="22"/>
          <w:szCs w:val="22"/>
        </w:rPr>
        <w:t>“Utente;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ReserveService</w:t>
      </w:r>
      <w:r w:rsidRPr="00E16A91">
        <w:rPr>
          <w:rStyle w:val="hps"/>
          <w:sz w:val="22"/>
          <w:szCs w:val="22"/>
        </w:rPr>
        <w:t>:</w:t>
      </w:r>
      <w:r w:rsidR="00441D10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441D10" w:rsidRPr="00E16A91">
        <w:rPr>
          <w:rStyle w:val="hps"/>
          <w:sz w:val="22"/>
          <w:szCs w:val="22"/>
        </w:rPr>
        <w:t xml:space="preserve"> servizi offerti </w:t>
      </w:r>
      <w:r w:rsidR="00B00888" w:rsidRPr="00E16A91">
        <w:rPr>
          <w:rStyle w:val="hps"/>
          <w:sz w:val="22"/>
          <w:szCs w:val="22"/>
        </w:rPr>
        <w:t>da</w:t>
      </w:r>
      <w:r w:rsidR="00BF4DDC" w:rsidRPr="00E16A91">
        <w:rPr>
          <w:rStyle w:val="hps"/>
          <w:sz w:val="22"/>
          <w:szCs w:val="22"/>
        </w:rPr>
        <w:t>l tipo</w:t>
      </w:r>
      <w:r w:rsidR="00441D10" w:rsidRPr="00E16A91">
        <w:rPr>
          <w:rStyle w:val="hps"/>
          <w:sz w:val="22"/>
          <w:szCs w:val="22"/>
        </w:rPr>
        <w:t xml:space="preserve"> </w:t>
      </w:r>
      <w:r w:rsidR="00B00888" w:rsidRPr="00E16A91">
        <w:rPr>
          <w:rStyle w:val="hps"/>
          <w:sz w:val="22"/>
          <w:szCs w:val="22"/>
        </w:rPr>
        <w:t>“P</w:t>
      </w:r>
      <w:r w:rsidR="00441D10" w:rsidRPr="00E16A91">
        <w:rPr>
          <w:rStyle w:val="hps"/>
          <w:sz w:val="22"/>
          <w:szCs w:val="22"/>
        </w:rPr>
        <w:t>renotazione</w:t>
      </w:r>
      <w:r w:rsidR="00B00888" w:rsidRPr="00E16A91">
        <w:rPr>
          <w:rStyle w:val="hps"/>
          <w:sz w:val="22"/>
          <w:szCs w:val="22"/>
        </w:rPr>
        <w:t>”;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ComicReserveService</w:t>
      </w:r>
      <w:r w:rsidRPr="00E16A91">
        <w:rPr>
          <w:rStyle w:val="hps"/>
          <w:sz w:val="22"/>
          <w:szCs w:val="22"/>
        </w:rPr>
        <w:t>:</w:t>
      </w:r>
      <w:r w:rsidR="00BF4DDC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BF4DDC" w:rsidRPr="00E16A91">
        <w:rPr>
          <w:rStyle w:val="hps"/>
          <w:sz w:val="22"/>
          <w:szCs w:val="22"/>
        </w:rPr>
        <w:t xml:space="preserve"> se</w:t>
      </w:r>
      <w:r w:rsidR="00B00888" w:rsidRPr="00E16A91">
        <w:rPr>
          <w:rStyle w:val="hps"/>
          <w:sz w:val="22"/>
          <w:szCs w:val="22"/>
        </w:rPr>
        <w:t>rvizi offerti da</w:t>
      </w:r>
      <w:r w:rsidR="00BF4DDC" w:rsidRPr="00E16A91">
        <w:rPr>
          <w:rStyle w:val="hps"/>
          <w:sz w:val="22"/>
          <w:szCs w:val="22"/>
        </w:rPr>
        <w:t xml:space="preserve">lla relazione tra i tipi </w:t>
      </w:r>
      <w:r w:rsidR="00B00888" w:rsidRPr="00E16A91">
        <w:rPr>
          <w:rStyle w:val="hps"/>
          <w:sz w:val="22"/>
          <w:szCs w:val="22"/>
        </w:rPr>
        <w:t>“P</w:t>
      </w:r>
      <w:r w:rsidR="00BF4DDC" w:rsidRPr="00E16A91">
        <w:rPr>
          <w:rStyle w:val="hps"/>
          <w:sz w:val="22"/>
          <w:szCs w:val="22"/>
        </w:rPr>
        <w:t>renotazioni-</w:t>
      </w:r>
      <w:r w:rsidR="00B00888" w:rsidRPr="00E16A91">
        <w:rPr>
          <w:rStyle w:val="hps"/>
          <w:sz w:val="22"/>
          <w:szCs w:val="22"/>
        </w:rPr>
        <w:t>F</w:t>
      </w:r>
      <w:r w:rsidR="00BF4DDC" w:rsidRPr="00E16A91">
        <w:rPr>
          <w:rStyle w:val="hps"/>
          <w:sz w:val="22"/>
          <w:szCs w:val="22"/>
        </w:rPr>
        <w:t>umetti</w:t>
      </w:r>
      <w:r w:rsidR="00B00888" w:rsidRPr="00E16A91">
        <w:rPr>
          <w:rStyle w:val="hps"/>
          <w:sz w:val="22"/>
          <w:szCs w:val="22"/>
        </w:rPr>
        <w:t>”;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NoticeService</w:t>
      </w:r>
      <w:r w:rsidRPr="00E16A91">
        <w:rPr>
          <w:rStyle w:val="hps"/>
          <w:sz w:val="22"/>
          <w:szCs w:val="22"/>
        </w:rPr>
        <w:t>:</w:t>
      </w:r>
      <w:r w:rsidR="00BF4DDC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BF4DDC" w:rsidRPr="00E16A91">
        <w:rPr>
          <w:rStyle w:val="hps"/>
          <w:sz w:val="22"/>
          <w:szCs w:val="22"/>
        </w:rPr>
        <w:t xml:space="preserve"> servizi offerti d</w:t>
      </w:r>
      <w:r w:rsidR="00B00888" w:rsidRPr="00E16A91">
        <w:rPr>
          <w:rStyle w:val="hps"/>
          <w:sz w:val="22"/>
          <w:szCs w:val="22"/>
        </w:rPr>
        <w:t>a</w:t>
      </w:r>
      <w:r w:rsidR="00BF4DDC" w:rsidRPr="00E16A91">
        <w:rPr>
          <w:rStyle w:val="hps"/>
          <w:sz w:val="22"/>
          <w:szCs w:val="22"/>
        </w:rPr>
        <w:t xml:space="preserve">l tipo </w:t>
      </w:r>
      <w:r w:rsidR="00B00888" w:rsidRPr="00E16A91">
        <w:rPr>
          <w:rStyle w:val="hps"/>
          <w:sz w:val="22"/>
          <w:szCs w:val="22"/>
        </w:rPr>
        <w:t>“A</w:t>
      </w:r>
      <w:r w:rsidR="00BF4DDC" w:rsidRPr="00E16A91">
        <w:rPr>
          <w:rStyle w:val="hps"/>
          <w:sz w:val="22"/>
          <w:szCs w:val="22"/>
        </w:rPr>
        <w:t>vviso</w:t>
      </w:r>
      <w:r w:rsidR="00B00888" w:rsidRPr="00E16A91">
        <w:rPr>
          <w:rStyle w:val="hps"/>
          <w:sz w:val="22"/>
          <w:szCs w:val="22"/>
        </w:rPr>
        <w:t>”;</w:t>
      </w:r>
    </w:p>
    <w:p w:rsidR="00B204E0" w:rsidRPr="00E16A91" w:rsidRDefault="00B204E0" w:rsidP="00E16A91">
      <w:pPr>
        <w:pStyle w:val="Elenco"/>
        <w:numPr>
          <w:ilvl w:val="1"/>
          <w:numId w:val="21"/>
        </w:numPr>
        <w:tabs>
          <w:tab w:val="clear" w:pos="1361"/>
        </w:tabs>
        <w:spacing w:before="120"/>
        <w:ind w:left="1985" w:hanging="709"/>
        <w:rPr>
          <w:rStyle w:val="hps"/>
          <w:sz w:val="22"/>
          <w:szCs w:val="22"/>
        </w:rPr>
      </w:pPr>
      <w:r w:rsidRPr="00E16A91">
        <w:rPr>
          <w:rStyle w:val="hps"/>
          <w:sz w:val="22"/>
          <w:szCs w:val="22"/>
          <w:u w:val="single"/>
        </w:rPr>
        <w:t>PhoneService</w:t>
      </w:r>
      <w:r w:rsidRPr="00E16A91">
        <w:rPr>
          <w:rStyle w:val="hps"/>
          <w:sz w:val="22"/>
          <w:szCs w:val="22"/>
        </w:rPr>
        <w:t>:</w:t>
      </w:r>
      <w:r w:rsidR="00BF4DDC" w:rsidRPr="00E16A91">
        <w:rPr>
          <w:rStyle w:val="hps"/>
          <w:sz w:val="22"/>
          <w:szCs w:val="22"/>
        </w:rPr>
        <w:t xml:space="preserve"> Questa classe </w:t>
      </w:r>
      <w:r w:rsidR="0040048C" w:rsidRPr="00E16A91">
        <w:rPr>
          <w:rStyle w:val="hps"/>
          <w:sz w:val="22"/>
          <w:szCs w:val="22"/>
        </w:rPr>
        <w:t xml:space="preserve">è </w:t>
      </w:r>
      <w:r w:rsidR="003426E1" w:rsidRPr="00E16A91">
        <w:rPr>
          <w:rStyle w:val="hps"/>
          <w:sz w:val="22"/>
          <w:szCs w:val="22"/>
        </w:rPr>
        <w:t>responsabile dei</w:t>
      </w:r>
      <w:r w:rsidR="00BF4DDC" w:rsidRPr="00E16A91">
        <w:rPr>
          <w:rStyle w:val="hps"/>
          <w:sz w:val="22"/>
          <w:szCs w:val="22"/>
        </w:rPr>
        <w:t xml:space="preserve"> se</w:t>
      </w:r>
      <w:r w:rsidR="00B00888" w:rsidRPr="00E16A91">
        <w:rPr>
          <w:rStyle w:val="hps"/>
          <w:sz w:val="22"/>
          <w:szCs w:val="22"/>
        </w:rPr>
        <w:t>rvizi offerti dal tipo “Telefono”.</w:t>
      </w:r>
    </w:p>
    <w:p w:rsidR="00B204E0" w:rsidRDefault="00B204E0" w:rsidP="00350682">
      <w:pPr>
        <w:pStyle w:val="TestoNormaleBasatosuLivello11"/>
        <w:ind w:left="1211"/>
        <w:rPr>
          <w:rStyle w:val="hps"/>
          <w:szCs w:val="22"/>
        </w:rPr>
      </w:pPr>
    </w:p>
    <w:p w:rsidR="00350682" w:rsidRPr="004B43BC" w:rsidRDefault="00350682" w:rsidP="004B43BC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4B43BC">
        <w:rPr>
          <w:rStyle w:val="hps"/>
          <w:b/>
          <w:sz w:val="22"/>
          <w:szCs w:val="22"/>
        </w:rPr>
        <w:t>com.progetto.fumetteria.util</w:t>
      </w:r>
    </w:p>
    <w:p w:rsidR="00350682" w:rsidRPr="00350682" w:rsidRDefault="00502014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In questo pacchetto</w:t>
      </w:r>
      <w:r w:rsidR="009E3480">
        <w:rPr>
          <w:rStyle w:val="hps"/>
          <w:szCs w:val="22"/>
        </w:rPr>
        <w:t xml:space="preserve"> ci sono alcune classi per l’ausilio alla programmazione, ad esempio</w:t>
      </w:r>
      <w:r w:rsidR="00B00888">
        <w:rPr>
          <w:rStyle w:val="hps"/>
          <w:szCs w:val="22"/>
        </w:rPr>
        <w:t xml:space="preserve"> la definizione</w:t>
      </w:r>
      <w:r>
        <w:rPr>
          <w:rStyle w:val="hps"/>
          <w:szCs w:val="22"/>
        </w:rPr>
        <w:t xml:space="preserve"> dei formati numerici, le classi con valori statici</w:t>
      </w:r>
      <w:r w:rsidR="00B00888">
        <w:rPr>
          <w:rStyle w:val="hps"/>
          <w:szCs w:val="22"/>
        </w:rPr>
        <w:t>,</w:t>
      </w:r>
      <w:r>
        <w:rPr>
          <w:rStyle w:val="hps"/>
          <w:szCs w:val="22"/>
        </w:rPr>
        <w:t xml:space="preserve"> ecc</w:t>
      </w:r>
      <w:r w:rsidR="00B00888">
        <w:rPr>
          <w:rStyle w:val="hps"/>
          <w:szCs w:val="22"/>
        </w:rPr>
        <w:t>..</w:t>
      </w:r>
      <w:r>
        <w:rPr>
          <w:rStyle w:val="hps"/>
          <w:szCs w:val="22"/>
        </w:rPr>
        <w:t xml:space="preserve">. </w:t>
      </w:r>
      <w:r w:rsidR="00B00888">
        <w:rPr>
          <w:rStyle w:val="hps"/>
          <w:szCs w:val="22"/>
        </w:rPr>
        <w:br/>
      </w:r>
    </w:p>
    <w:p w:rsidR="00112756" w:rsidRPr="004B43BC" w:rsidRDefault="00350682" w:rsidP="004B43BC">
      <w:pPr>
        <w:pStyle w:val="Elenco"/>
        <w:numPr>
          <w:ilvl w:val="0"/>
          <w:numId w:val="21"/>
        </w:numPr>
        <w:tabs>
          <w:tab w:val="clear" w:pos="851"/>
        </w:tabs>
        <w:ind w:left="1276" w:hanging="425"/>
        <w:rPr>
          <w:rStyle w:val="hps"/>
          <w:b/>
          <w:sz w:val="22"/>
          <w:szCs w:val="22"/>
        </w:rPr>
      </w:pPr>
      <w:r w:rsidRPr="004B43BC">
        <w:rPr>
          <w:rStyle w:val="hps"/>
          <w:b/>
          <w:sz w:val="22"/>
          <w:szCs w:val="22"/>
        </w:rPr>
        <w:t>src.main.webapp.WEB-INF.jsp</w:t>
      </w:r>
    </w:p>
    <w:p w:rsidR="00350682" w:rsidRDefault="00502014" w:rsidP="00350682">
      <w:pPr>
        <w:pStyle w:val="TestoNormaleBasatosuLivello11"/>
        <w:ind w:left="1211"/>
        <w:rPr>
          <w:rStyle w:val="hps"/>
          <w:szCs w:val="22"/>
        </w:rPr>
      </w:pPr>
      <w:r>
        <w:rPr>
          <w:rStyle w:val="hps"/>
          <w:szCs w:val="22"/>
        </w:rPr>
        <w:t>Questo è il pacchetto</w:t>
      </w:r>
      <w:r w:rsidR="00B0043C">
        <w:rPr>
          <w:rStyle w:val="hps"/>
          <w:szCs w:val="22"/>
        </w:rPr>
        <w:t xml:space="preserve"> dove ci sono le schermate del S</w:t>
      </w:r>
      <w:r>
        <w:rPr>
          <w:rStyle w:val="hps"/>
          <w:szCs w:val="22"/>
        </w:rPr>
        <w:t xml:space="preserve">istema: suddiviso in </w:t>
      </w:r>
      <w:r w:rsidRPr="00502014">
        <w:rPr>
          <w:rStyle w:val="hps"/>
          <w:i/>
          <w:szCs w:val="22"/>
        </w:rPr>
        <w:t>backoffice</w:t>
      </w:r>
      <w:r>
        <w:rPr>
          <w:rStyle w:val="hps"/>
          <w:szCs w:val="22"/>
        </w:rPr>
        <w:t xml:space="preserve"> e </w:t>
      </w:r>
      <w:r w:rsidRPr="00502014">
        <w:rPr>
          <w:rStyle w:val="hps"/>
          <w:i/>
          <w:szCs w:val="22"/>
        </w:rPr>
        <w:t>frontoffice</w:t>
      </w:r>
      <w:r>
        <w:rPr>
          <w:rStyle w:val="hps"/>
          <w:szCs w:val="22"/>
        </w:rPr>
        <w:t>.</w:t>
      </w:r>
      <w:r w:rsidR="00350682">
        <w:rPr>
          <w:rStyle w:val="hps"/>
          <w:szCs w:val="22"/>
        </w:rPr>
        <w:t xml:space="preserve"> </w:t>
      </w:r>
    </w:p>
    <w:p w:rsidR="009B0C6B" w:rsidRPr="00B0043C" w:rsidRDefault="009B0C6B" w:rsidP="00B0043C">
      <w:pPr>
        <w:pStyle w:val="Livello1"/>
      </w:pPr>
      <w:bookmarkStart w:id="10" w:name="_Toc429430297"/>
      <w:r w:rsidRPr="00B0043C">
        <w:t>Le tecnologie</w:t>
      </w:r>
      <w:bookmarkEnd w:id="10"/>
      <w:r w:rsidRPr="00B0043C">
        <w:t xml:space="preserve"> </w:t>
      </w:r>
      <w:r w:rsidRPr="00B0043C">
        <w:br/>
      </w:r>
    </w:p>
    <w:p w:rsidR="009B0C6B" w:rsidRPr="00B0043C" w:rsidRDefault="00DE2411" w:rsidP="00B0043C">
      <w:pPr>
        <w:pStyle w:val="Livello11"/>
      </w:pPr>
      <w:r w:rsidRPr="00B0043C">
        <w:t>Le tecnologie web – client side</w:t>
      </w:r>
    </w:p>
    <w:p w:rsidR="009B0C6B" w:rsidRPr="003A7C34" w:rsidRDefault="009B0C6B" w:rsidP="009B0C6B">
      <w:pPr>
        <w:pStyle w:val="TestoNormaleBasatosuLivello11"/>
        <w:ind w:left="851"/>
        <w:rPr>
          <w:szCs w:val="22"/>
        </w:rPr>
      </w:pPr>
      <w:r w:rsidRPr="003A7C34">
        <w:rPr>
          <w:szCs w:val="22"/>
        </w:rPr>
        <w:t>Le tecnologie di base sono le tecnologie principal</w:t>
      </w:r>
      <w:r w:rsidR="009963E8">
        <w:rPr>
          <w:szCs w:val="22"/>
        </w:rPr>
        <w:t>i</w:t>
      </w:r>
      <w:r w:rsidRPr="003A7C34">
        <w:rPr>
          <w:szCs w:val="22"/>
        </w:rPr>
        <w:t xml:space="preserve"> ed essenzial</w:t>
      </w:r>
      <w:r w:rsidR="009963E8">
        <w:rPr>
          <w:szCs w:val="22"/>
        </w:rPr>
        <w:t>i</w:t>
      </w:r>
      <w:r w:rsidRPr="003A7C34">
        <w:rPr>
          <w:szCs w:val="22"/>
        </w:rPr>
        <w:t xml:space="preserve"> per crear</w:t>
      </w:r>
      <w:r w:rsidR="00DE2411" w:rsidRPr="003A7C34">
        <w:rPr>
          <w:szCs w:val="22"/>
        </w:rPr>
        <w:t>e un sistema web.</w:t>
      </w:r>
    </w:p>
    <w:p w:rsidR="00DE2411" w:rsidRPr="004B43BC" w:rsidRDefault="00DE2411" w:rsidP="00F50024">
      <w:pPr>
        <w:pStyle w:val="Elenco"/>
        <w:numPr>
          <w:ilvl w:val="0"/>
          <w:numId w:val="22"/>
        </w:numPr>
        <w:spacing w:before="120"/>
        <w:rPr>
          <w:rStyle w:val="hps"/>
          <w:sz w:val="22"/>
        </w:rPr>
      </w:pPr>
      <w:r w:rsidRPr="004B43BC">
        <w:rPr>
          <w:rStyle w:val="hps"/>
          <w:sz w:val="22"/>
        </w:rPr>
        <w:t>HTML</w:t>
      </w:r>
      <w:r w:rsidR="00180CD7" w:rsidRPr="004B43BC">
        <w:rPr>
          <w:rStyle w:val="hps"/>
          <w:sz w:val="22"/>
        </w:rPr>
        <w:t xml:space="preserve"> –</w:t>
      </w:r>
      <w:r w:rsidR="00300BE9" w:rsidRPr="004B43BC">
        <w:rPr>
          <w:rStyle w:val="hps"/>
          <w:sz w:val="22"/>
        </w:rPr>
        <w:t xml:space="preserve"> l’</w:t>
      </w:r>
      <w:r w:rsidR="00300BE9" w:rsidRPr="00F50024">
        <w:rPr>
          <w:rStyle w:val="hps"/>
          <w:i/>
          <w:sz w:val="22"/>
        </w:rPr>
        <w:t>HTML</w:t>
      </w:r>
      <w:r w:rsidR="00180CD7" w:rsidRPr="004B43BC">
        <w:rPr>
          <w:rStyle w:val="hps"/>
          <w:sz w:val="22"/>
        </w:rPr>
        <w:t xml:space="preserve"> è un abbreviazione per l’espressione inglese </w:t>
      </w:r>
      <w:r w:rsidR="00180CD7" w:rsidRPr="00F50024">
        <w:rPr>
          <w:rStyle w:val="hps"/>
          <w:i/>
          <w:sz w:val="22"/>
        </w:rPr>
        <w:t>Hyper</w:t>
      </w:r>
      <w:r w:rsidR="00180CD7" w:rsidRPr="004B43BC">
        <w:rPr>
          <w:rStyle w:val="hps"/>
          <w:sz w:val="22"/>
        </w:rPr>
        <w:t xml:space="preserve"> </w:t>
      </w:r>
      <w:r w:rsidR="00180CD7" w:rsidRPr="00F50024">
        <w:rPr>
          <w:rStyle w:val="hps"/>
          <w:i/>
          <w:sz w:val="22"/>
        </w:rPr>
        <w:t>Text</w:t>
      </w:r>
      <w:r w:rsidR="00180CD7" w:rsidRPr="004B43BC">
        <w:rPr>
          <w:rStyle w:val="hps"/>
          <w:sz w:val="22"/>
        </w:rPr>
        <w:t xml:space="preserve"> </w:t>
      </w:r>
      <w:r w:rsidR="00180CD7" w:rsidRPr="00F50024">
        <w:rPr>
          <w:rStyle w:val="hps"/>
          <w:i/>
          <w:sz w:val="22"/>
        </w:rPr>
        <w:t>Markup</w:t>
      </w:r>
      <w:r w:rsidR="00180CD7" w:rsidRPr="004B43BC">
        <w:rPr>
          <w:rStyle w:val="hps"/>
          <w:sz w:val="22"/>
        </w:rPr>
        <w:t xml:space="preserve"> </w:t>
      </w:r>
      <w:r w:rsidR="00180CD7" w:rsidRPr="00F50024">
        <w:rPr>
          <w:rStyle w:val="hps"/>
          <w:i/>
          <w:sz w:val="22"/>
        </w:rPr>
        <w:t>Language</w:t>
      </w:r>
      <w:r w:rsidR="009963E8" w:rsidRPr="004B43BC">
        <w:rPr>
          <w:rStyle w:val="hps"/>
          <w:sz w:val="22"/>
        </w:rPr>
        <w:t>,</w:t>
      </w:r>
      <w:r w:rsidR="00180CD7" w:rsidRPr="004B43BC">
        <w:rPr>
          <w:rStyle w:val="hps"/>
          <w:sz w:val="22"/>
        </w:rPr>
        <w:t xml:space="preserve"> che</w:t>
      </w:r>
      <w:r w:rsidR="00300BE9" w:rsidRPr="004B43BC">
        <w:rPr>
          <w:rStyle w:val="hps"/>
          <w:sz w:val="22"/>
        </w:rPr>
        <w:t xml:space="preserve"> significa “Linguaggio di formattazione</w:t>
      </w:r>
      <w:r w:rsidR="00180CD7" w:rsidRPr="004B43BC">
        <w:rPr>
          <w:rStyle w:val="hps"/>
          <w:sz w:val="22"/>
        </w:rPr>
        <w:t xml:space="preserve"> di ipertesto”. E’ un linguaggio utilizzato per produrre pagine web</w:t>
      </w:r>
      <w:r w:rsidR="009963E8" w:rsidRPr="004B43BC">
        <w:rPr>
          <w:rStyle w:val="hps"/>
          <w:sz w:val="22"/>
        </w:rPr>
        <w:t>,</w:t>
      </w:r>
      <w:r w:rsidR="00180CD7" w:rsidRPr="004B43BC">
        <w:rPr>
          <w:rStyle w:val="hps"/>
          <w:sz w:val="22"/>
        </w:rPr>
        <w:t xml:space="preserve"> perché documenti scritti in html possono es</w:t>
      </w:r>
      <w:r w:rsidR="009963E8" w:rsidRPr="004B43BC">
        <w:rPr>
          <w:rStyle w:val="hps"/>
          <w:sz w:val="22"/>
        </w:rPr>
        <w:t>sere interpretati per i browser;</w:t>
      </w:r>
    </w:p>
    <w:p w:rsidR="00DE2411" w:rsidRPr="004B43BC" w:rsidRDefault="00DE2411" w:rsidP="00F50024">
      <w:pPr>
        <w:pStyle w:val="Elenco"/>
        <w:numPr>
          <w:ilvl w:val="0"/>
          <w:numId w:val="22"/>
        </w:numPr>
        <w:spacing w:before="120"/>
        <w:rPr>
          <w:rStyle w:val="hps"/>
          <w:sz w:val="22"/>
        </w:rPr>
      </w:pPr>
      <w:r w:rsidRPr="004B43BC">
        <w:rPr>
          <w:rStyle w:val="hps"/>
          <w:sz w:val="22"/>
        </w:rPr>
        <w:t>CSS</w:t>
      </w:r>
      <w:r w:rsidR="00180CD7" w:rsidRPr="004B43BC">
        <w:rPr>
          <w:rStyle w:val="hps"/>
          <w:sz w:val="22"/>
        </w:rPr>
        <w:t xml:space="preserve"> </w:t>
      </w:r>
      <w:r w:rsidR="00300BE9" w:rsidRPr="004B43BC">
        <w:rPr>
          <w:rStyle w:val="hps"/>
          <w:sz w:val="22"/>
        </w:rPr>
        <w:t>–</w:t>
      </w:r>
      <w:r w:rsidR="00180CD7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Cascading</w:t>
      </w:r>
      <w:r w:rsidR="00300BE9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Style</w:t>
      </w:r>
      <w:r w:rsidR="00300BE9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Sheets</w:t>
      </w:r>
      <w:r w:rsidR="009963E8" w:rsidRPr="004B43BC">
        <w:rPr>
          <w:rStyle w:val="hps"/>
          <w:sz w:val="22"/>
        </w:rPr>
        <w:t>,</w:t>
      </w:r>
      <w:r w:rsidR="00300BE9" w:rsidRPr="004B43BC">
        <w:rPr>
          <w:rStyle w:val="hps"/>
          <w:sz w:val="22"/>
        </w:rPr>
        <w:t xml:space="preserve"> oppure CSS</w:t>
      </w:r>
      <w:r w:rsidR="009963E8" w:rsidRPr="004B43BC">
        <w:rPr>
          <w:rStyle w:val="hps"/>
          <w:sz w:val="22"/>
        </w:rPr>
        <w:t>,</w:t>
      </w:r>
      <w:r w:rsidR="00300BE9" w:rsidRPr="004B43BC">
        <w:rPr>
          <w:rStyle w:val="hps"/>
          <w:sz w:val="22"/>
        </w:rPr>
        <w:t xml:space="preserve"> è un linguaggio di fogli di stile</w:t>
      </w:r>
      <w:r w:rsidR="009963E8" w:rsidRPr="004B43BC">
        <w:rPr>
          <w:rStyle w:val="hps"/>
          <w:sz w:val="22"/>
        </w:rPr>
        <w:t>,</w:t>
      </w:r>
      <w:r w:rsidR="00300BE9" w:rsidRPr="004B43BC">
        <w:rPr>
          <w:rStyle w:val="hps"/>
          <w:sz w:val="22"/>
        </w:rPr>
        <w:t xml:space="preserve"> utilizzato per definire la presentazione di documenti scritti in un linguaggio di formattazione</w:t>
      </w:r>
      <w:r w:rsidR="009963E8" w:rsidRPr="004B43BC">
        <w:rPr>
          <w:rStyle w:val="hps"/>
          <w:sz w:val="22"/>
        </w:rPr>
        <w:t>,</w:t>
      </w:r>
      <w:r w:rsidR="00300BE9" w:rsidRPr="004B43BC">
        <w:rPr>
          <w:rStyle w:val="hps"/>
          <w:sz w:val="22"/>
        </w:rPr>
        <w:t xml:space="preserve"> come l’HTML. Il suo principale beneficio è promuovere la separazione tra il formato e il contenuto di un documento: invece di mettere la formattazione nel documento, lo sviluppatore crea un </w:t>
      </w:r>
      <w:r w:rsidR="00300BE9" w:rsidRPr="00F50024">
        <w:rPr>
          <w:rStyle w:val="hps"/>
          <w:i/>
          <w:sz w:val="22"/>
        </w:rPr>
        <w:t>link</w:t>
      </w:r>
      <w:r w:rsidR="00300BE9" w:rsidRPr="004B43BC">
        <w:rPr>
          <w:rStyle w:val="hps"/>
          <w:sz w:val="22"/>
        </w:rPr>
        <w:t xml:space="preserve"> che punta alla pagina che contiene lo stile. Quindi quando si vuole modificare</w:t>
      </w:r>
      <w:r w:rsidR="009963E8" w:rsidRPr="004B43BC">
        <w:rPr>
          <w:rStyle w:val="hps"/>
          <w:sz w:val="22"/>
        </w:rPr>
        <w:t xml:space="preserve"> il</w:t>
      </w:r>
      <w:r w:rsidR="00300BE9" w:rsidRPr="004B43BC">
        <w:rPr>
          <w:rStyle w:val="hps"/>
          <w:sz w:val="22"/>
        </w:rPr>
        <w:t xml:space="preserve"> layout del sito, basta modificare il file del link. Il progetto è basato anche su tecnologia </w:t>
      </w:r>
      <w:r w:rsidR="00300BE9" w:rsidRPr="00F50024">
        <w:rPr>
          <w:rStyle w:val="hps"/>
          <w:i/>
          <w:sz w:val="22"/>
        </w:rPr>
        <w:t>CSS3</w:t>
      </w:r>
      <w:r w:rsidR="009963E8" w:rsidRPr="004B43BC">
        <w:rPr>
          <w:rStyle w:val="hps"/>
          <w:sz w:val="22"/>
        </w:rPr>
        <w:t>,</w:t>
      </w:r>
      <w:r w:rsidR="00300BE9" w:rsidRPr="004B43BC">
        <w:rPr>
          <w:rStyle w:val="hps"/>
          <w:sz w:val="22"/>
        </w:rPr>
        <w:t xml:space="preserve"> che contiene delle risorse i</w:t>
      </w:r>
      <w:r w:rsidR="009963E8" w:rsidRPr="004B43BC">
        <w:rPr>
          <w:rStyle w:val="hps"/>
          <w:sz w:val="22"/>
        </w:rPr>
        <w:t>n più de</w:t>
      </w:r>
      <w:r w:rsidR="00300BE9" w:rsidRPr="004B43BC">
        <w:rPr>
          <w:rStyle w:val="hps"/>
          <w:sz w:val="22"/>
        </w:rPr>
        <w:t xml:space="preserve">lle precedenti. </w:t>
      </w:r>
      <w:r w:rsidR="00300BE9" w:rsidRPr="00F50024">
        <w:rPr>
          <w:rStyle w:val="hps"/>
          <w:i/>
          <w:sz w:val="22"/>
        </w:rPr>
        <w:t>Mozilla</w:t>
      </w:r>
      <w:r w:rsidR="00300BE9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Firefox</w:t>
      </w:r>
      <w:r w:rsidR="00300BE9" w:rsidRPr="004B43BC">
        <w:rPr>
          <w:rStyle w:val="hps"/>
          <w:sz w:val="22"/>
        </w:rPr>
        <w:t xml:space="preserve"> e </w:t>
      </w:r>
      <w:r w:rsidR="00300BE9" w:rsidRPr="00F50024">
        <w:rPr>
          <w:rStyle w:val="hps"/>
          <w:i/>
          <w:sz w:val="22"/>
        </w:rPr>
        <w:t>Google</w:t>
      </w:r>
      <w:r w:rsidR="00300BE9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Chrome</w:t>
      </w:r>
      <w:r w:rsidR="00300BE9" w:rsidRPr="004B43BC">
        <w:rPr>
          <w:rStyle w:val="hps"/>
          <w:sz w:val="22"/>
        </w:rPr>
        <w:t>, sono i browser che hanno maggiore supporto per questa tecnologia, infatti i test ven</w:t>
      </w:r>
      <w:r w:rsidR="009963E8" w:rsidRPr="004B43BC">
        <w:rPr>
          <w:rStyle w:val="hps"/>
          <w:sz w:val="22"/>
        </w:rPr>
        <w:t>gono eseguiti su questi browser;</w:t>
      </w:r>
    </w:p>
    <w:p w:rsidR="00DE2411" w:rsidRPr="004B43BC" w:rsidRDefault="00DE2411" w:rsidP="00F50024">
      <w:pPr>
        <w:pStyle w:val="Elenco"/>
        <w:numPr>
          <w:ilvl w:val="0"/>
          <w:numId w:val="22"/>
        </w:numPr>
        <w:spacing w:before="120"/>
        <w:rPr>
          <w:rStyle w:val="hps"/>
          <w:sz w:val="22"/>
        </w:rPr>
      </w:pPr>
      <w:r w:rsidRPr="004B43BC">
        <w:rPr>
          <w:rStyle w:val="hps"/>
          <w:sz w:val="22"/>
        </w:rPr>
        <w:t>JavaScript</w:t>
      </w:r>
      <w:r w:rsidR="00300BE9" w:rsidRPr="004B43BC">
        <w:rPr>
          <w:rStyle w:val="hps"/>
          <w:sz w:val="22"/>
        </w:rPr>
        <w:t xml:space="preserve"> – </w:t>
      </w:r>
      <w:r w:rsidR="00300BE9" w:rsidRPr="00F50024">
        <w:rPr>
          <w:rStyle w:val="hps"/>
          <w:i/>
          <w:sz w:val="22"/>
        </w:rPr>
        <w:t>Javascript</w:t>
      </w:r>
      <w:r w:rsidR="00300BE9" w:rsidRPr="004B43BC">
        <w:rPr>
          <w:rStyle w:val="hps"/>
          <w:sz w:val="22"/>
        </w:rPr>
        <w:t xml:space="preserve">  è un linguaggio di programmazione </w:t>
      </w:r>
      <w:r w:rsidR="00300BE9" w:rsidRPr="00F50024">
        <w:rPr>
          <w:rStyle w:val="hps"/>
          <w:i/>
          <w:sz w:val="22"/>
        </w:rPr>
        <w:t>client</w:t>
      </w:r>
      <w:r w:rsidR="00300BE9" w:rsidRPr="004B43BC">
        <w:rPr>
          <w:rStyle w:val="hps"/>
          <w:sz w:val="22"/>
        </w:rPr>
        <w:t xml:space="preserve"> </w:t>
      </w:r>
      <w:r w:rsidR="00300BE9" w:rsidRPr="00F50024">
        <w:rPr>
          <w:rStyle w:val="hps"/>
          <w:i/>
          <w:sz w:val="22"/>
        </w:rPr>
        <w:t>side</w:t>
      </w:r>
      <w:r w:rsidR="00300BE9" w:rsidRPr="004B43BC">
        <w:rPr>
          <w:rStyle w:val="hps"/>
          <w:sz w:val="22"/>
        </w:rPr>
        <w:t xml:space="preserve">. E’ utilizzato per controllare l’HTML ed il </w:t>
      </w:r>
      <w:r w:rsidR="000D6B39" w:rsidRPr="004B43BC">
        <w:rPr>
          <w:rStyle w:val="hps"/>
          <w:sz w:val="22"/>
        </w:rPr>
        <w:t>CSS</w:t>
      </w:r>
      <w:r w:rsidR="009963E8" w:rsidRPr="004B43BC">
        <w:rPr>
          <w:rStyle w:val="hps"/>
          <w:sz w:val="22"/>
        </w:rPr>
        <w:t>,</w:t>
      </w:r>
      <w:r w:rsidR="000D6B39" w:rsidRPr="004B43BC">
        <w:rPr>
          <w:rStyle w:val="hps"/>
          <w:sz w:val="22"/>
        </w:rPr>
        <w:t xml:space="preserve"> per manipolare i comportamenti nella pagina</w:t>
      </w:r>
      <w:r w:rsidR="009963E8" w:rsidRPr="004B43BC">
        <w:rPr>
          <w:rStyle w:val="hps"/>
          <w:sz w:val="22"/>
        </w:rPr>
        <w:t>,</w:t>
      </w:r>
      <w:r w:rsidR="000D6B39" w:rsidRPr="004B43BC">
        <w:rPr>
          <w:rStyle w:val="hps"/>
          <w:sz w:val="22"/>
        </w:rPr>
        <w:t xml:space="preserve"> senza necessariamente passare per il server, controllando il browser, realizzando comunicazione asincrona e cambiando il contenuto del documento. E’ stato concepito per essere un linguaggio di script </w:t>
      </w:r>
      <w:r w:rsidR="000D6B39" w:rsidRPr="00F50024">
        <w:rPr>
          <w:rStyle w:val="hps"/>
          <w:i/>
          <w:sz w:val="22"/>
        </w:rPr>
        <w:t>orientato</w:t>
      </w:r>
      <w:r w:rsidR="000D6B39" w:rsidRPr="004B43BC">
        <w:rPr>
          <w:rStyle w:val="hps"/>
          <w:sz w:val="22"/>
        </w:rPr>
        <w:t xml:space="preserve"> </w:t>
      </w:r>
      <w:r w:rsidR="000D6B39" w:rsidRPr="00F50024">
        <w:rPr>
          <w:rStyle w:val="hps"/>
          <w:i/>
          <w:sz w:val="22"/>
        </w:rPr>
        <w:t>agli</w:t>
      </w:r>
      <w:r w:rsidR="000D6B39" w:rsidRPr="004B43BC">
        <w:rPr>
          <w:rStyle w:val="hps"/>
          <w:sz w:val="22"/>
        </w:rPr>
        <w:t xml:space="preserve"> </w:t>
      </w:r>
      <w:r w:rsidR="000D6B39" w:rsidRPr="00F50024">
        <w:rPr>
          <w:rStyle w:val="hps"/>
          <w:i/>
          <w:sz w:val="22"/>
        </w:rPr>
        <w:t>oggetti</w:t>
      </w:r>
      <w:r w:rsidR="000D6B39" w:rsidRPr="004B43BC">
        <w:rPr>
          <w:rStyle w:val="hps"/>
          <w:sz w:val="22"/>
        </w:rPr>
        <w:t xml:space="preserve"> basato in prototipi</w:t>
      </w:r>
      <w:r w:rsidR="009963E8" w:rsidRPr="004B43BC">
        <w:rPr>
          <w:rStyle w:val="hps"/>
          <w:sz w:val="22"/>
        </w:rPr>
        <w:t>, debolmente tipato e dinamico con funzioni di prima classe;</w:t>
      </w:r>
    </w:p>
    <w:p w:rsidR="00DE2411" w:rsidRPr="004B43BC" w:rsidRDefault="00DE2411" w:rsidP="00F50024">
      <w:pPr>
        <w:pStyle w:val="Elenco"/>
        <w:numPr>
          <w:ilvl w:val="0"/>
          <w:numId w:val="22"/>
        </w:numPr>
        <w:spacing w:before="120"/>
        <w:rPr>
          <w:rStyle w:val="hps"/>
          <w:sz w:val="22"/>
        </w:rPr>
      </w:pPr>
      <w:r w:rsidRPr="004B43BC">
        <w:rPr>
          <w:rStyle w:val="hps"/>
          <w:sz w:val="22"/>
        </w:rPr>
        <w:t>jQuery</w:t>
      </w:r>
      <w:r w:rsidR="000D6B39" w:rsidRPr="004B43BC">
        <w:rPr>
          <w:rStyle w:val="hps"/>
          <w:sz w:val="22"/>
        </w:rPr>
        <w:t xml:space="preserve"> – </w:t>
      </w:r>
      <w:r w:rsidR="000D6B39" w:rsidRPr="00F50024">
        <w:rPr>
          <w:rStyle w:val="hps"/>
          <w:i/>
          <w:sz w:val="22"/>
        </w:rPr>
        <w:t>Jquery</w:t>
      </w:r>
      <w:r w:rsidR="000D6B39" w:rsidRPr="004B43BC">
        <w:rPr>
          <w:rStyle w:val="hps"/>
          <w:sz w:val="22"/>
        </w:rPr>
        <w:t xml:space="preserve"> è una library </w:t>
      </w:r>
      <w:r w:rsidR="000D6B39" w:rsidRPr="00F50024">
        <w:rPr>
          <w:rStyle w:val="hps"/>
          <w:i/>
          <w:sz w:val="22"/>
        </w:rPr>
        <w:t>javascript</w:t>
      </w:r>
      <w:r w:rsidR="000D6B39" w:rsidRPr="004B43BC">
        <w:rPr>
          <w:rStyle w:val="hps"/>
          <w:sz w:val="22"/>
        </w:rPr>
        <w:t xml:space="preserve"> </w:t>
      </w:r>
      <w:r w:rsidR="000D6B39" w:rsidRPr="00F50024">
        <w:rPr>
          <w:rStyle w:val="hps"/>
          <w:i/>
          <w:sz w:val="22"/>
        </w:rPr>
        <w:t>cross-browser</w:t>
      </w:r>
      <w:r w:rsidR="009963E8" w:rsidRPr="004B43BC">
        <w:rPr>
          <w:rStyle w:val="hps"/>
          <w:sz w:val="22"/>
        </w:rPr>
        <w:t>,</w:t>
      </w:r>
      <w:r w:rsidR="000D6B39" w:rsidRPr="004B43BC">
        <w:rPr>
          <w:rStyle w:val="hps"/>
          <w:sz w:val="22"/>
        </w:rPr>
        <w:t xml:space="preserve"> sviluppata per semplificare gli script client-side che interagiscono con l’HTML. E’ opensource e la sintassi è stata sviluppata per semplificare la navigazione del documento HTML</w:t>
      </w:r>
      <w:r w:rsidR="009963E8" w:rsidRPr="004B43BC">
        <w:rPr>
          <w:rStyle w:val="hps"/>
          <w:sz w:val="22"/>
        </w:rPr>
        <w:t>; permette</w:t>
      </w:r>
      <w:r w:rsidR="000D6B39" w:rsidRPr="004B43BC">
        <w:rPr>
          <w:rStyle w:val="hps"/>
          <w:sz w:val="22"/>
        </w:rPr>
        <w:t xml:space="preserve"> la selezione </w:t>
      </w:r>
      <w:r w:rsidR="009963E8" w:rsidRPr="004B43BC">
        <w:rPr>
          <w:rStyle w:val="hps"/>
          <w:sz w:val="22"/>
        </w:rPr>
        <w:t>d</w:t>
      </w:r>
      <w:r w:rsidR="000D6B39" w:rsidRPr="004B43BC">
        <w:rPr>
          <w:rStyle w:val="hps"/>
          <w:sz w:val="22"/>
        </w:rPr>
        <w:t xml:space="preserve">i elementi </w:t>
      </w:r>
      <w:r w:rsidR="000D6B39" w:rsidRPr="00F50024">
        <w:rPr>
          <w:rStyle w:val="hps"/>
          <w:i/>
          <w:sz w:val="22"/>
        </w:rPr>
        <w:t>DOM</w:t>
      </w:r>
      <w:r w:rsidR="00AF3ED9" w:rsidRPr="004B43BC">
        <w:rPr>
          <w:rStyle w:val="hps"/>
          <w:sz w:val="22"/>
        </w:rPr>
        <w:t xml:space="preserve"> (</w:t>
      </w:r>
      <w:r w:rsidR="00AF3ED9" w:rsidRPr="00F50024">
        <w:rPr>
          <w:rStyle w:val="hps"/>
          <w:i/>
          <w:sz w:val="22"/>
        </w:rPr>
        <w:t>Document</w:t>
      </w:r>
      <w:r w:rsidR="00AF3ED9" w:rsidRPr="004B43BC">
        <w:rPr>
          <w:rStyle w:val="hps"/>
          <w:sz w:val="22"/>
        </w:rPr>
        <w:t xml:space="preserve"> </w:t>
      </w:r>
      <w:r w:rsidR="009963E8" w:rsidRPr="00F50024">
        <w:rPr>
          <w:rStyle w:val="hps"/>
          <w:i/>
          <w:sz w:val="22"/>
        </w:rPr>
        <w:t>O</w:t>
      </w:r>
      <w:r w:rsidR="00AF3ED9" w:rsidRPr="00F50024">
        <w:rPr>
          <w:rStyle w:val="hps"/>
          <w:i/>
          <w:sz w:val="22"/>
        </w:rPr>
        <w:t>bject</w:t>
      </w:r>
      <w:r w:rsidR="00AF3ED9" w:rsidRPr="004B43BC">
        <w:rPr>
          <w:rStyle w:val="hps"/>
          <w:sz w:val="22"/>
        </w:rPr>
        <w:t xml:space="preserve"> </w:t>
      </w:r>
      <w:r w:rsidR="009963E8" w:rsidRPr="00F50024">
        <w:rPr>
          <w:rStyle w:val="hps"/>
          <w:i/>
          <w:sz w:val="22"/>
        </w:rPr>
        <w:t>M</w:t>
      </w:r>
      <w:r w:rsidR="00AF3ED9" w:rsidRPr="00F50024">
        <w:rPr>
          <w:rStyle w:val="hps"/>
          <w:i/>
          <w:sz w:val="22"/>
        </w:rPr>
        <w:t>odel</w:t>
      </w:r>
      <w:r w:rsidR="00AF3ED9" w:rsidRPr="004B43BC">
        <w:rPr>
          <w:rStyle w:val="hps"/>
          <w:sz w:val="22"/>
        </w:rPr>
        <w:t xml:space="preserve"> – rappresentazione e interazione con oggetti in documenti di formattazione)</w:t>
      </w:r>
      <w:r w:rsidR="000D6B39" w:rsidRPr="004B43BC">
        <w:rPr>
          <w:rStyle w:val="hps"/>
          <w:sz w:val="22"/>
        </w:rPr>
        <w:t>, crea</w:t>
      </w:r>
      <w:r w:rsidR="009963E8" w:rsidRPr="004B43BC">
        <w:rPr>
          <w:rStyle w:val="hps"/>
          <w:sz w:val="22"/>
        </w:rPr>
        <w:t>zione</w:t>
      </w:r>
      <w:r w:rsidR="000D6B39" w:rsidRPr="004B43BC">
        <w:rPr>
          <w:rStyle w:val="hps"/>
          <w:sz w:val="22"/>
        </w:rPr>
        <w:t xml:space="preserve"> </w:t>
      </w:r>
      <w:r w:rsidR="009963E8" w:rsidRPr="004B43BC">
        <w:rPr>
          <w:rStyle w:val="hps"/>
          <w:sz w:val="22"/>
        </w:rPr>
        <w:t xml:space="preserve">di </w:t>
      </w:r>
      <w:r w:rsidR="000D6B39" w:rsidRPr="004B43BC">
        <w:rPr>
          <w:rStyle w:val="hps"/>
          <w:sz w:val="22"/>
        </w:rPr>
        <w:t>animazioni, manipola</w:t>
      </w:r>
      <w:r w:rsidR="009963E8" w:rsidRPr="004B43BC">
        <w:rPr>
          <w:rStyle w:val="hps"/>
          <w:sz w:val="22"/>
        </w:rPr>
        <w:t>zione di eventi e sviluppo di</w:t>
      </w:r>
      <w:r w:rsidR="000D6B39" w:rsidRPr="004B43BC">
        <w:rPr>
          <w:rStyle w:val="hps"/>
          <w:sz w:val="22"/>
        </w:rPr>
        <w:t xml:space="preserve"> applicazioni </w:t>
      </w:r>
      <w:r w:rsidR="000D6B39" w:rsidRPr="00F50024">
        <w:rPr>
          <w:rStyle w:val="hps"/>
          <w:i/>
          <w:sz w:val="22"/>
        </w:rPr>
        <w:t>AJAX</w:t>
      </w:r>
      <w:r w:rsidR="000D6B39" w:rsidRPr="004B43BC">
        <w:rPr>
          <w:rStyle w:val="hps"/>
          <w:sz w:val="22"/>
        </w:rPr>
        <w:t xml:space="preserve">; questa library semplifica lo sviluppo di applicazioni web </w:t>
      </w:r>
      <w:r w:rsidR="009963E8" w:rsidRPr="004B43BC">
        <w:rPr>
          <w:rStyle w:val="hps"/>
          <w:sz w:val="22"/>
        </w:rPr>
        <w:t>dinamiche di grande complessità;</w:t>
      </w:r>
    </w:p>
    <w:p w:rsidR="00DE2411" w:rsidRPr="004B43BC" w:rsidRDefault="00DE2411" w:rsidP="00F50024">
      <w:pPr>
        <w:pStyle w:val="Elenco"/>
        <w:numPr>
          <w:ilvl w:val="0"/>
          <w:numId w:val="22"/>
        </w:numPr>
        <w:spacing w:before="120"/>
        <w:rPr>
          <w:rStyle w:val="hps"/>
          <w:sz w:val="22"/>
        </w:rPr>
      </w:pPr>
      <w:r w:rsidRPr="004B43BC">
        <w:rPr>
          <w:rStyle w:val="hps"/>
          <w:sz w:val="22"/>
        </w:rPr>
        <w:t>Bootstrap</w:t>
      </w:r>
      <w:r w:rsidR="00EA0F6B" w:rsidRPr="004B43BC">
        <w:rPr>
          <w:rStyle w:val="hps"/>
          <w:sz w:val="22"/>
        </w:rPr>
        <w:t xml:space="preserve"> </w:t>
      </w:r>
      <w:r w:rsidR="005808C4" w:rsidRPr="004B43BC">
        <w:rPr>
          <w:rStyle w:val="hps"/>
          <w:sz w:val="22"/>
        </w:rPr>
        <w:t>–</w:t>
      </w:r>
      <w:r w:rsidR="00EA0F6B" w:rsidRPr="004B43BC">
        <w:rPr>
          <w:rStyle w:val="hps"/>
          <w:sz w:val="22"/>
        </w:rPr>
        <w:t xml:space="preserve"> </w:t>
      </w:r>
      <w:r w:rsidR="005808C4" w:rsidRPr="00F50024">
        <w:rPr>
          <w:rStyle w:val="hps"/>
          <w:i/>
          <w:sz w:val="22"/>
        </w:rPr>
        <w:t>Bootstrap</w:t>
      </w:r>
      <w:r w:rsidR="005808C4" w:rsidRPr="004B43BC">
        <w:rPr>
          <w:rStyle w:val="hps"/>
          <w:sz w:val="22"/>
        </w:rPr>
        <w:t xml:space="preserve"> è una raccolta di strumenti </w:t>
      </w:r>
      <w:hyperlink r:id="rId11" w:history="1">
        <w:r w:rsidR="005808C4" w:rsidRPr="004B43BC">
          <w:rPr>
            <w:rStyle w:val="hps"/>
            <w:sz w:val="22"/>
          </w:rPr>
          <w:t>liberi</w:t>
        </w:r>
      </w:hyperlink>
      <w:r w:rsidR="005808C4" w:rsidRPr="004B43BC">
        <w:rPr>
          <w:rStyle w:val="hps"/>
          <w:sz w:val="22"/>
        </w:rPr>
        <w:t xml:space="preserve"> per la creazione di </w:t>
      </w:r>
      <w:hyperlink r:id="rId12" w:history="1">
        <w:r w:rsidR="005808C4" w:rsidRPr="004B43BC">
          <w:rPr>
            <w:rStyle w:val="hps"/>
            <w:sz w:val="22"/>
          </w:rPr>
          <w:t>siti</w:t>
        </w:r>
      </w:hyperlink>
      <w:r w:rsidR="005808C4" w:rsidRPr="004B43BC">
        <w:rPr>
          <w:rStyle w:val="hps"/>
          <w:sz w:val="22"/>
        </w:rPr>
        <w:t xml:space="preserve"> e </w:t>
      </w:r>
      <w:hyperlink r:id="rId13" w:history="1">
        <w:r w:rsidR="005808C4" w:rsidRPr="004B43BC">
          <w:rPr>
            <w:rStyle w:val="hps"/>
            <w:sz w:val="22"/>
          </w:rPr>
          <w:t>applicazioni</w:t>
        </w:r>
      </w:hyperlink>
      <w:r w:rsidR="005808C4" w:rsidRPr="004B43BC">
        <w:rPr>
          <w:rStyle w:val="hps"/>
          <w:sz w:val="22"/>
        </w:rPr>
        <w:t xml:space="preserve"> per il </w:t>
      </w:r>
      <w:hyperlink r:id="rId14" w:history="1">
        <w:r w:rsidR="005808C4" w:rsidRPr="004B43BC">
          <w:rPr>
            <w:rStyle w:val="hps"/>
            <w:sz w:val="22"/>
          </w:rPr>
          <w:t>Web</w:t>
        </w:r>
      </w:hyperlink>
      <w:r w:rsidR="005808C4" w:rsidRPr="004B43BC">
        <w:rPr>
          <w:rStyle w:val="hps"/>
          <w:sz w:val="22"/>
        </w:rPr>
        <w:t xml:space="preserve">. Questa contiene alcuni </w:t>
      </w:r>
      <w:hyperlink r:id="rId15" w:history="1">
        <w:r w:rsidR="005808C4" w:rsidRPr="004B43BC">
          <w:rPr>
            <w:rStyle w:val="hps"/>
            <w:sz w:val="22"/>
          </w:rPr>
          <w:t>modelli</w:t>
        </w:r>
      </w:hyperlink>
      <w:r w:rsidR="005808C4" w:rsidRPr="004B43BC">
        <w:rPr>
          <w:rStyle w:val="hps"/>
          <w:sz w:val="22"/>
        </w:rPr>
        <w:t xml:space="preserve"> di progettazione basati su </w:t>
      </w:r>
      <w:hyperlink r:id="rId16" w:history="1">
        <w:r w:rsidR="005808C4" w:rsidRPr="004B43BC">
          <w:rPr>
            <w:rStyle w:val="hps"/>
            <w:sz w:val="22"/>
          </w:rPr>
          <w:t>HTML</w:t>
        </w:r>
      </w:hyperlink>
      <w:r w:rsidR="005808C4" w:rsidRPr="004B43BC">
        <w:rPr>
          <w:rStyle w:val="hps"/>
          <w:sz w:val="22"/>
        </w:rPr>
        <w:t xml:space="preserve"> e </w:t>
      </w:r>
      <w:hyperlink r:id="rId17" w:history="1">
        <w:r w:rsidR="005808C4" w:rsidRPr="004B43BC">
          <w:rPr>
            <w:rStyle w:val="hps"/>
            <w:sz w:val="22"/>
          </w:rPr>
          <w:t>CSS</w:t>
        </w:r>
      </w:hyperlink>
      <w:r w:rsidR="005808C4" w:rsidRPr="004B43BC">
        <w:rPr>
          <w:rStyle w:val="hps"/>
          <w:sz w:val="22"/>
        </w:rPr>
        <w:t xml:space="preserve">, sia per la </w:t>
      </w:r>
      <w:hyperlink r:id="rId18" w:history="1">
        <w:r w:rsidR="005808C4" w:rsidRPr="004B43BC">
          <w:rPr>
            <w:rStyle w:val="hps"/>
            <w:sz w:val="22"/>
          </w:rPr>
          <w:t>tipografia</w:t>
        </w:r>
      </w:hyperlink>
      <w:r w:rsidR="005808C4" w:rsidRPr="004B43BC">
        <w:rPr>
          <w:rStyle w:val="hps"/>
          <w:sz w:val="22"/>
        </w:rPr>
        <w:t xml:space="preserve">, che per </w:t>
      </w:r>
      <w:r w:rsidR="009963E8" w:rsidRPr="004B43BC">
        <w:rPr>
          <w:rStyle w:val="hps"/>
          <w:sz w:val="22"/>
        </w:rPr>
        <w:t xml:space="preserve">le </w:t>
      </w:r>
      <w:r w:rsidR="005808C4" w:rsidRPr="004B43BC">
        <w:rPr>
          <w:rStyle w:val="hps"/>
          <w:sz w:val="22"/>
        </w:rPr>
        <w:t xml:space="preserve">componenti dell'interfaccia, come </w:t>
      </w:r>
      <w:hyperlink r:id="rId19" w:history="1">
        <w:r w:rsidR="005808C4" w:rsidRPr="004B43BC">
          <w:rPr>
            <w:rStyle w:val="hps"/>
            <w:sz w:val="22"/>
          </w:rPr>
          <w:t>moduli</w:t>
        </w:r>
      </w:hyperlink>
      <w:r w:rsidR="005808C4" w:rsidRPr="004B43BC">
        <w:rPr>
          <w:rStyle w:val="hps"/>
          <w:sz w:val="22"/>
        </w:rPr>
        <w:t xml:space="preserve">, bottoni e navigazione, e altri componenti dell'interfaccia, così come alcune estensioni opzionali di </w:t>
      </w:r>
      <w:hyperlink r:id="rId20" w:history="1">
        <w:r w:rsidR="005808C4" w:rsidRPr="00F50024">
          <w:rPr>
            <w:rStyle w:val="hps"/>
            <w:i/>
            <w:sz w:val="22"/>
          </w:rPr>
          <w:t>JavaScript</w:t>
        </w:r>
      </w:hyperlink>
      <w:r w:rsidR="009963E8" w:rsidRPr="004B43BC">
        <w:rPr>
          <w:rStyle w:val="hps"/>
          <w:sz w:val="22"/>
        </w:rPr>
        <w:t>;</w:t>
      </w:r>
    </w:p>
    <w:p w:rsidR="00DE2411" w:rsidRPr="009963E8" w:rsidRDefault="00DE2411" w:rsidP="00F50024">
      <w:pPr>
        <w:pStyle w:val="Elenco"/>
        <w:numPr>
          <w:ilvl w:val="0"/>
          <w:numId w:val="22"/>
        </w:numPr>
        <w:spacing w:before="120"/>
        <w:rPr>
          <w:szCs w:val="22"/>
        </w:rPr>
      </w:pPr>
      <w:r w:rsidRPr="004B43BC">
        <w:rPr>
          <w:rStyle w:val="hps"/>
          <w:sz w:val="22"/>
        </w:rPr>
        <w:t>Ajax</w:t>
      </w:r>
      <w:r w:rsidR="005808C4" w:rsidRPr="004B43BC">
        <w:rPr>
          <w:rStyle w:val="hps"/>
          <w:sz w:val="22"/>
        </w:rPr>
        <w:t xml:space="preserve"> – </w:t>
      </w:r>
      <w:r w:rsidR="005808C4" w:rsidRPr="00F50024">
        <w:rPr>
          <w:rStyle w:val="hps"/>
          <w:i/>
          <w:sz w:val="22"/>
        </w:rPr>
        <w:t>Ajax</w:t>
      </w:r>
      <w:r w:rsidR="005808C4" w:rsidRPr="004B43BC">
        <w:rPr>
          <w:rStyle w:val="hps"/>
          <w:sz w:val="22"/>
        </w:rPr>
        <w:t xml:space="preserve"> è una metodologia che utilizza altre tecnologie</w:t>
      </w:r>
      <w:r w:rsidR="009963E8" w:rsidRPr="004B43BC">
        <w:rPr>
          <w:rStyle w:val="hps"/>
          <w:sz w:val="22"/>
        </w:rPr>
        <w:t>,</w:t>
      </w:r>
      <w:r w:rsidR="005808C4" w:rsidRPr="004B43BC">
        <w:rPr>
          <w:rStyle w:val="hps"/>
          <w:sz w:val="22"/>
        </w:rPr>
        <w:t xml:space="preserve"> come ad ed esempio </w:t>
      </w:r>
      <w:r w:rsidR="009963E8" w:rsidRPr="004B43BC">
        <w:rPr>
          <w:rStyle w:val="hps"/>
          <w:sz w:val="22"/>
        </w:rPr>
        <w:t>XML</w:t>
      </w:r>
      <w:r w:rsidR="005808C4" w:rsidRPr="004B43BC">
        <w:rPr>
          <w:rStyle w:val="hps"/>
          <w:sz w:val="22"/>
        </w:rPr>
        <w:t xml:space="preserve"> e JavaScript per fare</w:t>
      </w:r>
      <w:r w:rsidR="009963E8" w:rsidRPr="004B43BC">
        <w:rPr>
          <w:rStyle w:val="hps"/>
          <w:sz w:val="22"/>
        </w:rPr>
        <w:t xml:space="preserve"> richieste asincrone al server;</w:t>
      </w:r>
      <w:r w:rsidR="005808C4" w:rsidRPr="004B43BC">
        <w:rPr>
          <w:rStyle w:val="hps"/>
          <w:sz w:val="22"/>
        </w:rPr>
        <w:t xml:space="preserve"> con </w:t>
      </w:r>
      <w:r w:rsidR="00756BFC" w:rsidRPr="004B43BC">
        <w:rPr>
          <w:rStyle w:val="hps"/>
          <w:sz w:val="22"/>
        </w:rPr>
        <w:t>le</w:t>
      </w:r>
      <w:r w:rsidR="005808C4" w:rsidRPr="004B43BC">
        <w:rPr>
          <w:rStyle w:val="hps"/>
          <w:sz w:val="22"/>
        </w:rPr>
        <w:t xml:space="preserve"> informazioni </w:t>
      </w:r>
      <w:r w:rsidR="00756BFC" w:rsidRPr="004B43BC">
        <w:rPr>
          <w:rStyle w:val="hps"/>
          <w:sz w:val="22"/>
        </w:rPr>
        <w:t>ritornate dal server cambia la pagina già caricata utilizzando DOM</w:t>
      </w:r>
      <w:r w:rsidR="009963E8" w:rsidRPr="004B43BC">
        <w:rPr>
          <w:rStyle w:val="hps"/>
          <w:sz w:val="22"/>
        </w:rPr>
        <w:t>,</w:t>
      </w:r>
      <w:r w:rsidR="00756BFC" w:rsidRPr="004B43BC">
        <w:rPr>
          <w:rStyle w:val="hps"/>
          <w:sz w:val="22"/>
        </w:rPr>
        <w:t xml:space="preserve"> per </w:t>
      </w:r>
      <w:r w:rsidR="009963E8" w:rsidRPr="004B43BC">
        <w:rPr>
          <w:rStyle w:val="hps"/>
          <w:sz w:val="22"/>
        </w:rPr>
        <w:t>aggiornarla</w:t>
      </w:r>
      <w:r w:rsidR="00756BFC" w:rsidRPr="004B43BC">
        <w:rPr>
          <w:rStyle w:val="hps"/>
          <w:sz w:val="22"/>
        </w:rPr>
        <w:t xml:space="preserve"> senza ricaricare nuovamente tutto il</w:t>
      </w:r>
      <w:r w:rsidR="009963E8" w:rsidRPr="004B43BC">
        <w:rPr>
          <w:rStyle w:val="hps"/>
          <w:sz w:val="22"/>
        </w:rPr>
        <w:t xml:space="preserve"> suo</w:t>
      </w:r>
      <w:r w:rsidR="00756BFC" w:rsidRPr="004B43BC">
        <w:rPr>
          <w:rStyle w:val="hps"/>
          <w:sz w:val="22"/>
        </w:rPr>
        <w:t xml:space="preserve"> </w:t>
      </w:r>
      <w:r w:rsidR="00B54F9C" w:rsidRPr="004B43BC">
        <w:rPr>
          <w:rStyle w:val="hps"/>
          <w:sz w:val="22"/>
        </w:rPr>
        <w:t>contenuto.</w:t>
      </w:r>
      <w:r w:rsidR="00756BFC" w:rsidRPr="004B43BC">
        <w:rPr>
          <w:rStyle w:val="hps"/>
          <w:sz w:val="22"/>
        </w:rPr>
        <w:t xml:space="preserve"> Questa pratica riduce il traffico e migliora l’esperienza dell’utente.</w:t>
      </w:r>
      <w:r w:rsidR="009963E8" w:rsidRPr="004B43BC">
        <w:rPr>
          <w:rStyle w:val="hps"/>
          <w:sz w:val="22"/>
        </w:rPr>
        <w:br/>
      </w:r>
    </w:p>
    <w:p w:rsidR="009B0C6B" w:rsidRPr="009963E8" w:rsidRDefault="00DE2411" w:rsidP="009963E8">
      <w:pPr>
        <w:pStyle w:val="Livello11"/>
      </w:pPr>
      <w:r w:rsidRPr="009963E8">
        <w:t>Le tecnologie base – server side</w:t>
      </w:r>
    </w:p>
    <w:p w:rsidR="00DE2411" w:rsidRPr="00E16A91" w:rsidRDefault="00DE2411" w:rsidP="00E16A91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E16A91">
        <w:rPr>
          <w:rStyle w:val="hps"/>
          <w:sz w:val="22"/>
        </w:rPr>
        <w:t>Java</w:t>
      </w:r>
      <w:r w:rsidR="003A7C34" w:rsidRPr="00E16A91">
        <w:rPr>
          <w:rStyle w:val="hps"/>
          <w:sz w:val="22"/>
        </w:rPr>
        <w:t xml:space="preserve"> – </w:t>
      </w:r>
      <w:r w:rsidR="003A7C34" w:rsidRPr="0061501E">
        <w:rPr>
          <w:rStyle w:val="hps"/>
          <w:i/>
          <w:sz w:val="22"/>
        </w:rPr>
        <w:t>Java</w:t>
      </w:r>
      <w:r w:rsidR="003A7C34" w:rsidRPr="00E16A91">
        <w:rPr>
          <w:rStyle w:val="hps"/>
          <w:sz w:val="22"/>
        </w:rPr>
        <w:t xml:space="preserve"> è un linguaggio di programmazione orientato agli oggetti. A differenza dei linguaggi convenzionali</w:t>
      </w:r>
      <w:r w:rsidR="00F767FA" w:rsidRPr="00E16A91">
        <w:rPr>
          <w:rStyle w:val="hps"/>
          <w:sz w:val="22"/>
        </w:rPr>
        <w:t>,</w:t>
      </w:r>
      <w:r w:rsidR="003A7C34" w:rsidRPr="00E16A91">
        <w:rPr>
          <w:rStyle w:val="hps"/>
          <w:sz w:val="22"/>
        </w:rPr>
        <w:t xml:space="preserve"> che sono compilati in codice nativo, il linguaggio </w:t>
      </w:r>
      <w:r w:rsidR="003A7C34" w:rsidRPr="0061501E">
        <w:rPr>
          <w:rStyle w:val="hps"/>
          <w:i/>
          <w:sz w:val="22"/>
        </w:rPr>
        <w:t>Java</w:t>
      </w:r>
      <w:r w:rsidR="003A7C34" w:rsidRPr="00E16A91">
        <w:rPr>
          <w:rStyle w:val="hps"/>
          <w:sz w:val="22"/>
        </w:rPr>
        <w:t xml:space="preserve"> viene compilato in un </w:t>
      </w:r>
      <w:r w:rsidR="003A7C34" w:rsidRPr="0061501E">
        <w:rPr>
          <w:rStyle w:val="hps"/>
          <w:i/>
          <w:sz w:val="22"/>
        </w:rPr>
        <w:t>bytecode</w:t>
      </w:r>
      <w:r w:rsidR="003A7C34" w:rsidRPr="00E16A91">
        <w:rPr>
          <w:rStyle w:val="hps"/>
          <w:sz w:val="22"/>
        </w:rPr>
        <w:t xml:space="preserve"> che viene eseguito</w:t>
      </w:r>
      <w:r w:rsidR="00F767FA" w:rsidRPr="00E16A91">
        <w:rPr>
          <w:rStyle w:val="hps"/>
          <w:sz w:val="22"/>
        </w:rPr>
        <w:t xml:space="preserve"> (interpretato)</w:t>
      </w:r>
      <w:r w:rsidR="003A7C34" w:rsidRPr="00E16A91">
        <w:rPr>
          <w:rStyle w:val="hps"/>
          <w:sz w:val="22"/>
        </w:rPr>
        <w:t xml:space="preserve"> in una macchina virtuale</w:t>
      </w:r>
      <w:r w:rsidR="00F767FA" w:rsidRPr="00E16A91">
        <w:rPr>
          <w:rStyle w:val="hps"/>
          <w:sz w:val="22"/>
        </w:rPr>
        <w:t>;</w:t>
      </w:r>
    </w:p>
    <w:p w:rsidR="00DE2411" w:rsidRPr="0061501E" w:rsidRDefault="00DE2411" w:rsidP="0061501E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61501E">
        <w:rPr>
          <w:rStyle w:val="hps"/>
          <w:sz w:val="22"/>
        </w:rPr>
        <w:t>Servlet</w:t>
      </w:r>
      <w:r w:rsidR="003A7C34" w:rsidRPr="0061501E">
        <w:rPr>
          <w:rStyle w:val="hps"/>
          <w:sz w:val="22"/>
        </w:rPr>
        <w:t xml:space="preserve"> </w:t>
      </w:r>
      <w:r w:rsidR="00F767FA" w:rsidRPr="0061501E">
        <w:rPr>
          <w:rStyle w:val="hps"/>
          <w:sz w:val="22"/>
        </w:rPr>
        <w:t>–</w:t>
      </w:r>
      <w:r w:rsidR="003A7C34" w:rsidRPr="0061501E">
        <w:rPr>
          <w:rStyle w:val="hps"/>
          <w:sz w:val="22"/>
        </w:rPr>
        <w:t xml:space="preserve"> </w:t>
      </w:r>
      <w:r w:rsidR="00F767FA" w:rsidRPr="0061501E">
        <w:rPr>
          <w:rStyle w:val="hps"/>
          <w:sz w:val="22"/>
        </w:rPr>
        <w:t xml:space="preserve">I </w:t>
      </w:r>
      <w:r w:rsidR="003A7C34" w:rsidRPr="0061501E">
        <w:rPr>
          <w:rStyle w:val="hps"/>
          <w:i/>
          <w:sz w:val="22"/>
        </w:rPr>
        <w:t>Servlet</w:t>
      </w:r>
      <w:r w:rsidR="003A7C34" w:rsidRPr="0061501E">
        <w:rPr>
          <w:rStyle w:val="hps"/>
          <w:sz w:val="22"/>
        </w:rPr>
        <w:t xml:space="preserve"> sono classi Java</w:t>
      </w:r>
      <w:r w:rsidR="00BB0144" w:rsidRPr="0061501E">
        <w:rPr>
          <w:rStyle w:val="hps"/>
          <w:sz w:val="22"/>
        </w:rPr>
        <w:t xml:space="preserve"> usate per estendere le funzionalità di un Server</w:t>
      </w:r>
      <w:r w:rsidR="003A7C34" w:rsidRPr="0061501E">
        <w:rPr>
          <w:rStyle w:val="hps"/>
          <w:sz w:val="22"/>
        </w:rPr>
        <w:t xml:space="preserve">, sviluppate secondo una struttura ben definita che, quando installate e configurate su un </w:t>
      </w:r>
      <w:r w:rsidR="003A7C34" w:rsidRPr="0061501E">
        <w:rPr>
          <w:rStyle w:val="hps"/>
          <w:i/>
          <w:sz w:val="22"/>
        </w:rPr>
        <w:t>Server</w:t>
      </w:r>
      <w:r w:rsidR="003A7C34" w:rsidRPr="0061501E">
        <w:rPr>
          <w:rStyle w:val="hps"/>
          <w:sz w:val="22"/>
        </w:rPr>
        <w:t xml:space="preserve"> che abbia l’implementazione di un </w:t>
      </w:r>
      <w:r w:rsidR="003A7C34" w:rsidRPr="0061501E">
        <w:rPr>
          <w:rStyle w:val="hps"/>
          <w:i/>
          <w:sz w:val="22"/>
        </w:rPr>
        <w:t>Servlet</w:t>
      </w:r>
      <w:r w:rsidR="003A7C34" w:rsidRPr="0061501E">
        <w:rPr>
          <w:rStyle w:val="hps"/>
          <w:sz w:val="22"/>
        </w:rPr>
        <w:t xml:space="preserve"> </w:t>
      </w:r>
      <w:r w:rsidR="003A7C34" w:rsidRPr="0061501E">
        <w:rPr>
          <w:rStyle w:val="hps"/>
          <w:i/>
          <w:sz w:val="22"/>
        </w:rPr>
        <w:t>Container</w:t>
      </w:r>
      <w:r w:rsidR="00F767FA" w:rsidRPr="0061501E">
        <w:rPr>
          <w:rStyle w:val="hps"/>
          <w:sz w:val="22"/>
        </w:rPr>
        <w:t>,</w:t>
      </w:r>
      <w:r w:rsidR="003A7C34" w:rsidRPr="0061501E">
        <w:rPr>
          <w:rStyle w:val="hps"/>
          <w:sz w:val="22"/>
        </w:rPr>
        <w:t xml:space="preserve"> </w:t>
      </w:r>
      <w:r w:rsidR="00F767FA" w:rsidRPr="0061501E">
        <w:rPr>
          <w:rStyle w:val="hps"/>
          <w:sz w:val="22"/>
        </w:rPr>
        <w:t xml:space="preserve"> sono</w:t>
      </w:r>
      <w:r w:rsidR="003A7C34" w:rsidRPr="0061501E">
        <w:rPr>
          <w:rStyle w:val="hps"/>
          <w:sz w:val="22"/>
        </w:rPr>
        <w:t xml:space="preserve"> in grado di gestire le richieste ricevute dai </w:t>
      </w:r>
      <w:r w:rsidR="003A7C34" w:rsidRPr="0061501E">
        <w:rPr>
          <w:rStyle w:val="hps"/>
          <w:i/>
          <w:sz w:val="22"/>
        </w:rPr>
        <w:t>client</w:t>
      </w:r>
      <w:r w:rsidR="003A7C34" w:rsidRPr="0061501E">
        <w:rPr>
          <w:rStyle w:val="hps"/>
          <w:sz w:val="22"/>
        </w:rPr>
        <w:t xml:space="preserve"> </w:t>
      </w:r>
      <w:r w:rsidR="003A7C34" w:rsidRPr="0061501E">
        <w:rPr>
          <w:rStyle w:val="hps"/>
          <w:i/>
          <w:sz w:val="22"/>
        </w:rPr>
        <w:t>Web</w:t>
      </w:r>
      <w:r w:rsidR="003A7C34" w:rsidRPr="0061501E">
        <w:rPr>
          <w:rStyle w:val="hps"/>
          <w:sz w:val="22"/>
        </w:rPr>
        <w:t>, come</w:t>
      </w:r>
      <w:r w:rsidR="00F767FA" w:rsidRPr="0061501E">
        <w:rPr>
          <w:rStyle w:val="hps"/>
          <w:sz w:val="22"/>
        </w:rPr>
        <w:t>,</w:t>
      </w:r>
      <w:r w:rsidR="003A7C34" w:rsidRPr="0061501E">
        <w:rPr>
          <w:rStyle w:val="hps"/>
          <w:sz w:val="22"/>
        </w:rPr>
        <w:t xml:space="preserve"> ad esempio</w:t>
      </w:r>
      <w:r w:rsidR="00F767FA" w:rsidRPr="0061501E">
        <w:rPr>
          <w:rStyle w:val="hps"/>
          <w:sz w:val="22"/>
        </w:rPr>
        <w:t>,</w:t>
      </w:r>
      <w:r w:rsidR="003A7C34" w:rsidRPr="0061501E">
        <w:rPr>
          <w:rStyle w:val="hps"/>
          <w:sz w:val="22"/>
        </w:rPr>
        <w:t xml:space="preserve"> i </w:t>
      </w:r>
      <w:r w:rsidR="003A7C34" w:rsidRPr="0061501E">
        <w:rPr>
          <w:rStyle w:val="hps"/>
          <w:i/>
          <w:sz w:val="22"/>
        </w:rPr>
        <w:t>browser</w:t>
      </w:r>
      <w:r w:rsidR="00BB0144" w:rsidRPr="0061501E">
        <w:rPr>
          <w:rStyle w:val="hps"/>
          <w:i/>
          <w:sz w:val="22"/>
        </w:rPr>
        <w:t>s</w:t>
      </w:r>
      <w:r w:rsidR="00884E4F" w:rsidRPr="0061501E">
        <w:rPr>
          <w:rStyle w:val="hps"/>
          <w:sz w:val="22"/>
        </w:rPr>
        <w:t>;</w:t>
      </w:r>
    </w:p>
    <w:p w:rsidR="00DE2411" w:rsidRPr="0061501E" w:rsidRDefault="00DE2411" w:rsidP="0061501E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61501E">
        <w:rPr>
          <w:rStyle w:val="hps"/>
          <w:sz w:val="22"/>
        </w:rPr>
        <w:t>MySql</w:t>
      </w:r>
      <w:r w:rsidR="00BB0144" w:rsidRPr="0061501E">
        <w:rPr>
          <w:rStyle w:val="hps"/>
          <w:sz w:val="22"/>
        </w:rPr>
        <w:t xml:space="preserve"> – </w:t>
      </w:r>
      <w:r w:rsidR="00BB0144" w:rsidRPr="0061501E">
        <w:rPr>
          <w:rStyle w:val="hps"/>
          <w:i/>
          <w:sz w:val="22"/>
        </w:rPr>
        <w:t>MySql</w:t>
      </w:r>
      <w:r w:rsidR="00BB0144" w:rsidRPr="0061501E">
        <w:rPr>
          <w:rStyle w:val="hps"/>
          <w:sz w:val="22"/>
        </w:rPr>
        <w:t xml:space="preserve"> è un sistema per gestire le basi dei dati (SGBD)</w:t>
      </w:r>
      <w:r w:rsidR="00F767FA" w:rsidRPr="0061501E">
        <w:rPr>
          <w:rStyle w:val="hps"/>
          <w:sz w:val="22"/>
        </w:rPr>
        <w:t>,</w:t>
      </w:r>
      <w:r w:rsidR="00BB0144" w:rsidRPr="0061501E">
        <w:rPr>
          <w:rStyle w:val="hps"/>
          <w:sz w:val="22"/>
        </w:rPr>
        <w:t xml:space="preserve"> che utilizza il linguaggio </w:t>
      </w:r>
      <w:r w:rsidR="00BB0144" w:rsidRPr="0061501E">
        <w:rPr>
          <w:rStyle w:val="hps"/>
          <w:i/>
          <w:sz w:val="22"/>
        </w:rPr>
        <w:t>SQL</w:t>
      </w:r>
      <w:r w:rsidR="00BB0144" w:rsidRPr="0061501E">
        <w:rPr>
          <w:rStyle w:val="hps"/>
          <w:sz w:val="22"/>
        </w:rPr>
        <w:t xml:space="preserve"> (</w:t>
      </w:r>
      <w:r w:rsidR="00BB0144" w:rsidRPr="0061501E">
        <w:rPr>
          <w:rStyle w:val="hps"/>
          <w:i/>
          <w:sz w:val="22"/>
        </w:rPr>
        <w:t>Structured</w:t>
      </w:r>
      <w:r w:rsidR="00BB0144" w:rsidRPr="0061501E">
        <w:rPr>
          <w:rStyle w:val="hps"/>
          <w:sz w:val="22"/>
        </w:rPr>
        <w:t xml:space="preserve"> </w:t>
      </w:r>
      <w:r w:rsidR="00BB0144" w:rsidRPr="0061501E">
        <w:rPr>
          <w:rStyle w:val="hps"/>
          <w:i/>
          <w:sz w:val="22"/>
        </w:rPr>
        <w:t>Query</w:t>
      </w:r>
      <w:r w:rsidR="00BB0144" w:rsidRPr="0061501E">
        <w:rPr>
          <w:rStyle w:val="hps"/>
          <w:sz w:val="22"/>
        </w:rPr>
        <w:t xml:space="preserve"> </w:t>
      </w:r>
      <w:r w:rsidR="00BB0144" w:rsidRPr="0061501E">
        <w:rPr>
          <w:rStyle w:val="hps"/>
          <w:i/>
          <w:sz w:val="22"/>
        </w:rPr>
        <w:t>Language</w:t>
      </w:r>
      <w:r w:rsidR="00BB0144" w:rsidRPr="0061501E">
        <w:rPr>
          <w:rStyle w:val="hps"/>
          <w:sz w:val="22"/>
        </w:rPr>
        <w:t xml:space="preserve">) come interfaccia. E’ un sistema </w:t>
      </w:r>
      <w:r w:rsidR="00BB0144" w:rsidRPr="0061501E">
        <w:rPr>
          <w:rStyle w:val="hps"/>
          <w:i/>
          <w:sz w:val="22"/>
        </w:rPr>
        <w:t>open</w:t>
      </w:r>
      <w:r w:rsidR="00BB0144" w:rsidRPr="0061501E">
        <w:rPr>
          <w:rStyle w:val="hps"/>
          <w:sz w:val="22"/>
        </w:rPr>
        <w:t xml:space="preserve"> </w:t>
      </w:r>
      <w:r w:rsidR="00BB0144" w:rsidRPr="0061501E">
        <w:rPr>
          <w:rStyle w:val="hps"/>
          <w:i/>
          <w:sz w:val="22"/>
        </w:rPr>
        <w:t>source</w:t>
      </w:r>
      <w:r w:rsidR="00884E4F" w:rsidRPr="0061501E">
        <w:rPr>
          <w:rStyle w:val="hps"/>
          <w:sz w:val="22"/>
        </w:rPr>
        <w:t>;</w:t>
      </w:r>
    </w:p>
    <w:p w:rsidR="00DE2411" w:rsidRPr="0061501E" w:rsidRDefault="00DE2411" w:rsidP="0061501E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61501E">
        <w:rPr>
          <w:rStyle w:val="hps"/>
          <w:sz w:val="22"/>
        </w:rPr>
        <w:t>JSP</w:t>
      </w:r>
      <w:r w:rsidR="00BB0144" w:rsidRPr="0061501E">
        <w:rPr>
          <w:rStyle w:val="hps"/>
          <w:sz w:val="22"/>
        </w:rPr>
        <w:t xml:space="preserve"> </w:t>
      </w:r>
      <w:r w:rsidR="00F767FA" w:rsidRPr="0061501E">
        <w:rPr>
          <w:rStyle w:val="hps"/>
          <w:sz w:val="22"/>
        </w:rPr>
        <w:t>–</w:t>
      </w:r>
      <w:r w:rsidR="00BB0144" w:rsidRPr="0061501E">
        <w:rPr>
          <w:rStyle w:val="hps"/>
          <w:sz w:val="22"/>
        </w:rPr>
        <w:t xml:space="preserve"> </w:t>
      </w:r>
      <w:r w:rsidR="00AE71AE" w:rsidRPr="0061501E">
        <w:rPr>
          <w:rStyle w:val="hps"/>
          <w:i/>
          <w:sz w:val="22"/>
        </w:rPr>
        <w:t>Java</w:t>
      </w:r>
      <w:r w:rsidR="00F767FA" w:rsidRPr="0061501E">
        <w:rPr>
          <w:rStyle w:val="hps"/>
          <w:sz w:val="22"/>
        </w:rPr>
        <w:t xml:space="preserve"> </w:t>
      </w:r>
      <w:r w:rsidR="00AE71AE" w:rsidRPr="0061501E">
        <w:rPr>
          <w:rStyle w:val="hps"/>
          <w:i/>
          <w:sz w:val="22"/>
        </w:rPr>
        <w:t>Server</w:t>
      </w:r>
      <w:r w:rsidR="00AE71AE" w:rsidRPr="0061501E">
        <w:rPr>
          <w:rStyle w:val="hps"/>
          <w:sz w:val="22"/>
        </w:rPr>
        <w:t xml:space="preserve"> </w:t>
      </w:r>
      <w:r w:rsidR="00AE71AE" w:rsidRPr="0061501E">
        <w:rPr>
          <w:rStyle w:val="hps"/>
          <w:i/>
          <w:sz w:val="22"/>
        </w:rPr>
        <w:t>Pages</w:t>
      </w:r>
      <w:r w:rsidR="00AE71AE" w:rsidRPr="0061501E">
        <w:rPr>
          <w:rStyle w:val="hps"/>
          <w:sz w:val="22"/>
        </w:rPr>
        <w:t xml:space="preserve"> (JSP) è una tecnologia che aiuta gli sviluppatori a creare pagine web dinamiche basate su HTML, XML o altri tipi di documenti. Per eseguire </w:t>
      </w:r>
      <w:r w:rsidR="00AE71AE" w:rsidRPr="0061501E">
        <w:rPr>
          <w:rStyle w:val="hps"/>
          <w:i/>
          <w:sz w:val="22"/>
        </w:rPr>
        <w:t>JavaServer</w:t>
      </w:r>
      <w:r w:rsidR="00AE71AE" w:rsidRPr="0061501E">
        <w:rPr>
          <w:rStyle w:val="hps"/>
          <w:sz w:val="22"/>
        </w:rPr>
        <w:t xml:space="preserve"> </w:t>
      </w:r>
      <w:r w:rsidR="00AE71AE" w:rsidRPr="0061501E">
        <w:rPr>
          <w:rStyle w:val="hps"/>
          <w:i/>
          <w:sz w:val="22"/>
        </w:rPr>
        <w:t>Pages</w:t>
      </w:r>
      <w:r w:rsidR="00AE71AE" w:rsidRPr="0061501E">
        <w:rPr>
          <w:rStyle w:val="hps"/>
          <w:sz w:val="22"/>
        </w:rPr>
        <w:t xml:space="preserve">, </w:t>
      </w:r>
      <w:r w:rsidR="00F767FA" w:rsidRPr="0061501E">
        <w:rPr>
          <w:rStyle w:val="hps"/>
          <w:sz w:val="22"/>
        </w:rPr>
        <w:t xml:space="preserve">è necessario </w:t>
      </w:r>
      <w:r w:rsidR="00AE71AE" w:rsidRPr="0061501E">
        <w:rPr>
          <w:rStyle w:val="hps"/>
          <w:sz w:val="22"/>
        </w:rPr>
        <w:t xml:space="preserve">un web server compatibile con un Servlet Container, ad esempio </w:t>
      </w:r>
      <w:r w:rsidR="00AE71AE" w:rsidRPr="0061501E">
        <w:rPr>
          <w:rStyle w:val="hps"/>
          <w:i/>
          <w:sz w:val="22"/>
        </w:rPr>
        <w:t>Apache</w:t>
      </w:r>
      <w:r w:rsidR="00AE71AE" w:rsidRPr="0061501E">
        <w:rPr>
          <w:rStyle w:val="hps"/>
          <w:sz w:val="22"/>
        </w:rPr>
        <w:t xml:space="preserve"> </w:t>
      </w:r>
      <w:r w:rsidR="00AE71AE" w:rsidRPr="0061501E">
        <w:rPr>
          <w:rStyle w:val="hps"/>
          <w:i/>
          <w:sz w:val="22"/>
        </w:rPr>
        <w:t>Tomcat</w:t>
      </w:r>
      <w:r w:rsidR="00884E4F" w:rsidRPr="0061501E">
        <w:rPr>
          <w:rStyle w:val="hps"/>
          <w:sz w:val="22"/>
        </w:rPr>
        <w:t>;</w:t>
      </w:r>
    </w:p>
    <w:p w:rsidR="00AE71AE" w:rsidRPr="0061501E" w:rsidRDefault="00AE71AE" w:rsidP="0061501E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61501E">
        <w:rPr>
          <w:rStyle w:val="hps"/>
          <w:sz w:val="22"/>
        </w:rPr>
        <w:t xml:space="preserve">Apache Tomcat - </w:t>
      </w:r>
      <w:r w:rsidR="00F22793" w:rsidRPr="0061501E">
        <w:rPr>
          <w:rStyle w:val="hps"/>
          <w:i/>
          <w:sz w:val="22"/>
        </w:rPr>
        <w:t>Tomcat</w:t>
      </w:r>
      <w:r w:rsidR="00F22793" w:rsidRPr="0061501E">
        <w:rPr>
          <w:rStyle w:val="hps"/>
          <w:sz w:val="22"/>
        </w:rPr>
        <w:t xml:space="preserve"> è un web server </w:t>
      </w:r>
      <w:r w:rsidR="00F22793" w:rsidRPr="0061501E">
        <w:rPr>
          <w:rStyle w:val="hps"/>
          <w:i/>
          <w:sz w:val="22"/>
        </w:rPr>
        <w:t>Java</w:t>
      </w:r>
      <w:r w:rsidR="00F22793" w:rsidRPr="0061501E">
        <w:rPr>
          <w:rStyle w:val="hps"/>
          <w:sz w:val="22"/>
        </w:rPr>
        <w:t xml:space="preserve">, più precisamente, un servlet container. </w:t>
      </w:r>
      <w:r w:rsidR="00F22793" w:rsidRPr="0061501E">
        <w:rPr>
          <w:rStyle w:val="hps"/>
          <w:i/>
          <w:sz w:val="22"/>
        </w:rPr>
        <w:t>Tomcat</w:t>
      </w:r>
      <w:r w:rsidR="00884E4F" w:rsidRPr="0061501E">
        <w:rPr>
          <w:rStyle w:val="hps"/>
          <w:sz w:val="22"/>
        </w:rPr>
        <w:t xml:space="preserve"> permette</w:t>
      </w:r>
      <w:r w:rsidR="00F22793" w:rsidRPr="0061501E">
        <w:rPr>
          <w:rStyle w:val="hps"/>
          <w:sz w:val="22"/>
        </w:rPr>
        <w:t xml:space="preserve"> l’implementazione delle tecnologie </w:t>
      </w:r>
      <w:r w:rsidR="00F22793" w:rsidRPr="0061501E">
        <w:rPr>
          <w:rStyle w:val="hps"/>
          <w:i/>
          <w:sz w:val="22"/>
        </w:rPr>
        <w:t>Java</w:t>
      </w:r>
      <w:r w:rsidR="00F22793" w:rsidRPr="0061501E">
        <w:rPr>
          <w:rStyle w:val="hps"/>
          <w:sz w:val="22"/>
        </w:rPr>
        <w:t xml:space="preserve"> </w:t>
      </w:r>
      <w:r w:rsidR="00F22793" w:rsidRPr="0061501E">
        <w:rPr>
          <w:rStyle w:val="hps"/>
          <w:i/>
          <w:sz w:val="22"/>
        </w:rPr>
        <w:t>Servlet</w:t>
      </w:r>
      <w:r w:rsidR="00F22793" w:rsidRPr="0061501E">
        <w:rPr>
          <w:rStyle w:val="hps"/>
          <w:sz w:val="22"/>
        </w:rPr>
        <w:t xml:space="preserve"> e </w:t>
      </w:r>
      <w:r w:rsidR="00F22793" w:rsidRPr="0061501E">
        <w:rPr>
          <w:rStyle w:val="hps"/>
          <w:i/>
          <w:sz w:val="22"/>
        </w:rPr>
        <w:t>JavaServer</w:t>
      </w:r>
      <w:r w:rsidR="00F22793" w:rsidRPr="0061501E">
        <w:rPr>
          <w:rStyle w:val="hps"/>
          <w:sz w:val="22"/>
        </w:rPr>
        <w:t xml:space="preserve"> </w:t>
      </w:r>
      <w:r w:rsidR="00F22793" w:rsidRPr="0061501E">
        <w:rPr>
          <w:rStyle w:val="hps"/>
          <w:i/>
          <w:sz w:val="22"/>
        </w:rPr>
        <w:t>Pages</w:t>
      </w:r>
      <w:r w:rsidR="00F22793" w:rsidRPr="0061501E">
        <w:rPr>
          <w:rStyle w:val="hps"/>
          <w:sz w:val="22"/>
        </w:rPr>
        <w:t xml:space="preserve"> (JSP); come </w:t>
      </w:r>
      <w:r w:rsidR="00F22793" w:rsidRPr="0061501E">
        <w:rPr>
          <w:rStyle w:val="hps"/>
          <w:i/>
          <w:sz w:val="22"/>
        </w:rPr>
        <w:t>web</w:t>
      </w:r>
      <w:r w:rsidR="00F22793" w:rsidRPr="0061501E">
        <w:rPr>
          <w:rStyle w:val="hps"/>
          <w:sz w:val="22"/>
        </w:rPr>
        <w:t xml:space="preserve"> server, fornisce un server Web HTTP puramente </w:t>
      </w:r>
      <w:r w:rsidR="00884E4F" w:rsidRPr="0061501E">
        <w:rPr>
          <w:rStyle w:val="hps"/>
          <w:sz w:val="22"/>
        </w:rPr>
        <w:t xml:space="preserve">scritto </w:t>
      </w:r>
      <w:r w:rsidR="00F22793" w:rsidRPr="0061501E">
        <w:rPr>
          <w:rStyle w:val="hps"/>
          <w:sz w:val="22"/>
        </w:rPr>
        <w:t>in Java</w:t>
      </w:r>
      <w:r w:rsidR="00884E4F" w:rsidRPr="0061501E">
        <w:rPr>
          <w:rStyle w:val="hps"/>
          <w:sz w:val="22"/>
        </w:rPr>
        <w:t>;</w:t>
      </w:r>
    </w:p>
    <w:p w:rsidR="00884E4F" w:rsidRPr="0061501E" w:rsidRDefault="00DE2411" w:rsidP="0061501E">
      <w:pPr>
        <w:pStyle w:val="Elenco"/>
        <w:numPr>
          <w:ilvl w:val="0"/>
          <w:numId w:val="23"/>
        </w:numPr>
        <w:spacing w:before="120"/>
        <w:rPr>
          <w:rStyle w:val="hps"/>
          <w:sz w:val="22"/>
        </w:rPr>
      </w:pPr>
      <w:r w:rsidRPr="0061501E">
        <w:rPr>
          <w:rStyle w:val="hps"/>
          <w:sz w:val="22"/>
        </w:rPr>
        <w:t>Hibernate</w:t>
      </w:r>
      <w:r w:rsidR="00AE71AE" w:rsidRPr="0061501E">
        <w:rPr>
          <w:rStyle w:val="hps"/>
          <w:sz w:val="22"/>
        </w:rPr>
        <w:t xml:space="preserve"> - </w:t>
      </w:r>
      <w:r w:rsidR="00F22793" w:rsidRPr="0061501E">
        <w:rPr>
          <w:rStyle w:val="hps"/>
          <w:i/>
          <w:sz w:val="22"/>
        </w:rPr>
        <w:t>Hibernate</w:t>
      </w:r>
      <w:r w:rsidR="00F22793" w:rsidRPr="0061501E">
        <w:rPr>
          <w:rStyle w:val="hps"/>
          <w:sz w:val="22"/>
        </w:rPr>
        <w:t xml:space="preserve"> è un </w:t>
      </w:r>
      <w:r w:rsidR="00F22793" w:rsidRPr="0061501E">
        <w:rPr>
          <w:rStyle w:val="hps"/>
          <w:i/>
          <w:sz w:val="22"/>
        </w:rPr>
        <w:t>framework</w:t>
      </w:r>
      <w:r w:rsidR="00F22793" w:rsidRPr="0061501E">
        <w:rPr>
          <w:rStyle w:val="hps"/>
          <w:sz w:val="22"/>
        </w:rPr>
        <w:t xml:space="preserve"> per il </w:t>
      </w:r>
      <w:r w:rsidR="00F22793" w:rsidRPr="0061501E">
        <w:rPr>
          <w:rStyle w:val="hps"/>
          <w:i/>
          <w:sz w:val="22"/>
        </w:rPr>
        <w:t>mapping</w:t>
      </w:r>
      <w:r w:rsidR="00F22793" w:rsidRPr="0061501E">
        <w:rPr>
          <w:rStyle w:val="hps"/>
          <w:sz w:val="22"/>
        </w:rPr>
        <w:t xml:space="preserve"> </w:t>
      </w:r>
      <w:r w:rsidR="00F22793" w:rsidRPr="0061501E">
        <w:rPr>
          <w:rStyle w:val="hps"/>
          <w:i/>
          <w:sz w:val="22"/>
        </w:rPr>
        <w:t>object-relational</w:t>
      </w:r>
      <w:r w:rsidR="00F22793" w:rsidRPr="0061501E">
        <w:rPr>
          <w:rStyle w:val="hps"/>
          <w:sz w:val="22"/>
        </w:rPr>
        <w:t xml:space="preserve">, scritto nel linguaggio </w:t>
      </w:r>
      <w:r w:rsidR="00F22793" w:rsidRPr="0061501E">
        <w:rPr>
          <w:rStyle w:val="hps"/>
          <w:i/>
          <w:sz w:val="22"/>
        </w:rPr>
        <w:t>Java</w:t>
      </w:r>
      <w:r w:rsidR="00F22793" w:rsidRPr="0061501E">
        <w:rPr>
          <w:rStyle w:val="hps"/>
          <w:sz w:val="22"/>
        </w:rPr>
        <w:t xml:space="preserve">. </w:t>
      </w:r>
      <w:r w:rsidR="00F22793" w:rsidRPr="0061501E">
        <w:rPr>
          <w:rStyle w:val="hps"/>
          <w:i/>
          <w:sz w:val="22"/>
        </w:rPr>
        <w:t>Hibernate</w:t>
      </w:r>
      <w:r w:rsidR="00F22793" w:rsidRPr="0061501E">
        <w:rPr>
          <w:rStyle w:val="hps"/>
          <w:sz w:val="22"/>
        </w:rPr>
        <w:t xml:space="preserve"> facilita la mappatura degli attributi tra una base </w:t>
      </w:r>
      <w:r w:rsidR="00884E4F" w:rsidRPr="0061501E">
        <w:rPr>
          <w:rStyle w:val="hps"/>
          <w:sz w:val="22"/>
        </w:rPr>
        <w:t xml:space="preserve">dati </w:t>
      </w:r>
      <w:r w:rsidR="00F22793" w:rsidRPr="0061501E">
        <w:rPr>
          <w:rStyle w:val="hps"/>
          <w:sz w:val="22"/>
        </w:rPr>
        <w:t>tradizionale e</w:t>
      </w:r>
      <w:r w:rsidR="00A8474C" w:rsidRPr="0061501E">
        <w:rPr>
          <w:rStyle w:val="hps"/>
          <w:sz w:val="22"/>
        </w:rPr>
        <w:t>d</w:t>
      </w:r>
      <w:r w:rsidR="00F22793" w:rsidRPr="0061501E">
        <w:rPr>
          <w:rStyle w:val="hps"/>
          <w:sz w:val="22"/>
        </w:rPr>
        <w:t xml:space="preserve"> il modell</w:t>
      </w:r>
      <w:r w:rsidR="00A8474C" w:rsidRPr="0061501E">
        <w:rPr>
          <w:rStyle w:val="hps"/>
          <w:sz w:val="22"/>
        </w:rPr>
        <w:t>o degli</w:t>
      </w:r>
      <w:r w:rsidR="00F22793" w:rsidRPr="0061501E">
        <w:rPr>
          <w:rStyle w:val="hps"/>
          <w:sz w:val="22"/>
        </w:rPr>
        <w:t xml:space="preserve"> oggetti di un’applicazione, utilizzando file (XML) o annotation </w:t>
      </w:r>
      <w:r w:rsidR="00F22793" w:rsidRPr="0061501E">
        <w:rPr>
          <w:rStyle w:val="hps"/>
          <w:i/>
          <w:sz w:val="22"/>
        </w:rPr>
        <w:t>Java</w:t>
      </w:r>
      <w:r w:rsidR="00F22793" w:rsidRPr="0061501E">
        <w:rPr>
          <w:rStyle w:val="hps"/>
          <w:sz w:val="22"/>
        </w:rPr>
        <w:t>.</w:t>
      </w:r>
    </w:p>
    <w:p w:rsidR="00DE2411" w:rsidRPr="00884E4F" w:rsidRDefault="004523F2" w:rsidP="00884E4F">
      <w:pPr>
        <w:pStyle w:val="Livello1"/>
      </w:pPr>
      <w:bookmarkStart w:id="11" w:name="_Toc429430298"/>
      <w:r w:rsidRPr="00884E4F">
        <w:t>Moduli del sistema</w:t>
      </w:r>
      <w:bookmarkEnd w:id="11"/>
      <w:r w:rsidRPr="00884E4F">
        <w:t xml:space="preserve"> </w:t>
      </w:r>
    </w:p>
    <w:p w:rsidR="000F30BC" w:rsidRDefault="000F30BC" w:rsidP="00884E4F">
      <w:pPr>
        <w:pStyle w:val="Livello11"/>
      </w:pPr>
      <w:r w:rsidRPr="00884E4F">
        <w:t>Diagramma di contesto</w:t>
      </w:r>
      <w:r w:rsidR="00A5707D">
        <w:br/>
      </w:r>
    </w:p>
    <w:p w:rsidR="0053513D" w:rsidRPr="00884E4F" w:rsidRDefault="0053513D" w:rsidP="0053513D">
      <w:pPr>
        <w:pStyle w:val="Immagine"/>
      </w:pPr>
      <w:r>
        <w:t>Figura 3: Diagramma di Contesto</w:t>
      </w:r>
    </w:p>
    <w:p w:rsidR="00F72860" w:rsidRPr="00F72860" w:rsidRDefault="006973BC" w:rsidP="00F72860">
      <w:pPr>
        <w:pStyle w:val="Livello11"/>
        <w:keepNext/>
        <w:numPr>
          <w:ilvl w:val="0"/>
          <w:numId w:val="0"/>
        </w:numPr>
        <w:ind w:left="-709"/>
      </w:pPr>
      <w:r w:rsidRPr="00063273">
        <w:rPr>
          <w:b/>
          <w:i w:val="0"/>
        </w:rPr>
        <w:pict>
          <v:shape id="_x0000_i1026" type="#_x0000_t75" style="width:558pt;height:273pt">
            <v:imagedata r:id="rId21" o:title="diagramma_di_contesto"/>
          </v:shape>
        </w:pict>
      </w:r>
    </w:p>
    <w:p w:rsidR="004523F2" w:rsidRPr="0053513D" w:rsidRDefault="004523F2" w:rsidP="0053513D">
      <w:pPr>
        <w:pStyle w:val="Livello11"/>
      </w:pPr>
      <w:r w:rsidRPr="0053513D">
        <w:t>Front-Office</w:t>
      </w:r>
    </w:p>
    <w:p w:rsidR="006F1F25" w:rsidRDefault="006F1F25" w:rsidP="006F1F25">
      <w:pPr>
        <w:pStyle w:val="TestoNormaleBasatosuLivello11"/>
        <w:ind w:left="851"/>
      </w:pPr>
      <w:r>
        <w:t>Il modulo front-o</w:t>
      </w:r>
      <w:r w:rsidR="0053513D">
        <w:t>ffice del S</w:t>
      </w:r>
      <w:r>
        <w:t xml:space="preserve">istema ha lo scopo di raggruppare le operazione che sono </w:t>
      </w:r>
      <w:r w:rsidR="0053513D">
        <w:t>n</w:t>
      </w:r>
      <w:r>
        <w:t>ell’interesse dell’utente finale (del tipo ‘</w:t>
      </w:r>
      <w:r w:rsidRPr="006F1F25">
        <w:rPr>
          <w:i/>
        </w:rPr>
        <w:t>customer</w:t>
      </w:r>
      <w:r>
        <w:rPr>
          <w:i/>
        </w:rPr>
        <w:t>’</w:t>
      </w:r>
      <w:r>
        <w:t>)</w:t>
      </w:r>
      <w:r w:rsidR="0053513D">
        <w:t>;</w:t>
      </w:r>
      <w:r>
        <w:t xml:space="preserve"> ad esempio</w:t>
      </w:r>
      <w:r w:rsidR="0053513D">
        <w:t>:</w:t>
      </w:r>
      <w:r>
        <w:t xml:space="preserve"> </w:t>
      </w:r>
      <w:r w:rsidR="00EB6993">
        <w:t xml:space="preserve">fare </w:t>
      </w:r>
      <w:r>
        <w:t xml:space="preserve">la presentazione dei fumetti registrati nel </w:t>
      </w:r>
      <w:r w:rsidR="0053513D">
        <w:t>S</w:t>
      </w:r>
      <w:r>
        <w:t>istema</w:t>
      </w:r>
      <w:r w:rsidR="0053513D">
        <w:t>,</w:t>
      </w:r>
      <w:r>
        <w:t xml:space="preserve"> oppure </w:t>
      </w:r>
      <w:r w:rsidR="00EB6993">
        <w:t xml:space="preserve">eseguire </w:t>
      </w:r>
      <w:r>
        <w:t>una prenotazione di un determinato fumetto; La lista di tutte le possibili operazion</w:t>
      </w:r>
      <w:r w:rsidR="0053513D">
        <w:t>i</w:t>
      </w:r>
      <w:r>
        <w:t xml:space="preserve"> del modulo front-office</w:t>
      </w:r>
      <w:r w:rsidR="0053513D">
        <w:t>,</w:t>
      </w:r>
      <w:r>
        <w:t xml:space="preserve"> si incontra nel documento “</w:t>
      </w:r>
      <w:r w:rsidRPr="006F1F25">
        <w:t>Analisi dei Requisiti 4.4</w:t>
      </w:r>
      <w:r>
        <w:t>”.</w:t>
      </w:r>
    </w:p>
    <w:p w:rsidR="004523F2" w:rsidRPr="0053513D" w:rsidRDefault="004523F2" w:rsidP="0053513D">
      <w:pPr>
        <w:pStyle w:val="Livello11"/>
      </w:pPr>
      <w:r w:rsidRPr="0053513D">
        <w:t>Back-Office</w:t>
      </w:r>
    </w:p>
    <w:p w:rsidR="006F1F25" w:rsidRDefault="009A0CCC" w:rsidP="006F1F25">
      <w:pPr>
        <w:pStyle w:val="TestoNormaleBasatosuLivello11"/>
        <w:ind w:left="851"/>
      </w:pPr>
      <w:r>
        <w:t>Il modulo back-office del S</w:t>
      </w:r>
      <w:r w:rsidR="006F1F25">
        <w:t xml:space="preserve">istema ha lo scopo di raggruppare le operazione che un utente del tipo ‘amministratore’ </w:t>
      </w:r>
      <w:r w:rsidR="00EB6993">
        <w:t xml:space="preserve">può eseguire, ad esempio fare l’inserimento di un nuovo fumetto oppure cambiare lo </w:t>
      </w:r>
      <w:r w:rsidR="00EB6993" w:rsidRPr="00EB6993">
        <w:rPr>
          <w:i/>
        </w:rPr>
        <w:t>status</w:t>
      </w:r>
      <w:r w:rsidR="00EB6993">
        <w:t xml:space="preserve"> di una prenotazione. Il back-office del sistema funziona come la parte amministrativa del negozio, cioè, tutto ciò che serve per gestire il negozio.</w:t>
      </w:r>
      <w:r w:rsidR="00A5707D">
        <w:br/>
      </w:r>
    </w:p>
    <w:p w:rsidR="004523F2" w:rsidRPr="0053513D" w:rsidRDefault="004523F2" w:rsidP="0053513D">
      <w:pPr>
        <w:pStyle w:val="Livello11"/>
      </w:pPr>
      <w:r w:rsidRPr="0053513D">
        <w:t>Database centralizzato</w:t>
      </w:r>
    </w:p>
    <w:p w:rsidR="0053513D" w:rsidRPr="00A5707D" w:rsidRDefault="000716ED" w:rsidP="00A5707D">
      <w:pPr>
        <w:pStyle w:val="TestoNormaleBasatosuLivello11"/>
        <w:ind w:left="851"/>
        <w:rPr>
          <w:i/>
        </w:rPr>
      </w:pPr>
      <w:r>
        <w:t>Il</w:t>
      </w:r>
      <w:r w:rsidR="00EB6993" w:rsidRPr="00A524A9">
        <w:t xml:space="preserve"> database </w:t>
      </w:r>
      <w:r w:rsidR="00A524A9">
        <w:t>si occupa</w:t>
      </w:r>
      <w:r w:rsidR="00EB6993" w:rsidRPr="00A524A9">
        <w:t xml:space="preserve"> di salvare le informazioni utili</w:t>
      </w:r>
      <w:r w:rsidR="00A524A9">
        <w:t xml:space="preserve"> al sistema; </w:t>
      </w:r>
      <w:r>
        <w:t>è</w:t>
      </w:r>
      <w:r w:rsidR="00A524A9">
        <w:t xml:space="preserve"> centralizzato</w:t>
      </w:r>
      <w:r>
        <w:t>, e per quello</w:t>
      </w:r>
      <w:r w:rsidR="00A524A9">
        <w:t xml:space="preserve"> garantisce che sia possibile </w:t>
      </w:r>
      <w:r>
        <w:t>gestire il sistema da diversi computer avendo sempre l’accesso agli stessi dati.</w:t>
      </w:r>
      <w:r w:rsidR="00A5707D">
        <w:br/>
      </w:r>
    </w:p>
    <w:p w:rsidR="000F30BC" w:rsidRPr="0053513D" w:rsidRDefault="000F30BC" w:rsidP="0053513D">
      <w:pPr>
        <w:pStyle w:val="Livello11"/>
      </w:pPr>
      <w:r w:rsidRPr="0053513D">
        <w:t>Diagramma della suddivisione del progetto</w:t>
      </w:r>
      <w:r w:rsidR="0053513D">
        <w:br/>
      </w:r>
    </w:p>
    <w:p w:rsidR="0053513D" w:rsidRPr="0053513D" w:rsidRDefault="0053513D" w:rsidP="0053513D">
      <w:pPr>
        <w:pStyle w:val="Immagine"/>
      </w:pPr>
      <w:r w:rsidRPr="0069031B">
        <w:t xml:space="preserve">Figura </w:t>
      </w:r>
      <w:fldSimple w:instr=" SEQ Figura \* ARABIC ">
        <w:r w:rsidRPr="0069031B">
          <w:rPr>
            <w:noProof/>
          </w:rPr>
          <w:t>4</w:t>
        </w:r>
      </w:fldSimple>
      <w:r w:rsidRPr="0069031B">
        <w:t xml:space="preserve"> Suddivisione del progetto</w:t>
      </w:r>
    </w:p>
    <w:p w:rsidR="0069031B" w:rsidRDefault="006973BC" w:rsidP="0069031B">
      <w:pPr>
        <w:pStyle w:val="Livello11"/>
        <w:keepNext/>
        <w:numPr>
          <w:ilvl w:val="0"/>
          <w:numId w:val="0"/>
        </w:numPr>
        <w:ind w:left="792"/>
      </w:pPr>
      <w:r w:rsidRPr="00063273">
        <w:rPr>
          <w:b/>
          <w:i w:val="0"/>
        </w:rPr>
        <w:pict>
          <v:shape id="_x0000_i1027" type="#_x0000_t75" style="width:390pt;height:430pt">
            <v:imagedata r:id="rId22" o:title="diagrama-pckg"/>
          </v:shape>
        </w:pict>
      </w:r>
    </w:p>
    <w:p w:rsidR="004523F2" w:rsidRDefault="004523F2" w:rsidP="004523F2">
      <w:pPr>
        <w:pStyle w:val="Livello1"/>
      </w:pPr>
      <w:bookmarkStart w:id="12" w:name="_Toc429430299"/>
      <w:r>
        <w:t>Dinamica del sistema</w:t>
      </w:r>
      <w:bookmarkEnd w:id="12"/>
      <w:r>
        <w:t xml:space="preserve"> </w:t>
      </w:r>
    </w:p>
    <w:p w:rsidR="004523F2" w:rsidRPr="000F30BC" w:rsidRDefault="004523F2" w:rsidP="004523F2">
      <w:pPr>
        <w:pStyle w:val="Livello11"/>
        <w:rPr>
          <w:rStyle w:val="TestoNormaleBasatosuLivello11Char"/>
          <w:b/>
        </w:rPr>
      </w:pPr>
      <w:r w:rsidRPr="00A5707D">
        <w:t>Flussi principali</w:t>
      </w:r>
      <w:r w:rsidRPr="00A5707D">
        <w:br/>
      </w:r>
      <w:r w:rsidRPr="004523F2">
        <w:rPr>
          <w:rStyle w:val="TestoNormaleBasatosuLivello11Char"/>
        </w:rPr>
        <w:t>Diagramma di sequenza dei flussi principale – front-office e back-office</w:t>
      </w:r>
    </w:p>
    <w:p w:rsidR="000F30BC" w:rsidRPr="004523F2" w:rsidRDefault="000F30BC" w:rsidP="0069031B">
      <w:pPr>
        <w:pStyle w:val="Livello11"/>
        <w:numPr>
          <w:ilvl w:val="0"/>
          <w:numId w:val="0"/>
        </w:numPr>
        <w:rPr>
          <w:b/>
          <w:i w:val="0"/>
        </w:rPr>
      </w:pPr>
    </w:p>
    <w:p w:rsidR="004523F2" w:rsidRDefault="004523F2" w:rsidP="004523F2">
      <w:pPr>
        <w:pStyle w:val="Livello1"/>
      </w:pPr>
      <w:bookmarkStart w:id="13" w:name="_Toc429430300"/>
      <w:r>
        <w:t>Diagramma delle classi</w:t>
      </w:r>
      <w:bookmarkEnd w:id="13"/>
    </w:p>
    <w:p w:rsidR="00A5707D" w:rsidRPr="0069031B" w:rsidRDefault="004523F2" w:rsidP="00A5707D">
      <w:pPr>
        <w:pStyle w:val="Immagine"/>
      </w:pPr>
      <w:r w:rsidRPr="00A5707D">
        <w:rPr>
          <w:b w:val="0"/>
          <w:i w:val="0"/>
          <w:color w:val="auto"/>
        </w:rPr>
        <w:t>Diagramma entita’ relazione (DER) e ER</w:t>
      </w:r>
      <w:r w:rsidR="00A5707D" w:rsidRPr="00A5707D">
        <w:rPr>
          <w:b w:val="0"/>
          <w:i w:val="0"/>
          <w:color w:val="auto"/>
        </w:rPr>
        <w:br/>
      </w:r>
      <w:r w:rsidR="00A5707D">
        <w:br/>
      </w:r>
      <w:r w:rsidR="00A5707D" w:rsidRPr="0069031B">
        <w:t xml:space="preserve">Figura </w:t>
      </w:r>
      <w:fldSimple w:instr=" SEQ Figura \* ARABIC ">
        <w:r w:rsidR="00A5707D">
          <w:rPr>
            <w:noProof/>
          </w:rPr>
          <w:t>5</w:t>
        </w:r>
      </w:fldSimple>
      <w:r w:rsidR="00A5707D">
        <w:t xml:space="preserve"> D</w:t>
      </w:r>
      <w:r w:rsidR="00A5707D" w:rsidRPr="0069031B">
        <w:t>iagramma entità relazione</w:t>
      </w:r>
    </w:p>
    <w:p w:rsidR="00A5707D" w:rsidRDefault="006973BC" w:rsidP="00A52616">
      <w:pPr>
        <w:pStyle w:val="TestoNormaleBasatosuLivello11"/>
      </w:pPr>
      <w:r>
        <w:pict>
          <v:shape id="_x0000_i1028" type="#_x0000_t75" style="width:484pt;height:477pt">
            <v:imagedata r:id="rId23" o:title="DER"/>
          </v:shape>
        </w:pict>
      </w:r>
    </w:p>
    <w:p w:rsidR="0069031B" w:rsidRDefault="0069031B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Default="00A5707D" w:rsidP="00A52616">
      <w:pPr>
        <w:pStyle w:val="TestoNormaleBasatosuLivello11"/>
      </w:pPr>
    </w:p>
    <w:p w:rsidR="00A5707D" w:rsidRPr="0069031B" w:rsidRDefault="00A5707D" w:rsidP="00A5707D">
      <w:pPr>
        <w:pStyle w:val="Immagine"/>
      </w:pPr>
      <w:r w:rsidRPr="0069031B"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M</w:t>
      </w:r>
      <w:r w:rsidRPr="0069031B">
        <w:t>odello entità relazione</w:t>
      </w:r>
    </w:p>
    <w:p w:rsidR="0069031B" w:rsidRDefault="006973BC" w:rsidP="00A52616">
      <w:pPr>
        <w:pStyle w:val="TestoNormaleBasatosuLivello11"/>
        <w:ind w:left="-567"/>
      </w:pPr>
      <w:r>
        <w:pict>
          <v:shape id="_x0000_i1029" type="#_x0000_t75" style="width:559pt;height:326pt">
            <v:imagedata r:id="rId24" o:title="ER"/>
          </v:shape>
        </w:pict>
      </w:r>
    </w:p>
    <w:p w:rsidR="004523F2" w:rsidRDefault="004523F2" w:rsidP="004523F2">
      <w:pPr>
        <w:pStyle w:val="Livello1"/>
      </w:pPr>
      <w:bookmarkStart w:id="14" w:name="_Toc429430301"/>
      <w:r>
        <w:t>Dizionario dei dati</w:t>
      </w:r>
      <w:bookmarkEnd w:id="14"/>
    </w:p>
    <w:p w:rsidR="001C5F34" w:rsidRPr="00A5707D" w:rsidRDefault="001C5F34" w:rsidP="00A5707D">
      <w:pPr>
        <w:pStyle w:val="Livello11"/>
      </w:pPr>
      <w:r w:rsidRPr="00A5707D">
        <w:t>Tabella author</w:t>
      </w:r>
      <w:r w:rsidRPr="00A5707D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101"/>
        <w:gridCol w:w="1558"/>
        <w:gridCol w:w="2478"/>
        <w:gridCol w:w="1195"/>
        <w:gridCol w:w="1195"/>
        <w:gridCol w:w="1195"/>
        <w:gridCol w:w="1189"/>
      </w:tblGrid>
      <w:tr w:rsidR="00CF422D" w:rsidTr="00CF422D">
        <w:tc>
          <w:tcPr>
            <w:tcW w:w="55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</w:t>
            </w:r>
          </w:p>
        </w:tc>
        <w:tc>
          <w:tcPr>
            <w:tcW w:w="78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Tipo</w:t>
            </w:r>
          </w:p>
        </w:tc>
        <w:tc>
          <w:tcPr>
            <w:tcW w:w="125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Primaria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Esterna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Not Null</w:t>
            </w:r>
          </w:p>
        </w:tc>
        <w:tc>
          <w:tcPr>
            <w:tcW w:w="6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Unique</w:t>
            </w:r>
          </w:p>
        </w:tc>
      </w:tr>
      <w:tr w:rsidR="00CF422D" w:rsidTr="00CF422D">
        <w:tc>
          <w:tcPr>
            <w:tcW w:w="555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Id</w:t>
            </w:r>
          </w:p>
        </w:tc>
        <w:tc>
          <w:tcPr>
            <w:tcW w:w="786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INT(11)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Numero identificatore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0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</w:tr>
      <w:tr w:rsidR="00CF422D" w:rsidTr="00CF422D">
        <w:tc>
          <w:tcPr>
            <w:tcW w:w="555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Name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VARCHAR(45)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Nome dell’autore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</w:t>
            </w:r>
          </w:p>
        </w:tc>
      </w:tr>
    </w:tbl>
    <w:p w:rsidR="001C5F34" w:rsidRDefault="001C5F34" w:rsidP="001C5F34">
      <w:pPr>
        <w:pStyle w:val="TestoNormaleBasatosuLivello11"/>
      </w:pPr>
    </w:p>
    <w:p w:rsidR="001C5F34" w:rsidRPr="00A5707D" w:rsidRDefault="001C5F34" w:rsidP="00A5707D">
      <w:pPr>
        <w:pStyle w:val="Livello11"/>
      </w:pPr>
      <w:r w:rsidRPr="00A5707D">
        <w:t>Tabella comic_author</w:t>
      </w:r>
      <w:r w:rsidR="00CF422D" w:rsidRPr="00A5707D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6"/>
        <w:gridCol w:w="1558"/>
        <w:gridCol w:w="2337"/>
        <w:gridCol w:w="1195"/>
        <w:gridCol w:w="1195"/>
        <w:gridCol w:w="1195"/>
        <w:gridCol w:w="1185"/>
      </w:tblGrid>
      <w:tr w:rsidR="00CF422D" w:rsidTr="00CF422D">
        <w:tc>
          <w:tcPr>
            <w:tcW w:w="62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</w:t>
            </w:r>
          </w:p>
        </w:tc>
        <w:tc>
          <w:tcPr>
            <w:tcW w:w="78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Tipo</w:t>
            </w:r>
          </w:p>
        </w:tc>
        <w:tc>
          <w:tcPr>
            <w:tcW w:w="117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Primaria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Esterna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Not Null</w:t>
            </w:r>
          </w:p>
        </w:tc>
        <w:tc>
          <w:tcPr>
            <w:tcW w:w="59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Unique</w:t>
            </w:r>
          </w:p>
        </w:tc>
      </w:tr>
      <w:tr w:rsidR="00CF422D" w:rsidTr="00CF422D">
        <w:tc>
          <w:tcPr>
            <w:tcW w:w="628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Type</w:t>
            </w:r>
          </w:p>
        </w:tc>
        <w:tc>
          <w:tcPr>
            <w:tcW w:w="786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VARCHAR(45)</w:t>
            </w:r>
          </w:p>
        </w:tc>
        <w:tc>
          <w:tcPr>
            <w:tcW w:w="1179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Tipo dell’authore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599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</w:t>
            </w:r>
          </w:p>
        </w:tc>
      </w:tr>
      <w:tr w:rsidR="00CF422D" w:rsidTr="00CF422D">
        <w:tc>
          <w:tcPr>
            <w:tcW w:w="628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Author_id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INT(11)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Identificatore dell’autore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</w:t>
            </w:r>
          </w:p>
        </w:tc>
      </w:tr>
      <w:tr w:rsidR="00CF422D" w:rsidTr="00CF422D">
        <w:tc>
          <w:tcPr>
            <w:tcW w:w="62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Comic_id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INT(11)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Identificatore del fumetto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No </w:t>
            </w:r>
          </w:p>
        </w:tc>
      </w:tr>
    </w:tbl>
    <w:p w:rsidR="00CF422D" w:rsidRDefault="00CF422D" w:rsidP="00CF422D">
      <w:pPr>
        <w:pStyle w:val="TestoNormaleBasatosuLivello11"/>
      </w:pPr>
    </w:p>
    <w:p w:rsidR="00CF422D" w:rsidRDefault="00CF422D" w:rsidP="00CF422D">
      <w:pPr>
        <w:pStyle w:val="TestoNormaleBasatosuLivello11"/>
      </w:pPr>
    </w:p>
    <w:p w:rsidR="00CF422D" w:rsidRDefault="00CF422D" w:rsidP="00CF422D">
      <w:pPr>
        <w:pStyle w:val="TestoNormaleBasatosuLivello11"/>
      </w:pPr>
    </w:p>
    <w:p w:rsidR="001C5F34" w:rsidRPr="00EB78A1" w:rsidRDefault="001C5F34" w:rsidP="00EB78A1">
      <w:pPr>
        <w:pStyle w:val="Livello11"/>
      </w:pPr>
      <w:r w:rsidRPr="00EB78A1">
        <w:t>Tabella comic</w:t>
      </w:r>
      <w:r w:rsidR="00CF422D" w:rsidRPr="00EB78A1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558"/>
        <w:gridCol w:w="2337"/>
        <w:gridCol w:w="1195"/>
        <w:gridCol w:w="1195"/>
        <w:gridCol w:w="1195"/>
        <w:gridCol w:w="1183"/>
      </w:tblGrid>
      <w:tr w:rsidR="00CF422D" w:rsidTr="00E26187">
        <w:tc>
          <w:tcPr>
            <w:tcW w:w="62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</w:t>
            </w:r>
          </w:p>
        </w:tc>
        <w:tc>
          <w:tcPr>
            <w:tcW w:w="78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Tipo</w:t>
            </w:r>
          </w:p>
        </w:tc>
        <w:tc>
          <w:tcPr>
            <w:tcW w:w="117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721FBE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Primaria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Default="00CF422D" w:rsidP="004B49BB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Chiave Esterna</w:t>
            </w:r>
          </w:p>
        </w:tc>
        <w:tc>
          <w:tcPr>
            <w:tcW w:w="60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Not Null</w:t>
            </w:r>
          </w:p>
        </w:tc>
        <w:tc>
          <w:tcPr>
            <w:tcW w:w="5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CF422D" w:rsidRPr="00CF422D" w:rsidRDefault="00CF422D" w:rsidP="004B49BB">
            <w:pPr>
              <w:pStyle w:val="NoSpacing"/>
              <w:jc w:val="center"/>
              <w:rPr>
                <w:b/>
                <w:bCs/>
                <w:i/>
                <w:color w:val="FFFFFF"/>
                <w:lang w:val="it-IT" w:bidi="en-US"/>
              </w:rPr>
            </w:pPr>
            <w:r w:rsidRPr="00CF422D">
              <w:rPr>
                <w:b/>
                <w:bCs/>
                <w:i/>
                <w:color w:val="FFFFFF"/>
                <w:lang w:val="it-IT" w:bidi="en-US"/>
              </w:rPr>
              <w:t>Unique</w:t>
            </w:r>
          </w:p>
        </w:tc>
      </w:tr>
      <w:tr w:rsidR="00CF422D" w:rsidTr="00E26187">
        <w:tc>
          <w:tcPr>
            <w:tcW w:w="629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Id</w:t>
            </w:r>
          </w:p>
        </w:tc>
        <w:tc>
          <w:tcPr>
            <w:tcW w:w="786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INT(11)</w:t>
            </w:r>
          </w:p>
        </w:tc>
        <w:tc>
          <w:tcPr>
            <w:tcW w:w="1179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F422D" w:rsidRPr="00721FBE" w:rsidRDefault="006461EA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Identificatore dell’autore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Pr="00721FBE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</w:p>
        </w:tc>
        <w:tc>
          <w:tcPr>
            <w:tcW w:w="60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CF422D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  <w:tc>
          <w:tcPr>
            <w:tcW w:w="598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CF422D" w:rsidRDefault="006461EA" w:rsidP="004B49B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</w:t>
            </w:r>
          </w:p>
        </w:tc>
      </w:tr>
    </w:tbl>
    <w:p w:rsidR="00CF422D" w:rsidRDefault="00CF422D" w:rsidP="00CF422D">
      <w:pPr>
        <w:pStyle w:val="TestoNormaleBasatosuLivello11"/>
      </w:pPr>
      <w:bookmarkStart w:id="15" w:name="_GoBack"/>
      <w:bookmarkEnd w:id="15"/>
    </w:p>
    <w:p w:rsidR="001C5F34" w:rsidRPr="00EB78A1" w:rsidRDefault="001C5F34" w:rsidP="00EB78A1">
      <w:pPr>
        <w:pStyle w:val="Livello11"/>
      </w:pPr>
      <w:r w:rsidRPr="00EB78A1">
        <w:t>Tabella genre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comic_genre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notice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reserve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comic_reserve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publishing_house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user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phone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note</w:t>
      </w:r>
    </w:p>
    <w:p w:rsidR="00EB78A1" w:rsidRDefault="00EB78A1" w:rsidP="00EB78A1">
      <w:pPr>
        <w:pStyle w:val="Livello11"/>
        <w:numPr>
          <w:ilvl w:val="0"/>
          <w:numId w:val="0"/>
        </w:numPr>
        <w:ind w:left="792"/>
      </w:pPr>
    </w:p>
    <w:p w:rsidR="001C5F34" w:rsidRPr="00EB78A1" w:rsidRDefault="001C5F34" w:rsidP="00EB78A1">
      <w:pPr>
        <w:pStyle w:val="Livello11"/>
      </w:pPr>
      <w:r w:rsidRPr="00EB78A1">
        <w:t>Tabella suggestion</w:t>
      </w:r>
    </w:p>
    <w:p w:rsidR="001C5F34" w:rsidRDefault="001C5F34" w:rsidP="001C5F34">
      <w:pPr>
        <w:pStyle w:val="Livello11"/>
        <w:numPr>
          <w:ilvl w:val="0"/>
          <w:numId w:val="0"/>
        </w:numPr>
        <w:ind w:left="792"/>
        <w:rPr>
          <w:b/>
          <w:i w:val="0"/>
        </w:rPr>
      </w:pPr>
    </w:p>
    <w:sectPr w:rsidR="001C5F34" w:rsidSect="000D0FA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EB7" w:rsidRDefault="00437EB7" w:rsidP="00594668">
      <w:pPr>
        <w:spacing w:after="0" w:line="240" w:lineRule="auto"/>
      </w:pPr>
      <w:r>
        <w:separator/>
      </w:r>
    </w:p>
  </w:endnote>
  <w:endnote w:type="continuationSeparator" w:id="1">
    <w:p w:rsidR="00437EB7" w:rsidRDefault="00437EB7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B0" w:rsidRDefault="00063273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063273">
      <w:rPr>
        <w:noProof/>
        <w:lang w:eastAsia="it-IT"/>
      </w:rPr>
      <w:pict>
        <v:rect id="_x0000_s2062" style="position:absolute;margin-left:-.4pt;margin-top:817.15pt;width:624.15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063273">
      <w:rPr>
        <w:noProof/>
        <w:sz w:val="20"/>
        <w:szCs w:val="20"/>
        <w:lang w:eastAsia="it-IT"/>
      </w:rPr>
      <w:pict>
        <v:rect id="_x0000_s2063" style="position:absolute;margin-left:-.8pt;margin-top:-.65pt;width:623.4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DF22B0" w:rsidRPr="00A052E0" w:rsidRDefault="00063273" w:rsidP="00A052E0">
    <w:pPr>
      <w:spacing w:after="0"/>
      <w:rPr>
        <w:b/>
        <w:bCs/>
        <w:color w:val="1F497D"/>
        <w:sz w:val="20"/>
        <w:szCs w:val="20"/>
      </w:rPr>
    </w:pPr>
    <w:r w:rsidRPr="00063273">
      <w:fldChar w:fldCharType="begin"/>
    </w:r>
    <w:r w:rsidR="00DF22B0">
      <w:instrText xml:space="preserve"> PAGE   \* MERGEFORMAT </w:instrText>
    </w:r>
    <w:r w:rsidRPr="00063273">
      <w:fldChar w:fldCharType="separate"/>
    </w:r>
    <w:r w:rsidR="006973BC" w:rsidRPr="006973BC">
      <w:rPr>
        <w:b/>
        <w:noProof/>
      </w:rPr>
      <w:t>4</w:t>
    </w:r>
    <w:r>
      <w:rPr>
        <w:b/>
        <w:noProof/>
      </w:rPr>
      <w:fldChar w:fldCharType="end"/>
    </w:r>
    <w:r w:rsidR="00DF22B0">
      <w:rPr>
        <w:b/>
      </w:rPr>
      <w:t xml:space="preserve"> | </w:t>
    </w:r>
    <w:r w:rsidR="00DF22B0">
      <w:rPr>
        <w:color w:val="7F7F7F"/>
        <w:spacing w:val="60"/>
      </w:rPr>
      <w:t xml:space="preserve">Page </w:t>
    </w:r>
    <w:r w:rsidR="00DF22B0">
      <w:rPr>
        <w:color w:val="7F7F7F"/>
        <w:spacing w:val="60"/>
      </w:rPr>
      <w:tab/>
    </w:r>
    <w:r w:rsidR="00DF22B0">
      <w:rPr>
        <w:color w:val="7F7F7F"/>
        <w:spacing w:val="60"/>
      </w:rPr>
      <w:tab/>
    </w:r>
    <w:r w:rsidR="00DF22B0">
      <w:rPr>
        <w:color w:val="7F7F7F"/>
        <w:spacing w:val="60"/>
      </w:rPr>
      <w:tab/>
    </w:r>
    <w:r w:rsidR="00DF22B0">
      <w:rPr>
        <w:color w:val="7F7F7F"/>
        <w:spacing w:val="60"/>
      </w:rPr>
      <w:tab/>
    </w:r>
    <w:r w:rsidR="00DF22B0" w:rsidRPr="00E72768">
      <w:rPr>
        <w:sz w:val="20"/>
        <w:szCs w:val="20"/>
      </w:rPr>
      <w:t xml:space="preserve">PROGETTO: </w:t>
    </w:r>
    <w:r w:rsidR="00DF22B0">
      <w:rPr>
        <w:b/>
        <w:sz w:val="20"/>
        <w:szCs w:val="20"/>
      </w:rPr>
      <w:t>FUMETTERIA PIGHIN</w:t>
    </w:r>
    <w:r w:rsidR="00DF22B0">
      <w:rPr>
        <w:b/>
        <w:sz w:val="20"/>
        <w:szCs w:val="20"/>
      </w:rPr>
      <w:tab/>
    </w:r>
    <w:r w:rsidR="00DF22B0">
      <w:rPr>
        <w:b/>
        <w:sz w:val="20"/>
        <w:szCs w:val="20"/>
      </w:rPr>
      <w:tab/>
      <w:t xml:space="preserve">              </w:t>
    </w:r>
    <w:r w:rsidR="00DF22B0">
      <w:rPr>
        <w:b/>
        <w:bCs/>
        <w:color w:val="17365D"/>
        <w:sz w:val="20"/>
        <w:szCs w:val="20"/>
      </w:rPr>
      <w:t>Documento di Progetto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B0" w:rsidRDefault="00063273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3.6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EB7" w:rsidRDefault="00437EB7" w:rsidP="00594668">
      <w:pPr>
        <w:spacing w:after="0" w:line="240" w:lineRule="auto"/>
      </w:pPr>
      <w:r>
        <w:separator/>
      </w:r>
    </w:p>
  </w:footnote>
  <w:footnote w:type="continuationSeparator" w:id="1">
    <w:p w:rsidR="00437EB7" w:rsidRDefault="00437EB7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B0" w:rsidRDefault="00063273">
    <w:pPr>
      <w:pStyle w:val="Header"/>
      <w:pBdr>
        <w:bottom w:val="single" w:sz="4" w:space="1" w:color="D9D9D9"/>
      </w:pBdr>
      <w:rPr>
        <w:b/>
      </w:rPr>
    </w:pPr>
    <w:r w:rsidRPr="00063273">
      <w:rPr>
        <w:noProof/>
        <w:sz w:val="20"/>
        <w:szCs w:val="20"/>
        <w:lang w:eastAsia="it-IT"/>
      </w:rPr>
      <w:pict>
        <v:rect id="_x0000_s2056" style="position:absolute;margin-left:-.8pt;margin-top:-.65pt;width:623.4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063273">
      <w:fldChar w:fldCharType="begin"/>
    </w:r>
    <w:r w:rsidR="00DF22B0">
      <w:instrText xml:space="preserve"> PAGE   \* MERGEFORMAT </w:instrText>
    </w:r>
    <w:r w:rsidRPr="00063273">
      <w:fldChar w:fldCharType="separate"/>
    </w:r>
    <w:r w:rsidR="006973BC" w:rsidRPr="006973BC">
      <w:rPr>
        <w:b/>
        <w:noProof/>
      </w:rPr>
      <w:t>4</w:t>
    </w:r>
    <w:r>
      <w:rPr>
        <w:b/>
        <w:noProof/>
      </w:rPr>
      <w:fldChar w:fldCharType="end"/>
    </w:r>
    <w:r w:rsidR="00DF22B0">
      <w:rPr>
        <w:b/>
      </w:rPr>
      <w:t xml:space="preserve"> | </w:t>
    </w:r>
    <w:r w:rsidR="00DF22B0">
      <w:rPr>
        <w:color w:val="7F7F7F"/>
        <w:spacing w:val="60"/>
      </w:rPr>
      <w:t>Page</w:t>
    </w:r>
    <w:r w:rsidR="00DF22B0">
      <w:rPr>
        <w:color w:val="7F7F7F"/>
        <w:spacing w:val="60"/>
      </w:rPr>
      <w:tab/>
    </w:r>
    <w:r w:rsidR="00DF22B0">
      <w:rPr>
        <w:color w:val="7F7F7F"/>
        <w:spacing w:val="60"/>
      </w:rPr>
      <w:tab/>
    </w:r>
    <w:r w:rsidR="00DF22B0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B0" w:rsidRDefault="00063273">
    <w:pPr>
      <w:pStyle w:val="Header"/>
    </w:pPr>
    <w:r>
      <w:rPr>
        <w:noProof/>
        <w:lang w:eastAsia="it-IT"/>
      </w:rPr>
      <w:pict>
        <v:rect id="_x0000_s2051" style="position:absolute;margin-left:-3.35pt;margin-top:-2pt;width:624.3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9AD5288"/>
    <w:multiLevelType w:val="multilevel"/>
    <w:tmpl w:val="B5424CA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0C17793D"/>
    <w:multiLevelType w:val="hybridMultilevel"/>
    <w:tmpl w:val="BCD02ABC"/>
    <w:lvl w:ilvl="0" w:tplc="0410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24EF0D43"/>
    <w:multiLevelType w:val="hybridMultilevel"/>
    <w:tmpl w:val="864EBD6E"/>
    <w:lvl w:ilvl="0" w:tplc="5BD454BE">
      <w:numFmt w:val="bullet"/>
      <w:lvlText w:val="-"/>
      <w:lvlJc w:val="left"/>
      <w:pPr>
        <w:ind w:left="1211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D461924"/>
    <w:multiLevelType w:val="hybridMultilevel"/>
    <w:tmpl w:val="62ACCB62"/>
    <w:lvl w:ilvl="0" w:tplc="0410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33231637"/>
    <w:multiLevelType w:val="hybridMultilevel"/>
    <w:tmpl w:val="FAC4E1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50465F7B"/>
    <w:multiLevelType w:val="hybridMultilevel"/>
    <w:tmpl w:val="5D18FDA6"/>
    <w:lvl w:ilvl="0" w:tplc="0410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54F92285"/>
    <w:multiLevelType w:val="hybridMultilevel"/>
    <w:tmpl w:val="FC24A4E0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64027DC4"/>
    <w:multiLevelType w:val="hybridMultilevel"/>
    <w:tmpl w:val="4FDAB3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5">
    <w:nsid w:val="7065273D"/>
    <w:multiLevelType w:val="multilevel"/>
    <w:tmpl w:val="8B34CC3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6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8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9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084CC3"/>
    <w:multiLevelType w:val="multilevel"/>
    <w:tmpl w:val="8CC62A3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17"/>
  </w:num>
  <w:num w:numId="5">
    <w:abstractNumId w:val="18"/>
  </w:num>
  <w:num w:numId="6">
    <w:abstractNumId w:val="8"/>
  </w:num>
  <w:num w:numId="7">
    <w:abstractNumId w:val="2"/>
  </w:num>
  <w:num w:numId="8">
    <w:abstractNumId w:val="0"/>
  </w:num>
  <w:num w:numId="9">
    <w:abstractNumId w:val="14"/>
  </w:num>
  <w:num w:numId="10">
    <w:abstractNumId w:val="4"/>
  </w:num>
  <w:num w:numId="11">
    <w:abstractNumId w:val="11"/>
  </w:num>
  <w:num w:numId="12">
    <w:abstractNumId w:val="19"/>
  </w:num>
  <w:num w:numId="13">
    <w:abstractNumId w:val="13"/>
  </w:num>
  <w:num w:numId="14">
    <w:abstractNumId w:val="5"/>
  </w:num>
  <w:num w:numId="15">
    <w:abstractNumId w:val="6"/>
  </w:num>
  <w:num w:numId="16">
    <w:abstractNumId w:val="3"/>
  </w:num>
  <w:num w:numId="17">
    <w:abstractNumId w:val="10"/>
  </w:num>
  <w:num w:numId="18">
    <w:abstractNumId w:val="9"/>
  </w:num>
  <w:num w:numId="19">
    <w:abstractNumId w:val="7"/>
  </w:num>
  <w:num w:numId="20">
    <w:abstractNumId w:val="19"/>
  </w:num>
  <w:num w:numId="21">
    <w:abstractNumId w:val="20"/>
  </w:num>
  <w:num w:numId="22">
    <w:abstractNumId w:val="1"/>
  </w:num>
  <w:num w:numId="23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0242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3010C"/>
    <w:rsid w:val="0003227B"/>
    <w:rsid w:val="00034288"/>
    <w:rsid w:val="0003435D"/>
    <w:rsid w:val="00036101"/>
    <w:rsid w:val="00036D86"/>
    <w:rsid w:val="0004109E"/>
    <w:rsid w:val="00042400"/>
    <w:rsid w:val="00044501"/>
    <w:rsid w:val="000465D0"/>
    <w:rsid w:val="000468CA"/>
    <w:rsid w:val="00051FDC"/>
    <w:rsid w:val="00055947"/>
    <w:rsid w:val="00063273"/>
    <w:rsid w:val="00063B9A"/>
    <w:rsid w:val="0006582F"/>
    <w:rsid w:val="000716ED"/>
    <w:rsid w:val="00071D82"/>
    <w:rsid w:val="000736DB"/>
    <w:rsid w:val="000737B6"/>
    <w:rsid w:val="000738EF"/>
    <w:rsid w:val="000840D8"/>
    <w:rsid w:val="00094BED"/>
    <w:rsid w:val="00094E72"/>
    <w:rsid w:val="000968E4"/>
    <w:rsid w:val="000A0111"/>
    <w:rsid w:val="000A4407"/>
    <w:rsid w:val="000A4717"/>
    <w:rsid w:val="000A5372"/>
    <w:rsid w:val="000B26B0"/>
    <w:rsid w:val="000B483F"/>
    <w:rsid w:val="000B4AFB"/>
    <w:rsid w:val="000B647B"/>
    <w:rsid w:val="000C1756"/>
    <w:rsid w:val="000C36F8"/>
    <w:rsid w:val="000C3C7A"/>
    <w:rsid w:val="000C4943"/>
    <w:rsid w:val="000C5E73"/>
    <w:rsid w:val="000C610F"/>
    <w:rsid w:val="000D0FA0"/>
    <w:rsid w:val="000D6B39"/>
    <w:rsid w:val="000D76B3"/>
    <w:rsid w:val="000E21A2"/>
    <w:rsid w:val="000E2C52"/>
    <w:rsid w:val="000E4147"/>
    <w:rsid w:val="000E6407"/>
    <w:rsid w:val="000E7D05"/>
    <w:rsid w:val="000F0DB0"/>
    <w:rsid w:val="000F15CC"/>
    <w:rsid w:val="000F30BC"/>
    <w:rsid w:val="000F323E"/>
    <w:rsid w:val="0010174B"/>
    <w:rsid w:val="00102A41"/>
    <w:rsid w:val="001068D5"/>
    <w:rsid w:val="00106DB0"/>
    <w:rsid w:val="001073CA"/>
    <w:rsid w:val="00107D98"/>
    <w:rsid w:val="00112756"/>
    <w:rsid w:val="00116397"/>
    <w:rsid w:val="00120E51"/>
    <w:rsid w:val="00121F7C"/>
    <w:rsid w:val="00122FE5"/>
    <w:rsid w:val="00123749"/>
    <w:rsid w:val="00127702"/>
    <w:rsid w:val="00134380"/>
    <w:rsid w:val="001364BC"/>
    <w:rsid w:val="0013675B"/>
    <w:rsid w:val="0014797A"/>
    <w:rsid w:val="00147AD1"/>
    <w:rsid w:val="0015164E"/>
    <w:rsid w:val="00156AE7"/>
    <w:rsid w:val="00160BD6"/>
    <w:rsid w:val="001620BD"/>
    <w:rsid w:val="00163219"/>
    <w:rsid w:val="00163314"/>
    <w:rsid w:val="00164328"/>
    <w:rsid w:val="0016776B"/>
    <w:rsid w:val="00171135"/>
    <w:rsid w:val="0017259D"/>
    <w:rsid w:val="00176110"/>
    <w:rsid w:val="0017747C"/>
    <w:rsid w:val="001804EF"/>
    <w:rsid w:val="00180CD7"/>
    <w:rsid w:val="00180DC2"/>
    <w:rsid w:val="001823E1"/>
    <w:rsid w:val="001865DB"/>
    <w:rsid w:val="00190566"/>
    <w:rsid w:val="00190DDA"/>
    <w:rsid w:val="001946DC"/>
    <w:rsid w:val="0019587C"/>
    <w:rsid w:val="001A62F1"/>
    <w:rsid w:val="001B34D0"/>
    <w:rsid w:val="001C14D9"/>
    <w:rsid w:val="001C5F34"/>
    <w:rsid w:val="001E7243"/>
    <w:rsid w:val="001F06BC"/>
    <w:rsid w:val="001F2A99"/>
    <w:rsid w:val="001F6ED6"/>
    <w:rsid w:val="00201277"/>
    <w:rsid w:val="00213DE9"/>
    <w:rsid w:val="0021427F"/>
    <w:rsid w:val="00231A0B"/>
    <w:rsid w:val="00235594"/>
    <w:rsid w:val="00237D8F"/>
    <w:rsid w:val="00240211"/>
    <w:rsid w:val="002443F3"/>
    <w:rsid w:val="002458E8"/>
    <w:rsid w:val="00246625"/>
    <w:rsid w:val="00250CD1"/>
    <w:rsid w:val="00251FF8"/>
    <w:rsid w:val="002536E3"/>
    <w:rsid w:val="0025407E"/>
    <w:rsid w:val="00254751"/>
    <w:rsid w:val="00263E5D"/>
    <w:rsid w:val="002674D8"/>
    <w:rsid w:val="002716E3"/>
    <w:rsid w:val="002756C4"/>
    <w:rsid w:val="00275E69"/>
    <w:rsid w:val="002760BA"/>
    <w:rsid w:val="00280B9E"/>
    <w:rsid w:val="00281BD0"/>
    <w:rsid w:val="00281CFC"/>
    <w:rsid w:val="00285772"/>
    <w:rsid w:val="00292DC2"/>
    <w:rsid w:val="002952AF"/>
    <w:rsid w:val="002954F4"/>
    <w:rsid w:val="00296486"/>
    <w:rsid w:val="00296744"/>
    <w:rsid w:val="0029730B"/>
    <w:rsid w:val="00297B68"/>
    <w:rsid w:val="002A588E"/>
    <w:rsid w:val="002B1808"/>
    <w:rsid w:val="002B2432"/>
    <w:rsid w:val="002B2499"/>
    <w:rsid w:val="002B61D8"/>
    <w:rsid w:val="002C395F"/>
    <w:rsid w:val="002D7553"/>
    <w:rsid w:val="002D75CD"/>
    <w:rsid w:val="002E0998"/>
    <w:rsid w:val="002E7FC8"/>
    <w:rsid w:val="002F05FC"/>
    <w:rsid w:val="002F072B"/>
    <w:rsid w:val="002F127D"/>
    <w:rsid w:val="002F7421"/>
    <w:rsid w:val="00300BE9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4254A"/>
    <w:rsid w:val="003426E1"/>
    <w:rsid w:val="00343213"/>
    <w:rsid w:val="003436AB"/>
    <w:rsid w:val="003450A6"/>
    <w:rsid w:val="00345936"/>
    <w:rsid w:val="00350682"/>
    <w:rsid w:val="003514A3"/>
    <w:rsid w:val="003522F6"/>
    <w:rsid w:val="00355DCD"/>
    <w:rsid w:val="0035670E"/>
    <w:rsid w:val="00356891"/>
    <w:rsid w:val="0035698E"/>
    <w:rsid w:val="0036019C"/>
    <w:rsid w:val="00363998"/>
    <w:rsid w:val="00363B58"/>
    <w:rsid w:val="00363F19"/>
    <w:rsid w:val="00364445"/>
    <w:rsid w:val="003659CC"/>
    <w:rsid w:val="003674A8"/>
    <w:rsid w:val="00373AF5"/>
    <w:rsid w:val="00375268"/>
    <w:rsid w:val="00376056"/>
    <w:rsid w:val="0037681E"/>
    <w:rsid w:val="00377070"/>
    <w:rsid w:val="00380EE7"/>
    <w:rsid w:val="00382674"/>
    <w:rsid w:val="00386DCC"/>
    <w:rsid w:val="00387A9E"/>
    <w:rsid w:val="00390B45"/>
    <w:rsid w:val="0039143F"/>
    <w:rsid w:val="00393715"/>
    <w:rsid w:val="003937FE"/>
    <w:rsid w:val="00393AC0"/>
    <w:rsid w:val="003953D4"/>
    <w:rsid w:val="00395FF1"/>
    <w:rsid w:val="003A0912"/>
    <w:rsid w:val="003A0E16"/>
    <w:rsid w:val="003A29EA"/>
    <w:rsid w:val="003A7C34"/>
    <w:rsid w:val="003B0880"/>
    <w:rsid w:val="003B2DD9"/>
    <w:rsid w:val="003B35A7"/>
    <w:rsid w:val="003C70D7"/>
    <w:rsid w:val="003C75EB"/>
    <w:rsid w:val="003D185F"/>
    <w:rsid w:val="003D2C26"/>
    <w:rsid w:val="003D47F1"/>
    <w:rsid w:val="003D5849"/>
    <w:rsid w:val="003E044F"/>
    <w:rsid w:val="003E45E2"/>
    <w:rsid w:val="003E470E"/>
    <w:rsid w:val="003E7FDF"/>
    <w:rsid w:val="003F09B9"/>
    <w:rsid w:val="003F223A"/>
    <w:rsid w:val="003F74B4"/>
    <w:rsid w:val="003F772F"/>
    <w:rsid w:val="0040048C"/>
    <w:rsid w:val="00401FDB"/>
    <w:rsid w:val="0040424B"/>
    <w:rsid w:val="00404F8A"/>
    <w:rsid w:val="00406702"/>
    <w:rsid w:val="00406AE9"/>
    <w:rsid w:val="00407721"/>
    <w:rsid w:val="0041533E"/>
    <w:rsid w:val="004222C2"/>
    <w:rsid w:val="004253F2"/>
    <w:rsid w:val="00425676"/>
    <w:rsid w:val="00435257"/>
    <w:rsid w:val="0043575C"/>
    <w:rsid w:val="00437EB7"/>
    <w:rsid w:val="00441D10"/>
    <w:rsid w:val="00444C6D"/>
    <w:rsid w:val="004523F2"/>
    <w:rsid w:val="00455978"/>
    <w:rsid w:val="00461C03"/>
    <w:rsid w:val="00461DD3"/>
    <w:rsid w:val="00467263"/>
    <w:rsid w:val="004735A3"/>
    <w:rsid w:val="004743E6"/>
    <w:rsid w:val="004761D8"/>
    <w:rsid w:val="004822DD"/>
    <w:rsid w:val="00485A67"/>
    <w:rsid w:val="00487615"/>
    <w:rsid w:val="0048795D"/>
    <w:rsid w:val="00491173"/>
    <w:rsid w:val="004A264A"/>
    <w:rsid w:val="004A77C8"/>
    <w:rsid w:val="004B12F7"/>
    <w:rsid w:val="004B3DEA"/>
    <w:rsid w:val="004B43BC"/>
    <w:rsid w:val="004B49BB"/>
    <w:rsid w:val="004B5D85"/>
    <w:rsid w:val="004B62F4"/>
    <w:rsid w:val="004C00DD"/>
    <w:rsid w:val="004C2683"/>
    <w:rsid w:val="004C26F7"/>
    <w:rsid w:val="004C31D3"/>
    <w:rsid w:val="004C3F94"/>
    <w:rsid w:val="004C4BFD"/>
    <w:rsid w:val="004D0D56"/>
    <w:rsid w:val="004D1988"/>
    <w:rsid w:val="004D4FCE"/>
    <w:rsid w:val="004D7E68"/>
    <w:rsid w:val="004E17E4"/>
    <w:rsid w:val="004E52D3"/>
    <w:rsid w:val="004E5A1F"/>
    <w:rsid w:val="004F75DA"/>
    <w:rsid w:val="0050082E"/>
    <w:rsid w:val="00500EA2"/>
    <w:rsid w:val="005012CE"/>
    <w:rsid w:val="00502014"/>
    <w:rsid w:val="00504B1A"/>
    <w:rsid w:val="00505670"/>
    <w:rsid w:val="00512250"/>
    <w:rsid w:val="0051609D"/>
    <w:rsid w:val="00516997"/>
    <w:rsid w:val="00517BB7"/>
    <w:rsid w:val="00523759"/>
    <w:rsid w:val="00525B4D"/>
    <w:rsid w:val="00525DA3"/>
    <w:rsid w:val="00526DFE"/>
    <w:rsid w:val="00534AC9"/>
    <w:rsid w:val="0053513D"/>
    <w:rsid w:val="00542A92"/>
    <w:rsid w:val="005442E9"/>
    <w:rsid w:val="00547DD6"/>
    <w:rsid w:val="00553BAF"/>
    <w:rsid w:val="005609FA"/>
    <w:rsid w:val="005618C3"/>
    <w:rsid w:val="00561CCF"/>
    <w:rsid w:val="00564341"/>
    <w:rsid w:val="00565A5C"/>
    <w:rsid w:val="00567635"/>
    <w:rsid w:val="0057148D"/>
    <w:rsid w:val="005752C3"/>
    <w:rsid w:val="005768C0"/>
    <w:rsid w:val="005808C4"/>
    <w:rsid w:val="00585B80"/>
    <w:rsid w:val="00590AA3"/>
    <w:rsid w:val="00594668"/>
    <w:rsid w:val="005954A7"/>
    <w:rsid w:val="005958D3"/>
    <w:rsid w:val="00595C25"/>
    <w:rsid w:val="005A0315"/>
    <w:rsid w:val="005B022F"/>
    <w:rsid w:val="005B2A68"/>
    <w:rsid w:val="005B68C3"/>
    <w:rsid w:val="005C462D"/>
    <w:rsid w:val="005C5E96"/>
    <w:rsid w:val="005D21A3"/>
    <w:rsid w:val="005D5291"/>
    <w:rsid w:val="005E7593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501E"/>
    <w:rsid w:val="00616959"/>
    <w:rsid w:val="006224E3"/>
    <w:rsid w:val="00622BB1"/>
    <w:rsid w:val="006247F5"/>
    <w:rsid w:val="00625562"/>
    <w:rsid w:val="006278D4"/>
    <w:rsid w:val="006371BB"/>
    <w:rsid w:val="00641EDA"/>
    <w:rsid w:val="00642F64"/>
    <w:rsid w:val="006433E6"/>
    <w:rsid w:val="006461EA"/>
    <w:rsid w:val="00646A42"/>
    <w:rsid w:val="00647A76"/>
    <w:rsid w:val="00652D0F"/>
    <w:rsid w:val="00654660"/>
    <w:rsid w:val="00654E10"/>
    <w:rsid w:val="00655B2C"/>
    <w:rsid w:val="00657071"/>
    <w:rsid w:val="00661116"/>
    <w:rsid w:val="00665F48"/>
    <w:rsid w:val="00676FA3"/>
    <w:rsid w:val="00677557"/>
    <w:rsid w:val="00677A4A"/>
    <w:rsid w:val="0069031B"/>
    <w:rsid w:val="00691741"/>
    <w:rsid w:val="0069700B"/>
    <w:rsid w:val="006973BC"/>
    <w:rsid w:val="00697E9C"/>
    <w:rsid w:val="006A0F57"/>
    <w:rsid w:val="006A4236"/>
    <w:rsid w:val="006B0FBE"/>
    <w:rsid w:val="006B77FE"/>
    <w:rsid w:val="006B7ABC"/>
    <w:rsid w:val="006C1AF7"/>
    <w:rsid w:val="006D450E"/>
    <w:rsid w:val="006E033B"/>
    <w:rsid w:val="006E20BD"/>
    <w:rsid w:val="006E2D3F"/>
    <w:rsid w:val="006E3720"/>
    <w:rsid w:val="006F1164"/>
    <w:rsid w:val="006F1F25"/>
    <w:rsid w:val="006F311C"/>
    <w:rsid w:val="006F3653"/>
    <w:rsid w:val="006F3FFA"/>
    <w:rsid w:val="006F50A5"/>
    <w:rsid w:val="00700328"/>
    <w:rsid w:val="00701B52"/>
    <w:rsid w:val="00707BC5"/>
    <w:rsid w:val="00714467"/>
    <w:rsid w:val="007169B5"/>
    <w:rsid w:val="00717BDD"/>
    <w:rsid w:val="00720FB6"/>
    <w:rsid w:val="007217DA"/>
    <w:rsid w:val="00721FBE"/>
    <w:rsid w:val="00722F84"/>
    <w:rsid w:val="00723A2F"/>
    <w:rsid w:val="0072475C"/>
    <w:rsid w:val="00726312"/>
    <w:rsid w:val="00727115"/>
    <w:rsid w:val="0073118F"/>
    <w:rsid w:val="007347E1"/>
    <w:rsid w:val="007412A3"/>
    <w:rsid w:val="007444C7"/>
    <w:rsid w:val="007448CA"/>
    <w:rsid w:val="00746EA2"/>
    <w:rsid w:val="0075313D"/>
    <w:rsid w:val="007556F1"/>
    <w:rsid w:val="00756BFC"/>
    <w:rsid w:val="0076494C"/>
    <w:rsid w:val="0076577C"/>
    <w:rsid w:val="00773E22"/>
    <w:rsid w:val="00777E61"/>
    <w:rsid w:val="00780BB6"/>
    <w:rsid w:val="00781EF9"/>
    <w:rsid w:val="007829CE"/>
    <w:rsid w:val="007851A1"/>
    <w:rsid w:val="00786388"/>
    <w:rsid w:val="00797408"/>
    <w:rsid w:val="007A0F2B"/>
    <w:rsid w:val="007A315E"/>
    <w:rsid w:val="007A354B"/>
    <w:rsid w:val="007A4353"/>
    <w:rsid w:val="007A73B0"/>
    <w:rsid w:val="007B31F0"/>
    <w:rsid w:val="007C127E"/>
    <w:rsid w:val="007C580E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2295"/>
    <w:rsid w:val="007F3153"/>
    <w:rsid w:val="007F3B96"/>
    <w:rsid w:val="00802F1B"/>
    <w:rsid w:val="0080314A"/>
    <w:rsid w:val="00803CC0"/>
    <w:rsid w:val="00804E3F"/>
    <w:rsid w:val="008075E7"/>
    <w:rsid w:val="00810AEC"/>
    <w:rsid w:val="0081269D"/>
    <w:rsid w:val="00813150"/>
    <w:rsid w:val="00820D0B"/>
    <w:rsid w:val="0082286B"/>
    <w:rsid w:val="00824102"/>
    <w:rsid w:val="00824292"/>
    <w:rsid w:val="00824AAC"/>
    <w:rsid w:val="008256C5"/>
    <w:rsid w:val="00835CFD"/>
    <w:rsid w:val="00836CFE"/>
    <w:rsid w:val="00836DE9"/>
    <w:rsid w:val="00840170"/>
    <w:rsid w:val="00843BD1"/>
    <w:rsid w:val="008442A1"/>
    <w:rsid w:val="008467DB"/>
    <w:rsid w:val="0084765C"/>
    <w:rsid w:val="00847A09"/>
    <w:rsid w:val="00852248"/>
    <w:rsid w:val="00854495"/>
    <w:rsid w:val="008615A7"/>
    <w:rsid w:val="00863685"/>
    <w:rsid w:val="00864A4A"/>
    <w:rsid w:val="00864CDC"/>
    <w:rsid w:val="00866C87"/>
    <w:rsid w:val="00872C0E"/>
    <w:rsid w:val="00872EDE"/>
    <w:rsid w:val="0087395F"/>
    <w:rsid w:val="00883A23"/>
    <w:rsid w:val="00884E4F"/>
    <w:rsid w:val="00894981"/>
    <w:rsid w:val="00895E03"/>
    <w:rsid w:val="008A0590"/>
    <w:rsid w:val="008A204F"/>
    <w:rsid w:val="008A3461"/>
    <w:rsid w:val="008A48F1"/>
    <w:rsid w:val="008B281C"/>
    <w:rsid w:val="008B675B"/>
    <w:rsid w:val="008C0992"/>
    <w:rsid w:val="008C4E32"/>
    <w:rsid w:val="008C75CC"/>
    <w:rsid w:val="008D43A4"/>
    <w:rsid w:val="008E0E49"/>
    <w:rsid w:val="008E235C"/>
    <w:rsid w:val="008E2FCA"/>
    <w:rsid w:val="008F054C"/>
    <w:rsid w:val="008F12B6"/>
    <w:rsid w:val="008F3686"/>
    <w:rsid w:val="00901AEC"/>
    <w:rsid w:val="00910220"/>
    <w:rsid w:val="009103E7"/>
    <w:rsid w:val="00913EBB"/>
    <w:rsid w:val="0092289C"/>
    <w:rsid w:val="00922DB8"/>
    <w:rsid w:val="00923605"/>
    <w:rsid w:val="009241D3"/>
    <w:rsid w:val="009259FA"/>
    <w:rsid w:val="00926793"/>
    <w:rsid w:val="00933510"/>
    <w:rsid w:val="00937CD5"/>
    <w:rsid w:val="00942E56"/>
    <w:rsid w:val="009433FD"/>
    <w:rsid w:val="00947036"/>
    <w:rsid w:val="00952C02"/>
    <w:rsid w:val="00952CFD"/>
    <w:rsid w:val="00953F99"/>
    <w:rsid w:val="0095576F"/>
    <w:rsid w:val="00961763"/>
    <w:rsid w:val="00962D91"/>
    <w:rsid w:val="009635C8"/>
    <w:rsid w:val="00967165"/>
    <w:rsid w:val="0097001D"/>
    <w:rsid w:val="00970327"/>
    <w:rsid w:val="0097127B"/>
    <w:rsid w:val="009725BF"/>
    <w:rsid w:val="009734EF"/>
    <w:rsid w:val="00983C24"/>
    <w:rsid w:val="0098450F"/>
    <w:rsid w:val="00984C97"/>
    <w:rsid w:val="00992A02"/>
    <w:rsid w:val="00992D61"/>
    <w:rsid w:val="009963E8"/>
    <w:rsid w:val="009A0CCC"/>
    <w:rsid w:val="009A1371"/>
    <w:rsid w:val="009A1F73"/>
    <w:rsid w:val="009A20F1"/>
    <w:rsid w:val="009A3F80"/>
    <w:rsid w:val="009A63EE"/>
    <w:rsid w:val="009A75E5"/>
    <w:rsid w:val="009B0C6B"/>
    <w:rsid w:val="009B319F"/>
    <w:rsid w:val="009B4D1E"/>
    <w:rsid w:val="009C53DD"/>
    <w:rsid w:val="009D07A3"/>
    <w:rsid w:val="009D30A3"/>
    <w:rsid w:val="009D4990"/>
    <w:rsid w:val="009D556F"/>
    <w:rsid w:val="009E1C97"/>
    <w:rsid w:val="009E3480"/>
    <w:rsid w:val="009E3DEF"/>
    <w:rsid w:val="009E45CE"/>
    <w:rsid w:val="009E654B"/>
    <w:rsid w:val="009E78E5"/>
    <w:rsid w:val="009F47EE"/>
    <w:rsid w:val="009F5665"/>
    <w:rsid w:val="009F6BB0"/>
    <w:rsid w:val="00A01744"/>
    <w:rsid w:val="00A052E0"/>
    <w:rsid w:val="00A119F7"/>
    <w:rsid w:val="00A11B78"/>
    <w:rsid w:val="00A1444D"/>
    <w:rsid w:val="00A1515D"/>
    <w:rsid w:val="00A15771"/>
    <w:rsid w:val="00A17932"/>
    <w:rsid w:val="00A21F5C"/>
    <w:rsid w:val="00A22693"/>
    <w:rsid w:val="00A2331B"/>
    <w:rsid w:val="00A27D0E"/>
    <w:rsid w:val="00A301CF"/>
    <w:rsid w:val="00A30B79"/>
    <w:rsid w:val="00A3102E"/>
    <w:rsid w:val="00A314C4"/>
    <w:rsid w:val="00A31EA0"/>
    <w:rsid w:val="00A3208C"/>
    <w:rsid w:val="00A34A93"/>
    <w:rsid w:val="00A4232F"/>
    <w:rsid w:val="00A43DCA"/>
    <w:rsid w:val="00A524A9"/>
    <w:rsid w:val="00A52616"/>
    <w:rsid w:val="00A5707D"/>
    <w:rsid w:val="00A57C21"/>
    <w:rsid w:val="00A63DA9"/>
    <w:rsid w:val="00A64DE4"/>
    <w:rsid w:val="00A65E07"/>
    <w:rsid w:val="00A67BD4"/>
    <w:rsid w:val="00A73C60"/>
    <w:rsid w:val="00A81D28"/>
    <w:rsid w:val="00A8474C"/>
    <w:rsid w:val="00A84A21"/>
    <w:rsid w:val="00A87730"/>
    <w:rsid w:val="00A90B52"/>
    <w:rsid w:val="00A975FD"/>
    <w:rsid w:val="00AA13BA"/>
    <w:rsid w:val="00AA2EFD"/>
    <w:rsid w:val="00AA6922"/>
    <w:rsid w:val="00AB0B9B"/>
    <w:rsid w:val="00AB4B9D"/>
    <w:rsid w:val="00AB4C80"/>
    <w:rsid w:val="00AC0040"/>
    <w:rsid w:val="00AC1833"/>
    <w:rsid w:val="00AC4679"/>
    <w:rsid w:val="00AC6134"/>
    <w:rsid w:val="00AD37FE"/>
    <w:rsid w:val="00AD4D9C"/>
    <w:rsid w:val="00AD5A3E"/>
    <w:rsid w:val="00AE0C12"/>
    <w:rsid w:val="00AE3E56"/>
    <w:rsid w:val="00AE71AE"/>
    <w:rsid w:val="00AF2E20"/>
    <w:rsid w:val="00AF361E"/>
    <w:rsid w:val="00AF3ED9"/>
    <w:rsid w:val="00AF42F4"/>
    <w:rsid w:val="00AF53AF"/>
    <w:rsid w:val="00AF7D55"/>
    <w:rsid w:val="00B00325"/>
    <w:rsid w:val="00B0043C"/>
    <w:rsid w:val="00B00888"/>
    <w:rsid w:val="00B02C96"/>
    <w:rsid w:val="00B043A8"/>
    <w:rsid w:val="00B04A1A"/>
    <w:rsid w:val="00B073E7"/>
    <w:rsid w:val="00B10786"/>
    <w:rsid w:val="00B158A2"/>
    <w:rsid w:val="00B204E0"/>
    <w:rsid w:val="00B20D95"/>
    <w:rsid w:val="00B21DA6"/>
    <w:rsid w:val="00B22420"/>
    <w:rsid w:val="00B30D4D"/>
    <w:rsid w:val="00B311CB"/>
    <w:rsid w:val="00B3155A"/>
    <w:rsid w:val="00B31894"/>
    <w:rsid w:val="00B327FB"/>
    <w:rsid w:val="00B33BE9"/>
    <w:rsid w:val="00B36A2A"/>
    <w:rsid w:val="00B374C3"/>
    <w:rsid w:val="00B54F9C"/>
    <w:rsid w:val="00B55583"/>
    <w:rsid w:val="00B57248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767BD"/>
    <w:rsid w:val="00B814BB"/>
    <w:rsid w:val="00B871A3"/>
    <w:rsid w:val="00B9095C"/>
    <w:rsid w:val="00B91580"/>
    <w:rsid w:val="00B93EA2"/>
    <w:rsid w:val="00B960E5"/>
    <w:rsid w:val="00BA371D"/>
    <w:rsid w:val="00BA619F"/>
    <w:rsid w:val="00BB0144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F0859"/>
    <w:rsid w:val="00BF4DDC"/>
    <w:rsid w:val="00BF55CF"/>
    <w:rsid w:val="00C03F29"/>
    <w:rsid w:val="00C106AA"/>
    <w:rsid w:val="00C118D9"/>
    <w:rsid w:val="00C1669C"/>
    <w:rsid w:val="00C233F4"/>
    <w:rsid w:val="00C27A4B"/>
    <w:rsid w:val="00C27C65"/>
    <w:rsid w:val="00C36EF6"/>
    <w:rsid w:val="00C4084D"/>
    <w:rsid w:val="00C420EC"/>
    <w:rsid w:val="00C42184"/>
    <w:rsid w:val="00C42A94"/>
    <w:rsid w:val="00C44572"/>
    <w:rsid w:val="00C46C25"/>
    <w:rsid w:val="00C51B2B"/>
    <w:rsid w:val="00C52D84"/>
    <w:rsid w:val="00C53A8F"/>
    <w:rsid w:val="00C53F92"/>
    <w:rsid w:val="00C577A9"/>
    <w:rsid w:val="00C61CB2"/>
    <w:rsid w:val="00C63772"/>
    <w:rsid w:val="00C66FA7"/>
    <w:rsid w:val="00C67110"/>
    <w:rsid w:val="00C67972"/>
    <w:rsid w:val="00C70C87"/>
    <w:rsid w:val="00C70D7D"/>
    <w:rsid w:val="00C7105F"/>
    <w:rsid w:val="00C71A9E"/>
    <w:rsid w:val="00C77801"/>
    <w:rsid w:val="00C804D2"/>
    <w:rsid w:val="00C811B2"/>
    <w:rsid w:val="00C85235"/>
    <w:rsid w:val="00C85BA4"/>
    <w:rsid w:val="00C90304"/>
    <w:rsid w:val="00C90DB2"/>
    <w:rsid w:val="00C92142"/>
    <w:rsid w:val="00C9221D"/>
    <w:rsid w:val="00CA0F8E"/>
    <w:rsid w:val="00CA1DB5"/>
    <w:rsid w:val="00CA2921"/>
    <w:rsid w:val="00CA39C7"/>
    <w:rsid w:val="00CB2312"/>
    <w:rsid w:val="00CB26EB"/>
    <w:rsid w:val="00CB599C"/>
    <w:rsid w:val="00CC412E"/>
    <w:rsid w:val="00CC71CD"/>
    <w:rsid w:val="00CD4741"/>
    <w:rsid w:val="00CD6E8E"/>
    <w:rsid w:val="00CE074C"/>
    <w:rsid w:val="00CE2F46"/>
    <w:rsid w:val="00CE3D0B"/>
    <w:rsid w:val="00CE5B4C"/>
    <w:rsid w:val="00CE6860"/>
    <w:rsid w:val="00CE75DE"/>
    <w:rsid w:val="00CF068F"/>
    <w:rsid w:val="00CF422D"/>
    <w:rsid w:val="00D00840"/>
    <w:rsid w:val="00D052F2"/>
    <w:rsid w:val="00D10063"/>
    <w:rsid w:val="00D16832"/>
    <w:rsid w:val="00D21B2C"/>
    <w:rsid w:val="00D228C8"/>
    <w:rsid w:val="00D24851"/>
    <w:rsid w:val="00D32CFC"/>
    <w:rsid w:val="00D350EC"/>
    <w:rsid w:val="00D371DF"/>
    <w:rsid w:val="00D4052D"/>
    <w:rsid w:val="00D4224B"/>
    <w:rsid w:val="00D46DCC"/>
    <w:rsid w:val="00D530E0"/>
    <w:rsid w:val="00D644CF"/>
    <w:rsid w:val="00D66450"/>
    <w:rsid w:val="00D671A5"/>
    <w:rsid w:val="00D7209F"/>
    <w:rsid w:val="00D80D40"/>
    <w:rsid w:val="00D83468"/>
    <w:rsid w:val="00D842E6"/>
    <w:rsid w:val="00D85238"/>
    <w:rsid w:val="00D86E0C"/>
    <w:rsid w:val="00D8770F"/>
    <w:rsid w:val="00D91535"/>
    <w:rsid w:val="00D91603"/>
    <w:rsid w:val="00D928D4"/>
    <w:rsid w:val="00D941E9"/>
    <w:rsid w:val="00D95463"/>
    <w:rsid w:val="00D96B7E"/>
    <w:rsid w:val="00D975C7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19F9"/>
    <w:rsid w:val="00DC2BDD"/>
    <w:rsid w:val="00DC3434"/>
    <w:rsid w:val="00DC53D0"/>
    <w:rsid w:val="00DC654D"/>
    <w:rsid w:val="00DC6FAB"/>
    <w:rsid w:val="00DD1E53"/>
    <w:rsid w:val="00DD2CB9"/>
    <w:rsid w:val="00DD7480"/>
    <w:rsid w:val="00DE0257"/>
    <w:rsid w:val="00DE2411"/>
    <w:rsid w:val="00DE5767"/>
    <w:rsid w:val="00DE7997"/>
    <w:rsid w:val="00DF04FD"/>
    <w:rsid w:val="00DF0B77"/>
    <w:rsid w:val="00DF22B0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16A91"/>
    <w:rsid w:val="00E229ED"/>
    <w:rsid w:val="00E22B61"/>
    <w:rsid w:val="00E26187"/>
    <w:rsid w:val="00E26583"/>
    <w:rsid w:val="00E274D8"/>
    <w:rsid w:val="00E27633"/>
    <w:rsid w:val="00E36DBE"/>
    <w:rsid w:val="00E4019F"/>
    <w:rsid w:val="00E41CAF"/>
    <w:rsid w:val="00E442D9"/>
    <w:rsid w:val="00E44DFB"/>
    <w:rsid w:val="00E45B73"/>
    <w:rsid w:val="00E50C07"/>
    <w:rsid w:val="00E516FC"/>
    <w:rsid w:val="00E5191F"/>
    <w:rsid w:val="00E55749"/>
    <w:rsid w:val="00E63E8A"/>
    <w:rsid w:val="00E6515B"/>
    <w:rsid w:val="00E65E16"/>
    <w:rsid w:val="00E72768"/>
    <w:rsid w:val="00E760ED"/>
    <w:rsid w:val="00E76128"/>
    <w:rsid w:val="00E82D37"/>
    <w:rsid w:val="00E83C81"/>
    <w:rsid w:val="00E84F70"/>
    <w:rsid w:val="00E8742E"/>
    <w:rsid w:val="00E90016"/>
    <w:rsid w:val="00E9579A"/>
    <w:rsid w:val="00E971CA"/>
    <w:rsid w:val="00EA0F6B"/>
    <w:rsid w:val="00EA1643"/>
    <w:rsid w:val="00EA4BBC"/>
    <w:rsid w:val="00EB31B1"/>
    <w:rsid w:val="00EB6993"/>
    <w:rsid w:val="00EB7656"/>
    <w:rsid w:val="00EB78A1"/>
    <w:rsid w:val="00EB7B47"/>
    <w:rsid w:val="00EC5947"/>
    <w:rsid w:val="00ED2C1F"/>
    <w:rsid w:val="00ED38DB"/>
    <w:rsid w:val="00ED52DC"/>
    <w:rsid w:val="00ED52F2"/>
    <w:rsid w:val="00EE3BDC"/>
    <w:rsid w:val="00EE3C72"/>
    <w:rsid w:val="00EF00FE"/>
    <w:rsid w:val="00EF086B"/>
    <w:rsid w:val="00EF0E12"/>
    <w:rsid w:val="00EF3D46"/>
    <w:rsid w:val="00F0013A"/>
    <w:rsid w:val="00F00833"/>
    <w:rsid w:val="00F02D18"/>
    <w:rsid w:val="00F04AF5"/>
    <w:rsid w:val="00F143EF"/>
    <w:rsid w:val="00F14A5D"/>
    <w:rsid w:val="00F15EA2"/>
    <w:rsid w:val="00F22793"/>
    <w:rsid w:val="00F235A0"/>
    <w:rsid w:val="00F23C4B"/>
    <w:rsid w:val="00F30D96"/>
    <w:rsid w:val="00F31EF2"/>
    <w:rsid w:val="00F36781"/>
    <w:rsid w:val="00F37D34"/>
    <w:rsid w:val="00F37EA8"/>
    <w:rsid w:val="00F43FC1"/>
    <w:rsid w:val="00F4755C"/>
    <w:rsid w:val="00F50024"/>
    <w:rsid w:val="00F54751"/>
    <w:rsid w:val="00F57175"/>
    <w:rsid w:val="00F57D60"/>
    <w:rsid w:val="00F62A0E"/>
    <w:rsid w:val="00F63C8B"/>
    <w:rsid w:val="00F65535"/>
    <w:rsid w:val="00F714F1"/>
    <w:rsid w:val="00F71CDB"/>
    <w:rsid w:val="00F71EC4"/>
    <w:rsid w:val="00F72860"/>
    <w:rsid w:val="00F7478C"/>
    <w:rsid w:val="00F767FA"/>
    <w:rsid w:val="00F80977"/>
    <w:rsid w:val="00F83F75"/>
    <w:rsid w:val="00F9058E"/>
    <w:rsid w:val="00F919A9"/>
    <w:rsid w:val="00F9247D"/>
    <w:rsid w:val="00F932F9"/>
    <w:rsid w:val="00F97A3E"/>
    <w:rsid w:val="00FA5ED7"/>
    <w:rsid w:val="00FA651A"/>
    <w:rsid w:val="00FA675E"/>
    <w:rsid w:val="00FA748C"/>
    <w:rsid w:val="00FB287E"/>
    <w:rsid w:val="00FB68E5"/>
    <w:rsid w:val="00FB6B80"/>
    <w:rsid w:val="00FC0773"/>
    <w:rsid w:val="00FC19A7"/>
    <w:rsid w:val="00FC65F9"/>
    <w:rsid w:val="00FC6B85"/>
    <w:rsid w:val="00FD230F"/>
    <w:rsid w:val="00FD38C8"/>
    <w:rsid w:val="00FD3DD3"/>
    <w:rsid w:val="00FD3E5F"/>
    <w:rsid w:val="00FD4877"/>
    <w:rsid w:val="00FD4906"/>
    <w:rsid w:val="00FE3702"/>
    <w:rsid w:val="00FE7D0F"/>
    <w:rsid w:val="00FF1E5D"/>
    <w:rsid w:val="00FF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  <w:lang w:eastAsia="en-US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  <w:rPr>
      <w:sz w:val="22"/>
      <w:szCs w:val="24"/>
      <w:lang w:eastAsia="en-US"/>
    </w:rPr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BB0144"/>
    <w:pPr>
      <w:ind w:left="0" w:firstLine="0"/>
    </w:pPr>
    <w:rPr>
      <w:i w:val="0"/>
      <w:sz w:val="22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  <w:rPr>
      <w:i/>
      <w:sz w:val="24"/>
      <w:szCs w:val="24"/>
      <w:lang w:eastAsia="en-US"/>
    </w:rPr>
  </w:style>
  <w:style w:type="character" w:customStyle="1" w:styleId="Hyperlink0">
    <w:name w:val="Hyperlink.0"/>
    <w:basedOn w:val="Hyperlink"/>
    <w:rsid w:val="00376056"/>
    <w:rPr>
      <w:color w:val="0000FF"/>
      <w:u w:val="single"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BB0144"/>
    <w:rPr>
      <w:i w:val="0"/>
      <w:sz w:val="22"/>
      <w:szCs w:val="24"/>
      <w:lang w:eastAsia="en-US"/>
    </w:rPr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1">
    <w:name w:val="Elenco1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1"/>
    <w:rsid w:val="00190566"/>
    <w:rPr>
      <w:i w:val="0"/>
      <w:sz w:val="24"/>
      <w:szCs w:val="24"/>
      <w:lang w:eastAsia="en-US"/>
    </w:rPr>
  </w:style>
  <w:style w:type="table" w:customStyle="1" w:styleId="Tabellasemplice-21">
    <w:name w:val="Tabella semplice - 21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i w:val="0"/>
      <w:color w:val="7F7F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E26583"/>
  </w:style>
  <w:style w:type="paragraph" w:styleId="Caption">
    <w:name w:val="caption"/>
    <w:basedOn w:val="Normal"/>
    <w:next w:val="Normal"/>
    <w:uiPriority w:val="35"/>
    <w:unhideWhenUsed/>
    <w:qFormat/>
    <w:rsid w:val="00F0083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4D9"/>
    <w:rPr>
      <w:rFonts w:ascii="Courier New" w:eastAsia="Times New Roman" w:hAnsi="Courier New" w:cs="Courier New"/>
    </w:rPr>
  </w:style>
  <w:style w:type="character" w:customStyle="1" w:styleId="atn">
    <w:name w:val="atn"/>
    <w:basedOn w:val="DefaultParagraphFont"/>
    <w:rsid w:val="00717BDD"/>
  </w:style>
  <w:style w:type="character" w:styleId="CommentReference">
    <w:name w:val="annotation reference"/>
    <w:basedOn w:val="DefaultParagraphFont"/>
    <w:uiPriority w:val="99"/>
    <w:semiHidden/>
    <w:unhideWhenUsed/>
    <w:rsid w:val="00C9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21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21D"/>
    <w:rPr>
      <w:b/>
      <w:bCs/>
      <w:lang w:eastAsia="en-US"/>
    </w:rPr>
  </w:style>
  <w:style w:type="paragraph" w:customStyle="1" w:styleId="Elenco">
    <w:name w:val="Elenco"/>
    <w:basedOn w:val="TestoNormaleBasatosuLivello11"/>
    <w:qFormat/>
    <w:rsid w:val="006E20BD"/>
    <w:pPr>
      <w:spacing w:before="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Applicazione_web" TargetMode="External"/><Relationship Id="rId18" Type="http://schemas.openxmlformats.org/officeDocument/2006/relationships/hyperlink" Target="https://it.wikipedia.org/wiki/Tipografia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Sito_web" TargetMode="External"/><Relationship Id="rId17" Type="http://schemas.openxmlformats.org/officeDocument/2006/relationships/hyperlink" Target="https://it.wikipedia.org/wiki/CS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HTML" TargetMode="External"/><Relationship Id="rId20" Type="http://schemas.openxmlformats.org/officeDocument/2006/relationships/hyperlink" Target="https://it.wikipedia.org/wiki/JavaScrip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Software_libero" TargetMode="Externa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Template" TargetMode="External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hyperlink" Target="https://it.wikipedia.org/wiki/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Web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F862-3CCD-4D8F-9D0D-EF359B7D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3681</TotalTime>
  <Pages>16</Pages>
  <Words>4087</Words>
  <Characters>23297</Characters>
  <Application>Microsoft Office Word</Application>
  <DocSecurity>0</DocSecurity>
  <Lines>194</Lines>
  <Paragraphs>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Titolo</vt:lpstr>
      </vt:variant>
      <vt:variant>
        <vt:i4>1</vt:i4>
      </vt:variant>
    </vt:vector>
  </HeadingPairs>
  <TitlesOfParts>
    <vt:vector size="4" baseType="lpstr">
      <vt:lpstr>Analisi dei Requisiti</vt:lpstr>
      <vt:lpstr>        INDICE</vt:lpstr>
      <vt:lpstr>        </vt:lpstr>
      <vt:lpstr>Analisi dei Requisiti</vt:lpstr>
    </vt:vector>
  </TitlesOfParts>
  <Company>iDuo</Company>
  <LinksUpToDate>false</LinksUpToDate>
  <CharactersWithSpaces>27330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keywords/>
  <dc:description/>
  <cp:lastModifiedBy>.</cp:lastModifiedBy>
  <cp:revision>90</cp:revision>
  <dcterms:created xsi:type="dcterms:W3CDTF">2015-08-23T06:55:00Z</dcterms:created>
  <dcterms:modified xsi:type="dcterms:W3CDTF">2015-09-08T06:59:00Z</dcterms:modified>
</cp:coreProperties>
</file>