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CE1707" w:rsidP="00926793">
      <w:pPr>
        <w:pStyle w:val="Livello1"/>
        <w:numPr>
          <w:ilvl w:val="0"/>
          <w:numId w:val="0"/>
        </w:numPr>
        <w:ind w:left="357"/>
      </w:pPr>
      <w:r w:rsidRPr="00CE1707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3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CE1707">
        <w:rPr>
          <w:noProof/>
          <w:lang w:val="en-US" w:eastAsia="zh-TW"/>
        </w:rPr>
        <w:pict>
          <v:group id="_x0000_s1041" style="position:absolute;left:0;text-align:left;margin-left:0;margin-top:-40pt;width:595.3pt;height:697.9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8D620A" w:rsidRPr="00C7105F" w:rsidRDefault="008D620A" w:rsidP="00FB55BE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>Testing</w:t>
                    </w:r>
                    <w:r w:rsidR="007E2B73">
                      <w:rPr>
                        <w:b/>
                        <w:sz w:val="36"/>
                        <w:szCs w:val="36"/>
                      </w:rPr>
                      <w:t xml:space="preserve"> - </w:t>
                    </w:r>
                    <w:r w:rsidR="00FB55BE">
                      <w:rPr>
                        <w:b/>
                        <w:sz w:val="36"/>
                        <w:szCs w:val="36"/>
                      </w:rPr>
                      <w:t xml:space="preserve">Definizione test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8D620A" w:rsidRPr="00C7105F" w:rsidRDefault="008D620A" w:rsidP="00FB55BE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2;mso-position-horizontal-relative:margin;mso-position-vertical-relative:margin" filled="f" stroked="f">
              <v:textbox style="mso-next-textbox:#_x0000_s1054;mso-fit-shape-to-text:t">
                <w:txbxContent>
                  <w:p w:rsidR="008D620A" w:rsidRPr="002C395F" w:rsidRDefault="008D620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01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09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8D620A" w:rsidRPr="002C395F" w:rsidRDefault="008D620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CE1707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CE1707">
                      <w:rPr>
                        <w:sz w:val="32"/>
                        <w:szCs w:val="32"/>
                      </w:rPr>
                      <w:fldChar w:fldCharType="separate"/>
                    </w:r>
                    <w:r w:rsidR="007172CE">
                      <w:rPr>
                        <w:noProof/>
                        <w:sz w:val="32"/>
                        <w:szCs w:val="32"/>
                      </w:rPr>
                      <w:t>08/09/2015</w:t>
                    </w:r>
                    <w:r w:rsidR="00CE1707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8D620A" w:rsidRPr="002C395F" w:rsidRDefault="008D620A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8D620A" w:rsidRDefault="008D620A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8D620A" w:rsidRPr="00B073E7" w:rsidRDefault="008D620A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8D620A" w:rsidRDefault="008D620A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8D620A" w:rsidRPr="002B61D8" w:rsidRDefault="008D620A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Testing</w:t>
                    </w:r>
                    <w:r w:rsidR="007E2B73"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 xml:space="preserve"> - </w:t>
                    </w:r>
                    <w:r w:rsidR="00FB55BE" w:rsidRPr="00FB55BE"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Definizione delle catene di test</w:t>
                    </w:r>
                  </w:p>
                  <w:p w:rsidR="008D620A" w:rsidRDefault="00404AE9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1.2</w:t>
                    </w:r>
                  </w:p>
                  <w:p w:rsidR="008D620A" w:rsidRDefault="008D620A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:rsidR="008D620A" w:rsidRDefault="008D620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8D620A" w:rsidRDefault="008D620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8D620A" w:rsidRDefault="008D620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8D620A" w:rsidRPr="002B61D8" w:rsidRDefault="008D620A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CE1707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3.2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404AE9" w:rsidRDefault="00CE170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CE1707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CE1707">
        <w:rPr>
          <w:b w:val="0"/>
          <w:bCs w:val="0"/>
          <w:caps w:val="0"/>
        </w:rPr>
        <w:fldChar w:fldCharType="separate"/>
      </w:r>
      <w:r w:rsidR="00404AE9" w:rsidRPr="00990F25">
        <w:rPr>
          <w:noProof/>
        </w:rPr>
        <w:t>1.</w:t>
      </w:r>
      <w:r w:rsidR="00404AE9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404AE9">
        <w:rPr>
          <w:noProof/>
        </w:rPr>
        <w:t>MODELLO TABELLA DELLE REVISIONI</w:t>
      </w:r>
      <w:r w:rsidR="00404AE9">
        <w:rPr>
          <w:noProof/>
        </w:rPr>
        <w:tab/>
      </w:r>
      <w:r>
        <w:rPr>
          <w:noProof/>
        </w:rPr>
        <w:fldChar w:fldCharType="begin"/>
      </w:r>
      <w:r w:rsidR="00404AE9">
        <w:rPr>
          <w:noProof/>
        </w:rPr>
        <w:instrText xml:space="preserve"> PAGEREF _Toc429482852 \h </w:instrText>
      </w:r>
      <w:r>
        <w:rPr>
          <w:noProof/>
        </w:rPr>
      </w:r>
      <w:r>
        <w:rPr>
          <w:noProof/>
        </w:rPr>
        <w:fldChar w:fldCharType="separate"/>
      </w:r>
      <w:r w:rsidR="007172CE">
        <w:rPr>
          <w:noProof/>
        </w:rPr>
        <w:t>3</w:t>
      </w:r>
      <w:r>
        <w:rPr>
          <w:noProof/>
        </w:rPr>
        <w:fldChar w:fldCharType="end"/>
      </w:r>
    </w:p>
    <w:p w:rsidR="00404AE9" w:rsidRDefault="00404A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90F25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 w:rsidR="00CE1707">
        <w:rPr>
          <w:noProof/>
        </w:rPr>
        <w:fldChar w:fldCharType="begin"/>
      </w:r>
      <w:r>
        <w:rPr>
          <w:noProof/>
        </w:rPr>
        <w:instrText xml:space="preserve"> PAGEREF _Toc429482853 \h </w:instrText>
      </w:r>
      <w:r w:rsidR="00CE1707">
        <w:rPr>
          <w:noProof/>
        </w:rPr>
      </w:r>
      <w:r w:rsidR="00CE1707">
        <w:rPr>
          <w:noProof/>
        </w:rPr>
        <w:fldChar w:fldCharType="separate"/>
      </w:r>
      <w:r w:rsidR="007172CE">
        <w:rPr>
          <w:noProof/>
        </w:rPr>
        <w:t>3</w:t>
      </w:r>
      <w:r w:rsidR="00CE1707">
        <w:rPr>
          <w:noProof/>
        </w:rPr>
        <w:fldChar w:fldCharType="end"/>
      </w:r>
    </w:p>
    <w:p w:rsidR="00404AE9" w:rsidRDefault="00404A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90F25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 w:rsidR="00CE1707">
        <w:rPr>
          <w:noProof/>
        </w:rPr>
        <w:fldChar w:fldCharType="begin"/>
      </w:r>
      <w:r>
        <w:rPr>
          <w:noProof/>
        </w:rPr>
        <w:instrText xml:space="preserve"> PAGEREF _Toc429482854 \h </w:instrText>
      </w:r>
      <w:r w:rsidR="00CE1707">
        <w:rPr>
          <w:noProof/>
        </w:rPr>
      </w:r>
      <w:r w:rsidR="00CE1707">
        <w:rPr>
          <w:noProof/>
        </w:rPr>
        <w:fldChar w:fldCharType="separate"/>
      </w:r>
      <w:r w:rsidR="007172CE">
        <w:rPr>
          <w:noProof/>
        </w:rPr>
        <w:t>3</w:t>
      </w:r>
      <w:r w:rsidR="00CE1707">
        <w:rPr>
          <w:noProof/>
        </w:rPr>
        <w:fldChar w:fldCharType="end"/>
      </w:r>
    </w:p>
    <w:p w:rsidR="00404AE9" w:rsidRDefault="00404A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90F25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 w:rsidR="00CE1707">
        <w:rPr>
          <w:noProof/>
        </w:rPr>
        <w:fldChar w:fldCharType="begin"/>
      </w:r>
      <w:r>
        <w:rPr>
          <w:noProof/>
        </w:rPr>
        <w:instrText xml:space="preserve"> PAGEREF _Toc429482855 \h </w:instrText>
      </w:r>
      <w:r w:rsidR="00CE1707">
        <w:rPr>
          <w:noProof/>
        </w:rPr>
      </w:r>
      <w:r w:rsidR="00CE1707">
        <w:rPr>
          <w:noProof/>
        </w:rPr>
        <w:fldChar w:fldCharType="separate"/>
      </w:r>
      <w:r w:rsidR="007172CE">
        <w:rPr>
          <w:noProof/>
        </w:rPr>
        <w:t>3</w:t>
      </w:r>
      <w:r w:rsidR="00CE1707">
        <w:rPr>
          <w:noProof/>
        </w:rPr>
        <w:fldChar w:fldCharType="end"/>
      </w:r>
    </w:p>
    <w:p w:rsidR="00404AE9" w:rsidRDefault="00404A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90F25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METODOLOGIA DI TESTING</w:t>
      </w:r>
      <w:r>
        <w:rPr>
          <w:noProof/>
        </w:rPr>
        <w:tab/>
      </w:r>
      <w:r w:rsidR="00CE1707">
        <w:rPr>
          <w:noProof/>
        </w:rPr>
        <w:fldChar w:fldCharType="begin"/>
      </w:r>
      <w:r>
        <w:rPr>
          <w:noProof/>
        </w:rPr>
        <w:instrText xml:space="preserve"> PAGEREF _Toc429482856 \h </w:instrText>
      </w:r>
      <w:r w:rsidR="00CE1707">
        <w:rPr>
          <w:noProof/>
        </w:rPr>
      </w:r>
      <w:r w:rsidR="00CE1707">
        <w:rPr>
          <w:noProof/>
        </w:rPr>
        <w:fldChar w:fldCharType="separate"/>
      </w:r>
      <w:r w:rsidR="007172CE">
        <w:rPr>
          <w:noProof/>
        </w:rPr>
        <w:t>4</w:t>
      </w:r>
      <w:r w:rsidR="00CE1707">
        <w:rPr>
          <w:noProof/>
        </w:rPr>
        <w:fldChar w:fldCharType="end"/>
      </w:r>
    </w:p>
    <w:p w:rsidR="00404AE9" w:rsidRDefault="00404A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90F25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STRUTTURA DELLE CATENE</w:t>
      </w:r>
      <w:r>
        <w:rPr>
          <w:noProof/>
        </w:rPr>
        <w:tab/>
      </w:r>
      <w:r w:rsidR="00CE1707">
        <w:rPr>
          <w:noProof/>
        </w:rPr>
        <w:fldChar w:fldCharType="begin"/>
      </w:r>
      <w:r>
        <w:rPr>
          <w:noProof/>
        </w:rPr>
        <w:instrText xml:space="preserve"> PAGEREF _Toc429482857 \h </w:instrText>
      </w:r>
      <w:r w:rsidR="00CE1707">
        <w:rPr>
          <w:noProof/>
        </w:rPr>
      </w:r>
      <w:r w:rsidR="00CE1707">
        <w:rPr>
          <w:noProof/>
        </w:rPr>
        <w:fldChar w:fldCharType="separate"/>
      </w:r>
      <w:r w:rsidR="007172CE">
        <w:rPr>
          <w:noProof/>
        </w:rPr>
        <w:t>4</w:t>
      </w:r>
      <w:r w:rsidR="00CE1707">
        <w:rPr>
          <w:noProof/>
        </w:rPr>
        <w:fldChar w:fldCharType="end"/>
      </w:r>
    </w:p>
    <w:p w:rsidR="00404AE9" w:rsidRDefault="00404A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90F25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CATENE DI TEST</w:t>
      </w:r>
      <w:r>
        <w:rPr>
          <w:noProof/>
        </w:rPr>
        <w:tab/>
      </w:r>
      <w:r w:rsidR="00CE1707">
        <w:rPr>
          <w:noProof/>
        </w:rPr>
        <w:fldChar w:fldCharType="begin"/>
      </w:r>
      <w:r>
        <w:rPr>
          <w:noProof/>
        </w:rPr>
        <w:instrText xml:space="preserve"> PAGEREF _Toc429482858 \h </w:instrText>
      </w:r>
      <w:r w:rsidR="00CE1707">
        <w:rPr>
          <w:noProof/>
        </w:rPr>
      </w:r>
      <w:r w:rsidR="00CE1707">
        <w:rPr>
          <w:noProof/>
        </w:rPr>
        <w:fldChar w:fldCharType="separate"/>
      </w:r>
      <w:r w:rsidR="007172CE">
        <w:rPr>
          <w:noProof/>
        </w:rPr>
        <w:t>4</w:t>
      </w:r>
      <w:r w:rsidR="00CE1707">
        <w:rPr>
          <w:noProof/>
        </w:rPr>
        <w:fldChar w:fldCharType="end"/>
      </w:r>
    </w:p>
    <w:p w:rsidR="00404AE9" w:rsidRDefault="00404A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90F25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SCHeda di compilazione test</w:t>
      </w:r>
      <w:r>
        <w:rPr>
          <w:noProof/>
        </w:rPr>
        <w:tab/>
      </w:r>
      <w:r w:rsidR="00CE1707">
        <w:rPr>
          <w:noProof/>
        </w:rPr>
        <w:fldChar w:fldCharType="begin"/>
      </w:r>
      <w:r>
        <w:rPr>
          <w:noProof/>
        </w:rPr>
        <w:instrText xml:space="preserve"> PAGEREF _Toc429482859 \h </w:instrText>
      </w:r>
      <w:r w:rsidR="00CE1707">
        <w:rPr>
          <w:noProof/>
        </w:rPr>
      </w:r>
      <w:r w:rsidR="00CE1707">
        <w:rPr>
          <w:noProof/>
        </w:rPr>
        <w:fldChar w:fldCharType="separate"/>
      </w:r>
      <w:r w:rsidR="007172CE">
        <w:rPr>
          <w:noProof/>
        </w:rPr>
        <w:t>11</w:t>
      </w:r>
      <w:r w:rsidR="00CE1707">
        <w:rPr>
          <w:noProof/>
        </w:rPr>
        <w:fldChar w:fldCharType="end"/>
      </w:r>
    </w:p>
    <w:p w:rsidR="00C61CB2" w:rsidRPr="003C70D7" w:rsidRDefault="00CE1707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Default="000A5372" w:rsidP="003436AB">
      <w:pPr>
        <w:pStyle w:val="Livello1"/>
      </w:pPr>
      <w:r w:rsidRPr="00835CFD">
        <w:br w:type="page"/>
      </w:r>
      <w:r w:rsidR="003436AB">
        <w:t xml:space="preserve"> </w:t>
      </w:r>
      <w:bookmarkStart w:id="1" w:name="_Toc429482852"/>
      <w:r w:rsidR="007169B5">
        <w:t xml:space="preserve">MODELLO </w:t>
      </w:r>
      <w:r w:rsidR="007169B5" w:rsidRPr="00D00840">
        <w:t>TABELLA DELLE REVISIONI</w:t>
      </w:r>
      <w:bookmarkEnd w:id="1"/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8"/>
        <w:gridCol w:w="1417"/>
        <w:gridCol w:w="5246"/>
        <w:gridCol w:w="1837"/>
      </w:tblGrid>
      <w:tr w:rsidR="007169B5" w:rsidTr="008254BC">
        <w:tc>
          <w:tcPr>
            <w:tcW w:w="64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8254BC">
        <w:tc>
          <w:tcPr>
            <w:tcW w:w="640" w:type="pct"/>
            <w:tcBorders>
              <w:top w:val="single" w:sz="18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881696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29</w:t>
            </w:r>
            <w:r w:rsidR="007E5C07">
              <w:rPr>
                <w:lang w:val="it-IT" w:bidi="en-US"/>
              </w:rPr>
              <w:t>-08-2015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3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7169B5" w:rsidRPr="00721FBE" w:rsidRDefault="008254BC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</w:tc>
      </w:tr>
      <w:tr w:rsidR="00A57C21" w:rsidTr="008254BC">
        <w:tc>
          <w:tcPr>
            <w:tcW w:w="640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A57C21" w:rsidRPr="00721FBE" w:rsidRDefault="00A57C2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2/1.1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A57C21" w:rsidRDefault="00881696" w:rsidP="0088169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01</w:t>
            </w:r>
            <w:r w:rsidR="00A57C21">
              <w:rPr>
                <w:lang w:val="it-IT" w:bidi="en-US"/>
              </w:rPr>
              <w:t>-0</w:t>
            </w:r>
            <w:r>
              <w:rPr>
                <w:lang w:val="it-IT" w:bidi="en-US"/>
              </w:rPr>
              <w:t>9</w:t>
            </w:r>
            <w:r w:rsidR="00A57C21">
              <w:rPr>
                <w:lang w:val="it-IT" w:bidi="en-US"/>
              </w:rPr>
              <w:t>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A57C21" w:rsidRPr="00721FBE" w:rsidRDefault="008254BC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Correzione e Applicazione del Template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A57C21" w:rsidRDefault="008254BC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</w:tc>
      </w:tr>
      <w:tr w:rsidR="000C5A31" w:rsidTr="008254BC">
        <w:tc>
          <w:tcPr>
            <w:tcW w:w="640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0C5A31" w:rsidRDefault="000C5A3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3/1.</w:t>
            </w:r>
            <w:r w:rsidR="00404AE9">
              <w:rPr>
                <w:lang w:val="it-IT" w:bidi="en-US"/>
              </w:rPr>
              <w:t>2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C5A31" w:rsidRDefault="000C5A31" w:rsidP="0088169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06-09-2015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C5A31" w:rsidRDefault="000C5A3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Inserimento della scheda di compilazione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0C5A31" w:rsidRDefault="000C5A3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169B5" w:rsidTr="008254BC">
        <w:tc>
          <w:tcPr>
            <w:tcW w:w="640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3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8254BC">
        <w:tc>
          <w:tcPr>
            <w:tcW w:w="640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3E470E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0C5A31">
              <w:rPr>
                <w:b/>
                <w:lang w:val="it-IT" w:bidi="en-US"/>
              </w:rPr>
              <w:t>3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FD3DD3" w:rsidP="005460B4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 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0C5A31">
              <w:rPr>
                <w:b/>
                <w:lang w:val="it-IT" w:bidi="en-US"/>
              </w:rPr>
              <w:t>2</w:t>
            </w:r>
          </w:p>
        </w:tc>
        <w:tc>
          <w:tcPr>
            <w:tcW w:w="943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29482853"/>
      <w:r w:rsidRPr="00D00840">
        <w:t>SCOPO DE</w:t>
      </w:r>
      <w:r>
        <w:t>L DOCUMENTO</w:t>
      </w:r>
      <w:bookmarkEnd w:id="2"/>
    </w:p>
    <w:p w:rsidR="008254BC" w:rsidRDefault="008254BC" w:rsidP="008254BC">
      <w:pPr>
        <w:pStyle w:val="TestoNormaleBasatosuLivello11"/>
      </w:pPr>
      <w:r>
        <w:t>Lo scopo di questo documento è</w:t>
      </w:r>
      <w:r w:rsidRPr="00332287">
        <w:t xml:space="preserve"> di presentare le metodologie di testing utilizzate</w:t>
      </w:r>
      <w:r>
        <w:t xml:space="preserve"> per verificare e validare il sistema software.</w:t>
      </w:r>
    </w:p>
    <w:p w:rsidR="008254BC" w:rsidRDefault="008254BC" w:rsidP="008254BC">
      <w:pPr>
        <w:pStyle w:val="TestoNormaleBasatosuLivello11"/>
      </w:pPr>
      <w:r w:rsidRPr="00332287">
        <w:t>La verifica serve a stabilire se il sistema è coerente con il documento dei requisiti e il documento di specifica</w:t>
      </w:r>
      <w:r>
        <w:t>, mentre l</w:t>
      </w:r>
      <w:r w:rsidRPr="00332287">
        <w:t xml:space="preserve">a validazione serve ad accertare che i requisiti e le specifiche siano rispettati nel giusto modo, </w:t>
      </w:r>
      <w:r>
        <w:t>vale a dire, che siano soddisfatte le aspettative</w:t>
      </w:r>
      <w:r w:rsidRPr="00332287">
        <w:t xml:space="preserve"> degli utenti e dei committenti</w:t>
      </w:r>
      <w:r>
        <w:t>.</w:t>
      </w:r>
    </w:p>
    <w:p w:rsidR="008254BC" w:rsidRDefault="008254BC" w:rsidP="008254BC">
      <w:pPr>
        <w:pStyle w:val="TestoNormaleBasatosuLivello11"/>
      </w:pPr>
      <w:r>
        <w:t>Solitamente queste valutazioni possono venir fatte in modo statico o dinamico:</w:t>
      </w:r>
    </w:p>
    <w:p w:rsidR="008254BC" w:rsidRDefault="008254BC" w:rsidP="008254BC">
      <w:pPr>
        <w:pStyle w:val="Elenco"/>
        <w:numPr>
          <w:ilvl w:val="0"/>
          <w:numId w:val="3"/>
        </w:numPr>
      </w:pPr>
      <w:r w:rsidRPr="00332287">
        <w:rPr>
          <w:b/>
        </w:rPr>
        <w:t>Statico:</w:t>
      </w:r>
      <w:r>
        <w:t xml:space="preserve"> si analizza solamente il codice del sistema, senza osservare il suo comportamento in funzione</w:t>
      </w:r>
      <w:r w:rsidR="00B11786">
        <w:t>.</w:t>
      </w:r>
    </w:p>
    <w:p w:rsidR="008254BC" w:rsidRDefault="008254BC" w:rsidP="008254BC">
      <w:pPr>
        <w:pStyle w:val="Elenco"/>
        <w:numPr>
          <w:ilvl w:val="0"/>
          <w:numId w:val="3"/>
        </w:numPr>
      </w:pPr>
      <w:r w:rsidRPr="00332287">
        <w:rPr>
          <w:b/>
        </w:rPr>
        <w:t xml:space="preserve">Dinamico: </w:t>
      </w:r>
      <w:r w:rsidRPr="00332287">
        <w:t xml:space="preserve">si </w:t>
      </w:r>
      <w:r>
        <w:t>osserva il comportamento del sistema durante il suo funzionamento</w:t>
      </w:r>
      <w:r w:rsidR="00B11786">
        <w:t>.</w:t>
      </w:r>
    </w:p>
    <w:p w:rsidR="007169B5" w:rsidRPr="00D00840" w:rsidRDefault="007169B5" w:rsidP="007169B5">
      <w:pPr>
        <w:pStyle w:val="Livello1"/>
      </w:pPr>
      <w:bookmarkStart w:id="3" w:name="_Toc429482854"/>
      <w:r>
        <w:t>AUTORI DEL DOCUMENTO</w:t>
      </w:r>
      <w:bookmarkEnd w:id="3"/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034288" w:rsidP="00292DC2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9A1F73" w:rsidRPr="00D00840" w:rsidRDefault="009A1F73" w:rsidP="009A1F73">
      <w:pPr>
        <w:pStyle w:val="Livello1"/>
      </w:pPr>
      <w:bookmarkStart w:id="4" w:name="_Toc429482855"/>
      <w:bookmarkEnd w:id="0"/>
      <w:r w:rsidRPr="00D00840">
        <w:t>GLOSSARIO</w:t>
      </w:r>
      <w:bookmarkEnd w:id="4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810"/>
        <w:gridCol w:w="698"/>
        <w:gridCol w:w="2202"/>
        <w:gridCol w:w="3762"/>
        <w:gridCol w:w="1015"/>
        <w:gridCol w:w="424"/>
      </w:tblGrid>
      <w:tr w:rsidR="0033312F" w:rsidTr="0033312F">
        <w:tc>
          <w:tcPr>
            <w:tcW w:w="9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3361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72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404AE9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404AE9" w:rsidRPr="00A83334" w:rsidRDefault="00404AE9" w:rsidP="002B1F8D">
            <w:pPr>
              <w:pStyle w:val="NoSpacing"/>
              <w:rPr>
                <w:lang w:val="it-IT" w:bidi="en-US"/>
              </w:rPr>
            </w:pPr>
            <w:r>
              <w:rPr>
                <w:rFonts w:eastAsia="Arial Unicode MS" w:hAnsi="Arial Unicode MS" w:cs="Arial Unicode MS"/>
              </w:rPr>
              <w:t>Back Office (BO)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04AE9" w:rsidRPr="00A83334" w:rsidRDefault="00404AE9" w:rsidP="00962D91">
            <w:pPr>
              <w:pStyle w:val="NoSpacing"/>
              <w:rPr>
                <w:lang w:val="it-IT" w:bidi="en-US"/>
              </w:rPr>
            </w:pPr>
            <w:r w:rsidRPr="0084416C">
              <w:rPr>
                <w:rStyle w:val="hps"/>
                <w:lang w:val="it-IT"/>
              </w:rPr>
              <w:t>(letteralmente retro-ufficio) è quella parte di un'azienda (o di un'organizzazione) che comprende tutte le attività proprie dell'azienda, come il sistema di produzione o la gestione.</w:t>
            </w:r>
            <w:r>
              <w:rPr>
                <w:rStyle w:val="hps"/>
                <w:lang w:val="it-IT"/>
              </w:rPr>
              <w:t xml:space="preserve"> </w:t>
            </w:r>
            <w:r w:rsidRPr="0084416C">
              <w:rPr>
                <w:rStyle w:val="hps"/>
                <w:lang w:val="it-IT"/>
              </w:rPr>
              <w:t>In pratica, il back office è tutto ciò che il cliente (o l'utente) non vede, ma che consente la realizzazione dei prodotti o dei servizi a lui destinati</w:t>
            </w:r>
            <w:r>
              <w:rPr>
                <w:rStyle w:val="hps"/>
                <w:lang w:val="it-IT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04AE9" w:rsidRPr="00A83334" w:rsidRDefault="00404AE9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3, 5, 6</w:t>
            </w:r>
          </w:p>
        </w:tc>
      </w:tr>
      <w:tr w:rsidR="00404AE9" w:rsidTr="0033312F">
        <w:tc>
          <w:tcPr>
            <w:tcW w:w="913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404AE9" w:rsidRPr="00721FBE" w:rsidRDefault="00404AE9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Black Box</w:t>
            </w:r>
          </w:p>
        </w:tc>
        <w:tc>
          <w:tcPr>
            <w:tcW w:w="3361" w:type="pct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04AE9" w:rsidRPr="00780BB6" w:rsidRDefault="00404AE9" w:rsidP="00A833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Letteralmente, dall’inglese, “scatola nera”; il termine descrive concettualmente come una funzione viene “vista” durante il test. </w:t>
            </w:r>
          </w:p>
        </w:tc>
        <w:tc>
          <w:tcPr>
            <w:tcW w:w="72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404AE9" w:rsidRPr="00A83334" w:rsidRDefault="00404AE9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</w:t>
            </w:r>
          </w:p>
        </w:tc>
      </w:tr>
      <w:tr w:rsidR="00404AE9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404AE9" w:rsidRPr="00A83334" w:rsidRDefault="00404AE9" w:rsidP="00962D91">
            <w:pPr>
              <w:pStyle w:val="NoSpacing"/>
              <w:rPr>
                <w:lang w:val="it-IT" w:bidi="en-US"/>
              </w:rPr>
            </w:pPr>
            <w:r>
              <w:rPr>
                <w:rFonts w:eastAsia="Arial Unicode MS" w:hAnsi="Arial Unicode MS" w:cs="Arial Unicode MS"/>
              </w:rPr>
              <w:t>Front Office (FO)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04AE9" w:rsidRPr="00A83334" w:rsidRDefault="00404AE9" w:rsidP="00962D91">
            <w:pPr>
              <w:pStyle w:val="NoSpacing"/>
              <w:rPr>
                <w:lang w:val="it-IT" w:bidi="en-US"/>
              </w:rPr>
            </w:pPr>
            <w:r w:rsidRPr="00543C4A">
              <w:rPr>
                <w:rStyle w:val="hps"/>
                <w:lang w:val="it-IT"/>
              </w:rPr>
              <w:t>Nell'organizzazione aziendale il termine front</w:t>
            </w:r>
            <w:r>
              <w:rPr>
                <w:rStyle w:val="hps"/>
                <w:lang w:val="it-IT"/>
              </w:rPr>
              <w:t xml:space="preserve"> office (letteralmente fronte-ufficio</w:t>
            </w:r>
            <w:r w:rsidRPr="00543C4A">
              <w:rPr>
                <w:rStyle w:val="hps"/>
                <w:lang w:val="it-IT"/>
              </w:rPr>
              <w:t>), indica l'insieme delle strutture di un'organizzazione che gestiscono l’interazione con il cliente.</w:t>
            </w:r>
            <w:r>
              <w:rPr>
                <w:rStyle w:val="hps"/>
                <w:lang w:val="it-IT"/>
              </w:rPr>
              <w:t xml:space="preserve"> I</w:t>
            </w:r>
            <w:r w:rsidRPr="0084416C">
              <w:rPr>
                <w:rStyle w:val="hps"/>
                <w:lang w:val="it-IT"/>
              </w:rPr>
              <w:t xml:space="preserve">l Front office è il reparto amministrativo </w:t>
            </w:r>
            <w:r>
              <w:rPr>
                <w:rStyle w:val="hps"/>
                <w:lang w:val="it-IT"/>
              </w:rPr>
              <w:t xml:space="preserve">dell’organizzazione </w:t>
            </w:r>
            <w:r w:rsidRPr="0084416C">
              <w:rPr>
                <w:rStyle w:val="hps"/>
                <w:lang w:val="it-IT"/>
              </w:rPr>
              <w:t xml:space="preserve"> che si occupa del ciclo cliente.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04AE9" w:rsidRPr="00A83334" w:rsidRDefault="00404AE9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3, 5, 6</w:t>
            </w:r>
          </w:p>
        </w:tc>
      </w:tr>
      <w:tr w:rsidR="00404AE9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404AE9" w:rsidRPr="00A83334" w:rsidRDefault="00404AE9" w:rsidP="00962D91">
            <w:pPr>
              <w:pStyle w:val="NoSpacing"/>
              <w:rPr>
                <w:lang w:val="it-IT" w:bidi="en-US"/>
              </w:rPr>
            </w:pPr>
            <w:r>
              <w:t>Sistema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04AE9" w:rsidRPr="00DF654D" w:rsidRDefault="00404AE9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/>
              </w:rPr>
              <w:t>Il prodotto software in oggetto che ha la funzione di gestione delle prenotazioni di una fumetteria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04AE9" w:rsidRPr="00A83334" w:rsidRDefault="00404AE9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3, 4, 6, 7</w:t>
            </w:r>
            <w:r w:rsidR="007172CE">
              <w:rPr>
                <w:lang w:val="it-IT" w:bidi="en-US"/>
              </w:rPr>
              <w:t>, 11</w:t>
            </w:r>
          </w:p>
        </w:tc>
      </w:tr>
      <w:tr w:rsidR="009A1F73" w:rsidTr="0033312F">
        <w:tc>
          <w:tcPr>
            <w:tcW w:w="1265" w:type="pct"/>
            <w:gridSpan w:val="2"/>
            <w:tcBorders>
              <w:top w:val="single" w:sz="4" w:space="0" w:color="auto"/>
            </w:tcBorders>
            <w:noWrap/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</w:tr>
      <w:tr w:rsidR="009A1F73" w:rsidRPr="00BA619F" w:rsidTr="0033312F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9A1F73" w:rsidRPr="00721FBE" w:rsidRDefault="009A1F73" w:rsidP="00962D91">
            <w:pPr>
              <w:pStyle w:val="NoSpacing"/>
              <w:rPr>
                <w:b/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Termini del Glossario: </w:t>
            </w:r>
            <w:r w:rsidR="000D0CA0">
              <w:rPr>
                <w:b/>
                <w:lang w:val="it-IT" w:bidi="en-US"/>
              </w:rPr>
              <w:t>4</w:t>
            </w:r>
          </w:p>
        </w:tc>
      </w:tr>
    </w:tbl>
    <w:p w:rsidR="009A1F73" w:rsidRDefault="00B11786" w:rsidP="009A1F73">
      <w:pPr>
        <w:pStyle w:val="Livello1"/>
      </w:pPr>
      <w:bookmarkStart w:id="5" w:name="_Toc429482856"/>
      <w:r>
        <w:t>METODOLOGIA DI TESTING</w:t>
      </w:r>
      <w:bookmarkEnd w:id="5"/>
    </w:p>
    <w:p w:rsidR="00B11786" w:rsidRDefault="00B11786" w:rsidP="00B11786">
      <w:pPr>
        <w:pStyle w:val="TestoNormaleBasatosuLivello11"/>
      </w:pPr>
      <w:r w:rsidRPr="00332287">
        <w:t>Per la verifica dell</w:t>
      </w:r>
      <w:r>
        <w:t>e funzionalità del S</w:t>
      </w:r>
      <w:r w:rsidRPr="00332287">
        <w:t xml:space="preserve">istema </w:t>
      </w:r>
      <w:r w:rsidR="00CC2D2A">
        <w:t>si è scelto di procedere con</w:t>
      </w:r>
      <w:r w:rsidRPr="00332287">
        <w:t xml:space="preserve"> test dinamic</w:t>
      </w:r>
      <w:r w:rsidR="00CC2D2A">
        <w:t>i</w:t>
      </w:r>
      <w:r w:rsidRPr="00332287">
        <w:t xml:space="preserve"> </w:t>
      </w:r>
      <w:r w:rsidR="00CC2D2A" w:rsidRPr="00332287">
        <w:t>in modalità black box</w:t>
      </w:r>
      <w:r w:rsidR="00CC2D2A">
        <w:t>, perché è da noi considerato un approccio più pratico e gestibile, in quanto più schematico rispetto all’approccio statico. Inoltre abbiamo fin qui ragionato in termini di funzioni del sistema e tale metodologia di test ci permette di schematizzare un piano di test per ogni funzione e casi d’uso del Sistema.</w:t>
      </w:r>
      <w:r w:rsidR="00CC2D2A">
        <w:br/>
      </w:r>
      <w:r w:rsidRPr="00332287">
        <w:t>Tale metodologia non richiede la conoscen</w:t>
      </w:r>
      <w:r>
        <w:t>za della struttura interna del S</w:t>
      </w:r>
      <w:r w:rsidRPr="00332287">
        <w:t>istema ma</w:t>
      </w:r>
      <w:r>
        <w:t>,</w:t>
      </w:r>
      <w:r w:rsidRPr="00332287">
        <w:t xml:space="preserve"> </w:t>
      </w:r>
      <w:r>
        <w:t>attraverso</w:t>
      </w:r>
      <w:r w:rsidRPr="00332287">
        <w:t xml:space="preserve"> determinati input, </w:t>
      </w:r>
      <w:r>
        <w:t xml:space="preserve">si vuole verificare se </w:t>
      </w:r>
      <w:r w:rsidRPr="00332287">
        <w:t>l'applicazione ritorna l'output corretto.</w:t>
      </w:r>
    </w:p>
    <w:p w:rsidR="00B11786" w:rsidRDefault="00B11786" w:rsidP="00B11786">
      <w:pPr>
        <w:pStyle w:val="TestoNormaleBasatosuLivello11"/>
      </w:pPr>
      <w:r w:rsidRPr="007E7B27">
        <w:t>Ad ogni funzionalità implementata</w:t>
      </w:r>
      <w:r>
        <w:t xml:space="preserve">, corrisponde una catena di test, che </w:t>
      </w:r>
      <w:r w:rsidR="00FF0153">
        <w:t>è</w:t>
      </w:r>
      <w:r w:rsidRPr="007E7B27">
        <w:t xml:space="preserve"> una serie di test.</w:t>
      </w:r>
      <w:r>
        <w:t xml:space="preserve"> </w:t>
      </w:r>
    </w:p>
    <w:p w:rsidR="00B11786" w:rsidRDefault="00B11786" w:rsidP="00B11786">
      <w:pPr>
        <w:pStyle w:val="TestoNormaleBasatosuLivello11"/>
      </w:pPr>
      <w:r>
        <w:t>Se il risultato ottenuto corrisponde a quello atteso dalla catena, si prosegue con il testing, mentre se il risultato non corrisponde a quello desiderato, verrà sospeso il test, verrà effettuata la correzione e in seguito verrà rieseguita la catena dal principio per vedere che l’azione correttiva non abbia introdotto ulteriori errori non presenti in precedenza.</w:t>
      </w:r>
    </w:p>
    <w:p w:rsidR="002944A7" w:rsidRDefault="002944A7" w:rsidP="002944A7">
      <w:pPr>
        <w:pStyle w:val="Livello1"/>
      </w:pPr>
      <w:bookmarkStart w:id="6" w:name="_Toc429482857"/>
      <w:r>
        <w:t>STRUTTURA DELLE CATENE</w:t>
      </w:r>
      <w:bookmarkEnd w:id="6"/>
    </w:p>
    <w:p w:rsidR="002944A7" w:rsidRDefault="002944A7" w:rsidP="00A40A4D">
      <w:pPr>
        <w:pStyle w:val="TestoNormaleBasatosuLivello11"/>
      </w:pPr>
      <w:r>
        <w:t>Ogni catena è caratterizzata da:</w:t>
      </w:r>
    </w:p>
    <w:p w:rsidR="00A40A4D" w:rsidRDefault="00A40A4D" w:rsidP="00A32064">
      <w:pPr>
        <w:pStyle w:val="Elenco"/>
        <w:numPr>
          <w:ilvl w:val="0"/>
          <w:numId w:val="4"/>
        </w:numPr>
      </w:pPr>
      <w:r>
        <w:t>numero catena: numero identificativo della catena di test;</w:t>
      </w:r>
    </w:p>
    <w:p w:rsidR="00A40A4D" w:rsidRDefault="00A40A4D" w:rsidP="00A32064">
      <w:pPr>
        <w:pStyle w:val="Elenco"/>
        <w:numPr>
          <w:ilvl w:val="0"/>
          <w:numId w:val="4"/>
        </w:numPr>
      </w:pPr>
      <w:r>
        <w:t xml:space="preserve">nome catena: nome identificativo della catena di test; </w:t>
      </w:r>
    </w:p>
    <w:p w:rsidR="00A40A4D" w:rsidRDefault="00A40A4D" w:rsidP="00A32064">
      <w:pPr>
        <w:pStyle w:val="Elenco"/>
        <w:numPr>
          <w:ilvl w:val="0"/>
          <w:numId w:val="4"/>
        </w:numPr>
      </w:pPr>
      <w:r>
        <w:t>requisito di riferimento: requisiti a cui si fa riferimento nella catena;</w:t>
      </w:r>
    </w:p>
    <w:p w:rsidR="00A40A4D" w:rsidRPr="00E229ED" w:rsidRDefault="00A40A4D" w:rsidP="00A32064">
      <w:pPr>
        <w:pStyle w:val="Elenco"/>
        <w:numPr>
          <w:ilvl w:val="0"/>
          <w:numId w:val="4"/>
        </w:numPr>
      </w:pPr>
      <w:r>
        <w:t xml:space="preserve">obiettivi: descrizione degli obiettivi della catena; </w:t>
      </w:r>
    </w:p>
    <w:p w:rsidR="00A40A4D" w:rsidRDefault="00A40A4D" w:rsidP="00A32064">
      <w:pPr>
        <w:pStyle w:val="Elenco"/>
        <w:numPr>
          <w:ilvl w:val="0"/>
          <w:numId w:val="4"/>
        </w:numPr>
      </w:pPr>
      <w:r>
        <w:t>descrizione dei singoli test</w:t>
      </w:r>
      <w:r w:rsidRPr="00E229ED">
        <w:t>;</w:t>
      </w:r>
    </w:p>
    <w:p w:rsidR="002944A7" w:rsidRDefault="002944A7" w:rsidP="00A40A4D">
      <w:pPr>
        <w:pStyle w:val="TestoNormaleBasatosuLivello11"/>
      </w:pPr>
      <w:r>
        <w:t>I singoli test sono caratterizzati da:</w:t>
      </w:r>
    </w:p>
    <w:p w:rsidR="002944A7" w:rsidRPr="00F81E6A" w:rsidRDefault="002944A7" w:rsidP="00A32064">
      <w:pPr>
        <w:pStyle w:val="Elenco"/>
        <w:numPr>
          <w:ilvl w:val="0"/>
          <w:numId w:val="5"/>
        </w:numPr>
      </w:pPr>
      <w:r w:rsidRPr="00F81E6A">
        <w:t>numero di test: numero progressivo ch identifica il test all’interno della catena</w:t>
      </w:r>
    </w:p>
    <w:p w:rsidR="00A40A4D" w:rsidRDefault="002944A7" w:rsidP="00A32064">
      <w:pPr>
        <w:pStyle w:val="Elenco"/>
        <w:numPr>
          <w:ilvl w:val="0"/>
          <w:numId w:val="5"/>
        </w:numPr>
      </w:pPr>
      <w:r>
        <w:t>nome: i</w:t>
      </w:r>
      <w:r w:rsidRPr="004D6186">
        <w:t>dentifi</w:t>
      </w:r>
      <w:r>
        <w:t>ca univocamente il singolo test. E’ formato da</w:t>
      </w:r>
      <w:r w:rsidR="00A40A4D">
        <w:t>:</w:t>
      </w:r>
      <w:r>
        <w:t xml:space="preserve"> </w:t>
      </w:r>
    </w:p>
    <w:p w:rsidR="002944A7" w:rsidRDefault="002944A7" w:rsidP="00FF0153">
      <w:pPr>
        <w:pStyle w:val="Pseudocodice0"/>
        <w:ind w:left="851"/>
        <w:jc w:val="center"/>
      </w:pPr>
      <w:r>
        <w:t>“numero catena.numero test”</w:t>
      </w:r>
    </w:p>
    <w:p w:rsidR="002944A7" w:rsidRDefault="002944A7" w:rsidP="00A32064">
      <w:pPr>
        <w:pStyle w:val="Elenco"/>
        <w:numPr>
          <w:ilvl w:val="0"/>
          <w:numId w:val="5"/>
        </w:numPr>
      </w:pPr>
      <w:r>
        <w:t>azione svolta: descrizione dell’azione svolta</w:t>
      </w:r>
    </w:p>
    <w:p w:rsidR="002944A7" w:rsidRDefault="002944A7" w:rsidP="00A32064">
      <w:pPr>
        <w:pStyle w:val="Elenco"/>
        <w:numPr>
          <w:ilvl w:val="0"/>
          <w:numId w:val="5"/>
        </w:numPr>
      </w:pPr>
      <w:r>
        <w:t>stato di partenza: precondizione di come si trova il sistema</w:t>
      </w:r>
    </w:p>
    <w:p w:rsidR="002944A7" w:rsidRDefault="002944A7" w:rsidP="00A32064">
      <w:pPr>
        <w:pStyle w:val="Elenco"/>
        <w:numPr>
          <w:ilvl w:val="0"/>
          <w:numId w:val="5"/>
        </w:numPr>
      </w:pPr>
      <w:r>
        <w:t>input: descrizione degli input utilizzati</w:t>
      </w:r>
    </w:p>
    <w:p w:rsidR="002944A7" w:rsidRDefault="002944A7" w:rsidP="00A32064">
      <w:pPr>
        <w:pStyle w:val="Elenco"/>
        <w:numPr>
          <w:ilvl w:val="0"/>
          <w:numId w:val="5"/>
        </w:numPr>
      </w:pPr>
      <w:r>
        <w:t>risultati attesi: descrizione dei risultati che ci si attende.</w:t>
      </w:r>
    </w:p>
    <w:p w:rsidR="00FF0153" w:rsidRDefault="00FF0153" w:rsidP="00FF0153">
      <w:pPr>
        <w:pStyle w:val="Livello1"/>
      </w:pPr>
      <w:bookmarkStart w:id="7" w:name="_Toc429482858"/>
      <w:r>
        <w:t>CATENE</w:t>
      </w:r>
      <w:r w:rsidR="00CF5028">
        <w:t xml:space="preserve"> DI TEST</w:t>
      </w:r>
      <w:bookmarkEnd w:id="7"/>
    </w:p>
    <w:p w:rsidR="00FF0153" w:rsidRDefault="00FF0153" w:rsidP="00FF0153">
      <w:pPr>
        <w:pStyle w:val="TestoNormaleBasatosuLivello11"/>
      </w:pPr>
      <w:r w:rsidRPr="006259C4">
        <w:t>In questo capitolo sono descritte le catene di test e i singoli test che le compongono.</w:t>
      </w:r>
    </w:p>
    <w:p w:rsidR="00FF0153" w:rsidRDefault="00FF0153" w:rsidP="00FF0153">
      <w:pPr>
        <w:pStyle w:val="Livello11"/>
      </w:pPr>
      <w:r>
        <w:t>Numero catena: 1</w:t>
      </w:r>
      <w:r>
        <w:br/>
      </w:r>
    </w:p>
    <w:p w:rsidR="00FF0153" w:rsidRDefault="00FF0153" w:rsidP="00A32064">
      <w:pPr>
        <w:pStyle w:val="Elenco"/>
        <w:numPr>
          <w:ilvl w:val="0"/>
          <w:numId w:val="6"/>
        </w:numPr>
      </w:pPr>
      <w:r>
        <w:t>Nome catena: menu principale</w:t>
      </w:r>
      <w:r w:rsidR="00C2152D">
        <w:t>;</w:t>
      </w:r>
    </w:p>
    <w:p w:rsidR="00FF0153" w:rsidRDefault="00FF0153" w:rsidP="00A32064">
      <w:pPr>
        <w:pStyle w:val="Elenco"/>
        <w:numPr>
          <w:ilvl w:val="0"/>
          <w:numId w:val="6"/>
        </w:numPr>
      </w:pPr>
      <w:r>
        <w:t xml:space="preserve">Requisito di riferimento: </w:t>
      </w:r>
      <w:r w:rsidRPr="00661C07">
        <w:t>RFBO01</w:t>
      </w:r>
      <w:r w:rsidR="00C2152D">
        <w:t>, RFBO02, RFBO06, RFBO07</w:t>
      </w:r>
      <w:r w:rsidR="002D52EB">
        <w:t>, RFBO12</w:t>
      </w:r>
      <w:r w:rsidR="008E5EC4">
        <w:t xml:space="preserve">, </w:t>
      </w:r>
      <w:r w:rsidR="008E5EC4" w:rsidRPr="008924A5">
        <w:t>RF</w:t>
      </w:r>
      <w:r w:rsidR="008E5EC4">
        <w:t>FO</w:t>
      </w:r>
      <w:r w:rsidR="008E5EC4" w:rsidRPr="008924A5">
        <w:t>12</w:t>
      </w:r>
      <w:r w:rsidR="00C2152D">
        <w:t>;</w:t>
      </w:r>
    </w:p>
    <w:p w:rsidR="00FF0153" w:rsidRDefault="00FF0153" w:rsidP="00A32064">
      <w:pPr>
        <w:pStyle w:val="Elenco"/>
        <w:numPr>
          <w:ilvl w:val="0"/>
          <w:numId w:val="6"/>
        </w:numPr>
      </w:pPr>
      <w:r>
        <w:t>Obiettivi: verificare il corretto funzionamento del men</w:t>
      </w:r>
      <w:r w:rsidR="00411731">
        <w:t>ù</w:t>
      </w:r>
      <w:r>
        <w:t xml:space="preserve"> principale</w:t>
      </w:r>
      <w:r w:rsidR="00C2152D">
        <w:t>;</w:t>
      </w:r>
    </w:p>
    <w:p w:rsidR="00FF0153" w:rsidRDefault="00FF0153" w:rsidP="001A6E0C">
      <w:pPr>
        <w:pStyle w:val="TestoNormaleBasatosuLivello11"/>
        <w:ind w:left="851"/>
      </w:pPr>
      <w:r w:rsidRPr="001A6E0C">
        <w:rPr>
          <w:b/>
        </w:rPr>
        <w:t>Test 1.1</w:t>
      </w:r>
      <w:r w:rsidR="00761C5C">
        <w:t>:</w:t>
      </w:r>
      <w:r>
        <w:t xml:space="preserve"> </w:t>
      </w:r>
      <w:r w:rsidR="001A6E0C">
        <w:t>A</w:t>
      </w:r>
      <w:r>
        <w:t>pertura pagina login</w:t>
      </w:r>
      <w:r w:rsidR="00761C5C">
        <w:t>:</w:t>
      </w:r>
    </w:p>
    <w:p w:rsidR="00FF0153" w:rsidRDefault="00761C5C" w:rsidP="00A32064">
      <w:pPr>
        <w:pStyle w:val="Elenco"/>
        <w:numPr>
          <w:ilvl w:val="0"/>
          <w:numId w:val="7"/>
        </w:numPr>
        <w:tabs>
          <w:tab w:val="clear" w:pos="851"/>
        </w:tabs>
        <w:ind w:left="1701"/>
      </w:pPr>
      <w:r>
        <w:t>A</w:t>
      </w:r>
      <w:r w:rsidR="00FF0153">
        <w:t>zione svolta: click sul pulsante login</w:t>
      </w:r>
      <w:r>
        <w:t>;</w:t>
      </w:r>
    </w:p>
    <w:p w:rsidR="00FF0153" w:rsidRPr="00F81E6A" w:rsidRDefault="00761C5C" w:rsidP="00A32064">
      <w:pPr>
        <w:pStyle w:val="Elenco"/>
        <w:numPr>
          <w:ilvl w:val="0"/>
          <w:numId w:val="7"/>
        </w:numPr>
        <w:tabs>
          <w:tab w:val="clear" w:pos="851"/>
        </w:tabs>
        <w:ind w:left="1701"/>
      </w:pPr>
      <w:r>
        <w:t>S</w:t>
      </w:r>
      <w:r w:rsidR="00FF0153" w:rsidRPr="00F81E6A">
        <w:t xml:space="preserve">tato di partenza: </w:t>
      </w:r>
      <w:r w:rsidR="00411731">
        <w:t xml:space="preserve">pagina </w:t>
      </w:r>
      <w:r w:rsidR="002D52EB">
        <w:t>principale</w:t>
      </w:r>
      <w:r>
        <w:t>;</w:t>
      </w:r>
    </w:p>
    <w:p w:rsidR="00FF0153" w:rsidRPr="00F81E6A" w:rsidRDefault="00FF0153" w:rsidP="00A32064">
      <w:pPr>
        <w:pStyle w:val="Elenco"/>
        <w:numPr>
          <w:ilvl w:val="0"/>
          <w:numId w:val="7"/>
        </w:numPr>
        <w:tabs>
          <w:tab w:val="clear" w:pos="851"/>
        </w:tabs>
        <w:ind w:left="1701"/>
      </w:pPr>
      <w:r w:rsidRPr="00F81E6A">
        <w:t>Input: nessuno</w:t>
      </w:r>
      <w:r w:rsidR="00761C5C">
        <w:t>;</w:t>
      </w:r>
    </w:p>
    <w:p w:rsidR="00FF0153" w:rsidRPr="00F81E6A" w:rsidRDefault="00FF0153" w:rsidP="00A32064">
      <w:pPr>
        <w:pStyle w:val="Elenco"/>
        <w:numPr>
          <w:ilvl w:val="0"/>
          <w:numId w:val="7"/>
        </w:numPr>
        <w:tabs>
          <w:tab w:val="clear" w:pos="851"/>
        </w:tabs>
        <w:ind w:left="1701"/>
      </w:pPr>
      <w:r w:rsidRPr="00F81E6A">
        <w:t>Risultati attesi: apertura interfaccia login</w:t>
      </w:r>
      <w:r w:rsidR="00761C5C">
        <w:t>;</w:t>
      </w:r>
    </w:p>
    <w:p w:rsidR="00FF0153" w:rsidRPr="00F81E6A" w:rsidRDefault="00FF0153" w:rsidP="00761C5C">
      <w:pPr>
        <w:pStyle w:val="TestoNormaleBasatosuLivello11"/>
        <w:ind w:left="851"/>
      </w:pPr>
      <w:r w:rsidRPr="001A6E0C">
        <w:rPr>
          <w:b/>
        </w:rPr>
        <w:t>Test 1.2</w:t>
      </w:r>
      <w:r w:rsidR="001A6E0C">
        <w:t>: A</w:t>
      </w:r>
      <w:r w:rsidRPr="001A6E0C">
        <w:t>pertura pagina registrazione</w:t>
      </w:r>
      <w:r w:rsidR="00761C5C">
        <w:t>:</w:t>
      </w:r>
    </w:p>
    <w:p w:rsidR="00FF0153" w:rsidRPr="00F81E6A" w:rsidRDefault="00D85B59" w:rsidP="00A32064">
      <w:pPr>
        <w:pStyle w:val="Elenco"/>
        <w:numPr>
          <w:ilvl w:val="0"/>
          <w:numId w:val="8"/>
        </w:numPr>
        <w:tabs>
          <w:tab w:val="clear" w:pos="851"/>
        </w:tabs>
        <w:ind w:left="1701"/>
      </w:pPr>
      <w:r>
        <w:t>A</w:t>
      </w:r>
      <w:r w:rsidR="00FF0153" w:rsidRPr="00F81E6A">
        <w:t>zione svolta: click sul pulsante registrazione</w:t>
      </w:r>
      <w:r w:rsidR="00761C5C">
        <w:t>;</w:t>
      </w:r>
    </w:p>
    <w:p w:rsidR="00FF0153" w:rsidRPr="00F81E6A" w:rsidRDefault="00D85B59" w:rsidP="00A32064">
      <w:pPr>
        <w:pStyle w:val="Elenco"/>
        <w:numPr>
          <w:ilvl w:val="0"/>
          <w:numId w:val="8"/>
        </w:numPr>
        <w:tabs>
          <w:tab w:val="clear" w:pos="851"/>
        </w:tabs>
        <w:ind w:left="1701"/>
      </w:pPr>
      <w:r>
        <w:t>S</w:t>
      </w:r>
      <w:r w:rsidR="00761C5C">
        <w:t xml:space="preserve">tato di partenza: </w:t>
      </w:r>
      <w:r w:rsidR="002D52EB">
        <w:t>pagina principale</w:t>
      </w:r>
      <w:r w:rsidR="00761C5C">
        <w:t>;</w:t>
      </w:r>
    </w:p>
    <w:p w:rsidR="00FF0153" w:rsidRPr="00F81E6A" w:rsidRDefault="00761C5C" w:rsidP="00A32064">
      <w:pPr>
        <w:pStyle w:val="Elenco"/>
        <w:numPr>
          <w:ilvl w:val="0"/>
          <w:numId w:val="8"/>
        </w:numPr>
        <w:tabs>
          <w:tab w:val="clear" w:pos="851"/>
        </w:tabs>
        <w:ind w:left="1701"/>
      </w:pPr>
      <w:r>
        <w:t>Input: nessuno;</w:t>
      </w:r>
    </w:p>
    <w:p w:rsidR="00FF0153" w:rsidRPr="00F81E6A" w:rsidRDefault="00FF0153" w:rsidP="00A32064">
      <w:pPr>
        <w:pStyle w:val="Elenco"/>
        <w:numPr>
          <w:ilvl w:val="0"/>
          <w:numId w:val="8"/>
        </w:numPr>
        <w:tabs>
          <w:tab w:val="clear" w:pos="851"/>
        </w:tabs>
        <w:ind w:left="1701"/>
      </w:pPr>
      <w:r w:rsidRPr="00F81E6A">
        <w:t>Risultati attesi: apertura interfaccia registrazione</w:t>
      </w:r>
      <w:r w:rsidR="00761C5C">
        <w:t>;</w:t>
      </w:r>
    </w:p>
    <w:p w:rsidR="00FF0153" w:rsidRPr="0021070C" w:rsidRDefault="00761C5C" w:rsidP="00761C5C">
      <w:pPr>
        <w:pStyle w:val="TestoNormaleBasatosuLivello11"/>
        <w:ind w:left="851"/>
      </w:pPr>
      <w:r w:rsidRPr="00D85B59">
        <w:rPr>
          <w:b/>
        </w:rPr>
        <w:t>Test 1.3</w:t>
      </w:r>
      <w:r w:rsidRPr="0021070C">
        <w:t>: A</w:t>
      </w:r>
      <w:r w:rsidR="00FF0153" w:rsidRPr="0021070C">
        <w:t>pertura pagina gestione fumetti</w:t>
      </w:r>
      <w:r w:rsidRPr="0021070C">
        <w:t>:</w:t>
      </w:r>
    </w:p>
    <w:p w:rsidR="00FF0153" w:rsidRPr="00F81E6A" w:rsidRDefault="00D85B59" w:rsidP="00A32064">
      <w:pPr>
        <w:pStyle w:val="Elenco"/>
        <w:numPr>
          <w:ilvl w:val="0"/>
          <w:numId w:val="9"/>
        </w:numPr>
        <w:tabs>
          <w:tab w:val="clear" w:pos="851"/>
        </w:tabs>
        <w:ind w:left="1701"/>
      </w:pPr>
      <w:r>
        <w:t>A</w:t>
      </w:r>
      <w:r w:rsidR="00FF0153" w:rsidRPr="00F81E6A">
        <w:t>zione svolta: click sul pulsante gestione fumetti</w:t>
      </w:r>
      <w:r w:rsidR="00442FEE">
        <w:t>;</w:t>
      </w:r>
    </w:p>
    <w:p w:rsidR="00FF0153" w:rsidRPr="00F81E6A" w:rsidRDefault="00D85B59" w:rsidP="00A32064">
      <w:pPr>
        <w:pStyle w:val="Elenco"/>
        <w:numPr>
          <w:ilvl w:val="0"/>
          <w:numId w:val="9"/>
        </w:numPr>
        <w:tabs>
          <w:tab w:val="clear" w:pos="851"/>
        </w:tabs>
        <w:ind w:left="1701"/>
      </w:pPr>
      <w:r>
        <w:t>S</w:t>
      </w:r>
      <w:r w:rsidR="00FF0153" w:rsidRPr="00F81E6A">
        <w:t>tato di partenza: l’utente deve aver effettuato il login con credenziali del proprietario o del personale autorizzato</w:t>
      </w:r>
      <w:r w:rsidR="00442FEE">
        <w:t>;</w:t>
      </w:r>
    </w:p>
    <w:p w:rsidR="00FF0153" w:rsidRPr="00F81E6A" w:rsidRDefault="00FF0153" w:rsidP="00A32064">
      <w:pPr>
        <w:pStyle w:val="Elenco"/>
        <w:numPr>
          <w:ilvl w:val="0"/>
          <w:numId w:val="9"/>
        </w:numPr>
        <w:tabs>
          <w:tab w:val="clear" w:pos="851"/>
        </w:tabs>
        <w:ind w:left="1701"/>
      </w:pPr>
      <w:r w:rsidRPr="00F81E6A">
        <w:t>Input: nessuno</w:t>
      </w:r>
      <w:r w:rsidR="00442FEE">
        <w:t>;</w:t>
      </w:r>
    </w:p>
    <w:p w:rsidR="00FF0153" w:rsidRPr="00F81E6A" w:rsidRDefault="00FF0153" w:rsidP="00A32064">
      <w:pPr>
        <w:pStyle w:val="Elenco"/>
        <w:numPr>
          <w:ilvl w:val="0"/>
          <w:numId w:val="9"/>
        </w:numPr>
        <w:tabs>
          <w:tab w:val="clear" w:pos="851"/>
        </w:tabs>
        <w:ind w:left="1701"/>
      </w:pPr>
      <w:r w:rsidRPr="00F81E6A">
        <w:t>Risultati attesi: apertura interfaccia contenente i fumetti</w:t>
      </w:r>
      <w:r w:rsidR="00442FEE">
        <w:t>;</w:t>
      </w:r>
    </w:p>
    <w:p w:rsidR="00FF0153" w:rsidRPr="0021070C" w:rsidRDefault="00FF0153" w:rsidP="00761C5C">
      <w:pPr>
        <w:pStyle w:val="TestoNormaleBasatosuLivello11"/>
        <w:ind w:left="851"/>
      </w:pPr>
      <w:r w:rsidRPr="008758E5">
        <w:rPr>
          <w:b/>
        </w:rPr>
        <w:t>Test 1.</w:t>
      </w:r>
      <w:r w:rsidR="002D52EB">
        <w:rPr>
          <w:b/>
        </w:rPr>
        <w:t>4</w:t>
      </w:r>
      <w:r w:rsidR="00D85B59">
        <w:t>:</w:t>
      </w:r>
      <w:r w:rsidRPr="0021070C">
        <w:t xml:space="preserve"> </w:t>
      </w:r>
      <w:r w:rsidR="00D85B59">
        <w:t>A</w:t>
      </w:r>
      <w:r w:rsidRPr="0021070C">
        <w:t xml:space="preserve">pertura pagina gestione </w:t>
      </w:r>
      <w:r w:rsidR="002D52EB">
        <w:t>cli</w:t>
      </w:r>
      <w:r w:rsidRPr="0021070C">
        <w:t>enti</w:t>
      </w:r>
      <w:r w:rsidR="00442FEE">
        <w:t>:</w:t>
      </w:r>
    </w:p>
    <w:p w:rsidR="00FF0153" w:rsidRPr="00F81E6A" w:rsidRDefault="00D85B59" w:rsidP="00303799">
      <w:pPr>
        <w:pStyle w:val="Elenco"/>
        <w:numPr>
          <w:ilvl w:val="0"/>
          <w:numId w:val="10"/>
        </w:numPr>
        <w:tabs>
          <w:tab w:val="clear" w:pos="851"/>
        </w:tabs>
        <w:ind w:left="1701"/>
      </w:pPr>
      <w:r>
        <w:t>A</w:t>
      </w:r>
      <w:r w:rsidR="00FF0153" w:rsidRPr="00F81E6A">
        <w:t xml:space="preserve">zione svolta: click sul pulsante gestione </w:t>
      </w:r>
      <w:r w:rsidR="002D52EB">
        <w:t>cli</w:t>
      </w:r>
      <w:r w:rsidR="00FF0153" w:rsidRPr="00F81E6A">
        <w:t>enti</w:t>
      </w:r>
      <w:r w:rsidR="00442FEE">
        <w:t>;</w:t>
      </w:r>
    </w:p>
    <w:p w:rsidR="00FF0153" w:rsidRPr="00F81E6A" w:rsidRDefault="00D85B59" w:rsidP="00303799">
      <w:pPr>
        <w:pStyle w:val="Elenco"/>
        <w:numPr>
          <w:ilvl w:val="0"/>
          <w:numId w:val="10"/>
        </w:numPr>
        <w:tabs>
          <w:tab w:val="clear" w:pos="851"/>
        </w:tabs>
        <w:ind w:left="1701"/>
      </w:pPr>
      <w:r>
        <w:t>S</w:t>
      </w:r>
      <w:r w:rsidR="00FF0153" w:rsidRPr="00F81E6A">
        <w:t xml:space="preserve">tato di partenza: </w:t>
      </w:r>
      <w:r w:rsidR="002D52EB" w:rsidRPr="00F81E6A">
        <w:t>l’utente deve aver effettuato il login con credenziali del proprietario o del personale autorizzato</w:t>
      </w:r>
      <w:r w:rsidR="00442FEE">
        <w:t>;</w:t>
      </w:r>
    </w:p>
    <w:p w:rsidR="00FF0153" w:rsidRPr="00F81E6A" w:rsidRDefault="00FF0153" w:rsidP="00303799">
      <w:pPr>
        <w:pStyle w:val="Elenco"/>
        <w:numPr>
          <w:ilvl w:val="0"/>
          <w:numId w:val="10"/>
        </w:numPr>
        <w:tabs>
          <w:tab w:val="clear" w:pos="851"/>
        </w:tabs>
        <w:ind w:left="1701"/>
      </w:pPr>
      <w:r w:rsidRPr="00F81E6A">
        <w:t>Input: nessuno</w:t>
      </w:r>
      <w:r w:rsidR="00442FEE">
        <w:t>;</w:t>
      </w:r>
    </w:p>
    <w:p w:rsidR="00FF0153" w:rsidRPr="00F81E6A" w:rsidRDefault="00FF0153" w:rsidP="00303799">
      <w:pPr>
        <w:pStyle w:val="Elenco"/>
        <w:numPr>
          <w:ilvl w:val="0"/>
          <w:numId w:val="10"/>
        </w:numPr>
        <w:tabs>
          <w:tab w:val="clear" w:pos="851"/>
        </w:tabs>
        <w:ind w:left="1701"/>
      </w:pPr>
      <w:r w:rsidRPr="00F81E6A">
        <w:t xml:space="preserve">Risultati attesi: apertura interfaccia contenente i dati relativi alla gestione utenti </w:t>
      </w:r>
      <w:r w:rsidR="00442FEE">
        <w:t>;</w:t>
      </w:r>
    </w:p>
    <w:p w:rsidR="00FF0153" w:rsidRPr="0021070C" w:rsidRDefault="00FF0153" w:rsidP="00761C5C">
      <w:pPr>
        <w:pStyle w:val="TestoNormaleBasatosuLivello11"/>
        <w:ind w:left="851"/>
      </w:pPr>
      <w:r w:rsidRPr="008758E5">
        <w:rPr>
          <w:b/>
        </w:rPr>
        <w:t>Test 1.</w:t>
      </w:r>
      <w:r w:rsidR="002D52EB">
        <w:rPr>
          <w:b/>
        </w:rPr>
        <w:t>5</w:t>
      </w:r>
      <w:r w:rsidR="00D85B59">
        <w:t>:</w:t>
      </w:r>
      <w:r w:rsidRPr="0021070C">
        <w:t xml:space="preserve"> </w:t>
      </w:r>
      <w:r w:rsidR="00D85B59">
        <w:t>A</w:t>
      </w:r>
      <w:r w:rsidRPr="0021070C">
        <w:t>pertura pagina gestione prenotazion</w:t>
      </w:r>
      <w:r w:rsidR="00F166F5">
        <w:t>i</w:t>
      </w:r>
      <w:r w:rsidR="00442FEE">
        <w:t>:</w:t>
      </w:r>
    </w:p>
    <w:p w:rsidR="00FF0153" w:rsidRPr="00F81E6A" w:rsidRDefault="00D85B59" w:rsidP="00303799">
      <w:pPr>
        <w:pStyle w:val="Elenco"/>
        <w:numPr>
          <w:ilvl w:val="0"/>
          <w:numId w:val="11"/>
        </w:numPr>
        <w:tabs>
          <w:tab w:val="clear" w:pos="851"/>
        </w:tabs>
        <w:ind w:left="1701"/>
      </w:pPr>
      <w:r>
        <w:t>A</w:t>
      </w:r>
      <w:r w:rsidR="00FF0153" w:rsidRPr="00F81E6A">
        <w:t>zione svolta: click sul pulsante gestione prenotazione</w:t>
      </w:r>
      <w:r w:rsidR="00442FEE">
        <w:t>;</w:t>
      </w:r>
    </w:p>
    <w:p w:rsidR="00FF0153" w:rsidRPr="00F81E6A" w:rsidRDefault="00D85B59" w:rsidP="00303799">
      <w:pPr>
        <w:pStyle w:val="Elenco"/>
        <w:numPr>
          <w:ilvl w:val="0"/>
          <w:numId w:val="11"/>
        </w:numPr>
        <w:tabs>
          <w:tab w:val="clear" w:pos="851"/>
        </w:tabs>
        <w:ind w:left="1701"/>
      </w:pPr>
      <w:r>
        <w:t>S</w:t>
      </w:r>
      <w:r w:rsidR="00FF0153" w:rsidRPr="00F81E6A">
        <w:t>tato di partenza: l’utente deve aver effettuato il login con credenziali del proprietar</w:t>
      </w:r>
      <w:r w:rsidR="00442FEE">
        <w:t>io o del personale autorizzato;</w:t>
      </w:r>
    </w:p>
    <w:p w:rsidR="00FF0153" w:rsidRPr="00F81E6A" w:rsidRDefault="00FF0153" w:rsidP="00303799">
      <w:pPr>
        <w:pStyle w:val="Elenco"/>
        <w:numPr>
          <w:ilvl w:val="0"/>
          <w:numId w:val="11"/>
        </w:numPr>
        <w:tabs>
          <w:tab w:val="clear" w:pos="851"/>
        </w:tabs>
        <w:ind w:left="1701"/>
      </w:pPr>
      <w:r w:rsidRPr="00F81E6A">
        <w:t>Input: nessuno</w:t>
      </w:r>
      <w:r w:rsidR="00442FEE">
        <w:t>;</w:t>
      </w:r>
    </w:p>
    <w:p w:rsidR="00FF0153" w:rsidRDefault="00FF0153" w:rsidP="00303799">
      <w:pPr>
        <w:pStyle w:val="Elenco"/>
        <w:numPr>
          <w:ilvl w:val="0"/>
          <w:numId w:val="11"/>
        </w:numPr>
        <w:tabs>
          <w:tab w:val="clear" w:pos="851"/>
        </w:tabs>
        <w:ind w:left="1701"/>
      </w:pPr>
      <w:r>
        <w:t>Risultati attesi: apertura interfaccia contenente i dati relativi alle prenotazioni</w:t>
      </w:r>
      <w:r w:rsidR="00442FEE">
        <w:t>;</w:t>
      </w:r>
    </w:p>
    <w:p w:rsidR="0021070C" w:rsidRDefault="0021070C" w:rsidP="0021070C">
      <w:pPr>
        <w:pStyle w:val="TestoNormaleBasatosuLivello11"/>
        <w:ind w:left="851"/>
      </w:pPr>
      <w:r w:rsidRPr="008758E5">
        <w:rPr>
          <w:b/>
        </w:rPr>
        <w:t>Test 1.</w:t>
      </w:r>
      <w:r w:rsidR="006C3DE4">
        <w:rPr>
          <w:b/>
        </w:rPr>
        <w:t>6</w:t>
      </w:r>
      <w:r w:rsidR="00D85B59">
        <w:t>:</w:t>
      </w:r>
      <w:r>
        <w:t xml:space="preserve"> </w:t>
      </w:r>
      <w:r w:rsidR="00D85B59">
        <w:t>A</w:t>
      </w:r>
      <w:r>
        <w:t>pertura pagina logout</w:t>
      </w:r>
      <w:r w:rsidR="00442FEE">
        <w:t>:</w:t>
      </w:r>
    </w:p>
    <w:p w:rsidR="0021070C" w:rsidRDefault="00D85B59" w:rsidP="00303799">
      <w:pPr>
        <w:pStyle w:val="Elenco"/>
        <w:numPr>
          <w:ilvl w:val="0"/>
          <w:numId w:val="13"/>
        </w:numPr>
        <w:tabs>
          <w:tab w:val="clear" w:pos="851"/>
        </w:tabs>
        <w:ind w:left="1701"/>
      </w:pPr>
      <w:r>
        <w:t>A</w:t>
      </w:r>
      <w:r w:rsidR="0021070C">
        <w:t xml:space="preserve">zione </w:t>
      </w:r>
      <w:r>
        <w:t>s</w:t>
      </w:r>
      <w:r w:rsidR="0021070C">
        <w:t>volta: click sul pulsante logout</w:t>
      </w:r>
      <w:r w:rsidR="00442FEE">
        <w:t>;</w:t>
      </w:r>
    </w:p>
    <w:p w:rsidR="0021070C" w:rsidRDefault="00D85B59" w:rsidP="00303799">
      <w:pPr>
        <w:pStyle w:val="Elenco"/>
        <w:numPr>
          <w:ilvl w:val="0"/>
          <w:numId w:val="13"/>
        </w:numPr>
        <w:tabs>
          <w:tab w:val="clear" w:pos="851"/>
        </w:tabs>
        <w:ind w:left="1701"/>
      </w:pPr>
      <w:r>
        <w:t>S</w:t>
      </w:r>
      <w:r w:rsidR="0021070C">
        <w:t>tato di partenza: l’utente</w:t>
      </w:r>
      <w:r w:rsidR="00442FEE">
        <w:t xml:space="preserve"> deve aver effettuato il login</w:t>
      </w:r>
      <w:r w:rsidR="00CA0551">
        <w:t xml:space="preserve"> (valido sia per utenti Back Office sia per utenti Front office)</w:t>
      </w:r>
      <w:r w:rsidR="00442FEE">
        <w:t>;</w:t>
      </w:r>
    </w:p>
    <w:p w:rsidR="00F166F5" w:rsidRDefault="0021070C" w:rsidP="00303799">
      <w:pPr>
        <w:pStyle w:val="Elenco"/>
        <w:numPr>
          <w:ilvl w:val="0"/>
          <w:numId w:val="13"/>
        </w:numPr>
        <w:tabs>
          <w:tab w:val="clear" w:pos="851"/>
        </w:tabs>
        <w:ind w:left="1701"/>
      </w:pPr>
      <w:r>
        <w:t>Input: nessuno</w:t>
      </w:r>
      <w:r w:rsidR="00442FEE">
        <w:t>;</w:t>
      </w:r>
    </w:p>
    <w:p w:rsidR="00F166F5" w:rsidRPr="00F166F5" w:rsidRDefault="0021070C" w:rsidP="00303799">
      <w:pPr>
        <w:pStyle w:val="Elenco"/>
        <w:numPr>
          <w:ilvl w:val="0"/>
          <w:numId w:val="13"/>
        </w:numPr>
        <w:tabs>
          <w:tab w:val="clear" w:pos="851"/>
        </w:tabs>
        <w:ind w:left="1701"/>
      </w:pPr>
      <w:r>
        <w:t>Risultati attesi: apertura pagina home con utente disconnesso</w:t>
      </w:r>
      <w:r w:rsidR="00442FEE">
        <w:t>;</w:t>
      </w:r>
    </w:p>
    <w:p w:rsidR="00F166F5" w:rsidRDefault="00F166F5" w:rsidP="00F166F5">
      <w:pPr>
        <w:autoSpaceDE w:val="0"/>
        <w:autoSpaceDN w:val="0"/>
        <w:adjustRightInd w:val="0"/>
        <w:spacing w:before="120" w:after="0" w:line="240" w:lineRule="auto"/>
        <w:ind w:left="851"/>
        <w:rPr>
          <w:rFonts w:ascii="Times New Roman" w:hAnsi="Times New Roman"/>
          <w:sz w:val="24"/>
          <w:szCs w:val="24"/>
          <w:lang w:eastAsia="it-IT"/>
        </w:rPr>
      </w:pPr>
      <w:r>
        <w:rPr>
          <w:rFonts w:cs="Calibri"/>
          <w:b/>
          <w:bCs/>
          <w:sz w:val="24"/>
          <w:szCs w:val="24"/>
          <w:lang w:eastAsia="it-IT"/>
        </w:rPr>
        <w:t>Test 1.7:</w:t>
      </w:r>
      <w:r>
        <w:rPr>
          <w:rFonts w:cs="Calibri"/>
          <w:sz w:val="24"/>
          <w:szCs w:val="24"/>
          <w:lang w:eastAsia="it-IT"/>
        </w:rPr>
        <w:t xml:space="preserve"> Apertura pagina gestione profilo utente:</w:t>
      </w:r>
    </w:p>
    <w:p w:rsidR="00F166F5" w:rsidRDefault="00F166F5" w:rsidP="00F166F5">
      <w:pPr>
        <w:autoSpaceDE w:val="0"/>
        <w:autoSpaceDN w:val="0"/>
        <w:adjustRightInd w:val="0"/>
        <w:spacing w:after="0" w:line="240" w:lineRule="auto"/>
        <w:ind w:left="1701" w:hanging="341"/>
        <w:rPr>
          <w:rFonts w:ascii="Times New Roman" w:hAnsi="Times New Roman"/>
          <w:sz w:val="24"/>
          <w:szCs w:val="24"/>
          <w:lang w:eastAsia="it-IT"/>
        </w:rPr>
      </w:pPr>
      <w:r>
        <w:rPr>
          <w:rFonts w:cs="Calibri"/>
          <w:sz w:val="24"/>
          <w:szCs w:val="24"/>
          <w:lang w:eastAsia="it-IT"/>
        </w:rPr>
        <w:t>1.</w:t>
      </w:r>
      <w:r>
        <w:rPr>
          <w:rFonts w:cs="Calibri"/>
          <w:sz w:val="24"/>
          <w:szCs w:val="24"/>
          <w:lang w:eastAsia="it-IT"/>
        </w:rPr>
        <w:tab/>
        <w:t>Azione svolta: click sul pulsante gestione profilo;</w:t>
      </w:r>
    </w:p>
    <w:p w:rsidR="00F166F5" w:rsidRDefault="00F166F5" w:rsidP="00F166F5">
      <w:pPr>
        <w:autoSpaceDE w:val="0"/>
        <w:autoSpaceDN w:val="0"/>
        <w:adjustRightInd w:val="0"/>
        <w:spacing w:after="0" w:line="240" w:lineRule="auto"/>
        <w:ind w:left="1701" w:hanging="341"/>
        <w:rPr>
          <w:rFonts w:ascii="Times New Roman" w:hAnsi="Times New Roman"/>
          <w:sz w:val="24"/>
          <w:szCs w:val="24"/>
          <w:lang w:eastAsia="it-IT"/>
        </w:rPr>
      </w:pPr>
      <w:r>
        <w:rPr>
          <w:rFonts w:cs="Calibri"/>
          <w:sz w:val="24"/>
          <w:szCs w:val="24"/>
          <w:lang w:eastAsia="it-IT"/>
        </w:rPr>
        <w:t>2.</w:t>
      </w:r>
      <w:r>
        <w:rPr>
          <w:rFonts w:cs="Calibri"/>
          <w:sz w:val="24"/>
          <w:szCs w:val="24"/>
          <w:lang w:eastAsia="it-IT"/>
        </w:rPr>
        <w:tab/>
        <w:t xml:space="preserve">Stato di partenza: l’utente deve aver effettuato il login con credenziali </w:t>
      </w:r>
      <w:r w:rsidR="003D3E91">
        <w:rPr>
          <w:rFonts w:cs="Calibri"/>
          <w:sz w:val="24"/>
          <w:szCs w:val="24"/>
          <w:lang w:eastAsia="it-IT"/>
        </w:rPr>
        <w:t>da cliente</w:t>
      </w:r>
      <w:r>
        <w:rPr>
          <w:rFonts w:cs="Calibri"/>
          <w:sz w:val="24"/>
          <w:szCs w:val="24"/>
          <w:lang w:eastAsia="it-IT"/>
        </w:rPr>
        <w:t>;</w:t>
      </w:r>
    </w:p>
    <w:p w:rsidR="00F166F5" w:rsidRDefault="00F166F5" w:rsidP="00F166F5">
      <w:pPr>
        <w:autoSpaceDE w:val="0"/>
        <w:autoSpaceDN w:val="0"/>
        <w:adjustRightInd w:val="0"/>
        <w:spacing w:after="0" w:line="240" w:lineRule="auto"/>
        <w:ind w:left="1701" w:hanging="341"/>
        <w:rPr>
          <w:rFonts w:ascii="Times New Roman" w:hAnsi="Times New Roman"/>
          <w:sz w:val="24"/>
          <w:szCs w:val="24"/>
          <w:lang w:eastAsia="it-IT"/>
        </w:rPr>
      </w:pPr>
      <w:r>
        <w:rPr>
          <w:rFonts w:cs="Calibri"/>
          <w:sz w:val="24"/>
          <w:szCs w:val="24"/>
          <w:lang w:eastAsia="it-IT"/>
        </w:rPr>
        <w:t>3.</w:t>
      </w:r>
      <w:r>
        <w:rPr>
          <w:rFonts w:cs="Calibri"/>
          <w:sz w:val="24"/>
          <w:szCs w:val="24"/>
          <w:lang w:eastAsia="it-IT"/>
        </w:rPr>
        <w:tab/>
        <w:t xml:space="preserve">Input: </w:t>
      </w:r>
      <w:r w:rsidR="003D3E91">
        <w:rPr>
          <w:rFonts w:cs="Calibri"/>
          <w:sz w:val="24"/>
          <w:szCs w:val="24"/>
          <w:lang w:eastAsia="it-IT"/>
        </w:rPr>
        <w:t>nessuno</w:t>
      </w:r>
      <w:r>
        <w:rPr>
          <w:rFonts w:cs="Calibri"/>
          <w:sz w:val="24"/>
          <w:szCs w:val="24"/>
          <w:lang w:eastAsia="it-IT"/>
        </w:rPr>
        <w:t>;</w:t>
      </w:r>
    </w:p>
    <w:p w:rsidR="00B40A2D" w:rsidRPr="00F166F5" w:rsidRDefault="00F166F5" w:rsidP="00F166F5">
      <w:pPr>
        <w:autoSpaceDE w:val="0"/>
        <w:autoSpaceDN w:val="0"/>
        <w:adjustRightInd w:val="0"/>
        <w:spacing w:after="0" w:line="240" w:lineRule="auto"/>
        <w:ind w:left="1701" w:hanging="341"/>
        <w:rPr>
          <w:rFonts w:ascii="Times New Roman" w:hAnsi="Times New Roman"/>
          <w:sz w:val="24"/>
          <w:szCs w:val="24"/>
          <w:lang w:eastAsia="it-IT"/>
        </w:rPr>
      </w:pPr>
      <w:r>
        <w:rPr>
          <w:rFonts w:cs="Calibri"/>
          <w:sz w:val="24"/>
          <w:szCs w:val="24"/>
          <w:lang w:eastAsia="it-IT"/>
        </w:rPr>
        <w:t>4.</w:t>
      </w:r>
      <w:r>
        <w:rPr>
          <w:rFonts w:cs="Calibri"/>
          <w:sz w:val="24"/>
          <w:szCs w:val="24"/>
          <w:lang w:eastAsia="it-IT"/>
        </w:rPr>
        <w:tab/>
        <w:t>Risultati attesi: apertura interfaccia contenente i dati relativi al profilo utente;</w:t>
      </w:r>
      <w:r>
        <w:rPr>
          <w:rFonts w:cs="Calibri"/>
          <w:sz w:val="24"/>
          <w:szCs w:val="24"/>
          <w:lang w:eastAsia="it-IT"/>
        </w:rPr>
        <w:br/>
      </w:r>
      <w:r w:rsidR="00C2152D">
        <w:br/>
      </w:r>
    </w:p>
    <w:p w:rsidR="008758E5" w:rsidRDefault="0021070C" w:rsidP="002F3730">
      <w:pPr>
        <w:pStyle w:val="Livello11"/>
      </w:pPr>
      <w:r>
        <w:t>Numero catena: 2</w:t>
      </w:r>
      <w:r w:rsidR="002F3730">
        <w:br/>
      </w:r>
    </w:p>
    <w:p w:rsidR="0021070C" w:rsidRDefault="0021070C" w:rsidP="00303799">
      <w:pPr>
        <w:pStyle w:val="Elenco"/>
        <w:numPr>
          <w:ilvl w:val="0"/>
          <w:numId w:val="38"/>
        </w:numPr>
      </w:pPr>
      <w:r>
        <w:t xml:space="preserve">Nome catena: </w:t>
      </w:r>
      <w:r w:rsidR="0048155A">
        <w:t>L</w:t>
      </w:r>
      <w:r>
        <w:t>ogin</w:t>
      </w:r>
      <w:r w:rsidR="008758E5">
        <w:t>;</w:t>
      </w:r>
    </w:p>
    <w:p w:rsidR="0021070C" w:rsidRDefault="0021070C" w:rsidP="00303799">
      <w:pPr>
        <w:pStyle w:val="Elenco"/>
        <w:numPr>
          <w:ilvl w:val="0"/>
          <w:numId w:val="38"/>
        </w:numPr>
      </w:pPr>
      <w:r>
        <w:t xml:space="preserve">Requisito di riferimento: </w:t>
      </w:r>
      <w:r w:rsidRPr="00661C07">
        <w:t>RFBO01</w:t>
      </w:r>
      <w:r w:rsidR="008758E5">
        <w:t>;</w:t>
      </w:r>
      <w:r>
        <w:t xml:space="preserve"> </w:t>
      </w:r>
    </w:p>
    <w:p w:rsidR="002F3730" w:rsidRDefault="0021070C" w:rsidP="00303799">
      <w:pPr>
        <w:pStyle w:val="Elenco"/>
        <w:numPr>
          <w:ilvl w:val="0"/>
          <w:numId w:val="38"/>
        </w:numPr>
      </w:pPr>
      <w:r>
        <w:t>Obiettivi: verificare la corretta autenticazione dei clienti</w:t>
      </w:r>
      <w:r w:rsidR="008758E5">
        <w:t>;</w:t>
      </w:r>
      <w:r w:rsidR="002F3730">
        <w:br/>
      </w:r>
    </w:p>
    <w:p w:rsidR="002F3730" w:rsidRDefault="002F3730">
      <w:pPr>
        <w:spacing w:after="0" w:line="240" w:lineRule="auto"/>
        <w:rPr>
          <w:sz w:val="24"/>
          <w:szCs w:val="24"/>
        </w:rPr>
      </w:pPr>
      <w:r>
        <w:br w:type="page"/>
      </w:r>
    </w:p>
    <w:p w:rsidR="0021070C" w:rsidRDefault="0021070C" w:rsidP="0021070C">
      <w:pPr>
        <w:pStyle w:val="TestoNormaleBasatosuLivello11"/>
        <w:ind w:left="851"/>
      </w:pPr>
      <w:r w:rsidRPr="008758E5">
        <w:rPr>
          <w:b/>
        </w:rPr>
        <w:t>Test 2.1</w:t>
      </w:r>
      <w:r w:rsidR="0048155A">
        <w:t>:</w:t>
      </w:r>
      <w:r>
        <w:t xml:space="preserve"> </w:t>
      </w:r>
      <w:r w:rsidR="0048155A">
        <w:t>I</w:t>
      </w:r>
      <w:r>
        <w:t>nserimento credenziali corrette</w:t>
      </w:r>
      <w:r w:rsidR="008758E5">
        <w:t>:</w:t>
      </w:r>
    </w:p>
    <w:p w:rsidR="0021070C" w:rsidRDefault="0048155A" w:rsidP="00303799">
      <w:pPr>
        <w:pStyle w:val="Elenco"/>
        <w:numPr>
          <w:ilvl w:val="0"/>
          <w:numId w:val="14"/>
        </w:numPr>
        <w:tabs>
          <w:tab w:val="clear" w:pos="851"/>
        </w:tabs>
        <w:ind w:left="1701"/>
      </w:pPr>
      <w:r>
        <w:t>A</w:t>
      </w:r>
      <w:r w:rsidR="0021070C">
        <w:t>zione svolta: click sul pulsante login</w:t>
      </w:r>
      <w:r w:rsidR="008758E5">
        <w:t>;</w:t>
      </w:r>
    </w:p>
    <w:p w:rsidR="0021070C" w:rsidRDefault="0048155A" w:rsidP="00303799">
      <w:pPr>
        <w:pStyle w:val="Elenco"/>
        <w:numPr>
          <w:ilvl w:val="0"/>
          <w:numId w:val="14"/>
        </w:numPr>
        <w:tabs>
          <w:tab w:val="clear" w:pos="851"/>
        </w:tabs>
        <w:ind w:left="1701"/>
      </w:pPr>
      <w:r>
        <w:t>S</w:t>
      </w:r>
      <w:r w:rsidR="0021070C">
        <w:t>tato di partenza:</w:t>
      </w:r>
      <w:r w:rsidR="008758E5">
        <w:t xml:space="preserve"> </w:t>
      </w:r>
      <w:r w:rsidR="00B9683D">
        <w:t>interfaccia di login</w:t>
      </w:r>
      <w:r w:rsidR="008758E5">
        <w:t>;</w:t>
      </w:r>
    </w:p>
    <w:p w:rsidR="0021070C" w:rsidRDefault="0021070C" w:rsidP="00303799">
      <w:pPr>
        <w:pStyle w:val="Elenco"/>
        <w:numPr>
          <w:ilvl w:val="0"/>
          <w:numId w:val="14"/>
        </w:numPr>
        <w:tabs>
          <w:tab w:val="clear" w:pos="851"/>
        </w:tabs>
        <w:ind w:left="1701"/>
      </w:pPr>
      <w:r>
        <w:t>Input: nome utente e password</w:t>
      </w:r>
      <w:r w:rsidR="008E5EC4">
        <w:t xml:space="preserve"> (valido sia per utenti Back Office sia per utenti Front office)</w:t>
      </w:r>
      <w:r w:rsidR="008758E5">
        <w:t>;</w:t>
      </w:r>
    </w:p>
    <w:p w:rsidR="0021070C" w:rsidRDefault="0021070C" w:rsidP="00303799">
      <w:pPr>
        <w:pStyle w:val="Elenco"/>
        <w:numPr>
          <w:ilvl w:val="0"/>
          <w:numId w:val="14"/>
        </w:numPr>
        <w:tabs>
          <w:tab w:val="clear" w:pos="851"/>
        </w:tabs>
        <w:ind w:left="1701"/>
      </w:pPr>
      <w:r>
        <w:t>Risultati attesi: reindirizzamento alla pagina principale con utente loggato</w:t>
      </w:r>
      <w:r w:rsidR="008758E5">
        <w:t>;</w:t>
      </w:r>
    </w:p>
    <w:p w:rsidR="0021070C" w:rsidRDefault="0021070C" w:rsidP="0021070C">
      <w:pPr>
        <w:pStyle w:val="TestoNormaleBasatosuLivello11"/>
        <w:ind w:left="851"/>
      </w:pPr>
      <w:r w:rsidRPr="008758E5">
        <w:rPr>
          <w:b/>
        </w:rPr>
        <w:t>Test 2.2</w:t>
      </w:r>
      <w:r w:rsidR="0048155A">
        <w:t>:</w:t>
      </w:r>
      <w:r>
        <w:t xml:space="preserve"> </w:t>
      </w:r>
      <w:r w:rsidR="0048155A">
        <w:t>I</w:t>
      </w:r>
      <w:r>
        <w:t>nserimento credenziali errate</w:t>
      </w:r>
      <w:r w:rsidR="008758E5">
        <w:t>:</w:t>
      </w:r>
    </w:p>
    <w:p w:rsidR="0021070C" w:rsidRDefault="0048155A" w:rsidP="00303799">
      <w:pPr>
        <w:pStyle w:val="Elenco"/>
        <w:numPr>
          <w:ilvl w:val="0"/>
          <w:numId w:val="12"/>
        </w:numPr>
        <w:tabs>
          <w:tab w:val="clear" w:pos="851"/>
        </w:tabs>
        <w:ind w:left="1701"/>
      </w:pPr>
      <w:r>
        <w:t>A</w:t>
      </w:r>
      <w:r w:rsidR="0021070C">
        <w:t>zione svolta: click sul pulsante login</w:t>
      </w:r>
      <w:r w:rsidR="008758E5">
        <w:t>;</w:t>
      </w:r>
    </w:p>
    <w:p w:rsidR="0021070C" w:rsidRDefault="0048155A" w:rsidP="00303799">
      <w:pPr>
        <w:pStyle w:val="Elenco"/>
        <w:numPr>
          <w:ilvl w:val="0"/>
          <w:numId w:val="12"/>
        </w:numPr>
        <w:tabs>
          <w:tab w:val="clear" w:pos="851"/>
        </w:tabs>
        <w:ind w:left="1701"/>
      </w:pPr>
      <w:r>
        <w:t>S</w:t>
      </w:r>
      <w:r w:rsidR="008758E5">
        <w:t xml:space="preserve">tato di partenza: </w:t>
      </w:r>
      <w:r w:rsidR="008E5EC4">
        <w:t>interaccia di login</w:t>
      </w:r>
      <w:r w:rsidR="008758E5">
        <w:t>;</w:t>
      </w:r>
    </w:p>
    <w:p w:rsidR="0021070C" w:rsidRDefault="0021070C" w:rsidP="00303799">
      <w:pPr>
        <w:pStyle w:val="Elenco"/>
        <w:numPr>
          <w:ilvl w:val="0"/>
          <w:numId w:val="12"/>
        </w:numPr>
        <w:tabs>
          <w:tab w:val="clear" w:pos="851"/>
        </w:tabs>
        <w:ind w:left="1701"/>
      </w:pPr>
      <w:r>
        <w:t>Input: nome utente e password</w:t>
      </w:r>
      <w:r w:rsidR="008E5EC4">
        <w:t xml:space="preserve"> (valido sia per utenti Back Office sia per utenti Front office)</w:t>
      </w:r>
      <w:r w:rsidR="008758E5">
        <w:t>;</w:t>
      </w:r>
    </w:p>
    <w:p w:rsidR="00C2152D" w:rsidRDefault="0021070C" w:rsidP="00303799">
      <w:pPr>
        <w:pStyle w:val="Elenco"/>
        <w:numPr>
          <w:ilvl w:val="0"/>
          <w:numId w:val="12"/>
        </w:numPr>
        <w:tabs>
          <w:tab w:val="clear" w:pos="851"/>
        </w:tabs>
        <w:ind w:left="1701"/>
      </w:pPr>
      <w:r>
        <w:t>Risultati attesi: se il nome e la password non sono corrette, viene visualizzato un messaggio d’err</w:t>
      </w:r>
      <w:r w:rsidR="007D5991">
        <w:t>ore e reindirizzamento a pagina principale in modalità visitatore</w:t>
      </w:r>
      <w:r w:rsidR="008758E5">
        <w:t>;</w:t>
      </w:r>
      <w:r w:rsidR="00C2152D">
        <w:br/>
      </w:r>
      <w:r w:rsidR="00C2152D">
        <w:br/>
      </w:r>
    </w:p>
    <w:p w:rsidR="008758E5" w:rsidRDefault="0021070C" w:rsidP="002F3730">
      <w:pPr>
        <w:pStyle w:val="Livello11"/>
      </w:pPr>
      <w:r>
        <w:t>Numero catena: 3</w:t>
      </w:r>
      <w:r w:rsidR="002F3730">
        <w:br/>
      </w:r>
    </w:p>
    <w:p w:rsidR="0021070C" w:rsidRDefault="0021070C" w:rsidP="00303799">
      <w:pPr>
        <w:pStyle w:val="Elenco"/>
        <w:numPr>
          <w:ilvl w:val="0"/>
          <w:numId w:val="15"/>
        </w:numPr>
      </w:pPr>
      <w:r>
        <w:t>Nome catena: registrazione</w:t>
      </w:r>
      <w:r w:rsidR="008758E5">
        <w:t>;</w:t>
      </w:r>
    </w:p>
    <w:p w:rsidR="0021070C" w:rsidRDefault="0021070C" w:rsidP="00303799">
      <w:pPr>
        <w:pStyle w:val="Elenco"/>
        <w:numPr>
          <w:ilvl w:val="0"/>
          <w:numId w:val="15"/>
        </w:numPr>
      </w:pPr>
      <w:r>
        <w:t>Requisito di riferimento: RFFO12</w:t>
      </w:r>
      <w:r w:rsidR="008758E5">
        <w:t>;</w:t>
      </w:r>
    </w:p>
    <w:p w:rsidR="008758E5" w:rsidRDefault="0021070C" w:rsidP="00303799">
      <w:pPr>
        <w:pStyle w:val="Elenco"/>
        <w:numPr>
          <w:ilvl w:val="0"/>
          <w:numId w:val="15"/>
        </w:numPr>
      </w:pPr>
      <w:r>
        <w:t>Obiettivi: verificare il corretto funzionamento della registrazione dei clienti</w:t>
      </w:r>
      <w:r w:rsidR="008758E5">
        <w:t>;</w:t>
      </w:r>
    </w:p>
    <w:p w:rsidR="0021070C" w:rsidRDefault="00B9683D" w:rsidP="0021070C">
      <w:pPr>
        <w:pStyle w:val="TestoNormaleBasatosuLivello11"/>
        <w:ind w:left="851"/>
      </w:pPr>
      <w:r>
        <w:rPr>
          <w:b/>
        </w:rPr>
        <w:t>Test 3</w:t>
      </w:r>
      <w:r w:rsidR="0021070C" w:rsidRPr="008758E5">
        <w:rPr>
          <w:b/>
        </w:rPr>
        <w:t>.1</w:t>
      </w:r>
      <w:r w:rsidR="0048155A">
        <w:t>:</w:t>
      </w:r>
      <w:r w:rsidR="0021070C">
        <w:t xml:space="preserve"> </w:t>
      </w:r>
      <w:r w:rsidR="0048155A">
        <w:t>I</w:t>
      </w:r>
      <w:r w:rsidR="0021070C">
        <w:t xml:space="preserve">nserimento credenziali </w:t>
      </w:r>
      <w:r w:rsidR="00592AF5">
        <w:t>e dati utente correttamente registrati</w:t>
      </w:r>
      <w:r w:rsidR="00B40A2D">
        <w:t>:</w:t>
      </w:r>
    </w:p>
    <w:p w:rsidR="0021070C" w:rsidRDefault="0048155A" w:rsidP="00303799">
      <w:pPr>
        <w:pStyle w:val="Elenco"/>
        <w:numPr>
          <w:ilvl w:val="0"/>
          <w:numId w:val="16"/>
        </w:numPr>
        <w:tabs>
          <w:tab w:val="clear" w:pos="851"/>
        </w:tabs>
        <w:ind w:left="1701"/>
      </w:pPr>
      <w:r>
        <w:t>A</w:t>
      </w:r>
      <w:r w:rsidR="0021070C">
        <w:t>zione svolta: click sul pulsante registrazione</w:t>
      </w:r>
      <w:r w:rsidR="00B40A2D">
        <w:t>;</w:t>
      </w:r>
    </w:p>
    <w:p w:rsidR="0021070C" w:rsidRDefault="0048155A" w:rsidP="00303799">
      <w:pPr>
        <w:pStyle w:val="Elenco"/>
        <w:numPr>
          <w:ilvl w:val="0"/>
          <w:numId w:val="16"/>
        </w:numPr>
        <w:tabs>
          <w:tab w:val="clear" w:pos="851"/>
        </w:tabs>
        <w:ind w:left="1701"/>
      </w:pPr>
      <w:r>
        <w:t>S</w:t>
      </w:r>
      <w:r w:rsidR="00B40A2D">
        <w:t xml:space="preserve">tato di partenza: </w:t>
      </w:r>
      <w:r w:rsidR="00B9683D">
        <w:t>interfaccia di registrazione</w:t>
      </w:r>
      <w:r w:rsidR="00B40A2D">
        <w:t>;</w:t>
      </w:r>
    </w:p>
    <w:p w:rsidR="0021070C" w:rsidRDefault="00B9683D" w:rsidP="00303799">
      <w:pPr>
        <w:pStyle w:val="Elenco"/>
        <w:numPr>
          <w:ilvl w:val="0"/>
          <w:numId w:val="16"/>
        </w:numPr>
        <w:tabs>
          <w:tab w:val="clear" w:pos="851"/>
        </w:tabs>
        <w:ind w:left="1701"/>
      </w:pPr>
      <w:r>
        <w:t xml:space="preserve">Input: nome utente, </w:t>
      </w:r>
      <w:r w:rsidR="0021070C">
        <w:t>password</w:t>
      </w:r>
      <w:r>
        <w:t xml:space="preserve"> e dati utente</w:t>
      </w:r>
      <w:r w:rsidR="00FF0BB4">
        <w:t>;</w:t>
      </w:r>
    </w:p>
    <w:p w:rsidR="0021070C" w:rsidRDefault="0021070C" w:rsidP="00303799">
      <w:pPr>
        <w:pStyle w:val="Elenco"/>
        <w:numPr>
          <w:ilvl w:val="0"/>
          <w:numId w:val="16"/>
        </w:numPr>
        <w:tabs>
          <w:tab w:val="clear" w:pos="851"/>
        </w:tabs>
        <w:ind w:left="1701"/>
      </w:pPr>
      <w:r>
        <w:t>Risultati attesi: messaggio di registrazione avvenuta con successo e accesso alla pagina principale con utente registrato (e loggato)</w:t>
      </w:r>
      <w:r w:rsidR="00FF0BB4">
        <w:t>;</w:t>
      </w:r>
    </w:p>
    <w:p w:rsidR="008758E5" w:rsidRDefault="008758E5" w:rsidP="008758E5">
      <w:pPr>
        <w:pStyle w:val="Elenco"/>
        <w:ind w:left="851"/>
      </w:pPr>
    </w:p>
    <w:p w:rsidR="008758E5" w:rsidRDefault="008758E5" w:rsidP="008758E5">
      <w:pPr>
        <w:pStyle w:val="Elenco"/>
        <w:ind w:left="851"/>
      </w:pPr>
    </w:p>
    <w:p w:rsidR="008758E5" w:rsidRDefault="0021070C" w:rsidP="001E6DE3">
      <w:pPr>
        <w:pStyle w:val="Livello11"/>
      </w:pPr>
      <w:r>
        <w:t>Numero catena: 4</w:t>
      </w:r>
      <w:r w:rsidR="001E6DE3">
        <w:br/>
      </w:r>
    </w:p>
    <w:p w:rsidR="0021070C" w:rsidRDefault="006823DA" w:rsidP="00303799">
      <w:pPr>
        <w:pStyle w:val="Elenco"/>
        <w:numPr>
          <w:ilvl w:val="0"/>
          <w:numId w:val="17"/>
        </w:numPr>
      </w:pPr>
      <w:r>
        <w:t>Nome catena: P</w:t>
      </w:r>
      <w:r w:rsidR="0021070C">
        <w:t>agina principale (home)</w:t>
      </w:r>
      <w:r w:rsidR="00C2152D">
        <w:t>;</w:t>
      </w:r>
    </w:p>
    <w:p w:rsidR="0021070C" w:rsidRDefault="0021070C" w:rsidP="00303799">
      <w:pPr>
        <w:pStyle w:val="Elenco"/>
        <w:numPr>
          <w:ilvl w:val="0"/>
          <w:numId w:val="17"/>
        </w:numPr>
      </w:pPr>
      <w:r>
        <w:t>Req</w:t>
      </w:r>
      <w:r w:rsidR="00B9683D">
        <w:t xml:space="preserve">uisito di riferimento: RFFO01, </w:t>
      </w:r>
      <w:r>
        <w:t>RFFO03, RFFO04, RFFO05, RFFO06, RFFO07</w:t>
      </w:r>
      <w:r w:rsidR="00C2152D">
        <w:t>;</w:t>
      </w:r>
    </w:p>
    <w:p w:rsidR="008758E5" w:rsidRDefault="0021070C" w:rsidP="00303799">
      <w:pPr>
        <w:pStyle w:val="Elenco"/>
        <w:numPr>
          <w:ilvl w:val="0"/>
          <w:numId w:val="17"/>
        </w:numPr>
      </w:pPr>
      <w:r>
        <w:t>Obiettivi: verificare il corretto funzionamento della pagina principale</w:t>
      </w:r>
      <w:r w:rsidR="00C2152D">
        <w:t>;</w:t>
      </w:r>
    </w:p>
    <w:p w:rsidR="0021070C" w:rsidRDefault="0021070C" w:rsidP="0021070C">
      <w:pPr>
        <w:pStyle w:val="TestoNormaleBasatosuLivello11"/>
        <w:ind w:left="851"/>
      </w:pPr>
      <w:r w:rsidRPr="00C2152D">
        <w:rPr>
          <w:b/>
        </w:rPr>
        <w:t>Test 4.1</w:t>
      </w:r>
      <w:r w:rsidR="0048155A">
        <w:t>: V</w:t>
      </w:r>
      <w:r>
        <w:t>isualizzare tutti i fumetti</w:t>
      </w:r>
      <w:r w:rsidR="00FF0BB4">
        <w:t>;</w:t>
      </w:r>
    </w:p>
    <w:p w:rsidR="0021070C" w:rsidRDefault="0048155A" w:rsidP="00303799">
      <w:pPr>
        <w:pStyle w:val="Elenco"/>
        <w:numPr>
          <w:ilvl w:val="0"/>
          <w:numId w:val="18"/>
        </w:numPr>
        <w:tabs>
          <w:tab w:val="clear" w:pos="851"/>
        </w:tabs>
        <w:ind w:left="1701"/>
      </w:pPr>
      <w:r>
        <w:t>A</w:t>
      </w:r>
      <w:r w:rsidR="00FF0BB4">
        <w:t>zione svolta: nessuna;</w:t>
      </w:r>
    </w:p>
    <w:p w:rsidR="0021070C" w:rsidRDefault="0048155A" w:rsidP="00303799">
      <w:pPr>
        <w:pStyle w:val="Elenco"/>
        <w:numPr>
          <w:ilvl w:val="0"/>
          <w:numId w:val="18"/>
        </w:numPr>
        <w:tabs>
          <w:tab w:val="clear" w:pos="851"/>
        </w:tabs>
        <w:ind w:left="1701"/>
      </w:pPr>
      <w:r>
        <w:t>S</w:t>
      </w:r>
      <w:r w:rsidR="00C2152D">
        <w:t xml:space="preserve">tato di partenza: </w:t>
      </w:r>
      <w:r w:rsidR="00B9683D">
        <w:t>pagina principale del Sistema</w:t>
      </w:r>
      <w:r w:rsidR="00C2152D">
        <w:t>;</w:t>
      </w:r>
    </w:p>
    <w:p w:rsidR="0021070C" w:rsidRDefault="0021070C" w:rsidP="00303799">
      <w:pPr>
        <w:pStyle w:val="Elenco"/>
        <w:numPr>
          <w:ilvl w:val="0"/>
          <w:numId w:val="18"/>
        </w:numPr>
        <w:tabs>
          <w:tab w:val="clear" w:pos="851"/>
        </w:tabs>
        <w:ind w:left="1701"/>
      </w:pPr>
      <w:r>
        <w:t>Input: nessuno</w:t>
      </w:r>
      <w:r w:rsidR="00C2152D">
        <w:t>;</w:t>
      </w:r>
    </w:p>
    <w:p w:rsidR="0021070C" w:rsidRDefault="0021070C" w:rsidP="00303799">
      <w:pPr>
        <w:pStyle w:val="Elenco"/>
        <w:numPr>
          <w:ilvl w:val="0"/>
          <w:numId w:val="18"/>
        </w:numPr>
        <w:tabs>
          <w:tab w:val="clear" w:pos="851"/>
        </w:tabs>
        <w:ind w:left="1701"/>
      </w:pPr>
      <w:r>
        <w:t>Risultati attesi: l’utente (anche ospite) può solamente visualizzare tutti i fumetti contenuti del DB</w:t>
      </w:r>
      <w:r w:rsidR="00C2152D">
        <w:t>;</w:t>
      </w:r>
    </w:p>
    <w:p w:rsidR="0021070C" w:rsidRDefault="0021070C" w:rsidP="0021070C">
      <w:pPr>
        <w:pStyle w:val="TestoNormaleBasatosuLivello11"/>
        <w:ind w:left="851"/>
      </w:pPr>
      <w:r w:rsidRPr="00C2152D">
        <w:rPr>
          <w:b/>
        </w:rPr>
        <w:t>Test 4.2</w:t>
      </w:r>
      <w:r w:rsidR="0048155A">
        <w:t>:</w:t>
      </w:r>
      <w:r>
        <w:t xml:space="preserve"> </w:t>
      </w:r>
      <w:r w:rsidR="0048155A">
        <w:t>A</w:t>
      </w:r>
      <w:r>
        <w:t>pertura di un singolo fumetto</w:t>
      </w:r>
      <w:r w:rsidR="00C2152D">
        <w:t>:</w:t>
      </w:r>
    </w:p>
    <w:p w:rsidR="0021070C" w:rsidRDefault="0048155A" w:rsidP="00303799">
      <w:pPr>
        <w:pStyle w:val="Elenco"/>
        <w:numPr>
          <w:ilvl w:val="0"/>
          <w:numId w:val="19"/>
        </w:numPr>
        <w:tabs>
          <w:tab w:val="clear" w:pos="851"/>
        </w:tabs>
        <w:ind w:left="1701"/>
      </w:pPr>
      <w:r>
        <w:t>A</w:t>
      </w:r>
      <w:r w:rsidR="0021070C">
        <w:t>zione svolt</w:t>
      </w:r>
      <w:r w:rsidR="00C2152D">
        <w:t>a: click sul fumetto desiderato;</w:t>
      </w:r>
    </w:p>
    <w:p w:rsidR="0021070C" w:rsidRDefault="0048155A" w:rsidP="00303799">
      <w:pPr>
        <w:pStyle w:val="Elenco"/>
        <w:numPr>
          <w:ilvl w:val="0"/>
          <w:numId w:val="19"/>
        </w:numPr>
        <w:tabs>
          <w:tab w:val="clear" w:pos="851"/>
        </w:tabs>
        <w:ind w:left="1701"/>
      </w:pPr>
      <w:r>
        <w:t>S</w:t>
      </w:r>
      <w:r w:rsidR="00C2152D">
        <w:t xml:space="preserve">tato di partenza: </w:t>
      </w:r>
      <w:r w:rsidR="00592AF5">
        <w:t>pagina principale del Sistema</w:t>
      </w:r>
      <w:r w:rsidR="00C2152D">
        <w:t>;</w:t>
      </w:r>
    </w:p>
    <w:p w:rsidR="0021070C" w:rsidRDefault="0021070C" w:rsidP="00303799">
      <w:pPr>
        <w:pStyle w:val="Elenco"/>
        <w:numPr>
          <w:ilvl w:val="0"/>
          <w:numId w:val="19"/>
        </w:numPr>
        <w:tabs>
          <w:tab w:val="clear" w:pos="851"/>
        </w:tabs>
        <w:ind w:left="1701"/>
      </w:pPr>
      <w:r>
        <w:t xml:space="preserve">Input: </w:t>
      </w:r>
      <w:r w:rsidR="00592AF5">
        <w:t>fumetto di cui si vuole visualizzare il dettaglio</w:t>
      </w:r>
      <w:r w:rsidR="00C2152D">
        <w:t>;</w:t>
      </w:r>
    </w:p>
    <w:p w:rsidR="0021070C" w:rsidRDefault="0021070C" w:rsidP="00303799">
      <w:pPr>
        <w:pStyle w:val="Elenco"/>
        <w:numPr>
          <w:ilvl w:val="0"/>
          <w:numId w:val="19"/>
        </w:numPr>
        <w:tabs>
          <w:tab w:val="clear" w:pos="851"/>
        </w:tabs>
        <w:ind w:left="1701"/>
      </w:pPr>
      <w:r>
        <w:t>Risultati attesi: apertura interfaccia singolo fumetto</w:t>
      </w:r>
      <w:r w:rsidR="00C2152D">
        <w:t>;</w:t>
      </w:r>
    </w:p>
    <w:p w:rsidR="0021070C" w:rsidRDefault="0021070C" w:rsidP="0021070C">
      <w:pPr>
        <w:pStyle w:val="TestoNormaleBasatosuLivello11"/>
        <w:ind w:left="851"/>
      </w:pPr>
      <w:r w:rsidRPr="00C2152D">
        <w:rPr>
          <w:b/>
        </w:rPr>
        <w:t>Test 4.3</w:t>
      </w:r>
      <w:r w:rsidR="0048155A">
        <w:t>:</w:t>
      </w:r>
      <w:r>
        <w:t xml:space="preserve"> </w:t>
      </w:r>
      <w:r w:rsidR="0048155A">
        <w:t>R</w:t>
      </w:r>
      <w:r>
        <w:t>icerca di un singolo fumetto</w:t>
      </w:r>
      <w:r w:rsidR="00C2152D">
        <w:t>:</w:t>
      </w:r>
    </w:p>
    <w:p w:rsidR="0021070C" w:rsidRDefault="0048155A" w:rsidP="00303799">
      <w:pPr>
        <w:pStyle w:val="Elenco"/>
        <w:numPr>
          <w:ilvl w:val="0"/>
          <w:numId w:val="20"/>
        </w:numPr>
        <w:tabs>
          <w:tab w:val="clear" w:pos="851"/>
        </w:tabs>
        <w:ind w:left="1701"/>
      </w:pPr>
      <w:r>
        <w:t>A</w:t>
      </w:r>
      <w:r w:rsidR="0021070C">
        <w:t>zione svolta: click sul pulsante cerca</w:t>
      </w:r>
      <w:r w:rsidR="00C2152D">
        <w:t>;</w:t>
      </w:r>
    </w:p>
    <w:p w:rsidR="0021070C" w:rsidRDefault="0048155A" w:rsidP="00303799">
      <w:pPr>
        <w:pStyle w:val="Elenco"/>
        <w:numPr>
          <w:ilvl w:val="0"/>
          <w:numId w:val="20"/>
        </w:numPr>
        <w:tabs>
          <w:tab w:val="clear" w:pos="851"/>
        </w:tabs>
        <w:ind w:left="1701"/>
      </w:pPr>
      <w:r>
        <w:t>S</w:t>
      </w:r>
      <w:r w:rsidR="00C2152D">
        <w:t xml:space="preserve">tato di partenza: </w:t>
      </w:r>
      <w:r w:rsidR="00592AF5">
        <w:t>pagina principale del Sistema</w:t>
      </w:r>
      <w:r w:rsidR="00C2152D">
        <w:t>;</w:t>
      </w:r>
    </w:p>
    <w:p w:rsidR="0021070C" w:rsidRDefault="0021070C" w:rsidP="00303799">
      <w:pPr>
        <w:pStyle w:val="Elenco"/>
        <w:numPr>
          <w:ilvl w:val="0"/>
          <w:numId w:val="20"/>
        </w:numPr>
        <w:tabs>
          <w:tab w:val="clear" w:pos="851"/>
        </w:tabs>
        <w:ind w:left="1701"/>
      </w:pPr>
      <w:r>
        <w:t xml:space="preserve">Input: </w:t>
      </w:r>
      <w:r w:rsidR="00592AF5">
        <w:t>titolo fumetto da ricercare</w:t>
      </w:r>
      <w:r w:rsidR="00C2152D">
        <w:t>;</w:t>
      </w:r>
    </w:p>
    <w:p w:rsidR="0021070C" w:rsidRDefault="0021070C" w:rsidP="00303799">
      <w:pPr>
        <w:pStyle w:val="Elenco"/>
        <w:numPr>
          <w:ilvl w:val="0"/>
          <w:numId w:val="20"/>
        </w:numPr>
        <w:tabs>
          <w:tab w:val="clear" w:pos="851"/>
        </w:tabs>
        <w:ind w:left="1701"/>
      </w:pPr>
      <w:r>
        <w:t>Risultati attesi: visualizzazione fumetto cercato oppure messaggio di errore nel caso il f</w:t>
      </w:r>
      <w:r w:rsidR="00C2152D">
        <w:t>umetto non venga trovato nel DB;</w:t>
      </w:r>
    </w:p>
    <w:p w:rsidR="0021070C" w:rsidRDefault="0021070C" w:rsidP="0021070C">
      <w:pPr>
        <w:pStyle w:val="TestoNormaleBasatosuLivello11"/>
        <w:ind w:left="851"/>
      </w:pPr>
      <w:r w:rsidRPr="00C2152D">
        <w:rPr>
          <w:b/>
        </w:rPr>
        <w:t>Test 4.4</w:t>
      </w:r>
      <w:r w:rsidR="0048155A">
        <w:t>:</w:t>
      </w:r>
      <w:r>
        <w:t xml:space="preserve"> </w:t>
      </w:r>
      <w:r w:rsidR="0048155A">
        <w:t>C</w:t>
      </w:r>
      <w:r>
        <w:t>ambio della modalità di ricerca</w:t>
      </w:r>
      <w:r w:rsidR="00C2152D">
        <w:t>:</w:t>
      </w:r>
    </w:p>
    <w:p w:rsidR="0021070C" w:rsidRDefault="0048155A" w:rsidP="00303799">
      <w:pPr>
        <w:pStyle w:val="Elenco"/>
        <w:numPr>
          <w:ilvl w:val="0"/>
          <w:numId w:val="21"/>
        </w:numPr>
        <w:tabs>
          <w:tab w:val="clear" w:pos="851"/>
        </w:tabs>
        <w:ind w:left="1701"/>
      </w:pPr>
      <w:r>
        <w:t>A</w:t>
      </w:r>
      <w:r w:rsidR="0021070C">
        <w:t>zione svolta</w:t>
      </w:r>
      <w:r w:rsidR="00C2152D">
        <w:t>: click sul tasto “cerca per”;</w:t>
      </w:r>
    </w:p>
    <w:p w:rsidR="0021070C" w:rsidRDefault="0048155A" w:rsidP="00303799">
      <w:pPr>
        <w:pStyle w:val="Elenco"/>
        <w:numPr>
          <w:ilvl w:val="0"/>
          <w:numId w:val="21"/>
        </w:numPr>
        <w:tabs>
          <w:tab w:val="clear" w:pos="851"/>
        </w:tabs>
        <w:ind w:left="1701"/>
      </w:pPr>
      <w:r>
        <w:t>S</w:t>
      </w:r>
      <w:r w:rsidR="00C2152D">
        <w:t xml:space="preserve">tato di partenza: </w:t>
      </w:r>
      <w:r w:rsidR="00592AF5">
        <w:t>pagina principale del Sistema</w:t>
      </w:r>
      <w:r w:rsidR="00C2152D">
        <w:t>;</w:t>
      </w:r>
    </w:p>
    <w:p w:rsidR="0021070C" w:rsidRDefault="0021070C" w:rsidP="00303799">
      <w:pPr>
        <w:pStyle w:val="Elenco"/>
        <w:numPr>
          <w:ilvl w:val="0"/>
          <w:numId w:val="21"/>
        </w:numPr>
        <w:tabs>
          <w:tab w:val="clear" w:pos="851"/>
        </w:tabs>
        <w:ind w:left="1701"/>
      </w:pPr>
      <w:r>
        <w:t xml:space="preserve">Input: </w:t>
      </w:r>
      <w:r w:rsidR="00592AF5">
        <w:t>scelta del criterio di ricerca: genere o autore</w:t>
      </w:r>
      <w:r w:rsidR="00C2152D">
        <w:t>;</w:t>
      </w:r>
    </w:p>
    <w:p w:rsidR="00592AF5" w:rsidRDefault="0021070C" w:rsidP="00303799">
      <w:pPr>
        <w:pStyle w:val="Elenco"/>
        <w:numPr>
          <w:ilvl w:val="0"/>
          <w:numId w:val="21"/>
        </w:numPr>
        <w:tabs>
          <w:tab w:val="clear" w:pos="851"/>
        </w:tabs>
        <w:ind w:left="1701"/>
      </w:pPr>
      <w:r>
        <w:t>Risultati attesi: apertura interfaccia in cui l’utente può scegliere</w:t>
      </w:r>
      <w:r w:rsidR="00C2152D">
        <w:t xml:space="preserve"> la diverse modalità di ricerca;</w:t>
      </w:r>
    </w:p>
    <w:p w:rsidR="00592AF5" w:rsidRDefault="00592AF5" w:rsidP="00592AF5">
      <w:pPr>
        <w:pStyle w:val="TestoNormaleBasatosuLivello11"/>
        <w:ind w:left="851"/>
      </w:pPr>
      <w:r w:rsidRPr="00C2152D">
        <w:rPr>
          <w:b/>
        </w:rPr>
        <w:t>Test 4.</w:t>
      </w:r>
      <w:r w:rsidR="00725663">
        <w:rPr>
          <w:b/>
        </w:rPr>
        <w:t>5</w:t>
      </w:r>
      <w:r>
        <w:t>: Ordinamento fumetti:</w:t>
      </w:r>
    </w:p>
    <w:p w:rsidR="00592AF5" w:rsidRDefault="00592AF5" w:rsidP="00303799">
      <w:pPr>
        <w:pStyle w:val="Elenco"/>
        <w:numPr>
          <w:ilvl w:val="0"/>
          <w:numId w:val="40"/>
        </w:numPr>
      </w:pPr>
      <w:r>
        <w:t>Azione svolta: click sul tasto “ordina per”;</w:t>
      </w:r>
    </w:p>
    <w:p w:rsidR="00592AF5" w:rsidRDefault="00592AF5" w:rsidP="00303799">
      <w:pPr>
        <w:pStyle w:val="Elenco"/>
        <w:numPr>
          <w:ilvl w:val="0"/>
          <w:numId w:val="40"/>
        </w:numPr>
      </w:pPr>
      <w:r>
        <w:t>Stato di partenza: pagina principale del Sistema;</w:t>
      </w:r>
    </w:p>
    <w:p w:rsidR="00592AF5" w:rsidRDefault="00592AF5" w:rsidP="00303799">
      <w:pPr>
        <w:pStyle w:val="Elenco"/>
        <w:numPr>
          <w:ilvl w:val="0"/>
          <w:numId w:val="40"/>
        </w:numPr>
      </w:pPr>
      <w:r>
        <w:t xml:space="preserve">Input: scelta del criterio di </w:t>
      </w:r>
      <w:r w:rsidR="00AD02AB">
        <w:t>ordinamento</w:t>
      </w:r>
      <w:r>
        <w:t xml:space="preserve">: </w:t>
      </w:r>
      <w:r w:rsidR="00AD02AB">
        <w:t xml:space="preserve">titolo, </w:t>
      </w:r>
      <w:r>
        <w:t>genere</w:t>
      </w:r>
      <w:r w:rsidR="00AD02AB">
        <w:t>,</w:t>
      </w:r>
      <w:r>
        <w:t xml:space="preserve"> </w:t>
      </w:r>
      <w:r w:rsidR="00AD02AB">
        <w:t>artista, editore, prezzo</w:t>
      </w:r>
      <w:r>
        <w:t>;</w:t>
      </w:r>
    </w:p>
    <w:p w:rsidR="001E6DE3" w:rsidRPr="00332287" w:rsidRDefault="00592AF5" w:rsidP="001E6DE3">
      <w:pPr>
        <w:pStyle w:val="Elenco"/>
        <w:ind w:left="1701"/>
      </w:pPr>
      <w:r>
        <w:t>Risultati attesi:</w:t>
      </w:r>
      <w:r w:rsidR="00AD02AB">
        <w:t xml:space="preserve"> visualizzazione dei fumetti ordinati secondo criterio prescelto</w:t>
      </w:r>
      <w:r>
        <w:t>;</w:t>
      </w:r>
      <w:r>
        <w:br/>
      </w:r>
    </w:p>
    <w:p w:rsidR="0021070C" w:rsidRDefault="0021070C" w:rsidP="00881696">
      <w:pPr>
        <w:pStyle w:val="Livello11"/>
      </w:pPr>
      <w:r>
        <w:t>Numero catena: 5</w:t>
      </w:r>
      <w:r w:rsidR="00B848FB">
        <w:br/>
      </w:r>
    </w:p>
    <w:p w:rsidR="0021070C" w:rsidRDefault="006823DA" w:rsidP="00303799">
      <w:pPr>
        <w:pStyle w:val="Elenco"/>
        <w:numPr>
          <w:ilvl w:val="0"/>
          <w:numId w:val="22"/>
        </w:numPr>
        <w:tabs>
          <w:tab w:val="clear" w:pos="851"/>
        </w:tabs>
      </w:pPr>
      <w:r>
        <w:t>Nome catena: P</w:t>
      </w:r>
      <w:r w:rsidR="0021070C">
        <w:t>rofilo utente</w:t>
      </w:r>
      <w:r w:rsidR="00C2152D">
        <w:t>;</w:t>
      </w:r>
    </w:p>
    <w:p w:rsidR="0021070C" w:rsidRDefault="0021070C" w:rsidP="00303799">
      <w:pPr>
        <w:pStyle w:val="Elenco"/>
        <w:numPr>
          <w:ilvl w:val="0"/>
          <w:numId w:val="22"/>
        </w:numPr>
      </w:pPr>
      <w:r>
        <w:t>Requisito di riferimento: RFFO12, RFFO13</w:t>
      </w:r>
      <w:r w:rsidR="00C2152D">
        <w:t>;</w:t>
      </w:r>
    </w:p>
    <w:p w:rsidR="00B848FB" w:rsidRDefault="0021070C" w:rsidP="00303799">
      <w:pPr>
        <w:pStyle w:val="Elenco"/>
        <w:numPr>
          <w:ilvl w:val="0"/>
          <w:numId w:val="22"/>
        </w:numPr>
      </w:pPr>
      <w:r>
        <w:t>Obiettivi: verificare il corretto funzionamento dell’area relativa alla modifica del profilo utente</w:t>
      </w:r>
      <w:r w:rsidR="00C2152D">
        <w:t>;</w:t>
      </w:r>
    </w:p>
    <w:p w:rsidR="0021070C" w:rsidRDefault="0021070C" w:rsidP="0021070C">
      <w:pPr>
        <w:pStyle w:val="TestoNormaleBasatosuLivello11"/>
        <w:ind w:left="851"/>
      </w:pPr>
      <w:r w:rsidRPr="00C2152D">
        <w:rPr>
          <w:b/>
        </w:rPr>
        <w:t>Test 5.1</w:t>
      </w:r>
      <w:r w:rsidR="0048155A">
        <w:t>: M</w:t>
      </w:r>
      <w:r>
        <w:t>odifica profilo utente</w:t>
      </w:r>
      <w:r w:rsidR="00C2152D">
        <w:t>:</w:t>
      </w:r>
    </w:p>
    <w:p w:rsidR="0021070C" w:rsidRDefault="0048155A" w:rsidP="00303799">
      <w:pPr>
        <w:pStyle w:val="Elenco"/>
        <w:numPr>
          <w:ilvl w:val="0"/>
          <w:numId w:val="23"/>
        </w:numPr>
        <w:tabs>
          <w:tab w:val="clear" w:pos="851"/>
        </w:tabs>
        <w:ind w:left="1701"/>
      </w:pPr>
      <w:r>
        <w:t>A</w:t>
      </w:r>
      <w:r w:rsidR="0021070C">
        <w:t>zione svolta: cli</w:t>
      </w:r>
      <w:r w:rsidR="00C2152D">
        <w:t>ck sul tasto “modifica profilo”;</w:t>
      </w:r>
    </w:p>
    <w:p w:rsidR="0021070C" w:rsidRDefault="0048155A" w:rsidP="00303799">
      <w:pPr>
        <w:pStyle w:val="Elenco"/>
        <w:numPr>
          <w:ilvl w:val="0"/>
          <w:numId w:val="23"/>
        </w:numPr>
        <w:tabs>
          <w:tab w:val="clear" w:pos="851"/>
        </w:tabs>
        <w:ind w:left="1701"/>
      </w:pPr>
      <w:r>
        <w:t>S</w:t>
      </w:r>
      <w:r w:rsidR="0021070C">
        <w:t>tato di partenz</w:t>
      </w:r>
      <w:r w:rsidR="00C2152D">
        <w:t>a: l’utente deve essere loggato</w:t>
      </w:r>
      <w:r w:rsidR="00E24279">
        <w:t xml:space="preserve"> con credenziali da cliente</w:t>
      </w:r>
      <w:r w:rsidR="00C2152D">
        <w:t>;</w:t>
      </w:r>
    </w:p>
    <w:p w:rsidR="0021070C" w:rsidRDefault="0021070C" w:rsidP="00303799">
      <w:pPr>
        <w:pStyle w:val="Elenco"/>
        <w:numPr>
          <w:ilvl w:val="0"/>
          <w:numId w:val="23"/>
        </w:numPr>
        <w:tabs>
          <w:tab w:val="clear" w:pos="851"/>
        </w:tabs>
        <w:ind w:left="1701"/>
      </w:pPr>
      <w:r>
        <w:t xml:space="preserve">Input: </w:t>
      </w:r>
      <w:r w:rsidR="00E24279">
        <w:t>dati di modifica</w:t>
      </w:r>
      <w:r w:rsidR="00C2152D">
        <w:t>;</w:t>
      </w:r>
    </w:p>
    <w:p w:rsidR="0021070C" w:rsidRPr="00332287" w:rsidRDefault="0021070C" w:rsidP="00303799">
      <w:pPr>
        <w:pStyle w:val="Elenco"/>
        <w:numPr>
          <w:ilvl w:val="0"/>
          <w:numId w:val="23"/>
        </w:numPr>
        <w:tabs>
          <w:tab w:val="clear" w:pos="851"/>
        </w:tabs>
        <w:ind w:left="1701"/>
      </w:pPr>
      <w:r>
        <w:t>Risultati attesi: apertura interfaccia relativa al profilo utente</w:t>
      </w:r>
      <w:r w:rsidR="00C2152D">
        <w:t>;</w:t>
      </w:r>
    </w:p>
    <w:p w:rsidR="0021070C" w:rsidRDefault="0021070C" w:rsidP="0021070C">
      <w:pPr>
        <w:pStyle w:val="TestoNormaleBasatosuLivello11"/>
        <w:ind w:left="851"/>
      </w:pPr>
      <w:r w:rsidRPr="00C2152D">
        <w:rPr>
          <w:b/>
        </w:rPr>
        <w:t>Test 5.</w:t>
      </w:r>
      <w:r w:rsidR="00335B69">
        <w:rPr>
          <w:b/>
        </w:rPr>
        <w:t>2</w:t>
      </w:r>
      <w:r w:rsidR="0048155A">
        <w:t>:</w:t>
      </w:r>
      <w:r>
        <w:t xml:space="preserve"> </w:t>
      </w:r>
      <w:r w:rsidR="00AD5D44">
        <w:t>Avviso</w:t>
      </w:r>
      <w:r>
        <w:t xml:space="preserve"> di fumetto </w:t>
      </w:r>
      <w:r w:rsidR="00AD5D44">
        <w:t>disponibile</w:t>
      </w:r>
      <w:r w:rsidR="00C2152D">
        <w:t>:</w:t>
      </w:r>
    </w:p>
    <w:p w:rsidR="0021070C" w:rsidRDefault="0048155A" w:rsidP="00303799">
      <w:pPr>
        <w:pStyle w:val="Elenco"/>
        <w:numPr>
          <w:ilvl w:val="0"/>
          <w:numId w:val="24"/>
        </w:numPr>
        <w:tabs>
          <w:tab w:val="clear" w:pos="851"/>
        </w:tabs>
        <w:ind w:left="1701"/>
      </w:pPr>
      <w:r>
        <w:t>A</w:t>
      </w:r>
      <w:r w:rsidR="0021070C">
        <w:t>zione svol</w:t>
      </w:r>
      <w:r w:rsidR="00C2152D">
        <w:t xml:space="preserve">ta: click sul </w:t>
      </w:r>
      <w:r w:rsidR="00AD5D44">
        <w:t>link</w:t>
      </w:r>
      <w:r w:rsidR="00C2152D">
        <w:t xml:space="preserve"> “</w:t>
      </w:r>
      <w:r w:rsidR="00AD5D44">
        <w:t>avvisi</w:t>
      </w:r>
      <w:r w:rsidR="00C2152D">
        <w:t>”;</w:t>
      </w:r>
    </w:p>
    <w:p w:rsidR="0021070C" w:rsidRDefault="0048155A" w:rsidP="00303799">
      <w:pPr>
        <w:pStyle w:val="Elenco"/>
        <w:numPr>
          <w:ilvl w:val="0"/>
          <w:numId w:val="24"/>
        </w:numPr>
        <w:tabs>
          <w:tab w:val="clear" w:pos="851"/>
        </w:tabs>
        <w:ind w:left="1701"/>
      </w:pPr>
      <w:r>
        <w:t>S</w:t>
      </w:r>
      <w:r w:rsidR="0021070C">
        <w:t>tato di partenz</w:t>
      </w:r>
      <w:r w:rsidR="00C2152D">
        <w:t>a: l’utente deve essere loggato</w:t>
      </w:r>
      <w:r w:rsidR="00E24279">
        <w:t xml:space="preserve"> con credenziali da cliente</w:t>
      </w:r>
      <w:r w:rsidR="00C2152D">
        <w:t>;</w:t>
      </w:r>
    </w:p>
    <w:p w:rsidR="0021070C" w:rsidRDefault="0021070C" w:rsidP="00303799">
      <w:pPr>
        <w:pStyle w:val="Elenco"/>
        <w:numPr>
          <w:ilvl w:val="0"/>
          <w:numId w:val="24"/>
        </w:numPr>
        <w:tabs>
          <w:tab w:val="clear" w:pos="851"/>
        </w:tabs>
        <w:ind w:left="1701"/>
      </w:pPr>
      <w:r>
        <w:t>Input: nessuno</w:t>
      </w:r>
      <w:r w:rsidR="00C2152D">
        <w:t>;</w:t>
      </w:r>
    </w:p>
    <w:p w:rsidR="0021070C" w:rsidRDefault="0021070C" w:rsidP="00303799">
      <w:pPr>
        <w:pStyle w:val="Elenco"/>
        <w:numPr>
          <w:ilvl w:val="0"/>
          <w:numId w:val="24"/>
        </w:numPr>
        <w:tabs>
          <w:tab w:val="clear" w:pos="851"/>
        </w:tabs>
        <w:ind w:left="1701"/>
      </w:pPr>
      <w:r>
        <w:t xml:space="preserve">Risultati attesi: apertura </w:t>
      </w:r>
      <w:r w:rsidR="00AD5D44">
        <w:t>avviso</w:t>
      </w:r>
      <w:r>
        <w:t xml:space="preserve"> relativa al fumetto pronto</w:t>
      </w:r>
      <w:r w:rsidR="00C2152D">
        <w:t>;</w:t>
      </w:r>
    </w:p>
    <w:p w:rsidR="00AD5D44" w:rsidRDefault="00AD5D44">
      <w:pPr>
        <w:spacing w:after="0" w:line="240" w:lineRule="auto"/>
      </w:pPr>
    </w:p>
    <w:p w:rsidR="00267416" w:rsidRDefault="00267416" w:rsidP="00C2152D">
      <w:pPr>
        <w:pStyle w:val="Livello11"/>
      </w:pPr>
      <w:r>
        <w:t>Numero catena: 6</w:t>
      </w:r>
      <w:r w:rsidR="00B848FB">
        <w:br/>
      </w:r>
    </w:p>
    <w:p w:rsidR="00267416" w:rsidRDefault="00267416" w:rsidP="00303799">
      <w:pPr>
        <w:pStyle w:val="Elenco"/>
        <w:numPr>
          <w:ilvl w:val="0"/>
          <w:numId w:val="25"/>
        </w:numPr>
      </w:pPr>
      <w:r>
        <w:t xml:space="preserve">Nome catena: </w:t>
      </w:r>
      <w:r w:rsidR="00F465CF">
        <w:t>Inserimento e visualizzazione</w:t>
      </w:r>
      <w:r>
        <w:t xml:space="preserve"> </w:t>
      </w:r>
      <w:r w:rsidR="00F465CF">
        <w:t>prenotazioni</w:t>
      </w:r>
      <w:r>
        <w:t xml:space="preserve"> </w:t>
      </w:r>
      <w:r w:rsidR="00C2152D">
        <w:t>;</w:t>
      </w:r>
    </w:p>
    <w:p w:rsidR="00267416" w:rsidRDefault="00267416" w:rsidP="00303799">
      <w:pPr>
        <w:pStyle w:val="Elenco"/>
        <w:numPr>
          <w:ilvl w:val="0"/>
          <w:numId w:val="25"/>
        </w:numPr>
      </w:pPr>
      <w:r>
        <w:t xml:space="preserve">Requisito di riferimento: </w:t>
      </w:r>
      <w:r w:rsidR="005448F0">
        <w:t>RFFO08</w:t>
      </w:r>
      <w:r w:rsidR="00D40F58">
        <w:t xml:space="preserve">, </w:t>
      </w:r>
      <w:r w:rsidR="00D40F58" w:rsidRPr="008924A5">
        <w:t>RF</w:t>
      </w:r>
      <w:r w:rsidR="00D40F58">
        <w:t>FO</w:t>
      </w:r>
      <w:r w:rsidR="00D40F58" w:rsidRPr="008924A5">
        <w:t>09</w:t>
      </w:r>
      <w:r w:rsidR="00D40F58">
        <w:t xml:space="preserve">, </w:t>
      </w:r>
      <w:r w:rsidR="00D40F58" w:rsidRPr="008924A5">
        <w:t>RF</w:t>
      </w:r>
      <w:r w:rsidR="00D40F58">
        <w:t>FO</w:t>
      </w:r>
      <w:r w:rsidR="00D40F58" w:rsidRPr="008924A5">
        <w:t>10</w:t>
      </w:r>
      <w:r w:rsidR="00C2152D">
        <w:t>;</w:t>
      </w:r>
    </w:p>
    <w:p w:rsidR="00B848FB" w:rsidRDefault="00267416" w:rsidP="00303799">
      <w:pPr>
        <w:pStyle w:val="Elenco"/>
        <w:numPr>
          <w:ilvl w:val="0"/>
          <w:numId w:val="25"/>
        </w:numPr>
      </w:pPr>
      <w:r>
        <w:t>Obiettivi: verificare il c</w:t>
      </w:r>
      <w:r w:rsidR="00F465CF">
        <w:t xml:space="preserve">orretto funzionamento della funzione </w:t>
      </w:r>
      <w:r>
        <w:t xml:space="preserve">relativa alla </w:t>
      </w:r>
      <w:r w:rsidR="00F465CF">
        <w:t>creazione e visualizzazione delle prenotazioni</w:t>
      </w:r>
      <w:r w:rsidR="00C2152D">
        <w:t>;</w:t>
      </w:r>
    </w:p>
    <w:p w:rsidR="001E6DE3" w:rsidRDefault="001E6DE3">
      <w:pPr>
        <w:spacing w:after="0" w:line="240" w:lineRule="auto"/>
        <w:rPr>
          <w:b/>
          <w:sz w:val="24"/>
          <w:szCs w:val="24"/>
        </w:rPr>
      </w:pPr>
      <w:r>
        <w:rPr>
          <w:b/>
        </w:rPr>
        <w:br w:type="page"/>
      </w:r>
    </w:p>
    <w:p w:rsidR="00267416" w:rsidRDefault="00267416" w:rsidP="00B848FB">
      <w:pPr>
        <w:pStyle w:val="TestoNormaleBasatosuLivello11"/>
        <w:ind w:left="851"/>
      </w:pPr>
      <w:r w:rsidRPr="006E135D">
        <w:rPr>
          <w:b/>
        </w:rPr>
        <w:t>Test 6.1</w:t>
      </w:r>
      <w:r>
        <w:t>: Prenotazione fumetto</w:t>
      </w:r>
      <w:r w:rsidR="00C2152D">
        <w:t>:</w:t>
      </w:r>
    </w:p>
    <w:p w:rsidR="00267416" w:rsidRDefault="00267416" w:rsidP="00303799">
      <w:pPr>
        <w:pStyle w:val="Elenco"/>
        <w:numPr>
          <w:ilvl w:val="0"/>
          <w:numId w:val="26"/>
        </w:numPr>
        <w:tabs>
          <w:tab w:val="clear" w:pos="851"/>
        </w:tabs>
        <w:ind w:left="1701"/>
      </w:pPr>
      <w:r>
        <w:t>Azione sv</w:t>
      </w:r>
      <w:r w:rsidR="00C2152D">
        <w:t>olta: click sul tasto “prenota”;</w:t>
      </w:r>
    </w:p>
    <w:p w:rsidR="00267416" w:rsidRDefault="00267416" w:rsidP="00303799">
      <w:pPr>
        <w:pStyle w:val="Elenco"/>
        <w:numPr>
          <w:ilvl w:val="0"/>
          <w:numId w:val="26"/>
        </w:numPr>
        <w:tabs>
          <w:tab w:val="clear" w:pos="851"/>
        </w:tabs>
        <w:ind w:left="1701"/>
      </w:pPr>
      <w:r>
        <w:t>Stato di partenza: l’utente deve essere loggato</w:t>
      </w:r>
      <w:r w:rsidR="005448F0">
        <w:t xml:space="preserve"> con credenziali da cliente</w:t>
      </w:r>
      <w:r>
        <w:t xml:space="preserve"> e deve trovarsi nella pagina relativa al fu</w:t>
      </w:r>
      <w:r w:rsidR="00C2152D">
        <w:t>metto che si desidera prenotare;</w:t>
      </w:r>
    </w:p>
    <w:p w:rsidR="00267416" w:rsidRDefault="00267416" w:rsidP="00303799">
      <w:pPr>
        <w:pStyle w:val="Elenco"/>
        <w:numPr>
          <w:ilvl w:val="0"/>
          <w:numId w:val="26"/>
        </w:numPr>
        <w:tabs>
          <w:tab w:val="clear" w:pos="851"/>
        </w:tabs>
        <w:ind w:left="1701"/>
      </w:pPr>
      <w:r>
        <w:t>Input: nessuno</w:t>
      </w:r>
      <w:r w:rsidR="00C2152D">
        <w:t>;</w:t>
      </w:r>
    </w:p>
    <w:p w:rsidR="00267416" w:rsidRDefault="00267416" w:rsidP="00303799">
      <w:pPr>
        <w:pStyle w:val="Elenco"/>
        <w:numPr>
          <w:ilvl w:val="0"/>
          <w:numId w:val="26"/>
        </w:numPr>
        <w:tabs>
          <w:tab w:val="clear" w:pos="851"/>
        </w:tabs>
        <w:ind w:left="1701"/>
      </w:pPr>
      <w:r>
        <w:t>Risultati attesi: messaggio di avvenuta prenotazione</w:t>
      </w:r>
      <w:r w:rsidR="00C2152D">
        <w:t>;</w:t>
      </w:r>
    </w:p>
    <w:p w:rsidR="00A15A93" w:rsidRDefault="00A15A93" w:rsidP="00A15A93">
      <w:pPr>
        <w:pStyle w:val="TestoNormaleBasatosuLivello11"/>
        <w:ind w:left="851"/>
      </w:pPr>
      <w:r w:rsidRPr="006E135D">
        <w:rPr>
          <w:b/>
        </w:rPr>
        <w:t>Test 6.2</w:t>
      </w:r>
      <w:r>
        <w:t xml:space="preserve">: Visualizzazioni dati </w:t>
      </w:r>
      <w:r w:rsidR="00F465CF">
        <w:t>prenotazione</w:t>
      </w:r>
      <w:r w:rsidR="00C2152D">
        <w:t>:</w:t>
      </w:r>
    </w:p>
    <w:p w:rsidR="00A15A93" w:rsidRDefault="00A15A93" w:rsidP="00303799">
      <w:pPr>
        <w:pStyle w:val="Elenco"/>
        <w:numPr>
          <w:ilvl w:val="0"/>
          <w:numId w:val="27"/>
        </w:numPr>
        <w:tabs>
          <w:tab w:val="clear" w:pos="851"/>
        </w:tabs>
        <w:ind w:left="1701"/>
      </w:pPr>
      <w:r>
        <w:t>Azione</w:t>
      </w:r>
      <w:r w:rsidR="00C2152D">
        <w:t xml:space="preserve"> svolta: click sul tasto “info”;</w:t>
      </w:r>
    </w:p>
    <w:p w:rsidR="00A15A93" w:rsidRDefault="00A15A93" w:rsidP="00303799">
      <w:pPr>
        <w:pStyle w:val="Elenco"/>
        <w:numPr>
          <w:ilvl w:val="0"/>
          <w:numId w:val="27"/>
        </w:numPr>
        <w:tabs>
          <w:tab w:val="clear" w:pos="851"/>
        </w:tabs>
        <w:ind w:left="1701"/>
      </w:pPr>
      <w:r>
        <w:t>S</w:t>
      </w:r>
      <w:r w:rsidR="00C2152D">
        <w:t xml:space="preserve">tato di partenza: </w:t>
      </w:r>
      <w:r w:rsidR="004821FC">
        <w:t>l’utente deve essere loggato con credenziali da cliente</w:t>
      </w:r>
      <w:r w:rsidR="00C2152D">
        <w:t>;</w:t>
      </w:r>
    </w:p>
    <w:p w:rsidR="00A15A93" w:rsidRDefault="00A15A93" w:rsidP="00303799">
      <w:pPr>
        <w:pStyle w:val="Elenco"/>
        <w:numPr>
          <w:ilvl w:val="0"/>
          <w:numId w:val="27"/>
        </w:numPr>
        <w:tabs>
          <w:tab w:val="clear" w:pos="851"/>
        </w:tabs>
        <w:ind w:left="1701"/>
      </w:pPr>
      <w:r>
        <w:t xml:space="preserve">Input: </w:t>
      </w:r>
      <w:r w:rsidR="004821FC">
        <w:t>prenotazione scelta</w:t>
      </w:r>
      <w:r w:rsidR="00C2152D">
        <w:t>;</w:t>
      </w:r>
    </w:p>
    <w:p w:rsidR="00267416" w:rsidRDefault="00A15A93" w:rsidP="00303799">
      <w:pPr>
        <w:pStyle w:val="Elenco"/>
        <w:numPr>
          <w:ilvl w:val="0"/>
          <w:numId w:val="27"/>
        </w:numPr>
        <w:tabs>
          <w:tab w:val="clear" w:pos="851"/>
        </w:tabs>
        <w:ind w:left="1701"/>
      </w:pPr>
      <w:r>
        <w:t>Risultati attesi: interfacci</w:t>
      </w:r>
      <w:r w:rsidR="004821FC">
        <w:t>a che mostra i dati della prenotazione</w:t>
      </w:r>
      <w:r w:rsidR="00C2152D">
        <w:t>;</w:t>
      </w:r>
    </w:p>
    <w:p w:rsidR="001430C8" w:rsidRDefault="004821FC" w:rsidP="00C2152D">
      <w:pPr>
        <w:pStyle w:val="TestoNormaleBasatosuLivello11"/>
        <w:ind w:left="851"/>
      </w:pPr>
      <w:r>
        <w:rPr>
          <w:b/>
        </w:rPr>
        <w:t>Test 6</w:t>
      </w:r>
      <w:r w:rsidR="001430C8" w:rsidRPr="006E135D">
        <w:rPr>
          <w:b/>
        </w:rPr>
        <w:t>.3</w:t>
      </w:r>
      <w:r w:rsidR="006E135D">
        <w:t>:</w:t>
      </w:r>
      <w:r w:rsidR="001430C8">
        <w:t xml:space="preserve"> </w:t>
      </w:r>
      <w:r w:rsidR="006E135D">
        <w:t>G</w:t>
      </w:r>
      <w:r w:rsidR="001430C8">
        <w:t>enerazione avviso scarsa disponibilità</w:t>
      </w:r>
      <w:r w:rsidR="00C2152D">
        <w:t>:</w:t>
      </w:r>
    </w:p>
    <w:p w:rsidR="001430C8" w:rsidRPr="00B41874" w:rsidRDefault="00C2152D" w:rsidP="00303799">
      <w:pPr>
        <w:pStyle w:val="Elenco"/>
        <w:numPr>
          <w:ilvl w:val="0"/>
          <w:numId w:val="37"/>
        </w:numPr>
        <w:tabs>
          <w:tab w:val="clear" w:pos="851"/>
        </w:tabs>
        <w:ind w:left="1701"/>
      </w:pPr>
      <w:r>
        <w:t>A</w:t>
      </w:r>
      <w:r w:rsidR="001430C8" w:rsidRPr="00B41874">
        <w:t>zione svolta: prenotazione</w:t>
      </w:r>
      <w:r>
        <w:t>;</w:t>
      </w:r>
    </w:p>
    <w:p w:rsidR="001430C8" w:rsidRPr="00B41874" w:rsidRDefault="00C2152D" w:rsidP="00303799">
      <w:pPr>
        <w:pStyle w:val="Elenco"/>
        <w:numPr>
          <w:ilvl w:val="0"/>
          <w:numId w:val="37"/>
        </w:numPr>
        <w:tabs>
          <w:tab w:val="clear" w:pos="851"/>
        </w:tabs>
        <w:ind w:left="1701"/>
      </w:pPr>
      <w:r>
        <w:t>S</w:t>
      </w:r>
      <w:r w:rsidR="001430C8" w:rsidRPr="00B41874">
        <w:t>tato di partenza: utente loggato con credenziali cliente registrato</w:t>
      </w:r>
      <w:r>
        <w:t>;</w:t>
      </w:r>
    </w:p>
    <w:p w:rsidR="001430C8" w:rsidRPr="00B41874" w:rsidRDefault="001430C8" w:rsidP="00303799">
      <w:pPr>
        <w:pStyle w:val="Elenco"/>
        <w:numPr>
          <w:ilvl w:val="0"/>
          <w:numId w:val="37"/>
        </w:numPr>
        <w:tabs>
          <w:tab w:val="clear" w:pos="851"/>
        </w:tabs>
        <w:ind w:left="1701"/>
      </w:pPr>
      <w:r w:rsidRPr="00B41874">
        <w:t>Input: nessuno</w:t>
      </w:r>
      <w:r w:rsidR="00C2152D">
        <w:t>;</w:t>
      </w:r>
    </w:p>
    <w:p w:rsidR="00C62064" w:rsidRDefault="001430C8" w:rsidP="00303799">
      <w:pPr>
        <w:pStyle w:val="Elenco"/>
        <w:numPr>
          <w:ilvl w:val="0"/>
          <w:numId w:val="37"/>
        </w:numPr>
        <w:tabs>
          <w:tab w:val="clear" w:pos="851"/>
        </w:tabs>
        <w:ind w:left="1701"/>
      </w:pPr>
      <w:r w:rsidRPr="00B41874">
        <w:t>Risultati attesi: messaggio di avviso di scarsa disponibilità</w:t>
      </w:r>
      <w:r w:rsidR="00C2152D">
        <w:t>;</w:t>
      </w:r>
    </w:p>
    <w:p w:rsidR="00205A9F" w:rsidRDefault="00205A9F" w:rsidP="00C62064">
      <w:pPr>
        <w:pStyle w:val="TestoNormaleBasatosuLivello11"/>
        <w:ind w:left="851"/>
        <w:rPr>
          <w:b/>
        </w:rPr>
      </w:pPr>
    </w:p>
    <w:p w:rsidR="00205A9F" w:rsidRDefault="00205A9F" w:rsidP="00205A9F">
      <w:pPr>
        <w:pStyle w:val="Livello11"/>
      </w:pPr>
      <w:r>
        <w:t>Numero catena: 7</w:t>
      </w:r>
      <w:r>
        <w:br/>
      </w:r>
    </w:p>
    <w:p w:rsidR="00205A9F" w:rsidRDefault="00205A9F" w:rsidP="00303799">
      <w:pPr>
        <w:pStyle w:val="Elenco"/>
        <w:numPr>
          <w:ilvl w:val="0"/>
          <w:numId w:val="42"/>
        </w:numPr>
      </w:pPr>
      <w:r>
        <w:t>Nome catena: Inserimento e visualizzazione prenotazioni ;</w:t>
      </w:r>
    </w:p>
    <w:p w:rsidR="00205A9F" w:rsidRDefault="00205A9F" w:rsidP="00303799">
      <w:pPr>
        <w:pStyle w:val="Elenco"/>
        <w:numPr>
          <w:ilvl w:val="0"/>
          <w:numId w:val="42"/>
        </w:numPr>
      </w:pPr>
      <w:r>
        <w:t>Requisito di riferimento: RFBO06;</w:t>
      </w:r>
    </w:p>
    <w:p w:rsidR="00C62064" w:rsidRDefault="00205A9F" w:rsidP="00303799">
      <w:pPr>
        <w:pStyle w:val="Elenco"/>
        <w:numPr>
          <w:ilvl w:val="0"/>
          <w:numId w:val="42"/>
        </w:numPr>
      </w:pPr>
      <w:r>
        <w:t>Obiettivi: verificare il corretto funzionamento dell</w:t>
      </w:r>
      <w:r w:rsidR="007C176D">
        <w:t>e</w:t>
      </w:r>
      <w:r>
        <w:t xml:space="preserve"> funzion</w:t>
      </w:r>
      <w:r w:rsidR="007C176D">
        <w:t>i</w:t>
      </w:r>
      <w:r>
        <w:t xml:space="preserve"> </w:t>
      </w:r>
      <w:r w:rsidR="007C176D">
        <w:t>di gestione delle prenotazioni da parte del personale</w:t>
      </w:r>
      <w:r>
        <w:t>;</w:t>
      </w:r>
      <w:r w:rsidR="001E6DE3">
        <w:br/>
      </w:r>
      <w:r w:rsidR="00C62064" w:rsidRPr="001E6DE3">
        <w:rPr>
          <w:b/>
        </w:rPr>
        <w:t xml:space="preserve">Test </w:t>
      </w:r>
      <w:r w:rsidR="00874E11" w:rsidRPr="001E6DE3">
        <w:rPr>
          <w:b/>
        </w:rPr>
        <w:t>7</w:t>
      </w:r>
      <w:r w:rsidR="00C62064" w:rsidRPr="001E6DE3">
        <w:rPr>
          <w:b/>
        </w:rPr>
        <w:t>.</w:t>
      </w:r>
      <w:r w:rsidR="00254836" w:rsidRPr="001E6DE3">
        <w:rPr>
          <w:b/>
        </w:rPr>
        <w:t>1</w:t>
      </w:r>
      <w:r w:rsidR="00C62064">
        <w:t xml:space="preserve">: </w:t>
      </w:r>
      <w:r w:rsidR="007C176D">
        <w:t>Inse</w:t>
      </w:r>
      <w:r w:rsidR="00254836">
        <w:t>r</w:t>
      </w:r>
      <w:r w:rsidR="007C176D">
        <w:t>imento prenotazione</w:t>
      </w:r>
      <w:r w:rsidR="00C62064">
        <w:t>:</w:t>
      </w:r>
    </w:p>
    <w:p w:rsidR="00C62064" w:rsidRPr="00B41874" w:rsidRDefault="00C62064" w:rsidP="00303799">
      <w:pPr>
        <w:pStyle w:val="Elenco"/>
        <w:numPr>
          <w:ilvl w:val="0"/>
          <w:numId w:val="41"/>
        </w:numPr>
      </w:pPr>
      <w:r>
        <w:t>A</w:t>
      </w:r>
      <w:r w:rsidRPr="00B41874">
        <w:t>zione svolta: prenotazione</w:t>
      </w:r>
      <w:r>
        <w:t>;</w:t>
      </w:r>
    </w:p>
    <w:p w:rsidR="00C62064" w:rsidRPr="00B41874" w:rsidRDefault="00C62064" w:rsidP="00303799">
      <w:pPr>
        <w:pStyle w:val="Elenco"/>
        <w:numPr>
          <w:ilvl w:val="0"/>
          <w:numId w:val="41"/>
        </w:numPr>
      </w:pPr>
      <w:r>
        <w:t>S</w:t>
      </w:r>
      <w:r w:rsidRPr="00B41874">
        <w:t xml:space="preserve">tato di partenza: </w:t>
      </w:r>
      <w:r w:rsidR="007C176D" w:rsidRPr="00F81E6A">
        <w:t>l’utente deve aver effettuato il login con credenziali del proprietario o del personale autorizzato</w:t>
      </w:r>
      <w:r>
        <w:t>;</w:t>
      </w:r>
    </w:p>
    <w:p w:rsidR="00C62064" w:rsidRPr="00B41874" w:rsidRDefault="00C62064" w:rsidP="00303799">
      <w:pPr>
        <w:pStyle w:val="Elenco"/>
        <w:numPr>
          <w:ilvl w:val="0"/>
          <w:numId w:val="41"/>
        </w:numPr>
      </w:pPr>
      <w:r w:rsidRPr="00B41874">
        <w:t xml:space="preserve">Input: </w:t>
      </w:r>
      <w:r w:rsidR="007C176D">
        <w:t>dati fumetto da prenotare</w:t>
      </w:r>
      <w:r>
        <w:t>;</w:t>
      </w:r>
    </w:p>
    <w:p w:rsidR="00C62064" w:rsidRDefault="00C62064" w:rsidP="00303799">
      <w:pPr>
        <w:pStyle w:val="Elenco"/>
        <w:numPr>
          <w:ilvl w:val="0"/>
          <w:numId w:val="41"/>
        </w:numPr>
      </w:pPr>
      <w:r w:rsidRPr="00B41874">
        <w:t>Risultati attesi:</w:t>
      </w:r>
      <w:r w:rsidR="007C176D">
        <w:t xml:space="preserve"> </w:t>
      </w:r>
      <w:r w:rsidR="00254836">
        <w:t>inerimento prenotazione realizzato</w:t>
      </w:r>
      <w:r>
        <w:t>;</w:t>
      </w:r>
    </w:p>
    <w:p w:rsidR="00254836" w:rsidRDefault="00254836" w:rsidP="00254836">
      <w:pPr>
        <w:pStyle w:val="TestoNormaleBasatosuLivello11"/>
        <w:ind w:left="851"/>
      </w:pPr>
      <w:r>
        <w:rPr>
          <w:b/>
        </w:rPr>
        <w:t>Test 7</w:t>
      </w:r>
      <w:r w:rsidRPr="006E135D">
        <w:rPr>
          <w:b/>
        </w:rPr>
        <w:t>.</w:t>
      </w:r>
      <w:r>
        <w:rPr>
          <w:b/>
        </w:rPr>
        <w:t>2</w:t>
      </w:r>
      <w:r>
        <w:t>: Modifica prenotazione:</w:t>
      </w:r>
    </w:p>
    <w:p w:rsidR="00254836" w:rsidRPr="00B41874" w:rsidRDefault="00254836" w:rsidP="00303799">
      <w:pPr>
        <w:pStyle w:val="Elenco"/>
        <w:numPr>
          <w:ilvl w:val="0"/>
          <w:numId w:val="43"/>
        </w:numPr>
      </w:pPr>
      <w:r>
        <w:t>A</w:t>
      </w:r>
      <w:r w:rsidRPr="00B41874">
        <w:t xml:space="preserve">zione svolta: </w:t>
      </w:r>
      <w:r>
        <w:t xml:space="preserve">correzione ad una </w:t>
      </w:r>
      <w:r w:rsidRPr="00B41874">
        <w:t>prenotazione</w:t>
      </w:r>
      <w:r>
        <w:t xml:space="preserve"> pre-esitente;</w:t>
      </w:r>
    </w:p>
    <w:p w:rsidR="00254836" w:rsidRPr="00B41874" w:rsidRDefault="00254836" w:rsidP="00303799">
      <w:pPr>
        <w:pStyle w:val="Elenco"/>
        <w:numPr>
          <w:ilvl w:val="0"/>
          <w:numId w:val="43"/>
        </w:numPr>
      </w:pPr>
      <w:r>
        <w:t>S</w:t>
      </w:r>
      <w:r w:rsidRPr="00B41874">
        <w:t xml:space="preserve">tato di partenza: </w:t>
      </w:r>
      <w:r w:rsidRPr="00F81E6A">
        <w:t>l’utente deve aver effettuato il login con credenziali del proprietario o del personale autorizzato</w:t>
      </w:r>
      <w:r>
        <w:t>;</w:t>
      </w:r>
    </w:p>
    <w:p w:rsidR="00254836" w:rsidRPr="00B41874" w:rsidRDefault="00254836" w:rsidP="00303799">
      <w:pPr>
        <w:pStyle w:val="Elenco"/>
        <w:numPr>
          <w:ilvl w:val="0"/>
          <w:numId w:val="43"/>
        </w:numPr>
      </w:pPr>
      <w:r w:rsidRPr="00B41874">
        <w:t xml:space="preserve">Input: </w:t>
      </w:r>
      <w:r>
        <w:t>dati prenotazione da modificare;</w:t>
      </w:r>
    </w:p>
    <w:p w:rsidR="00254836" w:rsidRDefault="00254836" w:rsidP="00303799">
      <w:pPr>
        <w:pStyle w:val="Elenco"/>
        <w:numPr>
          <w:ilvl w:val="0"/>
          <w:numId w:val="43"/>
        </w:numPr>
      </w:pPr>
      <w:r w:rsidRPr="00B41874">
        <w:t>Risultati attesi:</w:t>
      </w:r>
      <w:r>
        <w:t xml:space="preserve"> modifica prenotazione realizzata;</w:t>
      </w:r>
    </w:p>
    <w:p w:rsidR="00254836" w:rsidRDefault="00254836" w:rsidP="00254836">
      <w:pPr>
        <w:pStyle w:val="TestoNormaleBasatosuLivello11"/>
        <w:ind w:left="851"/>
      </w:pPr>
      <w:r>
        <w:rPr>
          <w:b/>
        </w:rPr>
        <w:t>Test 7</w:t>
      </w:r>
      <w:r w:rsidRPr="006E135D">
        <w:rPr>
          <w:b/>
        </w:rPr>
        <w:t>.3</w:t>
      </w:r>
      <w:r>
        <w:t>: Cancellazione prenotazione:</w:t>
      </w:r>
    </w:p>
    <w:p w:rsidR="00254836" w:rsidRPr="00B41874" w:rsidRDefault="00254836" w:rsidP="00303799">
      <w:pPr>
        <w:pStyle w:val="Elenco"/>
        <w:numPr>
          <w:ilvl w:val="0"/>
          <w:numId w:val="44"/>
        </w:numPr>
      </w:pPr>
      <w:r>
        <w:t>A</w:t>
      </w:r>
      <w:r w:rsidRPr="00B41874">
        <w:t xml:space="preserve">zione svolta: </w:t>
      </w:r>
      <w:r>
        <w:t xml:space="preserve">cancellazione di una </w:t>
      </w:r>
      <w:r w:rsidRPr="00B41874">
        <w:t>prenotazione</w:t>
      </w:r>
      <w:r>
        <w:t xml:space="preserve"> pre-esitente; azione possibile solo per il personale della fumetteria;</w:t>
      </w:r>
    </w:p>
    <w:p w:rsidR="00254836" w:rsidRPr="00B41874" w:rsidRDefault="00254836" w:rsidP="00303799">
      <w:pPr>
        <w:pStyle w:val="Elenco"/>
        <w:numPr>
          <w:ilvl w:val="0"/>
          <w:numId w:val="44"/>
        </w:numPr>
      </w:pPr>
      <w:r>
        <w:t>S</w:t>
      </w:r>
      <w:r w:rsidRPr="00B41874">
        <w:t xml:space="preserve">tato di partenza: </w:t>
      </w:r>
      <w:r w:rsidRPr="00F81E6A">
        <w:t>l’utente deve aver effettuato il login con credenziali del proprietario o del personale autorizzato</w:t>
      </w:r>
      <w:r>
        <w:t>;</w:t>
      </w:r>
    </w:p>
    <w:p w:rsidR="00254836" w:rsidRPr="00B41874" w:rsidRDefault="00254836" w:rsidP="00303799">
      <w:pPr>
        <w:pStyle w:val="Elenco"/>
        <w:numPr>
          <w:ilvl w:val="0"/>
          <w:numId w:val="44"/>
        </w:numPr>
      </w:pPr>
      <w:r w:rsidRPr="00B41874">
        <w:t xml:space="preserve">Input: </w:t>
      </w:r>
      <w:r>
        <w:t>prenotazione prescelta;</w:t>
      </w:r>
    </w:p>
    <w:p w:rsidR="00254836" w:rsidRDefault="00254836" w:rsidP="00303799">
      <w:pPr>
        <w:pStyle w:val="Elenco"/>
        <w:numPr>
          <w:ilvl w:val="0"/>
          <w:numId w:val="44"/>
        </w:numPr>
      </w:pPr>
      <w:r w:rsidRPr="00B41874">
        <w:t>Risultati attesi:</w:t>
      </w:r>
      <w:r>
        <w:t xml:space="preserve"> prenotazione eliminata;</w:t>
      </w:r>
    </w:p>
    <w:p w:rsidR="00A15A93" w:rsidRDefault="00C2152D" w:rsidP="00C62064">
      <w:pPr>
        <w:pStyle w:val="Elenco"/>
        <w:ind w:left="1701"/>
      </w:pPr>
      <w:r>
        <w:br/>
      </w:r>
    </w:p>
    <w:p w:rsidR="0021070C" w:rsidRDefault="00267416" w:rsidP="00881696">
      <w:pPr>
        <w:pStyle w:val="Livello11"/>
      </w:pPr>
      <w:r>
        <w:t xml:space="preserve">Numero catena: </w:t>
      </w:r>
      <w:r w:rsidR="000D0CA0">
        <w:t>8</w:t>
      </w:r>
      <w:r w:rsidR="00C2152D">
        <w:br/>
      </w:r>
    </w:p>
    <w:p w:rsidR="0021070C" w:rsidRDefault="0048155A" w:rsidP="00303799">
      <w:pPr>
        <w:pStyle w:val="Elenco"/>
        <w:numPr>
          <w:ilvl w:val="0"/>
          <w:numId w:val="39"/>
        </w:numPr>
      </w:pPr>
      <w:r>
        <w:t>Nome catena: G</w:t>
      </w:r>
      <w:r w:rsidR="0021070C">
        <w:t xml:space="preserve">estione fumetti </w:t>
      </w:r>
    </w:p>
    <w:p w:rsidR="0021070C" w:rsidRDefault="0021070C" w:rsidP="00303799">
      <w:pPr>
        <w:pStyle w:val="Elenco"/>
        <w:numPr>
          <w:ilvl w:val="0"/>
          <w:numId w:val="39"/>
        </w:numPr>
      </w:pPr>
      <w:r>
        <w:t xml:space="preserve">Requisito di riferimento: </w:t>
      </w:r>
      <w:r w:rsidR="00267416">
        <w:t>RFBO02, RFBO03, RFBO04</w:t>
      </w:r>
      <w:r>
        <w:t xml:space="preserve">, </w:t>
      </w:r>
      <w:r w:rsidR="007C3FE8">
        <w:t xml:space="preserve">RFBO05, </w:t>
      </w:r>
      <w:r>
        <w:t>RFBO07,</w:t>
      </w:r>
      <w:r w:rsidR="004658E2">
        <w:t xml:space="preserve"> RFBO08, RFBO09</w:t>
      </w:r>
    </w:p>
    <w:p w:rsidR="0021070C" w:rsidRDefault="0021070C" w:rsidP="00303799">
      <w:pPr>
        <w:pStyle w:val="Elenco"/>
        <w:numPr>
          <w:ilvl w:val="0"/>
          <w:numId w:val="39"/>
        </w:numPr>
      </w:pPr>
      <w:r>
        <w:t>Obiettivi: verificare il corretto funzionamento dell’area relativa alla gestione dei fumetti</w:t>
      </w:r>
    </w:p>
    <w:p w:rsidR="0021070C" w:rsidRDefault="00B42CD3" w:rsidP="0021070C">
      <w:pPr>
        <w:pStyle w:val="TestoNormaleBasatosuLivello11"/>
        <w:ind w:left="851"/>
      </w:pPr>
      <w:r>
        <w:rPr>
          <w:b/>
        </w:rPr>
        <w:t>Test 8</w:t>
      </w:r>
      <w:r w:rsidR="0021070C" w:rsidRPr="006E135D">
        <w:rPr>
          <w:b/>
        </w:rPr>
        <w:t>.</w:t>
      </w:r>
      <w:r>
        <w:rPr>
          <w:b/>
        </w:rPr>
        <w:t>1</w:t>
      </w:r>
      <w:r w:rsidR="0048155A">
        <w:t>: M</w:t>
      </w:r>
      <w:r w:rsidR="0021070C">
        <w:t>odifica del fumetto</w:t>
      </w:r>
      <w:r w:rsidR="008D620A">
        <w:t>:</w:t>
      </w:r>
    </w:p>
    <w:p w:rsidR="0021070C" w:rsidRDefault="0048155A" w:rsidP="00303799">
      <w:pPr>
        <w:pStyle w:val="Elenco"/>
        <w:numPr>
          <w:ilvl w:val="0"/>
          <w:numId w:val="28"/>
        </w:numPr>
        <w:tabs>
          <w:tab w:val="clear" w:pos="851"/>
        </w:tabs>
        <w:ind w:left="1701"/>
      </w:pPr>
      <w:r>
        <w:t>A</w:t>
      </w:r>
      <w:r w:rsidR="0021070C">
        <w:t>zione svo</w:t>
      </w:r>
      <w:r w:rsidR="008D620A">
        <w:t>lta: click sul tasto “modifica”;</w:t>
      </w:r>
    </w:p>
    <w:p w:rsidR="0021070C" w:rsidRDefault="0048155A" w:rsidP="00303799">
      <w:pPr>
        <w:pStyle w:val="Elenco"/>
        <w:numPr>
          <w:ilvl w:val="0"/>
          <w:numId w:val="28"/>
        </w:numPr>
        <w:tabs>
          <w:tab w:val="clear" w:pos="851"/>
        </w:tabs>
        <w:ind w:left="1701"/>
      </w:pPr>
      <w:r>
        <w:t>S</w:t>
      </w:r>
      <w:r w:rsidR="0021070C">
        <w:t>tato di partenza: l’utente deve essere loggato con credenziali del proprietario</w:t>
      </w:r>
      <w:r w:rsidR="008D620A">
        <w:t>;</w:t>
      </w:r>
    </w:p>
    <w:p w:rsidR="0021070C" w:rsidRDefault="0021070C" w:rsidP="00303799">
      <w:pPr>
        <w:pStyle w:val="Elenco"/>
        <w:numPr>
          <w:ilvl w:val="0"/>
          <w:numId w:val="28"/>
        </w:numPr>
        <w:tabs>
          <w:tab w:val="clear" w:pos="851"/>
        </w:tabs>
        <w:ind w:left="1701"/>
      </w:pPr>
      <w:r>
        <w:t>Input: parametri che si desidera modificare</w:t>
      </w:r>
      <w:r w:rsidR="008D620A">
        <w:t>;</w:t>
      </w:r>
    </w:p>
    <w:p w:rsidR="0021070C" w:rsidRDefault="0021070C" w:rsidP="00303799">
      <w:pPr>
        <w:pStyle w:val="Elenco"/>
        <w:numPr>
          <w:ilvl w:val="0"/>
          <w:numId w:val="28"/>
        </w:numPr>
        <w:tabs>
          <w:tab w:val="clear" w:pos="851"/>
        </w:tabs>
        <w:ind w:left="1701"/>
      </w:pPr>
      <w:r>
        <w:t>Risultati attesi: messaggio di avvenuta modifica</w:t>
      </w:r>
      <w:r w:rsidR="008D620A">
        <w:t>;</w:t>
      </w:r>
    </w:p>
    <w:p w:rsidR="0021070C" w:rsidRDefault="00B42CD3" w:rsidP="0021070C">
      <w:pPr>
        <w:pStyle w:val="TestoNormaleBasatosuLivello11"/>
        <w:ind w:left="851"/>
      </w:pPr>
      <w:r>
        <w:rPr>
          <w:b/>
        </w:rPr>
        <w:t>Test 8</w:t>
      </w:r>
      <w:r w:rsidR="0021070C" w:rsidRPr="006E135D">
        <w:rPr>
          <w:b/>
        </w:rPr>
        <w:t>.</w:t>
      </w:r>
      <w:r>
        <w:rPr>
          <w:b/>
        </w:rPr>
        <w:t>2</w:t>
      </w:r>
      <w:r w:rsidR="0048155A">
        <w:t>:</w:t>
      </w:r>
      <w:r w:rsidR="0021070C">
        <w:t xml:space="preserve"> </w:t>
      </w:r>
      <w:r w:rsidR="0048155A">
        <w:t>E</w:t>
      </w:r>
      <w:r w:rsidR="0021070C">
        <w:t>liminazione fumetto</w:t>
      </w:r>
      <w:r w:rsidR="008D620A">
        <w:t>:</w:t>
      </w:r>
    </w:p>
    <w:p w:rsidR="0021070C" w:rsidRDefault="0048155A" w:rsidP="00303799">
      <w:pPr>
        <w:pStyle w:val="Elenco"/>
        <w:numPr>
          <w:ilvl w:val="0"/>
          <w:numId w:val="29"/>
        </w:numPr>
        <w:tabs>
          <w:tab w:val="clear" w:pos="851"/>
        </w:tabs>
        <w:ind w:left="1701"/>
      </w:pPr>
      <w:r>
        <w:t>A</w:t>
      </w:r>
      <w:r w:rsidR="0021070C">
        <w:t>zione sv</w:t>
      </w:r>
      <w:r w:rsidR="008D620A">
        <w:t>olta: click sul tasto “elimina”;</w:t>
      </w:r>
    </w:p>
    <w:p w:rsidR="0021070C" w:rsidRDefault="0048155A" w:rsidP="00303799">
      <w:pPr>
        <w:pStyle w:val="Elenco"/>
        <w:numPr>
          <w:ilvl w:val="0"/>
          <w:numId w:val="29"/>
        </w:numPr>
        <w:tabs>
          <w:tab w:val="clear" w:pos="851"/>
        </w:tabs>
        <w:ind w:left="1701"/>
      </w:pPr>
      <w:r>
        <w:t>S</w:t>
      </w:r>
      <w:r w:rsidR="0021070C">
        <w:t>tato di partenza: l’utente deve essere loggato con credenziali del prop</w:t>
      </w:r>
      <w:r w:rsidR="0021070C" w:rsidRPr="0021070C">
        <w:t>ri</w:t>
      </w:r>
      <w:r w:rsidR="0021070C">
        <w:t>etario</w:t>
      </w:r>
      <w:r w:rsidR="008D620A">
        <w:t>;</w:t>
      </w:r>
      <w:r w:rsidR="0021070C">
        <w:t xml:space="preserve"> </w:t>
      </w:r>
    </w:p>
    <w:p w:rsidR="0021070C" w:rsidRDefault="0021070C" w:rsidP="00303799">
      <w:pPr>
        <w:pStyle w:val="Elenco"/>
        <w:numPr>
          <w:ilvl w:val="0"/>
          <w:numId w:val="29"/>
        </w:numPr>
        <w:tabs>
          <w:tab w:val="clear" w:pos="851"/>
        </w:tabs>
        <w:ind w:left="1701"/>
      </w:pPr>
      <w:r>
        <w:t xml:space="preserve">Input: </w:t>
      </w:r>
      <w:r w:rsidR="00D35C55">
        <w:t>fumetto che si desidera eliminare</w:t>
      </w:r>
      <w:r w:rsidR="008D620A">
        <w:t>;</w:t>
      </w:r>
    </w:p>
    <w:p w:rsidR="0021070C" w:rsidRDefault="0021070C" w:rsidP="00303799">
      <w:pPr>
        <w:pStyle w:val="Elenco"/>
        <w:numPr>
          <w:ilvl w:val="0"/>
          <w:numId w:val="29"/>
        </w:numPr>
        <w:tabs>
          <w:tab w:val="clear" w:pos="851"/>
        </w:tabs>
        <w:ind w:left="1701"/>
      </w:pPr>
      <w:r>
        <w:t>Risultati attesi: messaggio di avvenuta eliminazione</w:t>
      </w:r>
      <w:r w:rsidR="008D620A">
        <w:t>;</w:t>
      </w:r>
    </w:p>
    <w:p w:rsidR="0021070C" w:rsidRDefault="00B42CD3" w:rsidP="0021070C">
      <w:pPr>
        <w:pStyle w:val="TestoNormaleBasatosuLivello11"/>
        <w:ind w:left="851"/>
      </w:pPr>
      <w:r>
        <w:rPr>
          <w:b/>
        </w:rPr>
        <w:t>Test 8</w:t>
      </w:r>
      <w:r w:rsidR="0021070C" w:rsidRPr="006E135D">
        <w:rPr>
          <w:b/>
        </w:rPr>
        <w:t>.</w:t>
      </w:r>
      <w:r>
        <w:rPr>
          <w:b/>
        </w:rPr>
        <w:t>3</w:t>
      </w:r>
      <w:r w:rsidR="0048155A">
        <w:t>:</w:t>
      </w:r>
      <w:r w:rsidR="0021070C">
        <w:t xml:space="preserve"> </w:t>
      </w:r>
      <w:r w:rsidR="0048155A">
        <w:t>I</w:t>
      </w:r>
      <w:r w:rsidR="0021070C">
        <w:t>nserimento nuovo fumetto</w:t>
      </w:r>
      <w:r w:rsidR="008D620A">
        <w:t>:</w:t>
      </w:r>
    </w:p>
    <w:p w:rsidR="0021070C" w:rsidRDefault="0048155A" w:rsidP="00303799">
      <w:pPr>
        <w:pStyle w:val="Elenco"/>
        <w:numPr>
          <w:ilvl w:val="0"/>
          <w:numId w:val="30"/>
        </w:numPr>
        <w:tabs>
          <w:tab w:val="clear" w:pos="851"/>
        </w:tabs>
        <w:ind w:left="1701"/>
      </w:pPr>
      <w:r>
        <w:t>A</w:t>
      </w:r>
      <w:r w:rsidR="0021070C">
        <w:t xml:space="preserve">zione </w:t>
      </w:r>
      <w:r w:rsidR="008D620A">
        <w:t>svolta: click sul tasto “nuovo”;</w:t>
      </w:r>
    </w:p>
    <w:p w:rsidR="0021070C" w:rsidRDefault="0048155A" w:rsidP="00303799">
      <w:pPr>
        <w:pStyle w:val="Elenco"/>
        <w:numPr>
          <w:ilvl w:val="0"/>
          <w:numId w:val="30"/>
        </w:numPr>
        <w:tabs>
          <w:tab w:val="clear" w:pos="851"/>
        </w:tabs>
        <w:ind w:left="1701"/>
      </w:pPr>
      <w:r>
        <w:t>S</w:t>
      </w:r>
      <w:r w:rsidR="0021070C">
        <w:t xml:space="preserve">tato di partenza: l’utente deve essere loggato con credenziali del proprietario </w:t>
      </w:r>
      <w:r w:rsidR="0021070C" w:rsidRPr="001A061B">
        <w:t>o di personale autorizzato</w:t>
      </w:r>
      <w:r w:rsidR="008D620A">
        <w:t>;</w:t>
      </w:r>
      <w:r w:rsidR="0021070C">
        <w:t xml:space="preserve"> </w:t>
      </w:r>
    </w:p>
    <w:p w:rsidR="0021070C" w:rsidRDefault="0021070C" w:rsidP="00303799">
      <w:pPr>
        <w:pStyle w:val="Elenco"/>
        <w:numPr>
          <w:ilvl w:val="0"/>
          <w:numId w:val="30"/>
        </w:numPr>
        <w:tabs>
          <w:tab w:val="clear" w:pos="851"/>
        </w:tabs>
        <w:ind w:left="1701"/>
      </w:pPr>
      <w:r>
        <w:t>Input: dati relativi al fumetto</w:t>
      </w:r>
      <w:r w:rsidR="00D35C55">
        <w:t xml:space="preserve"> da inserire</w:t>
      </w:r>
      <w:r w:rsidR="008D620A">
        <w:t>;</w:t>
      </w:r>
    </w:p>
    <w:p w:rsidR="0021070C" w:rsidRDefault="0021070C" w:rsidP="00303799">
      <w:pPr>
        <w:pStyle w:val="Elenco"/>
        <w:numPr>
          <w:ilvl w:val="0"/>
          <w:numId w:val="30"/>
        </w:numPr>
        <w:tabs>
          <w:tab w:val="clear" w:pos="851"/>
        </w:tabs>
        <w:ind w:left="1701"/>
      </w:pPr>
      <w:r>
        <w:t>Risultati attesi: messaggio di avvenuta aggiunta del fumetto al DB</w:t>
      </w:r>
      <w:r w:rsidR="008D620A">
        <w:t>;</w:t>
      </w:r>
    </w:p>
    <w:p w:rsidR="0021070C" w:rsidRDefault="00B42CD3" w:rsidP="0021070C">
      <w:pPr>
        <w:pStyle w:val="TestoNormaleBasatosuLivello11"/>
        <w:ind w:left="851"/>
      </w:pPr>
      <w:r>
        <w:rPr>
          <w:b/>
        </w:rPr>
        <w:t>Test 8</w:t>
      </w:r>
      <w:r w:rsidR="0021070C" w:rsidRPr="006E135D">
        <w:rPr>
          <w:b/>
        </w:rPr>
        <w:t>.</w:t>
      </w:r>
      <w:r>
        <w:rPr>
          <w:b/>
        </w:rPr>
        <w:t>4</w:t>
      </w:r>
      <w:r w:rsidR="0048155A">
        <w:t>: C</w:t>
      </w:r>
      <w:r w:rsidR="0021070C">
        <w:t>ambio dello status di un fumetto</w:t>
      </w:r>
      <w:r w:rsidR="008D620A">
        <w:t>:</w:t>
      </w:r>
    </w:p>
    <w:p w:rsidR="0021070C" w:rsidRDefault="0048155A" w:rsidP="00303799">
      <w:pPr>
        <w:pStyle w:val="Elenco"/>
        <w:numPr>
          <w:ilvl w:val="0"/>
          <w:numId w:val="31"/>
        </w:numPr>
        <w:tabs>
          <w:tab w:val="clear" w:pos="851"/>
        </w:tabs>
        <w:ind w:left="1701"/>
      </w:pPr>
      <w:r>
        <w:t>A</w:t>
      </w:r>
      <w:r w:rsidR="0021070C">
        <w:t>zione svolta: modifica dello stato di un fumet</w:t>
      </w:r>
      <w:r w:rsidR="008D620A">
        <w:t>to spostandolo in “disponibile”;</w:t>
      </w:r>
    </w:p>
    <w:p w:rsidR="0021070C" w:rsidRDefault="0048155A" w:rsidP="00303799">
      <w:pPr>
        <w:pStyle w:val="Elenco"/>
        <w:numPr>
          <w:ilvl w:val="0"/>
          <w:numId w:val="31"/>
        </w:numPr>
        <w:tabs>
          <w:tab w:val="clear" w:pos="851"/>
        </w:tabs>
        <w:ind w:left="1701"/>
      </w:pPr>
      <w:r>
        <w:t>S</w:t>
      </w:r>
      <w:r w:rsidR="0021070C">
        <w:t>tato di partenza: l’utente deve essere loggato con credenziali del proprietario</w:t>
      </w:r>
      <w:r w:rsidR="008D620A">
        <w:t>;</w:t>
      </w:r>
      <w:r w:rsidR="0021070C">
        <w:t xml:space="preserve"> </w:t>
      </w:r>
    </w:p>
    <w:p w:rsidR="0021070C" w:rsidRDefault="0021070C" w:rsidP="00303799">
      <w:pPr>
        <w:pStyle w:val="Elenco"/>
        <w:numPr>
          <w:ilvl w:val="0"/>
          <w:numId w:val="31"/>
        </w:numPr>
        <w:tabs>
          <w:tab w:val="clear" w:pos="851"/>
        </w:tabs>
        <w:ind w:left="1701"/>
      </w:pPr>
      <w:r>
        <w:t>Input: nessuno</w:t>
      </w:r>
      <w:r w:rsidR="008D620A">
        <w:t>;</w:t>
      </w:r>
    </w:p>
    <w:p w:rsidR="0021070C" w:rsidRDefault="0021070C" w:rsidP="00303799">
      <w:pPr>
        <w:pStyle w:val="Elenco"/>
        <w:numPr>
          <w:ilvl w:val="0"/>
          <w:numId w:val="31"/>
        </w:numPr>
        <w:tabs>
          <w:tab w:val="clear" w:pos="851"/>
        </w:tabs>
        <w:ind w:left="1701"/>
      </w:pPr>
      <w:r>
        <w:t>Risultati attesi: al cliente verrà notificata la disponibilità del fumetto</w:t>
      </w:r>
      <w:r w:rsidR="008D620A">
        <w:t>;</w:t>
      </w:r>
    </w:p>
    <w:p w:rsidR="0021070C" w:rsidRPr="00917193" w:rsidRDefault="00B42CD3" w:rsidP="00917193">
      <w:pPr>
        <w:pStyle w:val="TestoNormaleBasatosuLivello11"/>
        <w:ind w:left="851"/>
      </w:pPr>
      <w:r w:rsidRPr="00917193">
        <w:rPr>
          <w:b/>
        </w:rPr>
        <w:t>Test 8</w:t>
      </w:r>
      <w:r w:rsidR="0021070C" w:rsidRPr="00917193">
        <w:rPr>
          <w:b/>
        </w:rPr>
        <w:t>.</w:t>
      </w:r>
      <w:r w:rsidRPr="00917193">
        <w:rPr>
          <w:b/>
        </w:rPr>
        <w:t>5</w:t>
      </w:r>
      <w:r w:rsidR="0048155A" w:rsidRPr="00917193">
        <w:t>:</w:t>
      </w:r>
      <w:r w:rsidR="0021070C" w:rsidRPr="00917193">
        <w:t xml:space="preserve"> </w:t>
      </w:r>
      <w:r w:rsidR="0048155A" w:rsidRPr="00917193">
        <w:t>I</w:t>
      </w:r>
      <w:r w:rsidR="0021070C" w:rsidRPr="00917193">
        <w:t>nserimento nuovo genere</w:t>
      </w:r>
      <w:r w:rsidR="008D620A" w:rsidRPr="00917193">
        <w:t>:</w:t>
      </w:r>
    </w:p>
    <w:p w:rsidR="0021070C" w:rsidRDefault="0048155A" w:rsidP="00303799">
      <w:pPr>
        <w:pStyle w:val="Elenco"/>
        <w:numPr>
          <w:ilvl w:val="0"/>
          <w:numId w:val="32"/>
        </w:numPr>
        <w:tabs>
          <w:tab w:val="clear" w:pos="851"/>
        </w:tabs>
        <w:ind w:left="1701"/>
      </w:pPr>
      <w:r>
        <w:t>A</w:t>
      </w:r>
      <w:r w:rsidR="0021070C">
        <w:t xml:space="preserve">zione svolta: click sul </w:t>
      </w:r>
      <w:r w:rsidR="008D620A">
        <w:t>tasto “ inserisci nuovo genere”;</w:t>
      </w:r>
    </w:p>
    <w:p w:rsidR="0021070C" w:rsidRDefault="0048155A" w:rsidP="00303799">
      <w:pPr>
        <w:pStyle w:val="Elenco"/>
        <w:numPr>
          <w:ilvl w:val="0"/>
          <w:numId w:val="32"/>
        </w:numPr>
        <w:tabs>
          <w:tab w:val="clear" w:pos="851"/>
        </w:tabs>
        <w:ind w:left="1701"/>
      </w:pPr>
      <w:r>
        <w:t>S</w:t>
      </w:r>
      <w:r w:rsidR="0021070C">
        <w:t>tato di partenza: l’utente deve essere loggato con credenziali del proprietario</w:t>
      </w:r>
      <w:r w:rsidR="008D620A">
        <w:t>;</w:t>
      </w:r>
      <w:r w:rsidR="0021070C">
        <w:t xml:space="preserve"> </w:t>
      </w:r>
    </w:p>
    <w:p w:rsidR="0021070C" w:rsidRDefault="0021070C" w:rsidP="00303799">
      <w:pPr>
        <w:pStyle w:val="Elenco"/>
        <w:numPr>
          <w:ilvl w:val="0"/>
          <w:numId w:val="32"/>
        </w:numPr>
        <w:tabs>
          <w:tab w:val="clear" w:pos="851"/>
        </w:tabs>
        <w:ind w:left="1701"/>
      </w:pPr>
      <w:r>
        <w:t>Input: il genere</w:t>
      </w:r>
      <w:r w:rsidR="008D620A">
        <w:t>;</w:t>
      </w:r>
    </w:p>
    <w:p w:rsidR="0021070C" w:rsidRDefault="0021070C" w:rsidP="00303799">
      <w:pPr>
        <w:pStyle w:val="Elenco"/>
        <w:numPr>
          <w:ilvl w:val="0"/>
          <w:numId w:val="32"/>
        </w:numPr>
        <w:tabs>
          <w:tab w:val="clear" w:pos="851"/>
        </w:tabs>
        <w:ind w:left="1701"/>
      </w:pPr>
      <w:r>
        <w:t>Risultati attesi: messaggio di avvenuto inserimento del genere</w:t>
      </w:r>
      <w:r w:rsidR="008D620A">
        <w:t>;</w:t>
      </w:r>
      <w:r>
        <w:t xml:space="preserve"> </w:t>
      </w:r>
    </w:p>
    <w:p w:rsidR="0021070C" w:rsidRPr="001E6DE3" w:rsidRDefault="00B42CD3" w:rsidP="001E6DE3">
      <w:pPr>
        <w:pStyle w:val="TestoNormaleBasatosuLivello11"/>
        <w:ind w:left="851"/>
      </w:pPr>
      <w:r>
        <w:rPr>
          <w:b/>
        </w:rPr>
        <w:t>Test 8</w:t>
      </w:r>
      <w:r w:rsidR="0021070C" w:rsidRPr="006E135D">
        <w:rPr>
          <w:b/>
        </w:rPr>
        <w:t>.</w:t>
      </w:r>
      <w:r>
        <w:rPr>
          <w:b/>
        </w:rPr>
        <w:t>6</w:t>
      </w:r>
      <w:r w:rsidR="0048155A" w:rsidRPr="001E6DE3">
        <w:rPr>
          <w:b/>
        </w:rPr>
        <w:t xml:space="preserve">: </w:t>
      </w:r>
      <w:r w:rsidR="0048155A" w:rsidRPr="001E6DE3">
        <w:t>I</w:t>
      </w:r>
      <w:r w:rsidR="0021070C" w:rsidRPr="001E6DE3">
        <w:t>nserimento nuovi autori</w:t>
      </w:r>
      <w:r w:rsidR="00C62064" w:rsidRPr="001E6DE3">
        <w:t>/artisiti</w:t>
      </w:r>
      <w:r w:rsidR="008D620A" w:rsidRPr="001E6DE3">
        <w:t>:</w:t>
      </w:r>
    </w:p>
    <w:p w:rsidR="0021070C" w:rsidRDefault="0048155A" w:rsidP="00303799">
      <w:pPr>
        <w:pStyle w:val="Elenco"/>
        <w:numPr>
          <w:ilvl w:val="0"/>
          <w:numId w:val="33"/>
        </w:numPr>
        <w:tabs>
          <w:tab w:val="clear" w:pos="851"/>
        </w:tabs>
        <w:ind w:left="1701"/>
      </w:pPr>
      <w:r>
        <w:t>A</w:t>
      </w:r>
      <w:r w:rsidR="0021070C">
        <w:t xml:space="preserve">zione svolta: click sul </w:t>
      </w:r>
      <w:r w:rsidR="008D620A">
        <w:t>tasto “ inserisci nuovo autore”;</w:t>
      </w:r>
    </w:p>
    <w:p w:rsidR="0021070C" w:rsidRDefault="0048155A" w:rsidP="00303799">
      <w:pPr>
        <w:pStyle w:val="Elenco"/>
        <w:numPr>
          <w:ilvl w:val="0"/>
          <w:numId w:val="33"/>
        </w:numPr>
        <w:tabs>
          <w:tab w:val="clear" w:pos="851"/>
        </w:tabs>
        <w:ind w:left="1701"/>
      </w:pPr>
      <w:r>
        <w:t>S</w:t>
      </w:r>
      <w:r w:rsidR="0021070C">
        <w:t>tato di partenza: l’utente deve essere loggato con credenziali del proprietario</w:t>
      </w:r>
      <w:r w:rsidR="008D620A">
        <w:t>;</w:t>
      </w:r>
      <w:r w:rsidR="0021070C">
        <w:t xml:space="preserve"> </w:t>
      </w:r>
    </w:p>
    <w:p w:rsidR="0021070C" w:rsidRDefault="0021070C" w:rsidP="00303799">
      <w:pPr>
        <w:pStyle w:val="Elenco"/>
        <w:numPr>
          <w:ilvl w:val="0"/>
          <w:numId w:val="33"/>
        </w:numPr>
        <w:tabs>
          <w:tab w:val="clear" w:pos="851"/>
        </w:tabs>
        <w:ind w:left="1701"/>
      </w:pPr>
      <w:r>
        <w:t xml:space="preserve">Input: </w:t>
      </w:r>
      <w:r w:rsidRPr="006D6249">
        <w:t>l’autore</w:t>
      </w:r>
      <w:r w:rsidR="008D620A">
        <w:t>;</w:t>
      </w:r>
    </w:p>
    <w:p w:rsidR="001E6DE3" w:rsidRDefault="0021070C" w:rsidP="00303799">
      <w:pPr>
        <w:pStyle w:val="Elenco"/>
        <w:numPr>
          <w:ilvl w:val="0"/>
          <w:numId w:val="33"/>
        </w:numPr>
        <w:tabs>
          <w:tab w:val="clear" w:pos="851"/>
        </w:tabs>
        <w:ind w:left="1701"/>
      </w:pPr>
      <w:r>
        <w:t>Risultati attesi: messaggio di avvenuto inserimento dell’autore</w:t>
      </w:r>
      <w:r w:rsidR="008D620A">
        <w:t>;</w:t>
      </w:r>
      <w:r w:rsidR="008D620A">
        <w:br/>
      </w:r>
    </w:p>
    <w:p w:rsidR="001E6DE3" w:rsidRDefault="001E6DE3">
      <w:pPr>
        <w:spacing w:after="0" w:line="240" w:lineRule="auto"/>
        <w:rPr>
          <w:sz w:val="24"/>
          <w:szCs w:val="24"/>
        </w:rPr>
      </w:pPr>
      <w:r>
        <w:br w:type="page"/>
      </w:r>
    </w:p>
    <w:p w:rsidR="008D620A" w:rsidRDefault="0021070C" w:rsidP="008D620A">
      <w:pPr>
        <w:pStyle w:val="Livello11"/>
      </w:pPr>
      <w:r>
        <w:t xml:space="preserve">Numero catena: </w:t>
      </w:r>
      <w:r w:rsidR="00B42CD3">
        <w:t>9</w:t>
      </w:r>
      <w:r w:rsidR="008D620A">
        <w:br/>
      </w:r>
    </w:p>
    <w:p w:rsidR="0021070C" w:rsidRDefault="0021070C" w:rsidP="00303799">
      <w:pPr>
        <w:pStyle w:val="Elenco"/>
        <w:numPr>
          <w:ilvl w:val="0"/>
          <w:numId w:val="34"/>
        </w:numPr>
      </w:pPr>
      <w:r>
        <w:t>No</w:t>
      </w:r>
      <w:r w:rsidR="00E358B2">
        <w:t>me catena: gestione note</w:t>
      </w:r>
      <w:r w:rsidR="00D708D2">
        <w:t xml:space="preserve"> e suggerimeti</w:t>
      </w:r>
      <w:r w:rsidR="008D620A">
        <w:t>;</w:t>
      </w:r>
    </w:p>
    <w:p w:rsidR="0021070C" w:rsidRDefault="0021070C" w:rsidP="00303799">
      <w:pPr>
        <w:pStyle w:val="Elenco"/>
        <w:numPr>
          <w:ilvl w:val="0"/>
          <w:numId w:val="34"/>
        </w:numPr>
      </w:pPr>
      <w:r>
        <w:t>Requisito di riferimento:  RFFO02, RFBO09</w:t>
      </w:r>
      <w:bookmarkStart w:id="8" w:name="_GoBack"/>
      <w:bookmarkEnd w:id="8"/>
      <w:r w:rsidR="00E358B2">
        <w:t xml:space="preserve">, </w:t>
      </w:r>
      <w:r w:rsidR="00E358B2" w:rsidRPr="008924A5">
        <w:t>RF</w:t>
      </w:r>
      <w:r w:rsidR="00E358B2">
        <w:t>BO</w:t>
      </w:r>
      <w:r w:rsidR="00E358B2" w:rsidRPr="008924A5">
        <w:t>11</w:t>
      </w:r>
      <w:r w:rsidR="008D620A">
        <w:t>;</w:t>
      </w:r>
    </w:p>
    <w:p w:rsidR="0021070C" w:rsidRDefault="0021070C" w:rsidP="00303799">
      <w:pPr>
        <w:pStyle w:val="Elenco"/>
        <w:numPr>
          <w:ilvl w:val="0"/>
          <w:numId w:val="34"/>
        </w:numPr>
      </w:pPr>
      <w:r>
        <w:t>Obiettivi: verificare il corretto funzionamento dell’area relativa alla g</w:t>
      </w:r>
      <w:r w:rsidR="00E358B2">
        <w:t>estione nelle note</w:t>
      </w:r>
      <w:r w:rsidR="008D620A">
        <w:t>;</w:t>
      </w:r>
    </w:p>
    <w:p w:rsidR="0021070C" w:rsidRDefault="006B0E72" w:rsidP="0021070C">
      <w:pPr>
        <w:pStyle w:val="TestoNormaleBasatosuLivello11"/>
        <w:ind w:left="851"/>
      </w:pPr>
      <w:r>
        <w:rPr>
          <w:b/>
        </w:rPr>
        <w:t>Test 9</w:t>
      </w:r>
      <w:r w:rsidR="006E135D" w:rsidRPr="006E135D">
        <w:rPr>
          <w:b/>
        </w:rPr>
        <w:t>.1</w:t>
      </w:r>
      <w:r w:rsidR="006E135D">
        <w:t>: I</w:t>
      </w:r>
      <w:r w:rsidR="0021070C">
        <w:t>nserimento nuova nota</w:t>
      </w:r>
      <w:r w:rsidR="008D620A">
        <w:t>:</w:t>
      </w:r>
    </w:p>
    <w:p w:rsidR="0021070C" w:rsidRDefault="006E135D" w:rsidP="00303799">
      <w:pPr>
        <w:pStyle w:val="Elenco"/>
        <w:numPr>
          <w:ilvl w:val="0"/>
          <w:numId w:val="35"/>
        </w:numPr>
        <w:tabs>
          <w:tab w:val="clear" w:pos="851"/>
        </w:tabs>
        <w:ind w:left="1701"/>
      </w:pPr>
      <w:r>
        <w:t>A</w:t>
      </w:r>
      <w:r w:rsidR="0021070C">
        <w:t>zione svolta: c</w:t>
      </w:r>
      <w:r w:rsidR="008D620A">
        <w:t>lick sul tasto “</w:t>
      </w:r>
      <w:r w:rsidR="00D708D2">
        <w:t>I</w:t>
      </w:r>
      <w:r w:rsidR="008D620A">
        <w:t>nserisci nota”;</w:t>
      </w:r>
    </w:p>
    <w:p w:rsidR="0021070C" w:rsidRDefault="006E135D" w:rsidP="00303799">
      <w:pPr>
        <w:pStyle w:val="Elenco"/>
        <w:numPr>
          <w:ilvl w:val="0"/>
          <w:numId w:val="35"/>
        </w:numPr>
        <w:tabs>
          <w:tab w:val="clear" w:pos="851"/>
        </w:tabs>
        <w:ind w:left="1701"/>
      </w:pPr>
      <w:r>
        <w:t>S</w:t>
      </w:r>
      <w:r w:rsidR="0021070C">
        <w:t>tato di partenza: l’utente deve essere loggato</w:t>
      </w:r>
      <w:r w:rsidR="009F22E8">
        <w:t xml:space="preserve"> con credenziali da cliente</w:t>
      </w:r>
      <w:r w:rsidR="008D620A">
        <w:t>;</w:t>
      </w:r>
      <w:r w:rsidR="0021070C">
        <w:t xml:space="preserve"> </w:t>
      </w:r>
    </w:p>
    <w:p w:rsidR="0021070C" w:rsidRDefault="0021070C" w:rsidP="00303799">
      <w:pPr>
        <w:pStyle w:val="Elenco"/>
        <w:numPr>
          <w:ilvl w:val="0"/>
          <w:numId w:val="35"/>
        </w:numPr>
        <w:tabs>
          <w:tab w:val="clear" w:pos="851"/>
        </w:tabs>
        <w:ind w:left="1701"/>
      </w:pPr>
      <w:r>
        <w:t>input: nota che si desidera inserire</w:t>
      </w:r>
      <w:r w:rsidR="008D620A">
        <w:t>;</w:t>
      </w:r>
    </w:p>
    <w:p w:rsidR="0021070C" w:rsidRDefault="0021070C" w:rsidP="00303799">
      <w:pPr>
        <w:pStyle w:val="Elenco"/>
        <w:numPr>
          <w:ilvl w:val="0"/>
          <w:numId w:val="35"/>
        </w:numPr>
        <w:tabs>
          <w:tab w:val="clear" w:pos="851"/>
        </w:tabs>
        <w:ind w:left="1701"/>
      </w:pPr>
      <w:r>
        <w:t>Risultati attesi: messaggio di avvenuto inserimento della nota</w:t>
      </w:r>
      <w:r w:rsidR="008D620A">
        <w:t>;</w:t>
      </w:r>
    </w:p>
    <w:p w:rsidR="0021070C" w:rsidRDefault="006B0E72" w:rsidP="008D620A">
      <w:pPr>
        <w:pStyle w:val="TestoNormaleBasatosuLivello11"/>
        <w:ind w:left="851"/>
      </w:pPr>
      <w:r>
        <w:rPr>
          <w:b/>
        </w:rPr>
        <w:t>Test 9</w:t>
      </w:r>
      <w:r w:rsidR="00BC1762" w:rsidRPr="00BC1762">
        <w:rPr>
          <w:b/>
        </w:rPr>
        <w:t>.2</w:t>
      </w:r>
      <w:r w:rsidR="00BC1762">
        <w:t>: A</w:t>
      </w:r>
      <w:r w:rsidR="0021070C">
        <w:t>pprovazione nota</w:t>
      </w:r>
      <w:r w:rsidR="008D620A">
        <w:t>:</w:t>
      </w:r>
    </w:p>
    <w:p w:rsidR="0021070C" w:rsidRDefault="00BC1762" w:rsidP="00303799">
      <w:pPr>
        <w:pStyle w:val="Elenco"/>
        <w:numPr>
          <w:ilvl w:val="0"/>
          <w:numId w:val="36"/>
        </w:numPr>
        <w:tabs>
          <w:tab w:val="clear" w:pos="851"/>
        </w:tabs>
        <w:ind w:left="1701"/>
      </w:pPr>
      <w:r>
        <w:t>A</w:t>
      </w:r>
      <w:r w:rsidR="0021070C">
        <w:t>zione sv</w:t>
      </w:r>
      <w:r w:rsidR="008D620A">
        <w:t>olta: click sul tasto “</w:t>
      </w:r>
      <w:r w:rsidR="00D708D2">
        <w:t>A</w:t>
      </w:r>
      <w:r w:rsidR="006B2017">
        <w:t>pprova</w:t>
      </w:r>
      <w:r w:rsidR="008D620A">
        <w:t>”;</w:t>
      </w:r>
    </w:p>
    <w:p w:rsidR="0021070C" w:rsidRDefault="00BC1762" w:rsidP="00303799">
      <w:pPr>
        <w:pStyle w:val="Elenco"/>
        <w:numPr>
          <w:ilvl w:val="0"/>
          <w:numId w:val="36"/>
        </w:numPr>
        <w:tabs>
          <w:tab w:val="clear" w:pos="851"/>
        </w:tabs>
        <w:ind w:left="1701"/>
      </w:pPr>
      <w:r>
        <w:t>S</w:t>
      </w:r>
      <w:r w:rsidR="0021070C">
        <w:t xml:space="preserve">tato di partenza: </w:t>
      </w:r>
      <w:r w:rsidR="00CB6DF5" w:rsidRPr="00F81E6A">
        <w:t>l’utente deve aver effettuato il login con credenziali del proprietar</w:t>
      </w:r>
      <w:r w:rsidR="00CB6DF5">
        <w:t>io o del personale autorizzato</w:t>
      </w:r>
      <w:r w:rsidR="008D620A">
        <w:t>;</w:t>
      </w:r>
      <w:r w:rsidR="0021070C">
        <w:t xml:space="preserve"> </w:t>
      </w:r>
    </w:p>
    <w:p w:rsidR="0021070C" w:rsidRDefault="0021070C" w:rsidP="00303799">
      <w:pPr>
        <w:pStyle w:val="Elenco"/>
        <w:numPr>
          <w:ilvl w:val="0"/>
          <w:numId w:val="36"/>
        </w:numPr>
        <w:tabs>
          <w:tab w:val="clear" w:pos="851"/>
        </w:tabs>
        <w:ind w:left="1701"/>
      </w:pPr>
      <w:r>
        <w:t>Input: nessuno</w:t>
      </w:r>
      <w:r w:rsidR="008D620A">
        <w:t>;</w:t>
      </w:r>
    </w:p>
    <w:p w:rsidR="0021070C" w:rsidRDefault="0021070C" w:rsidP="00303799">
      <w:pPr>
        <w:pStyle w:val="Elenco"/>
        <w:numPr>
          <w:ilvl w:val="0"/>
          <w:numId w:val="36"/>
        </w:numPr>
        <w:tabs>
          <w:tab w:val="clear" w:pos="851"/>
        </w:tabs>
        <w:ind w:left="1701"/>
      </w:pPr>
      <w:r>
        <w:t>Risultati attesi: messaggio di a</w:t>
      </w:r>
      <w:r w:rsidR="008D620A">
        <w:t>vvenuta approvazione della nota;</w:t>
      </w:r>
    </w:p>
    <w:p w:rsidR="00D708D2" w:rsidRDefault="00D708D2" w:rsidP="00D708D2">
      <w:pPr>
        <w:pStyle w:val="TestoNormaleBasatosuLivello11"/>
        <w:ind w:left="851"/>
      </w:pPr>
      <w:r>
        <w:rPr>
          <w:b/>
        </w:rPr>
        <w:t>Test 9</w:t>
      </w:r>
      <w:r w:rsidRPr="00BC1762">
        <w:rPr>
          <w:b/>
        </w:rPr>
        <w:t>.</w:t>
      </w:r>
      <w:r>
        <w:rPr>
          <w:b/>
        </w:rPr>
        <w:t>3</w:t>
      </w:r>
      <w:r>
        <w:t>: Accettazione suggerimento:</w:t>
      </w:r>
    </w:p>
    <w:p w:rsidR="00D708D2" w:rsidRDefault="00D708D2" w:rsidP="00303799">
      <w:pPr>
        <w:pStyle w:val="Elenco"/>
        <w:numPr>
          <w:ilvl w:val="0"/>
          <w:numId w:val="45"/>
        </w:numPr>
      </w:pPr>
      <w:r>
        <w:t>Azione svolta: click sul tasto “Accetta</w:t>
      </w:r>
      <w:r w:rsidR="00521A69">
        <w:t xml:space="preserve"> </w:t>
      </w:r>
      <w:r w:rsidR="008E4252">
        <w:t>ed Inserisci</w:t>
      </w:r>
      <w:r>
        <w:t>”;</w:t>
      </w:r>
    </w:p>
    <w:p w:rsidR="00D708D2" w:rsidRDefault="00D708D2" w:rsidP="00303799">
      <w:pPr>
        <w:pStyle w:val="Elenco"/>
        <w:numPr>
          <w:ilvl w:val="0"/>
          <w:numId w:val="45"/>
        </w:numPr>
      </w:pPr>
      <w:r>
        <w:t>Stato di partenza</w:t>
      </w:r>
      <w:r w:rsidR="00521A69" w:rsidRPr="00F81E6A">
        <w:t>: l’utente deve aver effettuato il login con credenziali del proprietar</w:t>
      </w:r>
      <w:r w:rsidR="00521A69">
        <w:t>io o del personale autorizzato</w:t>
      </w:r>
      <w:r>
        <w:t xml:space="preserve">; </w:t>
      </w:r>
    </w:p>
    <w:p w:rsidR="00D708D2" w:rsidRDefault="00D708D2" w:rsidP="00303799">
      <w:pPr>
        <w:pStyle w:val="Elenco"/>
        <w:numPr>
          <w:ilvl w:val="0"/>
          <w:numId w:val="45"/>
        </w:numPr>
      </w:pPr>
      <w:r>
        <w:t>Input: suggerimento prescelto;</w:t>
      </w:r>
    </w:p>
    <w:p w:rsidR="00D708D2" w:rsidRDefault="00D708D2" w:rsidP="00303799">
      <w:pPr>
        <w:pStyle w:val="Elenco"/>
        <w:numPr>
          <w:ilvl w:val="0"/>
          <w:numId w:val="45"/>
        </w:numPr>
      </w:pPr>
      <w:r>
        <w:t>Risultati attesi: schermata di inserimento nuovo fumetto per il fumetto suggerito;</w:t>
      </w:r>
    </w:p>
    <w:p w:rsidR="00D708D2" w:rsidRDefault="00D708D2" w:rsidP="00D708D2">
      <w:pPr>
        <w:pStyle w:val="TestoNormaleBasatosuLivello11"/>
        <w:ind w:left="851"/>
      </w:pPr>
      <w:r>
        <w:rPr>
          <w:b/>
        </w:rPr>
        <w:t>Test 9</w:t>
      </w:r>
      <w:r w:rsidRPr="00BC1762">
        <w:rPr>
          <w:b/>
        </w:rPr>
        <w:t>.</w:t>
      </w:r>
      <w:r>
        <w:rPr>
          <w:b/>
        </w:rPr>
        <w:t>4</w:t>
      </w:r>
      <w:r>
        <w:t>: Eliminazione suggerimento:</w:t>
      </w:r>
    </w:p>
    <w:p w:rsidR="00D708D2" w:rsidRDefault="00D708D2" w:rsidP="00303799">
      <w:pPr>
        <w:pStyle w:val="Elenco"/>
        <w:numPr>
          <w:ilvl w:val="0"/>
          <w:numId w:val="46"/>
        </w:numPr>
      </w:pPr>
      <w:r>
        <w:t>Azione svolta: click sul tasto “Cancella”;</w:t>
      </w:r>
    </w:p>
    <w:p w:rsidR="00D708D2" w:rsidRDefault="00D708D2" w:rsidP="00303799">
      <w:pPr>
        <w:pStyle w:val="Elenco"/>
        <w:numPr>
          <w:ilvl w:val="0"/>
          <w:numId w:val="46"/>
        </w:numPr>
      </w:pPr>
      <w:r>
        <w:t>S</w:t>
      </w:r>
      <w:r w:rsidR="002F3BAC">
        <w:t>tato di partenza</w:t>
      </w:r>
      <w:r w:rsidR="00521A69" w:rsidRPr="00F81E6A">
        <w:t>: l’utente deve aver effettuato il login con credenziali del proprietar</w:t>
      </w:r>
      <w:r w:rsidR="00521A69">
        <w:t>io o del personale autorizzato</w:t>
      </w:r>
      <w:r>
        <w:t xml:space="preserve">; </w:t>
      </w:r>
    </w:p>
    <w:p w:rsidR="00D708D2" w:rsidRDefault="00D708D2" w:rsidP="00303799">
      <w:pPr>
        <w:pStyle w:val="Elenco"/>
        <w:numPr>
          <w:ilvl w:val="0"/>
          <w:numId w:val="46"/>
        </w:numPr>
      </w:pPr>
      <w:r>
        <w:t>Input: suggerimento prescelto;</w:t>
      </w:r>
    </w:p>
    <w:p w:rsidR="00D708D2" w:rsidRDefault="00D708D2" w:rsidP="00303799">
      <w:pPr>
        <w:pStyle w:val="Elenco"/>
        <w:numPr>
          <w:ilvl w:val="0"/>
          <w:numId w:val="46"/>
        </w:numPr>
      </w:pPr>
      <w:r>
        <w:t xml:space="preserve">Risultati attesi: </w:t>
      </w:r>
      <w:r w:rsidR="00CB6DF5">
        <w:t xml:space="preserve">cancellazione del suggerimento </w:t>
      </w:r>
      <w:r>
        <w:t>;</w:t>
      </w:r>
    </w:p>
    <w:p w:rsidR="002F3BAC" w:rsidRDefault="002F3BAC" w:rsidP="002F3BAC">
      <w:pPr>
        <w:pStyle w:val="TestoNormaleBasatosuLivello11"/>
        <w:ind w:left="851"/>
      </w:pPr>
      <w:r>
        <w:rPr>
          <w:b/>
        </w:rPr>
        <w:t>Test 9</w:t>
      </w:r>
      <w:r w:rsidRPr="00BC1762">
        <w:rPr>
          <w:b/>
        </w:rPr>
        <w:t>.</w:t>
      </w:r>
      <w:r>
        <w:rPr>
          <w:b/>
        </w:rPr>
        <w:t>4</w:t>
      </w:r>
      <w:r>
        <w:t>: Inserimento suggerimento:</w:t>
      </w:r>
    </w:p>
    <w:p w:rsidR="002F3BAC" w:rsidRDefault="002F3BAC" w:rsidP="00303799">
      <w:pPr>
        <w:pStyle w:val="Elenco"/>
        <w:numPr>
          <w:ilvl w:val="0"/>
          <w:numId w:val="47"/>
        </w:numPr>
      </w:pPr>
      <w:r>
        <w:t>Azione svolta: click sul tasto “Inserisci suggerimento”;</w:t>
      </w:r>
    </w:p>
    <w:p w:rsidR="002F3BAC" w:rsidRDefault="002F3BAC" w:rsidP="00303799">
      <w:pPr>
        <w:pStyle w:val="Elenco"/>
        <w:numPr>
          <w:ilvl w:val="0"/>
          <w:numId w:val="47"/>
        </w:numPr>
      </w:pPr>
      <w:r>
        <w:t xml:space="preserve">Stato di partenza: l’utente deve essere loggato con credenziali da cliente; </w:t>
      </w:r>
    </w:p>
    <w:p w:rsidR="002F3BAC" w:rsidRDefault="002F3BAC" w:rsidP="00303799">
      <w:pPr>
        <w:pStyle w:val="Elenco"/>
        <w:numPr>
          <w:ilvl w:val="0"/>
          <w:numId w:val="47"/>
        </w:numPr>
      </w:pPr>
      <w:r>
        <w:t>Input: dati fumetto da suggerire;</w:t>
      </w:r>
    </w:p>
    <w:p w:rsidR="00D708D2" w:rsidRDefault="002F3BAC" w:rsidP="00303799">
      <w:pPr>
        <w:pStyle w:val="Elenco"/>
        <w:numPr>
          <w:ilvl w:val="0"/>
          <w:numId w:val="47"/>
        </w:numPr>
      </w:pPr>
      <w:r>
        <w:t>Risultati attesi: inserimento</w:t>
      </w:r>
      <w:r w:rsidR="002C3586">
        <w:t xml:space="preserve"> </w:t>
      </w:r>
      <w:r>
        <w:t>del suggerimento ;</w:t>
      </w:r>
    </w:p>
    <w:p w:rsidR="00590644" w:rsidRDefault="00590644">
      <w:pPr>
        <w:spacing w:after="0" w:line="240" w:lineRule="auto"/>
        <w:rPr>
          <w:b/>
          <w:caps/>
          <w:sz w:val="24"/>
          <w:szCs w:val="24"/>
          <w:u w:val="single"/>
        </w:rPr>
      </w:pPr>
      <w:bookmarkStart w:id="9" w:name="_Toc429049535"/>
      <w:r>
        <w:br w:type="page"/>
      </w:r>
    </w:p>
    <w:p w:rsidR="000C5A31" w:rsidRDefault="000C5A31" w:rsidP="000C5A31">
      <w:pPr>
        <w:pStyle w:val="Livello1"/>
      </w:pPr>
      <w:bookmarkStart w:id="10" w:name="_Toc429482859"/>
      <w:r>
        <w:t>SCHeda di compilazione</w:t>
      </w:r>
      <w:bookmarkEnd w:id="9"/>
      <w:r w:rsidR="00006B6D">
        <w:t xml:space="preserve"> test</w:t>
      </w:r>
      <w:bookmarkEnd w:id="10"/>
      <w:r>
        <w:t xml:space="preserve"> </w:t>
      </w:r>
    </w:p>
    <w:p w:rsidR="00590644" w:rsidRDefault="00590644" w:rsidP="00590644">
      <w:pPr>
        <w:pStyle w:val="TestoNormaleBasatosuLivello11"/>
      </w:pPr>
      <w:r>
        <w:t>Per ogni test eseguito, si compila una scheda di test che serve ad avere una chiara idea di cosa verrà fatto prima e durante il test, e a raccogliere i risultati del test stesso dopo la sua esecuzione.</w:t>
      </w:r>
    </w:p>
    <w:p w:rsidR="00590644" w:rsidRDefault="00590644" w:rsidP="00590644">
      <w:pPr>
        <w:pStyle w:val="TestoNormaleBasatosuLivello11"/>
      </w:pPr>
      <w:r>
        <w:t xml:space="preserve">Ogni scheda avrà i seguenti campi: </w:t>
      </w:r>
      <w:r>
        <w:br/>
      </w:r>
    </w:p>
    <w:p w:rsidR="00743951" w:rsidRPr="00590644" w:rsidRDefault="00590644" w:rsidP="00590644">
      <w:pPr>
        <w:pStyle w:val="Elenco"/>
        <w:numPr>
          <w:ilvl w:val="0"/>
          <w:numId w:val="49"/>
        </w:numPr>
      </w:pPr>
      <w:r w:rsidRPr="008274D9">
        <w:rPr>
          <w:u w:val="single"/>
        </w:rPr>
        <w:t>N</w:t>
      </w:r>
      <w:r w:rsidR="00743951" w:rsidRPr="008274D9">
        <w:rPr>
          <w:u w:val="single"/>
        </w:rPr>
        <w:t>umero catena</w:t>
      </w:r>
      <w:r w:rsidR="00D649B4" w:rsidRPr="008274D9">
        <w:rPr>
          <w:u w:val="single"/>
        </w:rPr>
        <w:t xml:space="preserve">: </w:t>
      </w:r>
      <w:r w:rsidR="00D649B4" w:rsidRPr="008274D9">
        <w:rPr>
          <w:u w:val="single"/>
        </w:rPr>
        <w:br/>
      </w:r>
      <w:r w:rsidR="00D649B4">
        <w:t>numero identificativo della catena a cui il test appartiene</w:t>
      </w:r>
      <w:r>
        <w:t>;</w:t>
      </w:r>
    </w:p>
    <w:p w:rsidR="00743951" w:rsidRPr="00590644" w:rsidRDefault="00590644" w:rsidP="00590644">
      <w:pPr>
        <w:pStyle w:val="Elenco"/>
        <w:numPr>
          <w:ilvl w:val="0"/>
          <w:numId w:val="49"/>
        </w:numPr>
      </w:pPr>
      <w:r w:rsidRPr="008274D9">
        <w:rPr>
          <w:u w:val="single"/>
        </w:rPr>
        <w:t>N</w:t>
      </w:r>
      <w:r w:rsidR="00743951" w:rsidRPr="008274D9">
        <w:rPr>
          <w:u w:val="single"/>
        </w:rPr>
        <w:t>ome catena</w:t>
      </w:r>
      <w:r w:rsidR="00D649B4" w:rsidRPr="008274D9">
        <w:rPr>
          <w:u w:val="single"/>
        </w:rPr>
        <w:t xml:space="preserve">: </w:t>
      </w:r>
      <w:r w:rsidR="00D649B4" w:rsidRPr="008274D9">
        <w:rPr>
          <w:u w:val="single"/>
        </w:rPr>
        <w:br/>
      </w:r>
      <w:r w:rsidR="00D649B4">
        <w:t>nome della catena a cui il test appartiene</w:t>
      </w:r>
      <w:r>
        <w:t>;</w:t>
      </w:r>
    </w:p>
    <w:p w:rsidR="003E1807" w:rsidRPr="00590644" w:rsidRDefault="003E1807" w:rsidP="00590644">
      <w:pPr>
        <w:pStyle w:val="Elenco"/>
        <w:numPr>
          <w:ilvl w:val="0"/>
          <w:numId w:val="49"/>
        </w:numPr>
      </w:pPr>
      <w:r w:rsidRPr="008274D9">
        <w:rPr>
          <w:u w:val="single"/>
        </w:rPr>
        <w:t>Numero di test</w:t>
      </w:r>
      <w:r w:rsidR="00D649B4" w:rsidRPr="008274D9">
        <w:rPr>
          <w:u w:val="single"/>
        </w:rPr>
        <w:t xml:space="preserve">: </w:t>
      </w:r>
      <w:r w:rsidR="00D649B4" w:rsidRPr="008274D9">
        <w:rPr>
          <w:u w:val="single"/>
        </w:rPr>
        <w:br/>
      </w:r>
      <w:r w:rsidR="00D649B4">
        <w:t>numero identificativo del test</w:t>
      </w:r>
      <w:r w:rsidR="00590644">
        <w:t>;</w:t>
      </w:r>
    </w:p>
    <w:p w:rsidR="003E1807" w:rsidRPr="008274D9" w:rsidRDefault="003E1807" w:rsidP="00590644">
      <w:pPr>
        <w:pStyle w:val="Elenco"/>
        <w:numPr>
          <w:ilvl w:val="0"/>
          <w:numId w:val="49"/>
        </w:numPr>
        <w:rPr>
          <w:u w:val="single"/>
        </w:rPr>
      </w:pPr>
      <w:r w:rsidRPr="008274D9">
        <w:rPr>
          <w:u w:val="single"/>
        </w:rPr>
        <w:t>Nome del test</w:t>
      </w:r>
      <w:r w:rsidR="00590644" w:rsidRPr="008274D9">
        <w:rPr>
          <w:u w:val="single"/>
        </w:rPr>
        <w:t>;</w:t>
      </w:r>
    </w:p>
    <w:p w:rsidR="00AF2D3E" w:rsidRDefault="00AF2D3E" w:rsidP="00590644">
      <w:pPr>
        <w:pStyle w:val="Elenco"/>
        <w:numPr>
          <w:ilvl w:val="0"/>
          <w:numId w:val="49"/>
        </w:numPr>
      </w:pPr>
      <w:r w:rsidRPr="008274D9">
        <w:rPr>
          <w:u w:val="single"/>
        </w:rPr>
        <w:t>Data del test</w:t>
      </w:r>
      <w:r w:rsidR="00D649B4" w:rsidRPr="008274D9">
        <w:rPr>
          <w:u w:val="single"/>
        </w:rPr>
        <w:t xml:space="preserve">: </w:t>
      </w:r>
      <w:r w:rsidR="00D649B4" w:rsidRPr="008274D9">
        <w:rPr>
          <w:u w:val="single"/>
        </w:rPr>
        <w:br/>
      </w:r>
      <w:r w:rsidR="00D649B4">
        <w:t>giorno in cui il test ha inizio</w:t>
      </w:r>
      <w:r w:rsidR="00590644">
        <w:t>;</w:t>
      </w:r>
    </w:p>
    <w:p w:rsidR="006823DA" w:rsidRPr="00590644" w:rsidRDefault="006823DA" w:rsidP="006823DA">
      <w:pPr>
        <w:pStyle w:val="Elenco"/>
        <w:numPr>
          <w:ilvl w:val="0"/>
          <w:numId w:val="49"/>
        </w:numPr>
      </w:pPr>
      <w:r w:rsidRPr="008274D9">
        <w:rPr>
          <w:u w:val="single"/>
        </w:rPr>
        <w:t>Ora inizio</w:t>
      </w:r>
      <w:r w:rsidR="00D649B4" w:rsidRPr="008274D9">
        <w:rPr>
          <w:u w:val="single"/>
        </w:rPr>
        <w:t xml:space="preserve">: </w:t>
      </w:r>
      <w:r w:rsidR="00D649B4" w:rsidRPr="008274D9">
        <w:rPr>
          <w:u w:val="single"/>
        </w:rPr>
        <w:br/>
      </w:r>
      <w:r w:rsidR="00D649B4">
        <w:t>in formato hh:mm</w:t>
      </w:r>
      <w:r>
        <w:t>;</w:t>
      </w:r>
    </w:p>
    <w:p w:rsidR="006823DA" w:rsidRPr="00590644" w:rsidRDefault="006823DA" w:rsidP="006823DA">
      <w:pPr>
        <w:pStyle w:val="Elenco"/>
        <w:numPr>
          <w:ilvl w:val="0"/>
          <w:numId w:val="49"/>
        </w:numPr>
      </w:pPr>
      <w:r w:rsidRPr="008274D9">
        <w:rPr>
          <w:u w:val="single"/>
        </w:rPr>
        <w:t>Ora fine</w:t>
      </w:r>
      <w:r w:rsidR="00D649B4" w:rsidRPr="008274D9">
        <w:rPr>
          <w:u w:val="single"/>
        </w:rPr>
        <w:t xml:space="preserve">: </w:t>
      </w:r>
      <w:r w:rsidR="00D649B4" w:rsidRPr="008274D9">
        <w:rPr>
          <w:u w:val="single"/>
        </w:rPr>
        <w:br/>
      </w:r>
      <w:r w:rsidR="00D649B4">
        <w:t>in formato hh:mm</w:t>
      </w:r>
      <w:r>
        <w:t>;</w:t>
      </w:r>
    </w:p>
    <w:p w:rsidR="00D649B4" w:rsidRPr="008274D9" w:rsidRDefault="00D649B4" w:rsidP="00590644">
      <w:pPr>
        <w:pStyle w:val="Elenco"/>
        <w:numPr>
          <w:ilvl w:val="0"/>
          <w:numId w:val="49"/>
        </w:numPr>
        <w:rPr>
          <w:u w:val="single"/>
        </w:rPr>
      </w:pPr>
      <w:r w:rsidRPr="008274D9">
        <w:rPr>
          <w:u w:val="single"/>
        </w:rPr>
        <w:t>Obiettivo</w:t>
      </w:r>
      <w:r w:rsidR="00AF2D3E" w:rsidRPr="008274D9">
        <w:rPr>
          <w:u w:val="single"/>
        </w:rPr>
        <w:t xml:space="preserve"> del test</w:t>
      </w:r>
      <w:r w:rsidR="00743951" w:rsidRPr="008274D9">
        <w:rPr>
          <w:u w:val="single"/>
        </w:rPr>
        <w:t xml:space="preserve"> / azione</w:t>
      </w:r>
      <w:r w:rsidRPr="008274D9">
        <w:rPr>
          <w:u w:val="single"/>
        </w:rPr>
        <w:t>:</w:t>
      </w:r>
    </w:p>
    <w:p w:rsidR="00AF2D3E" w:rsidRPr="00590644" w:rsidRDefault="00D649B4" w:rsidP="00D649B4">
      <w:pPr>
        <w:pStyle w:val="Elenco"/>
        <w:ind w:left="851"/>
      </w:pPr>
      <w:r>
        <w:t>ciò che materialmente si compie durante il test</w:t>
      </w:r>
      <w:r w:rsidR="00590644">
        <w:t>;</w:t>
      </w:r>
      <w:r w:rsidR="00743951" w:rsidRPr="00590644">
        <w:t xml:space="preserve"> </w:t>
      </w:r>
    </w:p>
    <w:p w:rsidR="00954D93" w:rsidRPr="00590644" w:rsidRDefault="00954D93" w:rsidP="00590644">
      <w:pPr>
        <w:pStyle w:val="Elenco"/>
        <w:numPr>
          <w:ilvl w:val="0"/>
          <w:numId w:val="49"/>
        </w:numPr>
      </w:pPr>
      <w:r w:rsidRPr="008274D9">
        <w:rPr>
          <w:u w:val="single"/>
        </w:rPr>
        <w:t>Componenti/moduli software coinvolti</w:t>
      </w:r>
      <w:r w:rsidR="00D649B4" w:rsidRPr="008274D9">
        <w:rPr>
          <w:u w:val="single"/>
        </w:rPr>
        <w:br/>
      </w:r>
      <w:r w:rsidR="008274D9">
        <w:t>l</w:t>
      </w:r>
      <w:r w:rsidR="00D649B4">
        <w:t>ista dei componenti o mudouli esaminati o coinvolti dall’azione di test</w:t>
      </w:r>
      <w:r w:rsidR="00590644">
        <w:t>;</w:t>
      </w:r>
      <w:r w:rsidR="00D649B4">
        <w:t xml:space="preserve"> cosa si va’ ad esaminare;</w:t>
      </w:r>
    </w:p>
    <w:p w:rsidR="00D649B4" w:rsidRPr="008274D9" w:rsidRDefault="00590644" w:rsidP="00590644">
      <w:pPr>
        <w:pStyle w:val="Elenco"/>
        <w:numPr>
          <w:ilvl w:val="0"/>
          <w:numId w:val="49"/>
        </w:numPr>
        <w:rPr>
          <w:u w:val="single"/>
        </w:rPr>
      </w:pPr>
      <w:r w:rsidRPr="008274D9">
        <w:rPr>
          <w:u w:val="single"/>
        </w:rPr>
        <w:t>Stato di partenza</w:t>
      </w:r>
      <w:r w:rsidR="00D649B4" w:rsidRPr="008274D9">
        <w:rPr>
          <w:u w:val="single"/>
        </w:rPr>
        <w:t xml:space="preserve">: </w:t>
      </w:r>
    </w:p>
    <w:p w:rsidR="003E1807" w:rsidRPr="00590644" w:rsidRDefault="00D649B4" w:rsidP="00D649B4">
      <w:pPr>
        <w:pStyle w:val="Elenco"/>
        <w:ind w:left="851"/>
      </w:pPr>
      <w:r>
        <w:t>stato in cui si trova il Sistema al momento dell’inizio del test</w:t>
      </w:r>
      <w:r w:rsidR="00590644">
        <w:t>;</w:t>
      </w:r>
    </w:p>
    <w:p w:rsidR="003E1807" w:rsidRPr="00590644" w:rsidRDefault="003E1807" w:rsidP="00590644">
      <w:pPr>
        <w:pStyle w:val="Elenco"/>
        <w:numPr>
          <w:ilvl w:val="0"/>
          <w:numId w:val="49"/>
        </w:numPr>
      </w:pPr>
      <w:r w:rsidRPr="008274D9">
        <w:rPr>
          <w:u w:val="single"/>
        </w:rPr>
        <w:t>Input/Dati di testing</w:t>
      </w:r>
      <w:r w:rsidR="00D649B4" w:rsidRPr="008274D9">
        <w:rPr>
          <w:u w:val="single"/>
        </w:rPr>
        <w:t xml:space="preserve">: </w:t>
      </w:r>
      <w:r w:rsidR="00D649B4" w:rsidRPr="008274D9">
        <w:rPr>
          <w:u w:val="single"/>
        </w:rPr>
        <w:br/>
      </w:r>
      <w:r w:rsidR="00D649B4">
        <w:t>insieme di dati costruiti appositamente per il test</w:t>
      </w:r>
      <w:r w:rsidR="00590644">
        <w:t>;</w:t>
      </w:r>
    </w:p>
    <w:p w:rsidR="00D649B4" w:rsidRPr="008274D9" w:rsidRDefault="00590644" w:rsidP="00590644">
      <w:pPr>
        <w:pStyle w:val="Elenco"/>
        <w:numPr>
          <w:ilvl w:val="0"/>
          <w:numId w:val="49"/>
        </w:numPr>
        <w:rPr>
          <w:u w:val="single"/>
        </w:rPr>
      </w:pPr>
      <w:r w:rsidRPr="008274D9">
        <w:rPr>
          <w:u w:val="single"/>
        </w:rPr>
        <w:t>D</w:t>
      </w:r>
      <w:r w:rsidR="00AF2D3E" w:rsidRPr="008274D9">
        <w:rPr>
          <w:u w:val="single"/>
        </w:rPr>
        <w:t>urata totale</w:t>
      </w:r>
      <w:r w:rsidR="00D649B4" w:rsidRPr="008274D9">
        <w:rPr>
          <w:u w:val="single"/>
        </w:rPr>
        <w:t xml:space="preserve">: </w:t>
      </w:r>
    </w:p>
    <w:p w:rsidR="00AF2D3E" w:rsidRDefault="00D649B4" w:rsidP="00D649B4">
      <w:pPr>
        <w:pStyle w:val="Elenco"/>
        <w:ind w:left="851"/>
      </w:pPr>
      <w:r>
        <w:t>in minuti</w:t>
      </w:r>
      <w:r w:rsidR="00590644">
        <w:t>;</w:t>
      </w:r>
    </w:p>
    <w:p w:rsidR="00D649B4" w:rsidRPr="008274D9" w:rsidRDefault="00590644" w:rsidP="00590644">
      <w:pPr>
        <w:pStyle w:val="Elenco"/>
        <w:numPr>
          <w:ilvl w:val="0"/>
          <w:numId w:val="49"/>
        </w:numPr>
        <w:rPr>
          <w:u w:val="single"/>
        </w:rPr>
      </w:pPr>
      <w:r w:rsidRPr="008274D9">
        <w:rPr>
          <w:u w:val="single"/>
        </w:rPr>
        <w:t>Numero di ripetizioni del test</w:t>
      </w:r>
      <w:r w:rsidR="00D649B4" w:rsidRPr="008274D9">
        <w:rPr>
          <w:u w:val="single"/>
        </w:rPr>
        <w:t xml:space="preserve">: </w:t>
      </w:r>
    </w:p>
    <w:p w:rsidR="00590644" w:rsidRPr="00590644" w:rsidRDefault="00D649B4" w:rsidP="00D649B4">
      <w:pPr>
        <w:pStyle w:val="Elenco"/>
        <w:ind w:left="851"/>
      </w:pPr>
      <w:r>
        <w:t>eventuali riesecuzioni del test, laddove si riscontrino valori dubbi o da confermare</w:t>
      </w:r>
      <w:r w:rsidR="00590644">
        <w:t>;</w:t>
      </w:r>
    </w:p>
    <w:p w:rsidR="00D649B4" w:rsidRPr="008274D9" w:rsidRDefault="00590644" w:rsidP="00590644">
      <w:pPr>
        <w:pStyle w:val="Elenco"/>
        <w:numPr>
          <w:ilvl w:val="0"/>
          <w:numId w:val="49"/>
        </w:numPr>
        <w:rPr>
          <w:u w:val="single"/>
        </w:rPr>
      </w:pPr>
      <w:r w:rsidRPr="008274D9">
        <w:rPr>
          <w:u w:val="single"/>
        </w:rPr>
        <w:t>E</w:t>
      </w:r>
      <w:r w:rsidR="00AF2D3E" w:rsidRPr="008274D9">
        <w:rPr>
          <w:u w:val="single"/>
        </w:rPr>
        <w:t>secutore del test</w:t>
      </w:r>
      <w:r w:rsidR="00D649B4" w:rsidRPr="008274D9">
        <w:rPr>
          <w:u w:val="single"/>
        </w:rPr>
        <w:t>:</w:t>
      </w:r>
    </w:p>
    <w:p w:rsidR="00AF2D3E" w:rsidRDefault="00D649B4" w:rsidP="00D649B4">
      <w:pPr>
        <w:pStyle w:val="Elenco"/>
        <w:ind w:left="851"/>
      </w:pPr>
      <w:r>
        <w:t xml:space="preserve">sviluppatore che materialmente </w:t>
      </w:r>
      <w:r w:rsidR="008274D9">
        <w:t>esegue il test</w:t>
      </w:r>
      <w:r w:rsidR="00590644">
        <w:t>;</w:t>
      </w:r>
    </w:p>
    <w:p w:rsidR="008274D9" w:rsidRPr="008274D9" w:rsidRDefault="00590644" w:rsidP="00590644">
      <w:pPr>
        <w:pStyle w:val="Elenco"/>
        <w:numPr>
          <w:ilvl w:val="0"/>
          <w:numId w:val="49"/>
        </w:numPr>
        <w:rPr>
          <w:u w:val="single"/>
        </w:rPr>
      </w:pPr>
      <w:r w:rsidRPr="008274D9">
        <w:rPr>
          <w:u w:val="single"/>
        </w:rPr>
        <w:t>Risultati del test</w:t>
      </w:r>
    </w:p>
    <w:p w:rsidR="00590644" w:rsidRDefault="008274D9" w:rsidP="008274D9">
      <w:pPr>
        <w:pStyle w:val="Elenco"/>
        <w:ind w:left="851"/>
      </w:pPr>
      <w:r>
        <w:t>Dati di output del test, risultanti dalla sua esecuzione</w:t>
      </w:r>
      <w:r w:rsidR="00590644">
        <w:t>;</w:t>
      </w:r>
    </w:p>
    <w:p w:rsidR="008274D9" w:rsidRPr="008274D9" w:rsidRDefault="00590644" w:rsidP="00590644">
      <w:pPr>
        <w:pStyle w:val="Elenco"/>
        <w:numPr>
          <w:ilvl w:val="0"/>
          <w:numId w:val="49"/>
        </w:numPr>
        <w:rPr>
          <w:u w:val="single"/>
        </w:rPr>
      </w:pPr>
      <w:r w:rsidRPr="008274D9">
        <w:rPr>
          <w:u w:val="single"/>
        </w:rPr>
        <w:t>Esito finale del test</w:t>
      </w:r>
      <w:r w:rsidR="008274D9" w:rsidRPr="008274D9">
        <w:rPr>
          <w:u w:val="single"/>
        </w:rPr>
        <w:t>:</w:t>
      </w:r>
    </w:p>
    <w:p w:rsidR="00590644" w:rsidRPr="00590644" w:rsidRDefault="008274D9" w:rsidP="008274D9">
      <w:pPr>
        <w:pStyle w:val="Elenco"/>
        <w:ind w:left="851"/>
      </w:pPr>
      <w:r>
        <w:t>giudizio di classificazione da assegnare al test, dopo l’analisi dei risultati ottenuti</w:t>
      </w:r>
      <w:r w:rsidR="00590644">
        <w:t>.</w:t>
      </w:r>
    </w:p>
    <w:p w:rsidR="008274D9" w:rsidRDefault="008274D9">
      <w:pPr>
        <w:spacing w:after="0" w:line="240" w:lineRule="auto"/>
      </w:pPr>
      <w:r>
        <w:br w:type="page"/>
      </w:r>
    </w:p>
    <w:p w:rsidR="00590644" w:rsidRDefault="00590644">
      <w:pPr>
        <w:spacing w:after="0" w:line="240" w:lineRule="auto"/>
      </w:pPr>
    </w:p>
    <w:p w:rsidR="00062014" w:rsidRDefault="00590644" w:rsidP="00590644">
      <w:pPr>
        <w:pStyle w:val="TestoNormaleBasatosuLivello11"/>
      </w:pPr>
      <w:r>
        <w:t xml:space="preserve">Il modello della scheda viene mostrato </w:t>
      </w:r>
      <w:r w:rsidR="00A6140C">
        <w:t>qui di seguito.</w:t>
      </w:r>
      <w:r w:rsidR="008274D9">
        <w:br/>
      </w:r>
    </w:p>
    <w:p w:rsidR="00C91DDA" w:rsidRDefault="00C91DDA" w:rsidP="00C91DDA">
      <w:pPr>
        <w:pStyle w:val="Immagine"/>
      </w:pPr>
      <w:r>
        <w:t>Figura 1: Scheda di compilazione per i test</w:t>
      </w:r>
    </w:p>
    <w:p w:rsidR="000C5A31" w:rsidRDefault="008274D9" w:rsidP="00AF2D3E">
      <w:pPr>
        <w:pStyle w:val="Elenco"/>
      </w:pP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183pt;margin-top:490.35pt;width:303pt;height:17.3pt;z-index:251671040;mso-position-horizontal-relative:page;mso-position-vertical-relative:page;mso-height-relative:top-margin-area" o:allowincell="f" fillcolor="white [3212]" strokecolor="#31849b">
            <v:textbox style="mso-next-textbox:#_x0000_s1073"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0" type="#_x0000_t202" style="position:absolute;margin-left:158pt;margin-top:439pt;width:135.25pt;height:17.3pt;z-index:251686400;mso-position-horizontal-relative:page;mso-position-vertical-relative:page;mso-height-relative:top-margin-area" o:allowincell="f" fillcolor="white [3212]" strokecolor="#31849b">
            <v:textbox style="mso-next-textbox:#_x0000_s1090">
              <w:txbxContent>
                <w:p w:rsidR="003D2B57" w:rsidRDefault="003D2B57" w:rsidP="003D2B57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1" type="#_x0000_t202" style="position:absolute;margin-left:229.3pt;margin-top:464.7pt;width:256.7pt;height:17.3pt;z-index:251687424;mso-position-horizontal-relative:page;mso-position-vertical-relative:page;mso-height-relative:top-margin-area" o:allowincell="f" fillcolor="white [3212]" strokecolor="#31849b">
            <v:textbox style="mso-next-textbox:#_x0000_s1091">
              <w:txbxContent>
                <w:p w:rsidR="003D2B57" w:rsidRDefault="003D2B57" w:rsidP="003D2B57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71" type="#_x0000_t202" style="position:absolute;margin-left:92pt;margin-top:380pt;width:394pt;height:52pt;z-index:251668992;mso-position-horizontal-relative:page;mso-position-vertical-relative:page;mso-height-relative:top-margin-area" o:allowincell="f" fillcolor="white [3212]" strokecolor="#31849b">
            <v:textbox style="mso-next-textbox:#_x0000_s1071"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8" type="#_x0000_t202" style="position:absolute;margin-left:92pt;margin-top:293.35pt;width:393.25pt;height:62.65pt;z-index:251665920;mso-position-horizontal-relative:page;mso-position-vertical-relative:page;mso-height-relative:top-margin-area" o:allowincell="f" fillcolor="white [3212]" strokecolor="#31849b">
            <v:textbox style="mso-next-textbox:#_x0000_s1068"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4" type="#_x0000_t202" style="position:absolute;margin-left:282pt;margin-top:224.7pt;width:76.65pt;height:17.3pt;z-index:251661824;mso-position-horizontal-relative:page;mso-position-vertical-relative:page;mso-height-relative:top-margin-area" o:allowincell="f" fillcolor="white [3212]" strokecolor="#31849b">
            <v:textbox style="mso-next-textbox:#_x0000_s1064">
              <w:txbxContent>
                <w:p w:rsidR="00062014" w:rsidRPr="0099564F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88" type="#_x0000_t202" style="position:absolute;margin-left:408.6pt;margin-top:224.7pt;width:76.65pt;height:17.3pt;z-index:251684352;mso-position-horizontal-relative:page;mso-position-vertical-relative:page;mso-height-relative:top-margin-area" o:allowincell="f" fillcolor="white [3212]" strokecolor="#31849b">
            <v:textbox style="mso-next-textbox:#_x0000_s1088">
              <w:txbxContent>
                <w:p w:rsidR="006823DA" w:rsidRPr="0099564F" w:rsidRDefault="006823DA" w:rsidP="006823DA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89" type="#_x0000_t202" style="position:absolute;margin-left:209pt;margin-top:250.7pt;width:276.25pt;height:17.3pt;z-index:251685376;mso-position-horizontal-relative:page;mso-position-vertical-relative:page;mso-height-relative:top-margin-area" o:allowincell="f" fillcolor="white [3212]" strokecolor="#31849b">
            <v:textbox style="mso-next-textbox:#_x0000_s1089">
              <w:txbxContent>
                <w:p w:rsidR="003D2B57" w:rsidRDefault="003D2B57" w:rsidP="003D2B57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5" type="#_x0000_t202" style="position:absolute;margin-left:118.05pt;margin-top:224.7pt;width:103.95pt;height:17.3pt;z-index:251662848;mso-position-horizontal-relative:page;mso-position-vertical-relative:page;mso-height-relative:top-margin-area" o:allowincell="f" fillcolor="white [3212]" strokecolor="#31849b">
            <v:textbox style="mso-next-textbox:#_x0000_s1065"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85" type="#_x0000_t202" style="position:absolute;margin-left:243.25pt;margin-top:175.85pt;width:242pt;height:17.3pt;z-index:251682304;mso-position-horizontal-relative:page;mso-position-vertical-relative:page;mso-height-relative:top-margin-area" o:allowincell="f" fillcolor="white [3212]" strokecolor="#31849b">
            <v:textbox style="mso-next-textbox:#_x0000_s1085">
              <w:txbxContent>
                <w:p w:rsidR="006823DA" w:rsidRPr="0099564F" w:rsidRDefault="006823DA" w:rsidP="006823DA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6" type="#_x0000_t202" style="position:absolute;margin-left:200.55pt;margin-top:199.85pt;width:284.7pt;height:17.3pt;z-index:251663872;mso-position-horizontal-relative:page;mso-position-vertical-relative:page;mso-height-relative:top-margin-area" o:allowincell="f" fillcolor="white [3212]" strokecolor="#31849b">
            <v:textbox style="mso-next-textbox:#_x0000_s1066"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86" type="#_x0000_t202" style="position:absolute;margin-left:126.5pt;margin-top:199.85pt;width:34.5pt;height:17.3pt;z-index:251683328;mso-position-horizontal-relative:page;mso-position-vertical-relative:page;mso-height-relative:top-margin-area" o:allowincell="f" fillcolor="white [3212]" strokecolor="#31849b">
            <v:textbox style="mso-next-textbox:#_x0000_s1086">
              <w:txbxContent>
                <w:p w:rsidR="006823DA" w:rsidRPr="0099564F" w:rsidRDefault="006823DA" w:rsidP="006823DA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3" type="#_x0000_t202" style="position:absolute;margin-left:138pt;margin-top:175.85pt;width:34.5pt;height:17.3pt;z-index:251660800;mso-position-horizontal-relative:page;mso-position-vertical-relative:page;mso-height-relative:top-margin-area" o:allowincell="f" fillcolor="white [3212]" strokecolor="#31849b">
            <v:textbox style="mso-next-textbox:#_x0000_s1063">
              <w:txbxContent>
                <w:p w:rsidR="00062014" w:rsidRPr="0099564F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2" type="#_x0000_t202" style="position:absolute;margin-left:149pt;margin-top:585.7pt;width:336.25pt;height:17.3pt;z-index:251688448;mso-position-horizontal-relative:page;mso-position-vertical-relative:page;mso-height-relative:top-margin-area" o:allowincell="f" fillcolor="white [3212]" strokecolor="#31849b">
            <v:textbox style="mso-next-textbox:#_x0000_s1092">
              <w:txbxContent>
                <w:p w:rsidR="00C91DDA" w:rsidRDefault="00C91DDA" w:rsidP="00C91DDA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74" type="#_x0000_t202" style="position:absolute;margin-left:92pt;margin-top:533pt;width:393.25pt;height:45.75pt;z-index:251672064;mso-position-horizontal-relative:page;mso-position-vertical-relative:page;mso-height-relative:top-margin-area" o:allowincell="f" fillcolor="white [3212]" strokecolor="#31849b">
            <v:textbox style="mso-next-textbox:#_x0000_s1074"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  <w:p w:rsidR="00062014" w:rsidRDefault="00062014" w:rsidP="00062014">
                  <w:pPr>
                    <w:spacing w:after="0" w:line="240" w:lineRule="auto"/>
                  </w:pPr>
                </w:p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CE1707">
        <w:rPr>
          <w:noProof/>
          <w:lang w:eastAsia="it-IT"/>
        </w:rPr>
        <w:pict>
          <v:rect id="_x0000_s1062" style="position:absolute;margin-left:28.8pt;margin-top:3.15pt;width:413.85pt;height:467pt;z-index:251659776;mso-width-relative:margin;mso-height-relative:margin" fillcolor="#daeef3 [664]">
            <v:textbox style="mso-next-textbox:#_x0000_s1062">
              <w:txbxContent>
                <w:p w:rsidR="00062014" w:rsidRPr="00E7562A" w:rsidRDefault="00062014" w:rsidP="00C91DD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FORM PER LA RACCOLTA DEI RISULTATI DI TEST</w:t>
                  </w:r>
                </w:p>
                <w:p w:rsidR="006823DA" w:rsidRPr="006823DA" w:rsidRDefault="00743951" w:rsidP="00062014">
                  <w:r w:rsidRPr="006823DA">
                    <w:t xml:space="preserve">N. </w:t>
                  </w:r>
                  <w:r w:rsidR="00062014" w:rsidRPr="006823DA">
                    <w:t>Catena</w:t>
                  </w:r>
                  <w:r w:rsidR="006823DA" w:rsidRPr="006823DA">
                    <w:t>:</w:t>
                  </w:r>
                  <w:r w:rsidR="006823DA" w:rsidRPr="006823DA">
                    <w:tab/>
                    <w:t xml:space="preserve">      Nome Catena:</w:t>
                  </w:r>
                  <w:r w:rsidR="00062014" w:rsidRPr="006823DA">
                    <w:tab/>
                  </w:r>
                  <w:r w:rsidR="00062014" w:rsidRPr="006823DA">
                    <w:tab/>
                  </w:r>
                  <w:r w:rsidR="006823DA" w:rsidRPr="006823DA">
                    <w:t xml:space="preserve">     </w:t>
                  </w:r>
                </w:p>
                <w:p w:rsidR="00062014" w:rsidRPr="006823DA" w:rsidRDefault="00743951" w:rsidP="00062014">
                  <w:r w:rsidRPr="006823DA">
                    <w:t>N.</w:t>
                  </w:r>
                  <w:r w:rsidR="00062014" w:rsidRPr="006823DA">
                    <w:t>Test:</w:t>
                  </w:r>
                  <w:r w:rsidR="006823DA" w:rsidRPr="006823DA">
                    <w:t xml:space="preserve">                 N.Test:</w:t>
                  </w:r>
                </w:p>
                <w:p w:rsidR="006823DA" w:rsidRPr="006823DA" w:rsidRDefault="006823DA" w:rsidP="00062014">
                  <w:r w:rsidRPr="006823DA">
                    <w:t>Data</w:t>
                  </w:r>
                  <w:r>
                    <w:t>:                                                Ora inizio:                                   Ora fine:</w:t>
                  </w:r>
                </w:p>
                <w:p w:rsidR="00062014" w:rsidRPr="006823DA" w:rsidRDefault="00062014" w:rsidP="00062014">
                  <w:r w:rsidRPr="006823DA">
                    <w:t>O</w:t>
                  </w:r>
                  <w:r w:rsidR="00D649B4">
                    <w:t>bie</w:t>
                  </w:r>
                  <w:r w:rsidRPr="006823DA">
                    <w:t>tt</w:t>
                  </w:r>
                  <w:r w:rsidR="00D649B4">
                    <w:t>iv</w:t>
                  </w:r>
                  <w:r w:rsidRPr="006823DA">
                    <w:t>o del test</w:t>
                  </w:r>
                  <w:r w:rsidR="003D2B57">
                    <w:t>/A</w:t>
                  </w:r>
                  <w:r w:rsidR="0014417D" w:rsidRPr="006823DA">
                    <w:t>zione</w:t>
                  </w:r>
                  <w:r w:rsidRPr="006823DA">
                    <w:t>:</w:t>
                  </w:r>
                  <w:r w:rsidRPr="006823DA">
                    <w:tab/>
                  </w:r>
                  <w:r w:rsidRPr="006823DA">
                    <w:tab/>
                  </w:r>
                  <w:r w:rsidRPr="006823DA">
                    <w:tab/>
                  </w:r>
                  <w:r w:rsidRPr="006823DA">
                    <w:tab/>
                  </w:r>
                  <w:r w:rsidRPr="006823DA">
                    <w:tab/>
                  </w:r>
                </w:p>
                <w:p w:rsidR="00062014" w:rsidRPr="006823DA" w:rsidRDefault="003D2B57" w:rsidP="00062014">
                  <w:r>
                    <w:t>Componenti/M</w:t>
                  </w:r>
                  <w:r w:rsidRPr="00590644">
                    <w:t>oduli software coinvolti</w:t>
                  </w:r>
                  <w:r>
                    <w:t>:</w:t>
                  </w:r>
                  <w:r w:rsidR="00062014" w:rsidRPr="006823DA">
                    <w:br/>
                  </w:r>
                  <w:r w:rsidR="00062014" w:rsidRPr="006823DA">
                    <w:br/>
                  </w:r>
                  <w:r w:rsidR="00062014" w:rsidRPr="006823DA">
                    <w:br/>
                  </w:r>
                </w:p>
                <w:p w:rsidR="00062014" w:rsidRPr="006823DA" w:rsidRDefault="003D2B57" w:rsidP="00062014">
                  <w:r>
                    <w:br/>
                  </w:r>
                  <w:r w:rsidRPr="006823DA">
                    <w:t>Input</w:t>
                  </w:r>
                  <w:r>
                    <w:t>/Dati di testing</w:t>
                  </w:r>
                  <w:r w:rsidRPr="006823DA">
                    <w:t>:</w:t>
                  </w:r>
                  <w:r w:rsidRPr="006823DA">
                    <w:br/>
                  </w:r>
                  <w:r w:rsidR="00062014" w:rsidRPr="006823DA">
                    <w:br/>
                  </w:r>
                  <w:r w:rsidR="00062014" w:rsidRPr="006823DA">
                    <w:br/>
                  </w:r>
                  <w:r w:rsidR="00062014" w:rsidRPr="006823DA">
                    <w:br/>
                  </w:r>
                  <w:r w:rsidR="00062014" w:rsidRPr="006823DA">
                    <w:br/>
                  </w:r>
                  <w:r w:rsidR="006578D4" w:rsidRPr="006823DA">
                    <w:t>Durata totale</w:t>
                  </w:r>
                  <w:r w:rsidR="00062014" w:rsidRPr="006823DA">
                    <w:t>:</w:t>
                  </w:r>
                </w:p>
                <w:p w:rsidR="003D2B57" w:rsidRPr="006823DA" w:rsidRDefault="003D2B57" w:rsidP="003D2B57">
                  <w:r>
                    <w:t>Numero di ripetizioni</w:t>
                  </w:r>
                  <w:r w:rsidRPr="006823DA">
                    <w:t xml:space="preserve"> del test:</w:t>
                  </w:r>
                </w:p>
                <w:p w:rsidR="00062014" w:rsidRPr="006823DA" w:rsidRDefault="006578D4" w:rsidP="00062014">
                  <w:r w:rsidRPr="006823DA">
                    <w:t>Esecutore del test</w:t>
                  </w:r>
                  <w:r w:rsidR="00062014" w:rsidRPr="006823DA">
                    <w:t>:</w:t>
                  </w:r>
                </w:p>
                <w:p w:rsidR="003D2B57" w:rsidRPr="006823DA" w:rsidRDefault="00C91DDA" w:rsidP="003D2B57">
                  <w:r>
                    <w:t>Risultati</w:t>
                  </w:r>
                  <w:r w:rsidR="003D2B57" w:rsidRPr="006823DA">
                    <w:t xml:space="preserve"> del test:</w:t>
                  </w:r>
                </w:p>
                <w:p w:rsidR="00062014" w:rsidRDefault="00062014" w:rsidP="00062014">
                  <w:r w:rsidRPr="006823DA">
                    <w:br/>
                  </w:r>
                </w:p>
                <w:p w:rsidR="00C91DDA" w:rsidRPr="006823DA" w:rsidRDefault="00C91DDA" w:rsidP="00C91DDA">
                  <w:r>
                    <w:t>Esito finale</w:t>
                  </w:r>
                  <w:r w:rsidRPr="006823DA">
                    <w:t>:</w:t>
                  </w:r>
                </w:p>
                <w:p w:rsidR="00C91DDA" w:rsidRPr="006823DA" w:rsidRDefault="00C91DDA" w:rsidP="00062014"/>
              </w:txbxContent>
            </v:textbox>
          </v:rect>
        </w:pict>
      </w:r>
    </w:p>
    <w:sectPr w:rsidR="000C5A31" w:rsidSect="000D0FA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163" w:rsidRDefault="002A3163" w:rsidP="00594668">
      <w:pPr>
        <w:spacing w:after="0" w:line="240" w:lineRule="auto"/>
      </w:pPr>
      <w:r>
        <w:separator/>
      </w:r>
    </w:p>
  </w:endnote>
  <w:endnote w:type="continuationSeparator" w:id="1">
    <w:p w:rsidR="002A3163" w:rsidRDefault="002A3163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CE1707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CE1707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CE1707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8D620A" w:rsidRPr="00A052E0" w:rsidRDefault="00CE1707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7172CE" w:rsidRPr="007172CE">
        <w:rPr>
          <w:b/>
          <w:noProof/>
        </w:rPr>
        <w:t>3</w:t>
      </w:r>
    </w:fldSimple>
    <w:r w:rsidR="008D620A">
      <w:rPr>
        <w:b/>
      </w:rPr>
      <w:t xml:space="preserve"> | </w:t>
    </w:r>
    <w:r w:rsidR="008D620A">
      <w:rPr>
        <w:color w:val="7F7F7F"/>
        <w:spacing w:val="60"/>
      </w:rPr>
      <w:t xml:space="preserve">Page </w:t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 w:rsidRPr="00E72768">
      <w:rPr>
        <w:sz w:val="20"/>
        <w:szCs w:val="20"/>
      </w:rPr>
      <w:t xml:space="preserve">PROGETTO: </w:t>
    </w:r>
    <w:r w:rsidR="00FB55BE">
      <w:rPr>
        <w:b/>
        <w:sz w:val="20"/>
        <w:szCs w:val="20"/>
      </w:rPr>
      <w:t xml:space="preserve">FUMETTERIA PIGHIN </w:t>
    </w:r>
    <w:r w:rsidR="00FB55BE">
      <w:rPr>
        <w:b/>
        <w:sz w:val="20"/>
        <w:szCs w:val="20"/>
      </w:rPr>
      <w:tab/>
    </w:r>
    <w:r w:rsidR="00FB55BE">
      <w:rPr>
        <w:b/>
        <w:sz w:val="20"/>
        <w:szCs w:val="20"/>
      </w:rPr>
      <w:tab/>
      <w:t xml:space="preserve">           Testing</w:t>
    </w:r>
    <w:r w:rsidR="00FB55BE">
      <w:rPr>
        <w:b/>
        <w:bCs/>
        <w:color w:val="17365D"/>
        <w:sz w:val="20"/>
        <w:szCs w:val="20"/>
      </w:rPr>
      <w:t xml:space="preserve"> </w:t>
    </w:r>
    <w:r w:rsidR="00FB55BE" w:rsidRPr="00FB55BE">
      <w:rPr>
        <w:b/>
        <w:sz w:val="20"/>
        <w:szCs w:val="20"/>
      </w:rPr>
      <w:t>– Definizione test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CE1707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163" w:rsidRDefault="002A3163" w:rsidP="00594668">
      <w:pPr>
        <w:spacing w:after="0" w:line="240" w:lineRule="auto"/>
      </w:pPr>
      <w:r>
        <w:separator/>
      </w:r>
    </w:p>
  </w:footnote>
  <w:footnote w:type="continuationSeparator" w:id="1">
    <w:p w:rsidR="002A3163" w:rsidRDefault="002A3163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CE1707">
    <w:pPr>
      <w:pStyle w:val="Header"/>
      <w:pBdr>
        <w:bottom w:val="single" w:sz="4" w:space="1" w:color="D9D9D9"/>
      </w:pBdr>
      <w:rPr>
        <w:b/>
      </w:rPr>
    </w:pPr>
    <w:r w:rsidRPr="00CE1707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7172CE" w:rsidRPr="007172CE">
        <w:rPr>
          <w:b/>
          <w:noProof/>
        </w:rPr>
        <w:t>3</w:t>
      </w:r>
    </w:fldSimple>
    <w:r w:rsidR="008D620A">
      <w:rPr>
        <w:b/>
      </w:rPr>
      <w:t xml:space="preserve"> | </w:t>
    </w:r>
    <w:r w:rsidR="008D620A">
      <w:rPr>
        <w:color w:val="7F7F7F"/>
        <w:spacing w:val="60"/>
      </w:rPr>
      <w:t>Page</w:t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CE1707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691A"/>
    <w:multiLevelType w:val="multilevel"/>
    <w:tmpl w:val="EFFE633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0F6C5C7C"/>
    <w:multiLevelType w:val="multilevel"/>
    <w:tmpl w:val="74D0D85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10B0598A"/>
    <w:multiLevelType w:val="multilevel"/>
    <w:tmpl w:val="DE26DF3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3">
    <w:nsid w:val="10EF4E64"/>
    <w:multiLevelType w:val="multilevel"/>
    <w:tmpl w:val="7032B72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136948D7"/>
    <w:multiLevelType w:val="multilevel"/>
    <w:tmpl w:val="DC4A95C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5">
    <w:nsid w:val="149D0579"/>
    <w:multiLevelType w:val="multilevel"/>
    <w:tmpl w:val="D1BA76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158702D6"/>
    <w:multiLevelType w:val="multilevel"/>
    <w:tmpl w:val="16F4CFA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7">
    <w:nsid w:val="19771839"/>
    <w:multiLevelType w:val="multilevel"/>
    <w:tmpl w:val="86AE4E4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8">
    <w:nsid w:val="1F7A3430"/>
    <w:multiLevelType w:val="multilevel"/>
    <w:tmpl w:val="81EA72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22B9470F"/>
    <w:multiLevelType w:val="multilevel"/>
    <w:tmpl w:val="24042BA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0">
    <w:nsid w:val="23083272"/>
    <w:multiLevelType w:val="multilevel"/>
    <w:tmpl w:val="C02C142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1">
    <w:nsid w:val="23A40C88"/>
    <w:multiLevelType w:val="multilevel"/>
    <w:tmpl w:val="847283B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12">
    <w:nsid w:val="250E3D64"/>
    <w:multiLevelType w:val="multilevel"/>
    <w:tmpl w:val="01BCD83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3">
    <w:nsid w:val="25795023"/>
    <w:multiLevelType w:val="multilevel"/>
    <w:tmpl w:val="F5B2606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4">
    <w:nsid w:val="28336E96"/>
    <w:multiLevelType w:val="multilevel"/>
    <w:tmpl w:val="C41E65A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5">
    <w:nsid w:val="2A181B1F"/>
    <w:multiLevelType w:val="multilevel"/>
    <w:tmpl w:val="1ABAAA2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6">
    <w:nsid w:val="2BD42A77"/>
    <w:multiLevelType w:val="multilevel"/>
    <w:tmpl w:val="305A706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7">
    <w:nsid w:val="354F52E1"/>
    <w:multiLevelType w:val="multilevel"/>
    <w:tmpl w:val="E6889A4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8">
    <w:nsid w:val="361504D7"/>
    <w:multiLevelType w:val="multilevel"/>
    <w:tmpl w:val="702234E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9">
    <w:nsid w:val="37A73BF2"/>
    <w:multiLevelType w:val="multilevel"/>
    <w:tmpl w:val="6044B00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0">
    <w:nsid w:val="395D6171"/>
    <w:multiLevelType w:val="multilevel"/>
    <w:tmpl w:val="847283B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1">
    <w:nsid w:val="40AB20B4"/>
    <w:multiLevelType w:val="multilevel"/>
    <w:tmpl w:val="847283B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22">
    <w:nsid w:val="42A8797C"/>
    <w:multiLevelType w:val="multilevel"/>
    <w:tmpl w:val="B1885B2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3">
    <w:nsid w:val="42AD2B9D"/>
    <w:multiLevelType w:val="multilevel"/>
    <w:tmpl w:val="6C1E3E4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4">
    <w:nsid w:val="42E10709"/>
    <w:multiLevelType w:val="multilevel"/>
    <w:tmpl w:val="DE26DF3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25">
    <w:nsid w:val="47CD44F5"/>
    <w:multiLevelType w:val="multilevel"/>
    <w:tmpl w:val="86AE4E4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6">
    <w:nsid w:val="498771B7"/>
    <w:multiLevelType w:val="multilevel"/>
    <w:tmpl w:val="3DF68E9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7">
    <w:nsid w:val="4AA5505F"/>
    <w:multiLevelType w:val="multilevel"/>
    <w:tmpl w:val="37F4DB0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8">
    <w:nsid w:val="4EF00F40"/>
    <w:multiLevelType w:val="multilevel"/>
    <w:tmpl w:val="3AE265E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9">
    <w:nsid w:val="51B250FA"/>
    <w:multiLevelType w:val="multilevel"/>
    <w:tmpl w:val="472E341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0">
    <w:nsid w:val="54CF3E55"/>
    <w:multiLevelType w:val="multilevel"/>
    <w:tmpl w:val="DE26DF3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1">
    <w:nsid w:val="551F5852"/>
    <w:multiLevelType w:val="multilevel"/>
    <w:tmpl w:val="C14CF3D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2">
    <w:nsid w:val="5732588D"/>
    <w:multiLevelType w:val="multilevel"/>
    <w:tmpl w:val="DAEE776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3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4">
    <w:nsid w:val="57A46431"/>
    <w:multiLevelType w:val="multilevel"/>
    <w:tmpl w:val="58C6F71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5">
    <w:nsid w:val="5A8F7C33"/>
    <w:multiLevelType w:val="multilevel"/>
    <w:tmpl w:val="9AA65CF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6">
    <w:nsid w:val="5E3279B8"/>
    <w:multiLevelType w:val="multilevel"/>
    <w:tmpl w:val="DE26DF3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37">
    <w:nsid w:val="61666053"/>
    <w:multiLevelType w:val="multilevel"/>
    <w:tmpl w:val="67D23A7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8">
    <w:nsid w:val="64142000"/>
    <w:multiLevelType w:val="multilevel"/>
    <w:tmpl w:val="456EEDF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9">
    <w:nsid w:val="6A63235B"/>
    <w:multiLevelType w:val="multilevel"/>
    <w:tmpl w:val="58C6F71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40">
    <w:nsid w:val="6CD461B8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1">
    <w:nsid w:val="715C1AA5"/>
    <w:multiLevelType w:val="multilevel"/>
    <w:tmpl w:val="18B2DB5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2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>
    <w:nsid w:val="75F22215"/>
    <w:multiLevelType w:val="multilevel"/>
    <w:tmpl w:val="847283B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44">
    <w:nsid w:val="760202AD"/>
    <w:multiLevelType w:val="multilevel"/>
    <w:tmpl w:val="12AA7C8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5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8C03A55"/>
    <w:multiLevelType w:val="multilevel"/>
    <w:tmpl w:val="33D24A4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7">
    <w:nsid w:val="7E3215A4"/>
    <w:multiLevelType w:val="multilevel"/>
    <w:tmpl w:val="8CFC1BA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8">
    <w:nsid w:val="7F78782A"/>
    <w:multiLevelType w:val="multilevel"/>
    <w:tmpl w:val="6A92DBD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num w:numId="1">
    <w:abstractNumId w:val="45"/>
  </w:num>
  <w:num w:numId="2">
    <w:abstractNumId w:val="42"/>
  </w:num>
  <w:num w:numId="3">
    <w:abstractNumId w:val="33"/>
  </w:num>
  <w:num w:numId="4">
    <w:abstractNumId w:val="40"/>
  </w:num>
  <w:num w:numId="5">
    <w:abstractNumId w:val="7"/>
  </w:num>
  <w:num w:numId="6">
    <w:abstractNumId w:val="46"/>
  </w:num>
  <w:num w:numId="7">
    <w:abstractNumId w:val="1"/>
  </w:num>
  <w:num w:numId="8">
    <w:abstractNumId w:val="19"/>
  </w:num>
  <w:num w:numId="9">
    <w:abstractNumId w:val="22"/>
  </w:num>
  <w:num w:numId="10">
    <w:abstractNumId w:val="48"/>
  </w:num>
  <w:num w:numId="11">
    <w:abstractNumId w:val="8"/>
  </w:num>
  <w:num w:numId="12">
    <w:abstractNumId w:val="37"/>
  </w:num>
  <w:num w:numId="13">
    <w:abstractNumId w:val="31"/>
  </w:num>
  <w:num w:numId="14">
    <w:abstractNumId w:val="12"/>
  </w:num>
  <w:num w:numId="15">
    <w:abstractNumId w:val="9"/>
  </w:num>
  <w:num w:numId="16">
    <w:abstractNumId w:val="15"/>
  </w:num>
  <w:num w:numId="17">
    <w:abstractNumId w:val="26"/>
  </w:num>
  <w:num w:numId="18">
    <w:abstractNumId w:val="5"/>
  </w:num>
  <w:num w:numId="19">
    <w:abstractNumId w:val="29"/>
  </w:num>
  <w:num w:numId="20">
    <w:abstractNumId w:val="6"/>
  </w:num>
  <w:num w:numId="21">
    <w:abstractNumId w:val="34"/>
  </w:num>
  <w:num w:numId="22">
    <w:abstractNumId w:val="10"/>
  </w:num>
  <w:num w:numId="23">
    <w:abstractNumId w:val="3"/>
  </w:num>
  <w:num w:numId="24">
    <w:abstractNumId w:val="41"/>
  </w:num>
  <w:num w:numId="25">
    <w:abstractNumId w:val="13"/>
  </w:num>
  <w:num w:numId="26">
    <w:abstractNumId w:val="38"/>
  </w:num>
  <w:num w:numId="27">
    <w:abstractNumId w:val="0"/>
  </w:num>
  <w:num w:numId="28">
    <w:abstractNumId w:val="44"/>
  </w:num>
  <w:num w:numId="29">
    <w:abstractNumId w:val="18"/>
  </w:num>
  <w:num w:numId="30">
    <w:abstractNumId w:val="32"/>
  </w:num>
  <w:num w:numId="31">
    <w:abstractNumId w:val="17"/>
  </w:num>
  <w:num w:numId="32">
    <w:abstractNumId w:val="28"/>
  </w:num>
  <w:num w:numId="33">
    <w:abstractNumId w:val="27"/>
  </w:num>
  <w:num w:numId="34">
    <w:abstractNumId w:val="23"/>
  </w:num>
  <w:num w:numId="35">
    <w:abstractNumId w:val="47"/>
  </w:num>
  <w:num w:numId="36">
    <w:abstractNumId w:val="20"/>
  </w:num>
  <w:num w:numId="37">
    <w:abstractNumId w:val="30"/>
  </w:num>
  <w:num w:numId="38">
    <w:abstractNumId w:val="14"/>
  </w:num>
  <w:num w:numId="39">
    <w:abstractNumId w:val="4"/>
  </w:num>
  <w:num w:numId="40">
    <w:abstractNumId w:val="39"/>
  </w:num>
  <w:num w:numId="41">
    <w:abstractNumId w:val="24"/>
  </w:num>
  <w:num w:numId="42">
    <w:abstractNumId w:val="35"/>
  </w:num>
  <w:num w:numId="43">
    <w:abstractNumId w:val="2"/>
  </w:num>
  <w:num w:numId="44">
    <w:abstractNumId w:val="36"/>
  </w:num>
  <w:num w:numId="45">
    <w:abstractNumId w:val="11"/>
  </w:num>
  <w:num w:numId="46">
    <w:abstractNumId w:val="43"/>
  </w:num>
  <w:num w:numId="47">
    <w:abstractNumId w:val="21"/>
  </w:num>
  <w:num w:numId="48">
    <w:abstractNumId w:val="25"/>
  </w:num>
  <w:num w:numId="49">
    <w:abstractNumId w:val="16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121858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6AB"/>
    <w:rsid w:val="000058C9"/>
    <w:rsid w:val="00006B6D"/>
    <w:rsid w:val="00010724"/>
    <w:rsid w:val="00011C12"/>
    <w:rsid w:val="000156FD"/>
    <w:rsid w:val="0001728E"/>
    <w:rsid w:val="00020626"/>
    <w:rsid w:val="00021CC8"/>
    <w:rsid w:val="00023284"/>
    <w:rsid w:val="0003010C"/>
    <w:rsid w:val="0003120E"/>
    <w:rsid w:val="0003227B"/>
    <w:rsid w:val="00034288"/>
    <w:rsid w:val="00036101"/>
    <w:rsid w:val="00036D86"/>
    <w:rsid w:val="0004109E"/>
    <w:rsid w:val="00042400"/>
    <w:rsid w:val="00044501"/>
    <w:rsid w:val="000465D0"/>
    <w:rsid w:val="000468CA"/>
    <w:rsid w:val="00051AA5"/>
    <w:rsid w:val="00051FDC"/>
    <w:rsid w:val="00055947"/>
    <w:rsid w:val="00062014"/>
    <w:rsid w:val="00063B9A"/>
    <w:rsid w:val="00064689"/>
    <w:rsid w:val="0006582F"/>
    <w:rsid w:val="00071D82"/>
    <w:rsid w:val="000736DB"/>
    <w:rsid w:val="000737B6"/>
    <w:rsid w:val="000738EF"/>
    <w:rsid w:val="000749F0"/>
    <w:rsid w:val="00076AF6"/>
    <w:rsid w:val="00080B93"/>
    <w:rsid w:val="000840D8"/>
    <w:rsid w:val="00094BED"/>
    <w:rsid w:val="000968E4"/>
    <w:rsid w:val="000A0111"/>
    <w:rsid w:val="000A4407"/>
    <w:rsid w:val="000A4717"/>
    <w:rsid w:val="000A5372"/>
    <w:rsid w:val="000B26B0"/>
    <w:rsid w:val="000B483F"/>
    <w:rsid w:val="000B4AFB"/>
    <w:rsid w:val="000C1452"/>
    <w:rsid w:val="000C1756"/>
    <w:rsid w:val="000C36F8"/>
    <w:rsid w:val="000C3C7A"/>
    <w:rsid w:val="000C4943"/>
    <w:rsid w:val="000C5A31"/>
    <w:rsid w:val="000C5E73"/>
    <w:rsid w:val="000C610F"/>
    <w:rsid w:val="000D0CA0"/>
    <w:rsid w:val="000D0FA0"/>
    <w:rsid w:val="000D76B3"/>
    <w:rsid w:val="000E21A2"/>
    <w:rsid w:val="000E2C52"/>
    <w:rsid w:val="000E4147"/>
    <w:rsid w:val="000E6407"/>
    <w:rsid w:val="000E7D05"/>
    <w:rsid w:val="000F0DB0"/>
    <w:rsid w:val="000F0FC5"/>
    <w:rsid w:val="000F15CC"/>
    <w:rsid w:val="000F323E"/>
    <w:rsid w:val="00100FB7"/>
    <w:rsid w:val="0010174B"/>
    <w:rsid w:val="00102A41"/>
    <w:rsid w:val="001068D5"/>
    <w:rsid w:val="001073CA"/>
    <w:rsid w:val="00107D98"/>
    <w:rsid w:val="00116397"/>
    <w:rsid w:val="00120E51"/>
    <w:rsid w:val="00122FE5"/>
    <w:rsid w:val="00123749"/>
    <w:rsid w:val="00127702"/>
    <w:rsid w:val="00134380"/>
    <w:rsid w:val="0013675B"/>
    <w:rsid w:val="001430C8"/>
    <w:rsid w:val="0014417D"/>
    <w:rsid w:val="0014797A"/>
    <w:rsid w:val="00147AD1"/>
    <w:rsid w:val="0015164E"/>
    <w:rsid w:val="001545BA"/>
    <w:rsid w:val="00156AE7"/>
    <w:rsid w:val="00160BD6"/>
    <w:rsid w:val="00161C6F"/>
    <w:rsid w:val="001620BD"/>
    <w:rsid w:val="00163314"/>
    <w:rsid w:val="00164328"/>
    <w:rsid w:val="0016776B"/>
    <w:rsid w:val="0017259D"/>
    <w:rsid w:val="00176110"/>
    <w:rsid w:val="0017747C"/>
    <w:rsid w:val="001804EF"/>
    <w:rsid w:val="00180DC2"/>
    <w:rsid w:val="001823E1"/>
    <w:rsid w:val="001865DB"/>
    <w:rsid w:val="00190566"/>
    <w:rsid w:val="00190DDA"/>
    <w:rsid w:val="001946DC"/>
    <w:rsid w:val="0019587C"/>
    <w:rsid w:val="001A62F1"/>
    <w:rsid w:val="001A6E0C"/>
    <w:rsid w:val="001B34D0"/>
    <w:rsid w:val="001C3342"/>
    <w:rsid w:val="001C66C5"/>
    <w:rsid w:val="001E36F8"/>
    <w:rsid w:val="001E6DE3"/>
    <w:rsid w:val="001F06BC"/>
    <w:rsid w:val="001F2A99"/>
    <w:rsid w:val="001F527B"/>
    <w:rsid w:val="001F6ED6"/>
    <w:rsid w:val="00201277"/>
    <w:rsid w:val="00205A9F"/>
    <w:rsid w:val="0021070C"/>
    <w:rsid w:val="00213DE9"/>
    <w:rsid w:val="0021427F"/>
    <w:rsid w:val="0022193F"/>
    <w:rsid w:val="00231A0B"/>
    <w:rsid w:val="00235594"/>
    <w:rsid w:val="00240211"/>
    <w:rsid w:val="002443F3"/>
    <w:rsid w:val="002458E8"/>
    <w:rsid w:val="00246625"/>
    <w:rsid w:val="0024695E"/>
    <w:rsid w:val="00250CD1"/>
    <w:rsid w:val="00251FF8"/>
    <w:rsid w:val="002536E3"/>
    <w:rsid w:val="0025407E"/>
    <w:rsid w:val="00254751"/>
    <w:rsid w:val="00254836"/>
    <w:rsid w:val="00263E5D"/>
    <w:rsid w:val="00267416"/>
    <w:rsid w:val="00267434"/>
    <w:rsid w:val="002700C0"/>
    <w:rsid w:val="002716E3"/>
    <w:rsid w:val="00275E69"/>
    <w:rsid w:val="002760BA"/>
    <w:rsid w:val="00280B9E"/>
    <w:rsid w:val="00281BD0"/>
    <w:rsid w:val="00281CFC"/>
    <w:rsid w:val="00285772"/>
    <w:rsid w:val="00285825"/>
    <w:rsid w:val="00292DC2"/>
    <w:rsid w:val="002944A7"/>
    <w:rsid w:val="002952AF"/>
    <w:rsid w:val="00296486"/>
    <w:rsid w:val="00296744"/>
    <w:rsid w:val="00297B68"/>
    <w:rsid w:val="002A3163"/>
    <w:rsid w:val="002A588E"/>
    <w:rsid w:val="002B1808"/>
    <w:rsid w:val="002B1F8D"/>
    <w:rsid w:val="002B2432"/>
    <w:rsid w:val="002B2499"/>
    <w:rsid w:val="002B61D8"/>
    <w:rsid w:val="002C3586"/>
    <w:rsid w:val="002C395F"/>
    <w:rsid w:val="002C43DB"/>
    <w:rsid w:val="002C4798"/>
    <w:rsid w:val="002C622C"/>
    <w:rsid w:val="002D2AC5"/>
    <w:rsid w:val="002D4264"/>
    <w:rsid w:val="002D52EB"/>
    <w:rsid w:val="002D7553"/>
    <w:rsid w:val="002D75CD"/>
    <w:rsid w:val="002E0998"/>
    <w:rsid w:val="002F05FC"/>
    <w:rsid w:val="002F072B"/>
    <w:rsid w:val="002F3730"/>
    <w:rsid w:val="002F38F3"/>
    <w:rsid w:val="002F3BAC"/>
    <w:rsid w:val="00300C36"/>
    <w:rsid w:val="00301862"/>
    <w:rsid w:val="00303799"/>
    <w:rsid w:val="00304DCD"/>
    <w:rsid w:val="003053AD"/>
    <w:rsid w:val="003209BB"/>
    <w:rsid w:val="003219F0"/>
    <w:rsid w:val="00322CBD"/>
    <w:rsid w:val="003277CF"/>
    <w:rsid w:val="003314CC"/>
    <w:rsid w:val="00332D84"/>
    <w:rsid w:val="0033312F"/>
    <w:rsid w:val="00334269"/>
    <w:rsid w:val="00335B69"/>
    <w:rsid w:val="0034254A"/>
    <w:rsid w:val="003436AB"/>
    <w:rsid w:val="003450A6"/>
    <w:rsid w:val="00345936"/>
    <w:rsid w:val="003514A3"/>
    <w:rsid w:val="003522F6"/>
    <w:rsid w:val="00355DCD"/>
    <w:rsid w:val="0035698E"/>
    <w:rsid w:val="0036019C"/>
    <w:rsid w:val="00363998"/>
    <w:rsid w:val="00363B58"/>
    <w:rsid w:val="00363F19"/>
    <w:rsid w:val="00364445"/>
    <w:rsid w:val="003659CC"/>
    <w:rsid w:val="00373AF5"/>
    <w:rsid w:val="00375268"/>
    <w:rsid w:val="00376056"/>
    <w:rsid w:val="00377070"/>
    <w:rsid w:val="0037766E"/>
    <w:rsid w:val="00380EE7"/>
    <w:rsid w:val="0038522A"/>
    <w:rsid w:val="00386DCC"/>
    <w:rsid w:val="00387449"/>
    <w:rsid w:val="00387A9E"/>
    <w:rsid w:val="00390B45"/>
    <w:rsid w:val="0039143F"/>
    <w:rsid w:val="00393715"/>
    <w:rsid w:val="003937FE"/>
    <w:rsid w:val="00393AC0"/>
    <w:rsid w:val="003953D4"/>
    <w:rsid w:val="003A0E16"/>
    <w:rsid w:val="003A51A7"/>
    <w:rsid w:val="003B0880"/>
    <w:rsid w:val="003B35A7"/>
    <w:rsid w:val="003B7A90"/>
    <w:rsid w:val="003C15CB"/>
    <w:rsid w:val="003C70D7"/>
    <w:rsid w:val="003C75EB"/>
    <w:rsid w:val="003D185F"/>
    <w:rsid w:val="003D2B57"/>
    <w:rsid w:val="003D2C26"/>
    <w:rsid w:val="003D3E91"/>
    <w:rsid w:val="003D5849"/>
    <w:rsid w:val="003E1807"/>
    <w:rsid w:val="003E45E2"/>
    <w:rsid w:val="003E470E"/>
    <w:rsid w:val="003F09B9"/>
    <w:rsid w:val="003F223A"/>
    <w:rsid w:val="003F74B4"/>
    <w:rsid w:val="003F772F"/>
    <w:rsid w:val="00400530"/>
    <w:rsid w:val="00401FDB"/>
    <w:rsid w:val="0040424B"/>
    <w:rsid w:val="00404AE9"/>
    <w:rsid w:val="00404F8A"/>
    <w:rsid w:val="00406702"/>
    <w:rsid w:val="00406AE9"/>
    <w:rsid w:val="00407721"/>
    <w:rsid w:val="00411731"/>
    <w:rsid w:val="0041533E"/>
    <w:rsid w:val="004253F2"/>
    <w:rsid w:val="00425676"/>
    <w:rsid w:val="004311DC"/>
    <w:rsid w:val="00435257"/>
    <w:rsid w:val="0043575C"/>
    <w:rsid w:val="00442FEE"/>
    <w:rsid w:val="00444C6D"/>
    <w:rsid w:val="00446C50"/>
    <w:rsid w:val="0045434D"/>
    <w:rsid w:val="00455978"/>
    <w:rsid w:val="00461C03"/>
    <w:rsid w:val="00461DD3"/>
    <w:rsid w:val="004658E2"/>
    <w:rsid w:val="00465E10"/>
    <w:rsid w:val="00467263"/>
    <w:rsid w:val="0047021C"/>
    <w:rsid w:val="004735A3"/>
    <w:rsid w:val="004743E6"/>
    <w:rsid w:val="004761D8"/>
    <w:rsid w:val="0048155A"/>
    <w:rsid w:val="004821FC"/>
    <w:rsid w:val="004822DD"/>
    <w:rsid w:val="00485A67"/>
    <w:rsid w:val="00487615"/>
    <w:rsid w:val="00491173"/>
    <w:rsid w:val="004932A3"/>
    <w:rsid w:val="004A264A"/>
    <w:rsid w:val="004A77C8"/>
    <w:rsid w:val="004B0569"/>
    <w:rsid w:val="004B2099"/>
    <w:rsid w:val="004B3DEA"/>
    <w:rsid w:val="004B5D85"/>
    <w:rsid w:val="004B62F4"/>
    <w:rsid w:val="004C00DD"/>
    <w:rsid w:val="004C2683"/>
    <w:rsid w:val="004C26F7"/>
    <w:rsid w:val="004C31D3"/>
    <w:rsid w:val="004C3F94"/>
    <w:rsid w:val="004D1988"/>
    <w:rsid w:val="004D4FCE"/>
    <w:rsid w:val="004D7E68"/>
    <w:rsid w:val="004E52D3"/>
    <w:rsid w:val="004E5A1F"/>
    <w:rsid w:val="004F75DA"/>
    <w:rsid w:val="0050082E"/>
    <w:rsid w:val="00500EA2"/>
    <w:rsid w:val="005012CE"/>
    <w:rsid w:val="00505670"/>
    <w:rsid w:val="00512250"/>
    <w:rsid w:val="005140A9"/>
    <w:rsid w:val="0051609D"/>
    <w:rsid w:val="00516997"/>
    <w:rsid w:val="00521A69"/>
    <w:rsid w:val="00523759"/>
    <w:rsid w:val="00525B4D"/>
    <w:rsid w:val="00525DA3"/>
    <w:rsid w:val="00526DFE"/>
    <w:rsid w:val="00534AC9"/>
    <w:rsid w:val="0053525B"/>
    <w:rsid w:val="00542A92"/>
    <w:rsid w:val="005448F0"/>
    <w:rsid w:val="005460B4"/>
    <w:rsid w:val="00547DD6"/>
    <w:rsid w:val="00547FF5"/>
    <w:rsid w:val="00553BAF"/>
    <w:rsid w:val="005609FA"/>
    <w:rsid w:val="005618C3"/>
    <w:rsid w:val="00561CCF"/>
    <w:rsid w:val="00564341"/>
    <w:rsid w:val="00565A5C"/>
    <w:rsid w:val="00567635"/>
    <w:rsid w:val="005752C3"/>
    <w:rsid w:val="005768C0"/>
    <w:rsid w:val="00585B80"/>
    <w:rsid w:val="00590644"/>
    <w:rsid w:val="00590AA3"/>
    <w:rsid w:val="00592AF5"/>
    <w:rsid w:val="00593121"/>
    <w:rsid w:val="00594668"/>
    <w:rsid w:val="005958D3"/>
    <w:rsid w:val="00595C25"/>
    <w:rsid w:val="005A0315"/>
    <w:rsid w:val="005B022F"/>
    <w:rsid w:val="005B2A68"/>
    <w:rsid w:val="005B68C3"/>
    <w:rsid w:val="005C3B00"/>
    <w:rsid w:val="005C3F14"/>
    <w:rsid w:val="005C462D"/>
    <w:rsid w:val="005C5E96"/>
    <w:rsid w:val="005D21A3"/>
    <w:rsid w:val="005D5291"/>
    <w:rsid w:val="005E7593"/>
    <w:rsid w:val="005F504C"/>
    <w:rsid w:val="0060129C"/>
    <w:rsid w:val="006036A5"/>
    <w:rsid w:val="006050CA"/>
    <w:rsid w:val="006058B4"/>
    <w:rsid w:val="00607B69"/>
    <w:rsid w:val="0061083D"/>
    <w:rsid w:val="00611A90"/>
    <w:rsid w:val="006140CB"/>
    <w:rsid w:val="00614EF3"/>
    <w:rsid w:val="00616959"/>
    <w:rsid w:val="006224E3"/>
    <w:rsid w:val="00622BB1"/>
    <w:rsid w:val="006247F5"/>
    <w:rsid w:val="00625562"/>
    <w:rsid w:val="006278D4"/>
    <w:rsid w:val="0063591C"/>
    <w:rsid w:val="006371BB"/>
    <w:rsid w:val="00641EDA"/>
    <w:rsid w:val="00642F64"/>
    <w:rsid w:val="006433E6"/>
    <w:rsid w:val="00643985"/>
    <w:rsid w:val="00646A42"/>
    <w:rsid w:val="00647A76"/>
    <w:rsid w:val="00652D0F"/>
    <w:rsid w:val="00652D7A"/>
    <w:rsid w:val="00654660"/>
    <w:rsid w:val="00655B2C"/>
    <w:rsid w:val="00657071"/>
    <w:rsid w:val="006578D4"/>
    <w:rsid w:val="00661116"/>
    <w:rsid w:val="00662503"/>
    <w:rsid w:val="00667D3A"/>
    <w:rsid w:val="00673597"/>
    <w:rsid w:val="00674238"/>
    <w:rsid w:val="00676FA3"/>
    <w:rsid w:val="00677557"/>
    <w:rsid w:val="00677A4A"/>
    <w:rsid w:val="006823DA"/>
    <w:rsid w:val="00691741"/>
    <w:rsid w:val="0069700B"/>
    <w:rsid w:val="00697E9C"/>
    <w:rsid w:val="006A0201"/>
    <w:rsid w:val="006A0F57"/>
    <w:rsid w:val="006A4236"/>
    <w:rsid w:val="006B0E72"/>
    <w:rsid w:val="006B0FBE"/>
    <w:rsid w:val="006B2017"/>
    <w:rsid w:val="006B27B0"/>
    <w:rsid w:val="006B77FE"/>
    <w:rsid w:val="006B7ABC"/>
    <w:rsid w:val="006C1AF7"/>
    <w:rsid w:val="006C3DE4"/>
    <w:rsid w:val="006D450E"/>
    <w:rsid w:val="006D7A0C"/>
    <w:rsid w:val="006E033B"/>
    <w:rsid w:val="006E135D"/>
    <w:rsid w:val="006E2D3F"/>
    <w:rsid w:val="006E3720"/>
    <w:rsid w:val="006F1164"/>
    <w:rsid w:val="006F1AC1"/>
    <w:rsid w:val="006F311C"/>
    <w:rsid w:val="006F3FFA"/>
    <w:rsid w:val="006F50A5"/>
    <w:rsid w:val="006F615F"/>
    <w:rsid w:val="00700328"/>
    <w:rsid w:val="00701B52"/>
    <w:rsid w:val="007103A8"/>
    <w:rsid w:val="00714467"/>
    <w:rsid w:val="007169B5"/>
    <w:rsid w:val="007172CE"/>
    <w:rsid w:val="00720FB6"/>
    <w:rsid w:val="007217DA"/>
    <w:rsid w:val="00721FBE"/>
    <w:rsid w:val="00722F84"/>
    <w:rsid w:val="00723A2F"/>
    <w:rsid w:val="0072475C"/>
    <w:rsid w:val="00725663"/>
    <w:rsid w:val="00726312"/>
    <w:rsid w:val="0073118F"/>
    <w:rsid w:val="007347E1"/>
    <w:rsid w:val="00735B22"/>
    <w:rsid w:val="007412A3"/>
    <w:rsid w:val="00743951"/>
    <w:rsid w:val="007444C7"/>
    <w:rsid w:val="007448CA"/>
    <w:rsid w:val="00746EA2"/>
    <w:rsid w:val="0075313D"/>
    <w:rsid w:val="007556F1"/>
    <w:rsid w:val="00761C5C"/>
    <w:rsid w:val="0076494C"/>
    <w:rsid w:val="0076577C"/>
    <w:rsid w:val="00773E22"/>
    <w:rsid w:val="00777E61"/>
    <w:rsid w:val="00780BB6"/>
    <w:rsid w:val="00781EF9"/>
    <w:rsid w:val="007829CE"/>
    <w:rsid w:val="00783428"/>
    <w:rsid w:val="007851A1"/>
    <w:rsid w:val="00786388"/>
    <w:rsid w:val="00793677"/>
    <w:rsid w:val="007A0F2B"/>
    <w:rsid w:val="007A354B"/>
    <w:rsid w:val="007A39E1"/>
    <w:rsid w:val="007A4353"/>
    <w:rsid w:val="007A73B0"/>
    <w:rsid w:val="007B31F0"/>
    <w:rsid w:val="007C127E"/>
    <w:rsid w:val="007C176D"/>
    <w:rsid w:val="007C27D8"/>
    <w:rsid w:val="007C3FE8"/>
    <w:rsid w:val="007C7911"/>
    <w:rsid w:val="007C7F1B"/>
    <w:rsid w:val="007D1E01"/>
    <w:rsid w:val="007D5991"/>
    <w:rsid w:val="007D6813"/>
    <w:rsid w:val="007D7559"/>
    <w:rsid w:val="007D7B53"/>
    <w:rsid w:val="007E2B73"/>
    <w:rsid w:val="007E3B10"/>
    <w:rsid w:val="007E5C07"/>
    <w:rsid w:val="007E6F2C"/>
    <w:rsid w:val="007E7DC6"/>
    <w:rsid w:val="007E7F44"/>
    <w:rsid w:val="007F035B"/>
    <w:rsid w:val="007F2295"/>
    <w:rsid w:val="007F3153"/>
    <w:rsid w:val="007F3B96"/>
    <w:rsid w:val="007F4C13"/>
    <w:rsid w:val="00802F1B"/>
    <w:rsid w:val="0080314A"/>
    <w:rsid w:val="00803CC0"/>
    <w:rsid w:val="00804E3F"/>
    <w:rsid w:val="008075E7"/>
    <w:rsid w:val="00810AEC"/>
    <w:rsid w:val="00813150"/>
    <w:rsid w:val="00820D0B"/>
    <w:rsid w:val="008210C6"/>
    <w:rsid w:val="00821748"/>
    <w:rsid w:val="0082286B"/>
    <w:rsid w:val="00823F34"/>
    <w:rsid w:val="00824102"/>
    <w:rsid w:val="00824292"/>
    <w:rsid w:val="00824AAC"/>
    <w:rsid w:val="008254BC"/>
    <w:rsid w:val="008256C5"/>
    <w:rsid w:val="008274D9"/>
    <w:rsid w:val="0083112E"/>
    <w:rsid w:val="0083581E"/>
    <w:rsid w:val="00835CFD"/>
    <w:rsid w:val="00836CFE"/>
    <w:rsid w:val="00836DE9"/>
    <w:rsid w:val="00843BD1"/>
    <w:rsid w:val="008442A1"/>
    <w:rsid w:val="008467DB"/>
    <w:rsid w:val="0084765C"/>
    <w:rsid w:val="00854495"/>
    <w:rsid w:val="00857429"/>
    <w:rsid w:val="008615A7"/>
    <w:rsid w:val="0086168A"/>
    <w:rsid w:val="00863685"/>
    <w:rsid w:val="00864A4A"/>
    <w:rsid w:val="00864CDC"/>
    <w:rsid w:val="00866C87"/>
    <w:rsid w:val="00872C0E"/>
    <w:rsid w:val="00872EDE"/>
    <w:rsid w:val="0087395F"/>
    <w:rsid w:val="00874E11"/>
    <w:rsid w:val="008758E5"/>
    <w:rsid w:val="008765F9"/>
    <w:rsid w:val="00881696"/>
    <w:rsid w:val="00883A23"/>
    <w:rsid w:val="00885BCA"/>
    <w:rsid w:val="00895E03"/>
    <w:rsid w:val="008A0590"/>
    <w:rsid w:val="008A204F"/>
    <w:rsid w:val="008A3461"/>
    <w:rsid w:val="008A48F1"/>
    <w:rsid w:val="008B675B"/>
    <w:rsid w:val="008B7597"/>
    <w:rsid w:val="008C0992"/>
    <w:rsid w:val="008C4E32"/>
    <w:rsid w:val="008C75CC"/>
    <w:rsid w:val="008D43A4"/>
    <w:rsid w:val="008D620A"/>
    <w:rsid w:val="008E0E49"/>
    <w:rsid w:val="008E235C"/>
    <w:rsid w:val="008E2FCA"/>
    <w:rsid w:val="008E4252"/>
    <w:rsid w:val="008E5EC4"/>
    <w:rsid w:val="008F12B6"/>
    <w:rsid w:val="008F3686"/>
    <w:rsid w:val="00901AEC"/>
    <w:rsid w:val="00910220"/>
    <w:rsid w:val="009103E7"/>
    <w:rsid w:val="00913EBB"/>
    <w:rsid w:val="009156D3"/>
    <w:rsid w:val="00917193"/>
    <w:rsid w:val="0092289C"/>
    <w:rsid w:val="00922DB8"/>
    <w:rsid w:val="009241D3"/>
    <w:rsid w:val="009259FA"/>
    <w:rsid w:val="00926793"/>
    <w:rsid w:val="00933510"/>
    <w:rsid w:val="00937969"/>
    <w:rsid w:val="00937CD5"/>
    <w:rsid w:val="00942E56"/>
    <w:rsid w:val="009433FD"/>
    <w:rsid w:val="00947036"/>
    <w:rsid w:val="00952C02"/>
    <w:rsid w:val="00952CFD"/>
    <w:rsid w:val="00953F99"/>
    <w:rsid w:val="00954D93"/>
    <w:rsid w:val="0095576F"/>
    <w:rsid w:val="00961763"/>
    <w:rsid w:val="0096209B"/>
    <w:rsid w:val="00962D91"/>
    <w:rsid w:val="009635C8"/>
    <w:rsid w:val="00967165"/>
    <w:rsid w:val="0097001D"/>
    <w:rsid w:val="00970327"/>
    <w:rsid w:val="0097127B"/>
    <w:rsid w:val="0097185A"/>
    <w:rsid w:val="009725BF"/>
    <w:rsid w:val="009767C5"/>
    <w:rsid w:val="00983C24"/>
    <w:rsid w:val="00983FEA"/>
    <w:rsid w:val="0098450F"/>
    <w:rsid w:val="00984C97"/>
    <w:rsid w:val="00986367"/>
    <w:rsid w:val="00992A02"/>
    <w:rsid w:val="00992D61"/>
    <w:rsid w:val="009958C2"/>
    <w:rsid w:val="009A1371"/>
    <w:rsid w:val="009A1F73"/>
    <w:rsid w:val="009A20F1"/>
    <w:rsid w:val="009A3F80"/>
    <w:rsid w:val="009A63EE"/>
    <w:rsid w:val="009A75E5"/>
    <w:rsid w:val="009B319F"/>
    <w:rsid w:val="009B4D1E"/>
    <w:rsid w:val="009C0052"/>
    <w:rsid w:val="009C53DD"/>
    <w:rsid w:val="009D07A3"/>
    <w:rsid w:val="009D556F"/>
    <w:rsid w:val="009E2A3E"/>
    <w:rsid w:val="009E45CE"/>
    <w:rsid w:val="009F0AA3"/>
    <w:rsid w:val="009F22E8"/>
    <w:rsid w:val="009F4669"/>
    <w:rsid w:val="009F47EE"/>
    <w:rsid w:val="009F6BB0"/>
    <w:rsid w:val="00A01744"/>
    <w:rsid w:val="00A02237"/>
    <w:rsid w:val="00A02FFD"/>
    <w:rsid w:val="00A04092"/>
    <w:rsid w:val="00A052E0"/>
    <w:rsid w:val="00A119F7"/>
    <w:rsid w:val="00A11B78"/>
    <w:rsid w:val="00A1444D"/>
    <w:rsid w:val="00A1515D"/>
    <w:rsid w:val="00A15771"/>
    <w:rsid w:val="00A15A93"/>
    <w:rsid w:val="00A17932"/>
    <w:rsid w:val="00A21F5C"/>
    <w:rsid w:val="00A2331B"/>
    <w:rsid w:val="00A27D0E"/>
    <w:rsid w:val="00A301CF"/>
    <w:rsid w:val="00A30B79"/>
    <w:rsid w:val="00A3102E"/>
    <w:rsid w:val="00A31EA0"/>
    <w:rsid w:val="00A32064"/>
    <w:rsid w:val="00A3208C"/>
    <w:rsid w:val="00A40A4D"/>
    <w:rsid w:val="00A4232F"/>
    <w:rsid w:val="00A43ACC"/>
    <w:rsid w:val="00A43DCA"/>
    <w:rsid w:val="00A552E1"/>
    <w:rsid w:val="00A57C21"/>
    <w:rsid w:val="00A6140C"/>
    <w:rsid w:val="00A63DA9"/>
    <w:rsid w:val="00A64DE4"/>
    <w:rsid w:val="00A65E07"/>
    <w:rsid w:val="00A666EE"/>
    <w:rsid w:val="00A67BD4"/>
    <w:rsid w:val="00A73C60"/>
    <w:rsid w:val="00A81D28"/>
    <w:rsid w:val="00A83334"/>
    <w:rsid w:val="00A87730"/>
    <w:rsid w:val="00A94492"/>
    <w:rsid w:val="00A96A57"/>
    <w:rsid w:val="00A975FD"/>
    <w:rsid w:val="00AA13BA"/>
    <w:rsid w:val="00AA2EFD"/>
    <w:rsid w:val="00AA6922"/>
    <w:rsid w:val="00AB0B9B"/>
    <w:rsid w:val="00AB4B9D"/>
    <w:rsid w:val="00AC0040"/>
    <w:rsid w:val="00AC1833"/>
    <w:rsid w:val="00AC6134"/>
    <w:rsid w:val="00AD02AB"/>
    <w:rsid w:val="00AD37FE"/>
    <w:rsid w:val="00AD4D9C"/>
    <w:rsid w:val="00AD5A3E"/>
    <w:rsid w:val="00AD5D44"/>
    <w:rsid w:val="00AE0C12"/>
    <w:rsid w:val="00AE3E56"/>
    <w:rsid w:val="00AE556E"/>
    <w:rsid w:val="00AF1277"/>
    <w:rsid w:val="00AF2D3E"/>
    <w:rsid w:val="00AF2E20"/>
    <w:rsid w:val="00AF361E"/>
    <w:rsid w:val="00AF42F4"/>
    <w:rsid w:val="00AF53AF"/>
    <w:rsid w:val="00AF77BF"/>
    <w:rsid w:val="00AF7D55"/>
    <w:rsid w:val="00B043A8"/>
    <w:rsid w:val="00B04A1A"/>
    <w:rsid w:val="00B073E7"/>
    <w:rsid w:val="00B10786"/>
    <w:rsid w:val="00B11786"/>
    <w:rsid w:val="00B158A2"/>
    <w:rsid w:val="00B20D95"/>
    <w:rsid w:val="00B21BB4"/>
    <w:rsid w:val="00B22420"/>
    <w:rsid w:val="00B30D4D"/>
    <w:rsid w:val="00B311CB"/>
    <w:rsid w:val="00B3155A"/>
    <w:rsid w:val="00B327FB"/>
    <w:rsid w:val="00B36A2A"/>
    <w:rsid w:val="00B374C3"/>
    <w:rsid w:val="00B40A2D"/>
    <w:rsid w:val="00B41874"/>
    <w:rsid w:val="00B42CD3"/>
    <w:rsid w:val="00B4720A"/>
    <w:rsid w:val="00B55583"/>
    <w:rsid w:val="00B63226"/>
    <w:rsid w:val="00B63A4B"/>
    <w:rsid w:val="00B640DB"/>
    <w:rsid w:val="00B64537"/>
    <w:rsid w:val="00B6505B"/>
    <w:rsid w:val="00B6791D"/>
    <w:rsid w:val="00B71D60"/>
    <w:rsid w:val="00B72344"/>
    <w:rsid w:val="00B72E0A"/>
    <w:rsid w:val="00B7516D"/>
    <w:rsid w:val="00B814BB"/>
    <w:rsid w:val="00B848FB"/>
    <w:rsid w:val="00B871A3"/>
    <w:rsid w:val="00B9095C"/>
    <w:rsid w:val="00B93EA2"/>
    <w:rsid w:val="00B9683D"/>
    <w:rsid w:val="00BA371D"/>
    <w:rsid w:val="00BA619F"/>
    <w:rsid w:val="00BB106C"/>
    <w:rsid w:val="00BB2176"/>
    <w:rsid w:val="00BB3020"/>
    <w:rsid w:val="00BB4059"/>
    <w:rsid w:val="00BB4ED9"/>
    <w:rsid w:val="00BB54DB"/>
    <w:rsid w:val="00BB695F"/>
    <w:rsid w:val="00BB7F10"/>
    <w:rsid w:val="00BC1762"/>
    <w:rsid w:val="00BD0E33"/>
    <w:rsid w:val="00BD3F69"/>
    <w:rsid w:val="00BE011C"/>
    <w:rsid w:val="00BE085D"/>
    <w:rsid w:val="00BE08BE"/>
    <w:rsid w:val="00BE45F7"/>
    <w:rsid w:val="00BE4ADE"/>
    <w:rsid w:val="00BF0859"/>
    <w:rsid w:val="00BF5EC5"/>
    <w:rsid w:val="00BF7043"/>
    <w:rsid w:val="00C03F29"/>
    <w:rsid w:val="00C0457B"/>
    <w:rsid w:val="00C10090"/>
    <w:rsid w:val="00C106AA"/>
    <w:rsid w:val="00C13A25"/>
    <w:rsid w:val="00C1669C"/>
    <w:rsid w:val="00C2152D"/>
    <w:rsid w:val="00C233F4"/>
    <w:rsid w:val="00C27A4B"/>
    <w:rsid w:val="00C27C65"/>
    <w:rsid w:val="00C36EF6"/>
    <w:rsid w:val="00C4084D"/>
    <w:rsid w:val="00C420EC"/>
    <w:rsid w:val="00C42184"/>
    <w:rsid w:val="00C42A94"/>
    <w:rsid w:val="00C46C25"/>
    <w:rsid w:val="00C51B2B"/>
    <w:rsid w:val="00C53A8F"/>
    <w:rsid w:val="00C53F92"/>
    <w:rsid w:val="00C577A9"/>
    <w:rsid w:val="00C61CB2"/>
    <w:rsid w:val="00C62064"/>
    <w:rsid w:val="00C63772"/>
    <w:rsid w:val="00C64AA7"/>
    <w:rsid w:val="00C66FA7"/>
    <w:rsid w:val="00C67110"/>
    <w:rsid w:val="00C67972"/>
    <w:rsid w:val="00C70C87"/>
    <w:rsid w:val="00C7105F"/>
    <w:rsid w:val="00C71A9E"/>
    <w:rsid w:val="00C77801"/>
    <w:rsid w:val="00C811B2"/>
    <w:rsid w:val="00C85BA4"/>
    <w:rsid w:val="00C90304"/>
    <w:rsid w:val="00C90DB2"/>
    <w:rsid w:val="00C91DDA"/>
    <w:rsid w:val="00C92142"/>
    <w:rsid w:val="00C94E2F"/>
    <w:rsid w:val="00C97B0B"/>
    <w:rsid w:val="00CA0551"/>
    <w:rsid w:val="00CA0F8E"/>
    <w:rsid w:val="00CA1DB5"/>
    <w:rsid w:val="00CA2921"/>
    <w:rsid w:val="00CA39C7"/>
    <w:rsid w:val="00CB118C"/>
    <w:rsid w:val="00CB2312"/>
    <w:rsid w:val="00CB599C"/>
    <w:rsid w:val="00CB6DF5"/>
    <w:rsid w:val="00CC2D2A"/>
    <w:rsid w:val="00CC412E"/>
    <w:rsid w:val="00CC71CD"/>
    <w:rsid w:val="00CD3BD7"/>
    <w:rsid w:val="00CD4741"/>
    <w:rsid w:val="00CD6E8E"/>
    <w:rsid w:val="00CE074C"/>
    <w:rsid w:val="00CE1707"/>
    <w:rsid w:val="00CE3D0B"/>
    <w:rsid w:val="00CE657F"/>
    <w:rsid w:val="00CE6860"/>
    <w:rsid w:val="00CE75DE"/>
    <w:rsid w:val="00CF068F"/>
    <w:rsid w:val="00CF5028"/>
    <w:rsid w:val="00D00840"/>
    <w:rsid w:val="00D052F2"/>
    <w:rsid w:val="00D07FC5"/>
    <w:rsid w:val="00D10063"/>
    <w:rsid w:val="00D16330"/>
    <w:rsid w:val="00D16832"/>
    <w:rsid w:val="00D16DDD"/>
    <w:rsid w:val="00D21B2C"/>
    <w:rsid w:val="00D228C8"/>
    <w:rsid w:val="00D24851"/>
    <w:rsid w:val="00D32562"/>
    <w:rsid w:val="00D32CFC"/>
    <w:rsid w:val="00D350EC"/>
    <w:rsid w:val="00D35C55"/>
    <w:rsid w:val="00D371DF"/>
    <w:rsid w:val="00D4052D"/>
    <w:rsid w:val="00D40F58"/>
    <w:rsid w:val="00D4224B"/>
    <w:rsid w:val="00D46DCC"/>
    <w:rsid w:val="00D530E0"/>
    <w:rsid w:val="00D57545"/>
    <w:rsid w:val="00D62B9C"/>
    <w:rsid w:val="00D644CF"/>
    <w:rsid w:val="00D649B4"/>
    <w:rsid w:val="00D66450"/>
    <w:rsid w:val="00D671A5"/>
    <w:rsid w:val="00D708D2"/>
    <w:rsid w:val="00D80D40"/>
    <w:rsid w:val="00D81742"/>
    <w:rsid w:val="00D84631"/>
    <w:rsid w:val="00D85238"/>
    <w:rsid w:val="00D85B59"/>
    <w:rsid w:val="00D8671A"/>
    <w:rsid w:val="00D86E0C"/>
    <w:rsid w:val="00D8770F"/>
    <w:rsid w:val="00D91535"/>
    <w:rsid w:val="00D91603"/>
    <w:rsid w:val="00D92195"/>
    <w:rsid w:val="00D941E9"/>
    <w:rsid w:val="00D95463"/>
    <w:rsid w:val="00D975C7"/>
    <w:rsid w:val="00DA0C76"/>
    <w:rsid w:val="00DA2047"/>
    <w:rsid w:val="00DA4683"/>
    <w:rsid w:val="00DA59E1"/>
    <w:rsid w:val="00DB0623"/>
    <w:rsid w:val="00DB0C8A"/>
    <w:rsid w:val="00DB1DA6"/>
    <w:rsid w:val="00DB1E12"/>
    <w:rsid w:val="00DB3A26"/>
    <w:rsid w:val="00DB4386"/>
    <w:rsid w:val="00DB56E1"/>
    <w:rsid w:val="00DB5AA9"/>
    <w:rsid w:val="00DB755F"/>
    <w:rsid w:val="00DC2BDD"/>
    <w:rsid w:val="00DC53D0"/>
    <w:rsid w:val="00DC654D"/>
    <w:rsid w:val="00DC6FAB"/>
    <w:rsid w:val="00DD1E53"/>
    <w:rsid w:val="00DD2CB9"/>
    <w:rsid w:val="00DD4B5F"/>
    <w:rsid w:val="00DD4BC0"/>
    <w:rsid w:val="00DD7480"/>
    <w:rsid w:val="00DE0257"/>
    <w:rsid w:val="00DE5767"/>
    <w:rsid w:val="00DE7997"/>
    <w:rsid w:val="00DF04FD"/>
    <w:rsid w:val="00DF654D"/>
    <w:rsid w:val="00DF742C"/>
    <w:rsid w:val="00E03633"/>
    <w:rsid w:val="00E03B39"/>
    <w:rsid w:val="00E03EBA"/>
    <w:rsid w:val="00E04A83"/>
    <w:rsid w:val="00E05F5A"/>
    <w:rsid w:val="00E06944"/>
    <w:rsid w:val="00E116CD"/>
    <w:rsid w:val="00E229ED"/>
    <w:rsid w:val="00E22B61"/>
    <w:rsid w:val="00E24279"/>
    <w:rsid w:val="00E27633"/>
    <w:rsid w:val="00E31B74"/>
    <w:rsid w:val="00E358B2"/>
    <w:rsid w:val="00E36DBE"/>
    <w:rsid w:val="00E4019F"/>
    <w:rsid w:val="00E4118C"/>
    <w:rsid w:val="00E442D9"/>
    <w:rsid w:val="00E45B73"/>
    <w:rsid w:val="00E50C07"/>
    <w:rsid w:val="00E5191F"/>
    <w:rsid w:val="00E55298"/>
    <w:rsid w:val="00E55749"/>
    <w:rsid w:val="00E63E8A"/>
    <w:rsid w:val="00E6515B"/>
    <w:rsid w:val="00E65E16"/>
    <w:rsid w:val="00E72768"/>
    <w:rsid w:val="00E760ED"/>
    <w:rsid w:val="00E76128"/>
    <w:rsid w:val="00E82D37"/>
    <w:rsid w:val="00E8319D"/>
    <w:rsid w:val="00E83C81"/>
    <w:rsid w:val="00E84F70"/>
    <w:rsid w:val="00E8742E"/>
    <w:rsid w:val="00E90016"/>
    <w:rsid w:val="00E9579A"/>
    <w:rsid w:val="00E971CA"/>
    <w:rsid w:val="00EA1643"/>
    <w:rsid w:val="00EB31B1"/>
    <w:rsid w:val="00EC3CD8"/>
    <w:rsid w:val="00EC4627"/>
    <w:rsid w:val="00EC5246"/>
    <w:rsid w:val="00EC5947"/>
    <w:rsid w:val="00ED1595"/>
    <w:rsid w:val="00ED2C1F"/>
    <w:rsid w:val="00ED52DC"/>
    <w:rsid w:val="00EE3BDC"/>
    <w:rsid w:val="00EF086B"/>
    <w:rsid w:val="00EF0E12"/>
    <w:rsid w:val="00EF3D46"/>
    <w:rsid w:val="00F0013A"/>
    <w:rsid w:val="00F04AF5"/>
    <w:rsid w:val="00F143EF"/>
    <w:rsid w:val="00F14A5D"/>
    <w:rsid w:val="00F166F5"/>
    <w:rsid w:val="00F235A0"/>
    <w:rsid w:val="00F23C4B"/>
    <w:rsid w:val="00F30D96"/>
    <w:rsid w:val="00F31EF2"/>
    <w:rsid w:val="00F36781"/>
    <w:rsid w:val="00F37EA8"/>
    <w:rsid w:val="00F45D48"/>
    <w:rsid w:val="00F465CF"/>
    <w:rsid w:val="00F4755C"/>
    <w:rsid w:val="00F54751"/>
    <w:rsid w:val="00F57175"/>
    <w:rsid w:val="00F57D60"/>
    <w:rsid w:val="00F62A0E"/>
    <w:rsid w:val="00F63C8B"/>
    <w:rsid w:val="00F65535"/>
    <w:rsid w:val="00F67C0C"/>
    <w:rsid w:val="00F71CDB"/>
    <w:rsid w:val="00F71EC4"/>
    <w:rsid w:val="00F7478C"/>
    <w:rsid w:val="00F80977"/>
    <w:rsid w:val="00F83F75"/>
    <w:rsid w:val="00F9058E"/>
    <w:rsid w:val="00F919A9"/>
    <w:rsid w:val="00F9247D"/>
    <w:rsid w:val="00F92B09"/>
    <w:rsid w:val="00F97A3E"/>
    <w:rsid w:val="00FA02B4"/>
    <w:rsid w:val="00FA394D"/>
    <w:rsid w:val="00FA651A"/>
    <w:rsid w:val="00FA675E"/>
    <w:rsid w:val="00FA748C"/>
    <w:rsid w:val="00FB287E"/>
    <w:rsid w:val="00FB55BE"/>
    <w:rsid w:val="00FB68E5"/>
    <w:rsid w:val="00FB6B80"/>
    <w:rsid w:val="00FC0773"/>
    <w:rsid w:val="00FC19A7"/>
    <w:rsid w:val="00FC65F9"/>
    <w:rsid w:val="00FC7461"/>
    <w:rsid w:val="00FD230F"/>
    <w:rsid w:val="00FD38C8"/>
    <w:rsid w:val="00FD3DD3"/>
    <w:rsid w:val="00FD3E5F"/>
    <w:rsid w:val="00FD4877"/>
    <w:rsid w:val="00FD4906"/>
    <w:rsid w:val="00FD7B7B"/>
    <w:rsid w:val="00FE7D0F"/>
    <w:rsid w:val="00FF0153"/>
    <w:rsid w:val="00FF0BB4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table" w:customStyle="1" w:styleId="PlainTable2">
    <w:name w:val="Plain Table 2"/>
    <w:basedOn w:val="TableNormal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  <w:style w:type="table" w:styleId="TableGrid">
    <w:name w:val="Table Grid"/>
    <w:basedOn w:val="TableNormal"/>
    <w:uiPriority w:val="59"/>
    <w:rsid w:val="0078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B55BE"/>
  </w:style>
  <w:style w:type="character" w:customStyle="1" w:styleId="hps">
    <w:name w:val="hps"/>
    <w:basedOn w:val="DefaultParagraphFont"/>
    <w:rsid w:val="00023284"/>
  </w:style>
  <w:style w:type="paragraph" w:customStyle="1" w:styleId="Elenco1">
    <w:name w:val="Elenco1"/>
    <w:basedOn w:val="TestoNormaleBasatosuLivello11"/>
    <w:qFormat/>
    <w:rsid w:val="000C5A31"/>
    <w:pPr>
      <w:spacing w:befor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E31B8-DC02-4EF6-AB76-DD1EDE31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2.4.dot</Template>
  <TotalTime>15</TotalTime>
  <Pages>12</Pages>
  <Words>2588</Words>
  <Characters>14758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17312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5</cp:revision>
  <cp:lastPrinted>2015-09-08T12:22:00Z</cp:lastPrinted>
  <dcterms:created xsi:type="dcterms:W3CDTF">2015-09-08T11:40:00Z</dcterms:created>
  <dcterms:modified xsi:type="dcterms:W3CDTF">2015-09-08T12:23:00Z</dcterms:modified>
</cp:coreProperties>
</file>