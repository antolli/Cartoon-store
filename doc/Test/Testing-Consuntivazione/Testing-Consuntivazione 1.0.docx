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4B7A58" w:rsidP="00926793">
      <w:pPr>
        <w:pStyle w:val="Livello1"/>
        <w:numPr>
          <w:ilvl w:val="0"/>
          <w:numId w:val="0"/>
        </w:numPr>
        <w:ind w:left="357"/>
      </w:pPr>
      <w:r w:rsidRPr="004B7A58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4B7A58">
        <w:rPr>
          <w:noProof/>
          <w:lang w:val="en-US" w:eastAsia="zh-TW"/>
        </w:rPr>
        <w:pict>
          <v:group id="_x0000_s1041" style="position:absolute;left:0;text-align:left;margin-left:0;margin-top:-40pt;width:595.25pt;height:697.8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Testing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475775">
                      <w:rPr>
                        <w:b/>
                        <w:sz w:val="36"/>
                        <w:szCs w:val="36"/>
                      </w:rPr>
                      <w:t>–</w:t>
                    </w:r>
                    <w:r w:rsidR="007E2B73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200AB5">
                      <w:rPr>
                        <w:b/>
                        <w:sz w:val="36"/>
                        <w:szCs w:val="36"/>
                      </w:rPr>
                      <w:t>Consuntiv</w:t>
                    </w:r>
                    <w:r w:rsidR="00475775">
                      <w:rPr>
                        <w:b/>
                        <w:sz w:val="36"/>
                        <w:szCs w:val="36"/>
                      </w:rPr>
                      <w:t xml:space="preserve">azione </w:t>
                    </w:r>
                    <w:r w:rsidR="00FB55BE">
                      <w:rPr>
                        <w:b/>
                        <w:sz w:val="36"/>
                        <w:szCs w:val="36"/>
                      </w:rPr>
                      <w:t xml:space="preserve">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D620A" w:rsidRPr="00C7105F" w:rsidRDefault="008D620A" w:rsidP="00FB55B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8D620A" w:rsidRPr="002C395F" w:rsidRDefault="008D620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4B7A58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4B7A58">
                      <w:rPr>
                        <w:sz w:val="32"/>
                        <w:szCs w:val="32"/>
                      </w:rPr>
                      <w:fldChar w:fldCharType="separate"/>
                    </w:r>
                    <w:r w:rsidR="00867C3E">
                      <w:rPr>
                        <w:noProof/>
                        <w:sz w:val="32"/>
                        <w:szCs w:val="32"/>
                      </w:rPr>
                      <w:t>05/10/2015</w:t>
                    </w:r>
                    <w:r w:rsidR="004B7A58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8D620A" w:rsidRPr="002C395F" w:rsidRDefault="008D620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8D620A" w:rsidRDefault="008D620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8D620A" w:rsidRPr="00B073E7" w:rsidRDefault="008D620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8D620A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8D620A" w:rsidRPr="002B61D8" w:rsidRDefault="008D620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Testing</w:t>
                    </w:r>
                    <w:r w:rsidR="007E2B73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 xml:space="preserve"> - </w:t>
                    </w:r>
                    <w:r w:rsidR="00200AB5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Consuntivazione</w:t>
                    </w:r>
                  </w:p>
                  <w:p w:rsidR="008D620A" w:rsidRDefault="00475775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475775" w:rsidRDefault="00475775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8D620A" w:rsidRDefault="00475775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  <w:r w:rsidR="008D620A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8D620A" w:rsidRDefault="008D620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8D620A" w:rsidRPr="002B61D8" w:rsidRDefault="008D620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4B7A58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806081" w:rsidRDefault="004B7A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B7A58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4B7A58">
        <w:rPr>
          <w:b w:val="0"/>
          <w:bCs w:val="0"/>
          <w:caps w:val="0"/>
        </w:rPr>
        <w:fldChar w:fldCharType="separate"/>
      </w:r>
      <w:r w:rsidR="00806081" w:rsidRPr="00C9126C">
        <w:rPr>
          <w:noProof/>
        </w:rPr>
        <w:t>1.</w:t>
      </w:r>
      <w:r w:rsidR="0080608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806081">
        <w:rPr>
          <w:noProof/>
        </w:rPr>
        <w:t>MODELLO TABELLA DELLE REVISIONI</w:t>
      </w:r>
      <w:r w:rsidR="00806081">
        <w:rPr>
          <w:noProof/>
        </w:rPr>
        <w:tab/>
      </w:r>
      <w:r>
        <w:rPr>
          <w:noProof/>
        </w:rPr>
        <w:fldChar w:fldCharType="begin"/>
      </w:r>
      <w:r w:rsidR="00806081">
        <w:rPr>
          <w:noProof/>
        </w:rPr>
        <w:instrText xml:space="preserve"> PAGEREF _Toc429600188 \h </w:instrText>
      </w:r>
      <w:r>
        <w:rPr>
          <w:noProof/>
        </w:rPr>
      </w:r>
      <w:r>
        <w:rPr>
          <w:noProof/>
        </w:rPr>
        <w:fldChar w:fldCharType="separate"/>
      </w:r>
      <w:r w:rsidR="00806081">
        <w:rPr>
          <w:noProof/>
        </w:rPr>
        <w:t>3</w:t>
      </w:r>
      <w:r>
        <w:rPr>
          <w:noProof/>
        </w:rPr>
        <w:fldChar w:fldCharType="end"/>
      </w:r>
    </w:p>
    <w:p w:rsidR="00806081" w:rsidRDefault="008060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9126C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4B7A58">
        <w:rPr>
          <w:noProof/>
        </w:rPr>
        <w:fldChar w:fldCharType="begin"/>
      </w:r>
      <w:r>
        <w:rPr>
          <w:noProof/>
        </w:rPr>
        <w:instrText xml:space="preserve"> PAGEREF _Toc429600189 \h </w:instrText>
      </w:r>
      <w:r w:rsidR="004B7A58">
        <w:rPr>
          <w:noProof/>
        </w:rPr>
      </w:r>
      <w:r w:rsidR="004B7A58">
        <w:rPr>
          <w:noProof/>
        </w:rPr>
        <w:fldChar w:fldCharType="separate"/>
      </w:r>
      <w:r>
        <w:rPr>
          <w:noProof/>
        </w:rPr>
        <w:t>3</w:t>
      </w:r>
      <w:r w:rsidR="004B7A58">
        <w:rPr>
          <w:noProof/>
        </w:rPr>
        <w:fldChar w:fldCharType="end"/>
      </w:r>
    </w:p>
    <w:p w:rsidR="00806081" w:rsidRDefault="008060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9126C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4B7A58">
        <w:rPr>
          <w:noProof/>
        </w:rPr>
        <w:fldChar w:fldCharType="begin"/>
      </w:r>
      <w:r>
        <w:rPr>
          <w:noProof/>
        </w:rPr>
        <w:instrText xml:space="preserve"> PAGEREF _Toc429600190 \h </w:instrText>
      </w:r>
      <w:r w:rsidR="004B7A58">
        <w:rPr>
          <w:noProof/>
        </w:rPr>
      </w:r>
      <w:r w:rsidR="004B7A58">
        <w:rPr>
          <w:noProof/>
        </w:rPr>
        <w:fldChar w:fldCharType="separate"/>
      </w:r>
      <w:r>
        <w:rPr>
          <w:noProof/>
        </w:rPr>
        <w:t>3</w:t>
      </w:r>
      <w:r w:rsidR="004B7A58">
        <w:rPr>
          <w:noProof/>
        </w:rPr>
        <w:fldChar w:fldCharType="end"/>
      </w:r>
    </w:p>
    <w:p w:rsidR="00806081" w:rsidRDefault="008060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9126C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4B7A58">
        <w:rPr>
          <w:noProof/>
        </w:rPr>
        <w:fldChar w:fldCharType="begin"/>
      </w:r>
      <w:r>
        <w:rPr>
          <w:noProof/>
        </w:rPr>
        <w:instrText xml:space="preserve"> PAGEREF _Toc429600191 \h </w:instrText>
      </w:r>
      <w:r w:rsidR="004B7A58">
        <w:rPr>
          <w:noProof/>
        </w:rPr>
      </w:r>
      <w:r w:rsidR="004B7A58">
        <w:rPr>
          <w:noProof/>
        </w:rPr>
        <w:fldChar w:fldCharType="separate"/>
      </w:r>
      <w:r>
        <w:rPr>
          <w:noProof/>
        </w:rPr>
        <w:t>3</w:t>
      </w:r>
      <w:r w:rsidR="004B7A58">
        <w:rPr>
          <w:noProof/>
        </w:rPr>
        <w:fldChar w:fldCharType="end"/>
      </w:r>
    </w:p>
    <w:p w:rsidR="00806081" w:rsidRDefault="008060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9126C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Esiti DEI TEST</w:t>
      </w:r>
      <w:r>
        <w:rPr>
          <w:noProof/>
        </w:rPr>
        <w:tab/>
      </w:r>
      <w:r w:rsidR="004B7A58">
        <w:rPr>
          <w:noProof/>
        </w:rPr>
        <w:fldChar w:fldCharType="begin"/>
      </w:r>
      <w:r>
        <w:rPr>
          <w:noProof/>
        </w:rPr>
        <w:instrText xml:space="preserve"> PAGEREF _Toc429600192 \h </w:instrText>
      </w:r>
      <w:r w:rsidR="004B7A58">
        <w:rPr>
          <w:noProof/>
        </w:rPr>
      </w:r>
      <w:r w:rsidR="004B7A58">
        <w:rPr>
          <w:noProof/>
        </w:rPr>
        <w:fldChar w:fldCharType="separate"/>
      </w:r>
      <w:r>
        <w:rPr>
          <w:noProof/>
        </w:rPr>
        <w:t>4</w:t>
      </w:r>
      <w:r w:rsidR="004B7A58">
        <w:rPr>
          <w:noProof/>
        </w:rPr>
        <w:fldChar w:fldCharType="end"/>
      </w:r>
    </w:p>
    <w:p w:rsidR="00806081" w:rsidRDefault="008060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C9126C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CONCLUSIONI e CONSIDERAZIONI</w:t>
      </w:r>
      <w:r>
        <w:rPr>
          <w:noProof/>
        </w:rPr>
        <w:tab/>
      </w:r>
      <w:r w:rsidR="004B7A58">
        <w:rPr>
          <w:noProof/>
        </w:rPr>
        <w:fldChar w:fldCharType="begin"/>
      </w:r>
      <w:r>
        <w:rPr>
          <w:noProof/>
        </w:rPr>
        <w:instrText xml:space="preserve"> PAGEREF _Toc429600193 \h </w:instrText>
      </w:r>
      <w:r w:rsidR="004B7A58">
        <w:rPr>
          <w:noProof/>
        </w:rPr>
      </w:r>
      <w:r w:rsidR="004B7A58">
        <w:rPr>
          <w:noProof/>
        </w:rPr>
        <w:fldChar w:fldCharType="separate"/>
      </w:r>
      <w:r>
        <w:rPr>
          <w:noProof/>
        </w:rPr>
        <w:t>5</w:t>
      </w:r>
      <w:r w:rsidR="004B7A58">
        <w:rPr>
          <w:noProof/>
        </w:rPr>
        <w:fldChar w:fldCharType="end"/>
      </w:r>
    </w:p>
    <w:p w:rsidR="00C61CB2" w:rsidRPr="003C70D7" w:rsidRDefault="004B7A58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9600188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8"/>
        <w:gridCol w:w="1417"/>
        <w:gridCol w:w="5246"/>
        <w:gridCol w:w="1837"/>
      </w:tblGrid>
      <w:tr w:rsidR="007169B5" w:rsidTr="00475775">
        <w:tc>
          <w:tcPr>
            <w:tcW w:w="6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475775">
        <w:tc>
          <w:tcPr>
            <w:tcW w:w="640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E325D0" w:rsidP="00200AB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  <w:r w:rsidR="00200AB5">
              <w:rPr>
                <w:lang w:val="it-IT" w:bidi="en-US"/>
              </w:rPr>
              <w:t>6</w:t>
            </w:r>
            <w:r>
              <w:rPr>
                <w:lang w:val="it-IT" w:bidi="en-US"/>
              </w:rPr>
              <w:t>-09</w:t>
            </w:r>
            <w:r w:rsidR="007E5C07">
              <w:rPr>
                <w:lang w:val="it-IT" w:bidi="en-US"/>
              </w:rPr>
              <w:t>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2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47577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475775">
        <w:tc>
          <w:tcPr>
            <w:tcW w:w="640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2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475775">
        <w:tc>
          <w:tcPr>
            <w:tcW w:w="64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475775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475775">
              <w:rPr>
                <w:b/>
                <w:lang w:val="it-IT" w:bidi="en-US"/>
              </w:rPr>
              <w:t>0</w:t>
            </w:r>
          </w:p>
        </w:tc>
        <w:tc>
          <w:tcPr>
            <w:tcW w:w="942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9600189"/>
      <w:r w:rsidRPr="00D00840">
        <w:t>SCOPO DE</w:t>
      </w:r>
      <w:r>
        <w:t>L DOCUMENTO</w:t>
      </w:r>
      <w:bookmarkEnd w:id="2"/>
    </w:p>
    <w:p w:rsidR="00475775" w:rsidRDefault="00200AB5" w:rsidP="00475775">
      <w:pPr>
        <w:pStyle w:val="TestoNormaleBasatosuLivello11"/>
      </w:pPr>
      <w:r>
        <w:t xml:space="preserve">Raccogliere e riportare gli esiti dei test e trarne le dovute conclusioni anche rispetto alla </w:t>
      </w:r>
      <w:r w:rsidR="00806081">
        <w:t>r</w:t>
      </w:r>
      <w:r>
        <w:t>aggiungimento delle soglie di qualità</w:t>
      </w:r>
    </w:p>
    <w:p w:rsidR="007169B5" w:rsidRPr="00D00840" w:rsidRDefault="007169B5" w:rsidP="007169B5">
      <w:pPr>
        <w:pStyle w:val="Livello1"/>
      </w:pPr>
      <w:bookmarkStart w:id="3" w:name="_Toc429600190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29600191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Pr="00A83334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A83334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Pr="00A83334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</w:p>
        </w:tc>
      </w:tr>
    </w:tbl>
    <w:p w:rsidR="00EF5EAC" w:rsidRDefault="00EF5EAC" w:rsidP="00EF5EAC">
      <w:pPr>
        <w:pStyle w:val="Livello1"/>
        <w:numPr>
          <w:ilvl w:val="0"/>
          <w:numId w:val="0"/>
        </w:numPr>
        <w:ind w:left="360"/>
      </w:pPr>
    </w:p>
    <w:p w:rsidR="00EF5EAC" w:rsidRDefault="00EF5EAC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554D33" w:rsidRDefault="00200AB5" w:rsidP="00EF5EAC">
      <w:pPr>
        <w:pStyle w:val="Livello1"/>
      </w:pPr>
      <w:bookmarkStart w:id="5" w:name="_Toc429600192"/>
      <w:r>
        <w:t>Esiti</w:t>
      </w:r>
      <w:r w:rsidR="00FE342C">
        <w:t xml:space="preserve"> DEI TEST</w:t>
      </w:r>
      <w:bookmarkEnd w:id="5"/>
    </w:p>
    <w:tbl>
      <w:tblPr>
        <w:tblW w:w="5017" w:type="pct"/>
        <w:tblInd w:w="-34" w:type="dxa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998"/>
        <w:gridCol w:w="2912"/>
        <w:gridCol w:w="2894"/>
        <w:gridCol w:w="1275"/>
        <w:gridCol w:w="1866"/>
      </w:tblGrid>
      <w:tr w:rsidR="004B6191" w:rsidTr="00867C3E">
        <w:tc>
          <w:tcPr>
            <w:tcW w:w="50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4B6191" w:rsidRPr="00721FBE" w:rsidRDefault="004B6191" w:rsidP="001511A5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N.Test</w:t>
            </w:r>
          </w:p>
        </w:tc>
        <w:tc>
          <w:tcPr>
            <w:tcW w:w="2919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4B6191" w:rsidRPr="00721FBE" w:rsidRDefault="004B6191" w:rsidP="001511A5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64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4B6191" w:rsidRPr="00721FBE" w:rsidRDefault="004B6191" w:rsidP="001511A5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Ripetizioni</w:t>
            </w:r>
          </w:p>
        </w:tc>
        <w:tc>
          <w:tcPr>
            <w:tcW w:w="9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4B6191" w:rsidRDefault="004B6191" w:rsidP="001511A5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Esito</w:t>
            </w:r>
          </w:p>
        </w:tc>
      </w:tr>
      <w:tr w:rsidR="004B6191" w:rsidRPr="00772393" w:rsidTr="00867C3E">
        <w:tc>
          <w:tcPr>
            <w:tcW w:w="4062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4B6191" w:rsidRPr="00772393" w:rsidRDefault="00806081" w:rsidP="001511A5">
            <w:pPr>
              <w:pStyle w:val="NoSpacing"/>
              <w:jc w:val="center"/>
              <w:rPr>
                <w:rStyle w:val="SubtleEmphasis"/>
                <w:lang w:val="it-IT"/>
              </w:rPr>
            </w:pPr>
            <w:r w:rsidRPr="00772393">
              <w:rPr>
                <w:rStyle w:val="SubtleEmphasis"/>
                <w:lang w:val="it-IT" w:bidi="en-US"/>
              </w:rPr>
              <w:t>Catena 1: menu principale</w:t>
            </w:r>
          </w:p>
        </w:tc>
        <w:tc>
          <w:tcPr>
            <w:tcW w:w="938" w:type="pct"/>
            <w:tcBorders>
              <w:top w:val="single" w:sz="18" w:space="0" w:color="auto"/>
              <w:bottom w:val="nil"/>
            </w:tcBorders>
          </w:tcPr>
          <w:p w:rsidR="004B6191" w:rsidRPr="00772393" w:rsidRDefault="004B6191" w:rsidP="001511A5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>
              <w:t>Apertura pagina login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F97106">
              <w:rPr>
                <w:lang w:bidi="en-US"/>
              </w:rPr>
              <w:t>0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1.2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 w:rsidRPr="00DA78D7">
              <w:t>Apertura pagina registrazione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F9710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 w:rsidRPr="00DA78D7">
              <w:t>Apertura pagina gestione fumetti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F9710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1.4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 w:rsidRPr="00DA78D7">
              <w:t>Apertura pagina gestione clienti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1.5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 w:rsidRPr="00DA78D7">
              <w:t>Apertura pagina gestione prenotazioni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9044F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9044F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1.6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A78D7" w:rsidRDefault="00600081" w:rsidP="001511A5">
            <w:r w:rsidRPr="00DA78D7">
              <w:t>Apertura pagina logout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7C2B1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7C2B1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2F131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1.7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DA78D7">
              <w:t>Apertura pagina gestione profilo utente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D142FA" w:rsidRDefault="007C2B16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D142FA" w:rsidRDefault="007C2B16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Default="00600081" w:rsidP="001511A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2:</w:t>
            </w:r>
            <w:r>
              <w:t xml:space="preserve"> </w:t>
            </w:r>
            <w:r w:rsidRPr="00EF5EAC">
              <w:rPr>
                <w:rStyle w:val="SubtleEmphasis"/>
                <w:lang w:val="it-IT" w:bidi="en-US"/>
              </w:rPr>
              <w:t>Login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1511A5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2.1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114EE0" w:rsidRDefault="00600081" w:rsidP="001511A5">
            <w:r w:rsidRPr="00114EE0">
              <w:t>Inserimento credenziali corrette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8C1BDA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A9391F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Positive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2.2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114EE0">
              <w:t>Inserimento credenziali errate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8C1BDA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A9391F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721FBE" w:rsidRDefault="00600081" w:rsidP="00EF5EAC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3:</w:t>
            </w:r>
            <w:r>
              <w:t xml:space="preserve"> </w:t>
            </w:r>
            <w:r>
              <w:rPr>
                <w:rStyle w:val="SubtleEmphasis"/>
                <w:lang w:val="it-IT" w:bidi="en-US"/>
              </w:rPr>
              <w:t>Re</w:t>
            </w:r>
            <w:r w:rsidRPr="00EF5EAC">
              <w:rPr>
                <w:rStyle w:val="SubtleEmphasis"/>
                <w:lang w:val="it-IT" w:bidi="en-US"/>
              </w:rPr>
              <w:t>gistrazione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EF5EAC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3.1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21FBE" w:rsidRDefault="00600081" w:rsidP="001511A5">
            <w:pPr>
              <w:pStyle w:val="NoSpacing"/>
              <w:rPr>
                <w:lang w:val="it-IT" w:bidi="en-US"/>
              </w:rPr>
            </w:pPr>
            <w:r w:rsidRPr="00EF5686">
              <w:rPr>
                <w:lang w:val="it-IT" w:bidi="en-US"/>
              </w:rPr>
              <w:t>Inserimento credenziali e dati utente correttamente registrati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Pr="00EF5686" w:rsidRDefault="008C1BDA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Pr="00EF5686" w:rsidRDefault="008C1BDA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721FBE" w:rsidRDefault="00600081" w:rsidP="00EF5EAC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4:</w:t>
            </w:r>
            <w:r>
              <w:t xml:space="preserve"> </w:t>
            </w:r>
            <w:r>
              <w:rPr>
                <w:rStyle w:val="SubtleEmphasis"/>
                <w:lang w:val="it-IT" w:bidi="en-US"/>
              </w:rPr>
              <w:t>Pa</w:t>
            </w:r>
            <w:r w:rsidRPr="00EF5EAC">
              <w:rPr>
                <w:rStyle w:val="SubtleEmphasis"/>
                <w:lang w:val="it-IT" w:bidi="en-US"/>
              </w:rPr>
              <w:t xml:space="preserve">gina </w:t>
            </w:r>
            <w:r>
              <w:rPr>
                <w:rStyle w:val="SubtleEmphasis"/>
                <w:lang w:val="it-IT" w:bidi="en-US"/>
              </w:rPr>
              <w:t>Principale (H</w:t>
            </w:r>
            <w:r w:rsidRPr="00EF5EAC">
              <w:rPr>
                <w:rStyle w:val="SubtleEmphasis"/>
                <w:lang w:val="it-IT" w:bidi="en-US"/>
              </w:rPr>
              <w:t>ome)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EF5EAC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454034" w:rsidRDefault="00600081" w:rsidP="001511A5">
            <w:r w:rsidRPr="00454034">
              <w:t>Visualizzare tutti i fumetti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2102B0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2102B0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454034" w:rsidRDefault="00600081" w:rsidP="001511A5">
            <w:r w:rsidRPr="00454034">
              <w:t>Apertura di un singolo fumetto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2102B0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2102B0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454034" w:rsidRDefault="00600081" w:rsidP="001511A5">
            <w:r w:rsidRPr="00454034">
              <w:t>Ricerca di un singolo fumetto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A43905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A43905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4.4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454034" w:rsidRDefault="00600081" w:rsidP="001511A5">
            <w:r w:rsidRPr="00454034">
              <w:t>Cambio della modalità di ricerca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A43905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9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A43905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721FBE" w:rsidRDefault="00600081" w:rsidP="00EF5EAC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5: Profilo U</w:t>
            </w:r>
            <w:r w:rsidRPr="00EF5EAC">
              <w:rPr>
                <w:rStyle w:val="SubtleEmphasis"/>
                <w:lang w:val="it-IT" w:bidi="en-US"/>
              </w:rPr>
              <w:t>tente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EF5EAC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5.1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FE392F" w:rsidRDefault="00600081" w:rsidP="001511A5">
            <w:r w:rsidRPr="00FE392F">
              <w:t>Modifica profilo utente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867C3E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867C3E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negativo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5.2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FE392F">
              <w:t>Avviso di fumetto disponibile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DE3C84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A9689A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D142FA" w:rsidRDefault="00600081" w:rsidP="00D142FA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 xml:space="preserve">6: </w:t>
            </w:r>
            <w:r w:rsidRPr="00D142FA">
              <w:rPr>
                <w:rStyle w:val="SubtleEmphasis"/>
                <w:lang w:val="it-IT" w:bidi="en-US"/>
              </w:rPr>
              <w:t>Inserimento e visualizzazione prenotazioni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D142FA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01598" w:rsidRDefault="00600081" w:rsidP="001511A5">
            <w:r w:rsidRPr="00D01598">
              <w:t>Prenotazione fumetto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9F3E43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01598" w:rsidRDefault="00600081" w:rsidP="001511A5">
            <w:r w:rsidRPr="00D01598">
              <w:t>Visualizzazioni dati prenotazione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DE3C84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DE3C84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6.3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D01598">
              <w:t>Generazione avviso scarsa disponibilità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F9710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F97106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721FBE" w:rsidRDefault="00600081" w:rsidP="001511A5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7:</w:t>
            </w:r>
            <w:r w:rsidRPr="00D142FA">
              <w:rPr>
                <w:lang w:val="it-IT"/>
              </w:rPr>
              <w:t xml:space="preserve"> </w:t>
            </w:r>
            <w:r w:rsidRPr="00D142FA">
              <w:rPr>
                <w:rStyle w:val="SubtleEmphasis"/>
                <w:lang w:val="it-IT" w:bidi="en-US"/>
              </w:rPr>
              <w:t>Inserimento e visualizzazione prenotazioni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1511A5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40131" w:rsidRDefault="00600081" w:rsidP="001511A5">
            <w:r w:rsidRPr="00D40131">
              <w:t>Inserimento prenotazione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D40131" w:rsidRDefault="00600081" w:rsidP="001511A5">
            <w:r w:rsidRPr="00D40131">
              <w:t>Modifica prenotazione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7.3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D40131">
              <w:t>Cancellazione prenotazione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135489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Default="00600081" w:rsidP="001511A5">
            <w:pPr>
              <w:pStyle w:val="NoSpacing"/>
              <w:jc w:val="center"/>
              <w:rPr>
                <w:lang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8:</w:t>
            </w:r>
            <w:r>
              <w:t xml:space="preserve"> </w:t>
            </w:r>
            <w:r w:rsidRPr="00D142FA">
              <w:rPr>
                <w:rStyle w:val="SubtleEmphasis"/>
                <w:lang w:val="it-IT" w:bidi="en-US"/>
              </w:rPr>
              <w:t>Gestione fumetti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1511A5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60FCD" w:rsidRDefault="00600081" w:rsidP="001511A5">
            <w:r w:rsidRPr="00760FCD">
              <w:t>Modifica del fumetto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AF6C45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AF6C45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Positive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60FCD" w:rsidRDefault="00600081" w:rsidP="001511A5">
            <w:r w:rsidRPr="00760FCD">
              <w:t>Eliminazione fumetto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C12928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7F027A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n</w:t>
            </w:r>
            <w:r w:rsidR="00C12928">
              <w:rPr>
                <w:lang w:bidi="en-US"/>
              </w:rPr>
              <w:t>egativ</w:t>
            </w:r>
            <w:r>
              <w:rPr>
                <w:lang w:bidi="en-US"/>
              </w:rPr>
              <w:t>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60FCD" w:rsidRDefault="00600081" w:rsidP="001511A5">
            <w:r w:rsidRPr="00760FCD">
              <w:t>Inserimento nuovo fumetto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C12928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C12928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negativo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8.4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60FCD" w:rsidRDefault="00600081" w:rsidP="001511A5">
            <w:r w:rsidRPr="00760FCD">
              <w:t>Cambio dello status di un fumetto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7F027A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EF5686" w:rsidRDefault="007F027A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8.5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760FCD" w:rsidRDefault="00600081" w:rsidP="001511A5">
            <w:r w:rsidRPr="00760FCD">
              <w:t xml:space="preserve">Inserimento </w:t>
            </w:r>
            <w:r w:rsidR="0050711A">
              <w:t>e cancellazione</w:t>
            </w:r>
            <w:r w:rsidR="00B93F2D">
              <w:t xml:space="preserve"> e modifica</w:t>
            </w:r>
            <w:r w:rsidR="0050711A">
              <w:t xml:space="preserve"> </w:t>
            </w:r>
            <w:r w:rsidRPr="00760FCD">
              <w:t>nuovo genere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50711A" w:rsidRDefault="00B93F2D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Pr="0050711A" w:rsidRDefault="00B93F2D" w:rsidP="001511A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</w:t>
            </w:r>
            <w:r w:rsidR="0050711A">
              <w:rPr>
                <w:lang w:val="it-IT" w:bidi="en-US"/>
              </w:rPr>
              <w:t>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8.6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760FCD">
              <w:t>Inserimento nuovi autori/artisiti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1511A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4062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600081" w:rsidRPr="00D142FA" w:rsidRDefault="00600081" w:rsidP="00D142FA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>Catena</w:t>
            </w:r>
            <w:r w:rsidRPr="00721FBE">
              <w:rPr>
                <w:rStyle w:val="SubtleEmphasis"/>
                <w:lang w:val="it-IT" w:bidi="en-US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9:</w:t>
            </w:r>
            <w:r w:rsidRPr="00D142FA">
              <w:rPr>
                <w:lang w:val="it-IT"/>
              </w:rPr>
              <w:t xml:space="preserve"> </w:t>
            </w:r>
            <w:r>
              <w:rPr>
                <w:rStyle w:val="SubtleEmphasis"/>
                <w:lang w:val="it-IT" w:bidi="en-US"/>
              </w:rPr>
              <w:t>Ge</w:t>
            </w:r>
            <w:r w:rsidRPr="00D142FA">
              <w:rPr>
                <w:rStyle w:val="SubtleEmphasis"/>
                <w:lang w:val="it-IT" w:bidi="en-US"/>
              </w:rPr>
              <w:t>stione note e suggerimeti</w:t>
            </w:r>
          </w:p>
        </w:tc>
        <w:tc>
          <w:tcPr>
            <w:tcW w:w="938" w:type="pct"/>
            <w:tcBorders>
              <w:top w:val="single" w:sz="4" w:space="0" w:color="auto"/>
              <w:bottom w:val="nil"/>
            </w:tcBorders>
          </w:tcPr>
          <w:p w:rsidR="00600081" w:rsidRDefault="00600081" w:rsidP="00D142FA">
            <w:pPr>
              <w:pStyle w:val="NoSpacing"/>
              <w:jc w:val="center"/>
              <w:rPr>
                <w:rStyle w:val="SubtleEmphasis"/>
                <w:lang w:val="it-IT" w:bidi="en-US"/>
              </w:rPr>
            </w:pP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9.1</w:t>
            </w:r>
          </w:p>
        </w:tc>
        <w:tc>
          <w:tcPr>
            <w:tcW w:w="2919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AF13F1" w:rsidRDefault="00600081" w:rsidP="001511A5">
            <w:r w:rsidRPr="00AF13F1">
              <w:t>Inserimento nuova nota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AF205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600081" w:rsidRDefault="00AF205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9.2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AF13F1" w:rsidRDefault="00600081" w:rsidP="001511A5">
            <w:r w:rsidRPr="00AF13F1">
              <w:t>Approvazione nota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AF205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732FC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9.3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AF13F1" w:rsidRDefault="00600081" w:rsidP="001511A5">
            <w:r w:rsidRPr="00AF13F1">
              <w:t>Accettazione suggerimento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0149F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0149F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Positive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9.4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Pr="00AF13F1" w:rsidRDefault="00600081" w:rsidP="001511A5">
            <w:r w:rsidRPr="00AF13F1">
              <w:t>Eliminazione suggerimento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rPr>
          <w:trHeight w:hRule="exact" w:val="284"/>
        </w:trPr>
        <w:tc>
          <w:tcPr>
            <w:tcW w:w="502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600081" w:rsidRDefault="00600081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Test 9.5</w:t>
            </w:r>
          </w:p>
        </w:tc>
        <w:tc>
          <w:tcPr>
            <w:tcW w:w="291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00081" w:rsidRDefault="00600081" w:rsidP="001511A5">
            <w:r w:rsidRPr="00AF13F1">
              <w:t>Inserimento suggerimento</w:t>
            </w:r>
          </w:p>
        </w:tc>
        <w:tc>
          <w:tcPr>
            <w:tcW w:w="64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93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600081" w:rsidRDefault="00B93F2D" w:rsidP="00EF5EAC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positivo</w:t>
            </w:r>
          </w:p>
        </w:tc>
      </w:tr>
      <w:tr w:rsidR="00600081" w:rsidTr="00867C3E">
        <w:tc>
          <w:tcPr>
            <w:tcW w:w="502" w:type="pct"/>
            <w:tcBorders>
              <w:top w:val="single" w:sz="4" w:space="0" w:color="auto"/>
            </w:tcBorders>
            <w:noWrap/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</w:p>
        </w:tc>
        <w:tc>
          <w:tcPr>
            <w:tcW w:w="1464" w:type="pct"/>
            <w:tcBorders>
              <w:top w:val="single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</w:p>
        </w:tc>
        <w:tc>
          <w:tcPr>
            <w:tcW w:w="1455" w:type="pct"/>
            <w:tcBorders>
              <w:top w:val="single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</w:p>
        </w:tc>
        <w:tc>
          <w:tcPr>
            <w:tcW w:w="641" w:type="pct"/>
            <w:tcBorders>
              <w:top w:val="single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</w:p>
        </w:tc>
        <w:tc>
          <w:tcPr>
            <w:tcW w:w="938" w:type="pct"/>
            <w:tcBorders>
              <w:top w:val="single" w:sz="4" w:space="0" w:color="auto"/>
            </w:tcBorders>
          </w:tcPr>
          <w:p w:rsidR="00600081" w:rsidRDefault="00600081" w:rsidP="001511A5">
            <w:pPr>
              <w:pStyle w:val="NoSpacing"/>
              <w:rPr>
                <w:lang w:bidi="en-US"/>
              </w:rPr>
            </w:pPr>
          </w:p>
        </w:tc>
      </w:tr>
      <w:tr w:rsidR="00600081" w:rsidRPr="00BA619F" w:rsidTr="00867C3E">
        <w:tc>
          <w:tcPr>
            <w:tcW w:w="4062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600081" w:rsidRPr="00721FBE" w:rsidRDefault="00600081" w:rsidP="001511A5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>: 29</w:t>
            </w:r>
          </w:p>
        </w:tc>
        <w:tc>
          <w:tcPr>
            <w:tcW w:w="9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600081" w:rsidRPr="00721FBE" w:rsidRDefault="00600081" w:rsidP="001511A5">
            <w:pPr>
              <w:pStyle w:val="NoSpacing"/>
              <w:rPr>
                <w:b/>
                <w:lang w:val="it-IT" w:bidi="en-US"/>
              </w:rPr>
            </w:pPr>
          </w:p>
        </w:tc>
      </w:tr>
    </w:tbl>
    <w:p w:rsidR="00EF5EAC" w:rsidRDefault="00EF5EAC" w:rsidP="008714F4">
      <w:pPr>
        <w:pStyle w:val="Elenco"/>
      </w:pPr>
    </w:p>
    <w:p w:rsidR="00D708D2" w:rsidRDefault="00EF5EAC" w:rsidP="00A626B2">
      <w:pPr>
        <w:pStyle w:val="Livello1"/>
      </w:pPr>
      <w:bookmarkStart w:id="6" w:name="_Toc429600193"/>
      <w:r>
        <w:t>CONCLUSIONI e CONSIDERAZIONI</w:t>
      </w:r>
      <w:bookmarkEnd w:id="6"/>
    </w:p>
    <w:sectPr w:rsidR="00D708D2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9CC" w:rsidRDefault="002F59CC" w:rsidP="00594668">
      <w:pPr>
        <w:spacing w:after="0" w:line="240" w:lineRule="auto"/>
      </w:pPr>
      <w:r>
        <w:separator/>
      </w:r>
    </w:p>
  </w:endnote>
  <w:endnote w:type="continuationSeparator" w:id="1">
    <w:p w:rsidR="002F59CC" w:rsidRDefault="002F59CC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4B7A58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4B7A58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4B7A58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D620A" w:rsidRPr="00A052E0" w:rsidRDefault="004B7A58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B732FC" w:rsidRPr="00B732FC">
        <w:rPr>
          <w:b/>
          <w:noProof/>
        </w:rPr>
        <w:t>4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 xml:space="preserve">Page 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 w:rsidRPr="00E72768">
      <w:rPr>
        <w:sz w:val="20"/>
        <w:szCs w:val="20"/>
      </w:rPr>
      <w:t xml:space="preserve">PROGETTO: </w:t>
    </w:r>
    <w:r w:rsidR="00FB55BE">
      <w:rPr>
        <w:b/>
        <w:sz w:val="20"/>
        <w:szCs w:val="20"/>
      </w:rPr>
      <w:t xml:space="preserve">FUMETTERIA PIGHIN </w:t>
    </w:r>
    <w:r w:rsidR="00FB55BE">
      <w:rPr>
        <w:b/>
        <w:sz w:val="20"/>
        <w:szCs w:val="20"/>
      </w:rPr>
      <w:tab/>
    </w:r>
    <w:r w:rsidR="00FB55BE">
      <w:rPr>
        <w:b/>
        <w:sz w:val="20"/>
        <w:szCs w:val="20"/>
      </w:rPr>
      <w:tab/>
      <w:t xml:space="preserve">          Testing</w:t>
    </w:r>
    <w:r w:rsidR="00FB55BE">
      <w:rPr>
        <w:b/>
        <w:bCs/>
        <w:color w:val="17365D"/>
        <w:sz w:val="20"/>
        <w:szCs w:val="20"/>
      </w:rPr>
      <w:t xml:space="preserve"> </w:t>
    </w:r>
    <w:r w:rsidR="00FB55BE" w:rsidRPr="00FB55BE">
      <w:rPr>
        <w:b/>
        <w:sz w:val="20"/>
        <w:szCs w:val="20"/>
      </w:rPr>
      <w:t xml:space="preserve">– </w:t>
    </w:r>
    <w:r w:rsidR="00200AB5">
      <w:rPr>
        <w:b/>
        <w:sz w:val="20"/>
        <w:szCs w:val="20"/>
      </w:rPr>
      <w:t>Consuntivazione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4B7A58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9CC" w:rsidRDefault="002F59CC" w:rsidP="00594668">
      <w:pPr>
        <w:spacing w:after="0" w:line="240" w:lineRule="auto"/>
      </w:pPr>
      <w:r>
        <w:separator/>
      </w:r>
    </w:p>
  </w:footnote>
  <w:footnote w:type="continuationSeparator" w:id="1">
    <w:p w:rsidR="002F59CC" w:rsidRDefault="002F59CC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4B7A58">
    <w:pPr>
      <w:pStyle w:val="Header"/>
      <w:pBdr>
        <w:bottom w:val="single" w:sz="4" w:space="1" w:color="D9D9D9"/>
      </w:pBdr>
      <w:rPr>
        <w:b/>
      </w:rPr>
    </w:pPr>
    <w:r w:rsidRPr="004B7A58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B732FC" w:rsidRPr="00B732FC">
        <w:rPr>
          <w:b/>
          <w:noProof/>
        </w:rPr>
        <w:t>4</w:t>
      </w:r>
    </w:fldSimple>
    <w:r w:rsidR="008D620A">
      <w:rPr>
        <w:b/>
      </w:rPr>
      <w:t xml:space="preserve"> | </w:t>
    </w:r>
    <w:r w:rsidR="008D620A">
      <w:rPr>
        <w:color w:val="7F7F7F"/>
        <w:spacing w:val="60"/>
      </w:rPr>
      <w:t>Page</w:t>
    </w:r>
    <w:r w:rsidR="008D620A">
      <w:rPr>
        <w:color w:val="7F7F7F"/>
        <w:spacing w:val="60"/>
      </w:rPr>
      <w:tab/>
    </w:r>
    <w:r w:rsidR="008D620A">
      <w:rPr>
        <w:color w:val="7F7F7F"/>
        <w:spacing w:val="60"/>
      </w:rPr>
      <w:tab/>
    </w:r>
    <w:r w:rsidR="008D620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20A" w:rsidRDefault="004B7A58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48D7"/>
    <w:multiLevelType w:val="multilevel"/>
    <w:tmpl w:val="DC4A95C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19771839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22B9470F"/>
    <w:multiLevelType w:val="multilevel"/>
    <w:tmpl w:val="24042BA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23083272"/>
    <w:multiLevelType w:val="multilevel"/>
    <w:tmpl w:val="C02C142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25795023"/>
    <w:multiLevelType w:val="multilevel"/>
    <w:tmpl w:val="F5B2606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28336E96"/>
    <w:multiLevelType w:val="multilevel"/>
    <w:tmpl w:val="C41E65A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42AD2B9D"/>
    <w:multiLevelType w:val="multilevel"/>
    <w:tmpl w:val="6C1E3E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47CD44F5"/>
    <w:multiLevelType w:val="multilevel"/>
    <w:tmpl w:val="86AE4E4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498771B7"/>
    <w:multiLevelType w:val="multilevel"/>
    <w:tmpl w:val="3DF68E9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5A8F7C33"/>
    <w:multiLevelType w:val="multilevel"/>
    <w:tmpl w:val="9AA65CF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6CD461B8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1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C03A55"/>
    <w:multiLevelType w:val="multilevel"/>
    <w:tmpl w:val="33D24A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3005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49FD"/>
    <w:rsid w:val="000156FD"/>
    <w:rsid w:val="0001728E"/>
    <w:rsid w:val="000174DD"/>
    <w:rsid w:val="00020626"/>
    <w:rsid w:val="00021CC8"/>
    <w:rsid w:val="00023284"/>
    <w:rsid w:val="0003010C"/>
    <w:rsid w:val="0003120E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3B9A"/>
    <w:rsid w:val="00064689"/>
    <w:rsid w:val="0006582F"/>
    <w:rsid w:val="00071D82"/>
    <w:rsid w:val="000736DB"/>
    <w:rsid w:val="000737B6"/>
    <w:rsid w:val="000738EF"/>
    <w:rsid w:val="000749F0"/>
    <w:rsid w:val="00076AF6"/>
    <w:rsid w:val="00080B93"/>
    <w:rsid w:val="000840D8"/>
    <w:rsid w:val="00087D04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CA0"/>
    <w:rsid w:val="000D0FA0"/>
    <w:rsid w:val="000D76B3"/>
    <w:rsid w:val="000E21A2"/>
    <w:rsid w:val="000E2C52"/>
    <w:rsid w:val="000E4147"/>
    <w:rsid w:val="000E6407"/>
    <w:rsid w:val="000E7D05"/>
    <w:rsid w:val="000F0DB0"/>
    <w:rsid w:val="000F0FC5"/>
    <w:rsid w:val="000F15CC"/>
    <w:rsid w:val="000F323E"/>
    <w:rsid w:val="00100FB7"/>
    <w:rsid w:val="0010174B"/>
    <w:rsid w:val="00102A41"/>
    <w:rsid w:val="00105AA4"/>
    <w:rsid w:val="001068D5"/>
    <w:rsid w:val="001073CA"/>
    <w:rsid w:val="00107D98"/>
    <w:rsid w:val="00116397"/>
    <w:rsid w:val="00116866"/>
    <w:rsid w:val="00120E51"/>
    <w:rsid w:val="00122FE5"/>
    <w:rsid w:val="00123749"/>
    <w:rsid w:val="00127702"/>
    <w:rsid w:val="00134380"/>
    <w:rsid w:val="00135489"/>
    <w:rsid w:val="0013675B"/>
    <w:rsid w:val="001430C8"/>
    <w:rsid w:val="0014797A"/>
    <w:rsid w:val="00147AD1"/>
    <w:rsid w:val="001511A5"/>
    <w:rsid w:val="0015164E"/>
    <w:rsid w:val="001545BA"/>
    <w:rsid w:val="00156AE7"/>
    <w:rsid w:val="00160BD6"/>
    <w:rsid w:val="00161C6F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A6E0C"/>
    <w:rsid w:val="001B34D0"/>
    <w:rsid w:val="001C3342"/>
    <w:rsid w:val="001C66C5"/>
    <w:rsid w:val="001E36F8"/>
    <w:rsid w:val="001F06BC"/>
    <w:rsid w:val="001F2A99"/>
    <w:rsid w:val="001F6ED6"/>
    <w:rsid w:val="00200AB5"/>
    <w:rsid w:val="00201277"/>
    <w:rsid w:val="00205A9F"/>
    <w:rsid w:val="002102B0"/>
    <w:rsid w:val="0021070C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54836"/>
    <w:rsid w:val="00263E5D"/>
    <w:rsid w:val="00267416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44A7"/>
    <w:rsid w:val="002952AF"/>
    <w:rsid w:val="00296486"/>
    <w:rsid w:val="00296744"/>
    <w:rsid w:val="00297B68"/>
    <w:rsid w:val="002A588E"/>
    <w:rsid w:val="002B1808"/>
    <w:rsid w:val="002B1F8D"/>
    <w:rsid w:val="002B2432"/>
    <w:rsid w:val="002B2499"/>
    <w:rsid w:val="002B61D8"/>
    <w:rsid w:val="002C3586"/>
    <w:rsid w:val="002C395F"/>
    <w:rsid w:val="002C43DB"/>
    <w:rsid w:val="002C4798"/>
    <w:rsid w:val="002C622C"/>
    <w:rsid w:val="002C7A36"/>
    <w:rsid w:val="002D2AC5"/>
    <w:rsid w:val="002D4264"/>
    <w:rsid w:val="002D52EB"/>
    <w:rsid w:val="002D7553"/>
    <w:rsid w:val="002D75CD"/>
    <w:rsid w:val="002E0998"/>
    <w:rsid w:val="002F05FC"/>
    <w:rsid w:val="002F072B"/>
    <w:rsid w:val="002F3730"/>
    <w:rsid w:val="002F38F3"/>
    <w:rsid w:val="002F3BAC"/>
    <w:rsid w:val="002F59CC"/>
    <w:rsid w:val="00300C36"/>
    <w:rsid w:val="00304DCD"/>
    <w:rsid w:val="003053AD"/>
    <w:rsid w:val="003077CA"/>
    <w:rsid w:val="003209BB"/>
    <w:rsid w:val="003219F0"/>
    <w:rsid w:val="00322CBD"/>
    <w:rsid w:val="003277CF"/>
    <w:rsid w:val="003314CC"/>
    <w:rsid w:val="00332D84"/>
    <w:rsid w:val="0033312F"/>
    <w:rsid w:val="00334269"/>
    <w:rsid w:val="00335B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7766E"/>
    <w:rsid w:val="00380EE7"/>
    <w:rsid w:val="0038522A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609A"/>
    <w:rsid w:val="003B7A90"/>
    <w:rsid w:val="003C15CB"/>
    <w:rsid w:val="003C70D7"/>
    <w:rsid w:val="003C75EB"/>
    <w:rsid w:val="003D185F"/>
    <w:rsid w:val="003D2C26"/>
    <w:rsid w:val="003D3E91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1731"/>
    <w:rsid w:val="0041533E"/>
    <w:rsid w:val="004253F2"/>
    <w:rsid w:val="00425676"/>
    <w:rsid w:val="00430EA9"/>
    <w:rsid w:val="004311DC"/>
    <w:rsid w:val="00435257"/>
    <w:rsid w:val="0043575C"/>
    <w:rsid w:val="00442FEE"/>
    <w:rsid w:val="00444C6D"/>
    <w:rsid w:val="00446C50"/>
    <w:rsid w:val="0045434D"/>
    <w:rsid w:val="00455978"/>
    <w:rsid w:val="00461C03"/>
    <w:rsid w:val="00461DD3"/>
    <w:rsid w:val="004658E2"/>
    <w:rsid w:val="00465E10"/>
    <w:rsid w:val="00467263"/>
    <w:rsid w:val="0047021C"/>
    <w:rsid w:val="004735A3"/>
    <w:rsid w:val="004743E6"/>
    <w:rsid w:val="00475775"/>
    <w:rsid w:val="004761D8"/>
    <w:rsid w:val="0048155A"/>
    <w:rsid w:val="004821FC"/>
    <w:rsid w:val="004822DD"/>
    <w:rsid w:val="00485A67"/>
    <w:rsid w:val="00485BFF"/>
    <w:rsid w:val="00487615"/>
    <w:rsid w:val="00491173"/>
    <w:rsid w:val="004932A3"/>
    <w:rsid w:val="004A264A"/>
    <w:rsid w:val="004A77C8"/>
    <w:rsid w:val="004B2099"/>
    <w:rsid w:val="004B3DEA"/>
    <w:rsid w:val="004B5D85"/>
    <w:rsid w:val="004B6191"/>
    <w:rsid w:val="004B62F4"/>
    <w:rsid w:val="004B7A58"/>
    <w:rsid w:val="004C00DD"/>
    <w:rsid w:val="004C2578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2E2D"/>
    <w:rsid w:val="00505670"/>
    <w:rsid w:val="0050711A"/>
    <w:rsid w:val="00512250"/>
    <w:rsid w:val="005140A9"/>
    <w:rsid w:val="0051609D"/>
    <w:rsid w:val="00516997"/>
    <w:rsid w:val="00521A69"/>
    <w:rsid w:val="00523759"/>
    <w:rsid w:val="00525B4D"/>
    <w:rsid w:val="00525DA3"/>
    <w:rsid w:val="00526DFE"/>
    <w:rsid w:val="00534AC9"/>
    <w:rsid w:val="0053525B"/>
    <w:rsid w:val="00542A92"/>
    <w:rsid w:val="005448F0"/>
    <w:rsid w:val="005460B4"/>
    <w:rsid w:val="00547AF2"/>
    <w:rsid w:val="00547DD6"/>
    <w:rsid w:val="00547FF5"/>
    <w:rsid w:val="00553BAF"/>
    <w:rsid w:val="00554D33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2AF5"/>
    <w:rsid w:val="00593121"/>
    <w:rsid w:val="00594668"/>
    <w:rsid w:val="005958D3"/>
    <w:rsid w:val="00595C25"/>
    <w:rsid w:val="005A0315"/>
    <w:rsid w:val="005B022F"/>
    <w:rsid w:val="005B2A68"/>
    <w:rsid w:val="005B68C3"/>
    <w:rsid w:val="005C3F14"/>
    <w:rsid w:val="005C462D"/>
    <w:rsid w:val="005C5E96"/>
    <w:rsid w:val="005D21A3"/>
    <w:rsid w:val="005D5291"/>
    <w:rsid w:val="005E7593"/>
    <w:rsid w:val="005F504C"/>
    <w:rsid w:val="00600081"/>
    <w:rsid w:val="00600FB1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8268E"/>
    <w:rsid w:val="00691741"/>
    <w:rsid w:val="0069700B"/>
    <w:rsid w:val="00697E9C"/>
    <w:rsid w:val="006A0201"/>
    <w:rsid w:val="006A0F57"/>
    <w:rsid w:val="006A4236"/>
    <w:rsid w:val="006B0E72"/>
    <w:rsid w:val="006B0FBE"/>
    <w:rsid w:val="006B2017"/>
    <w:rsid w:val="006B27B0"/>
    <w:rsid w:val="006B77FE"/>
    <w:rsid w:val="006B7ABC"/>
    <w:rsid w:val="006C1AF7"/>
    <w:rsid w:val="006C3DE4"/>
    <w:rsid w:val="006D450E"/>
    <w:rsid w:val="006D7A0C"/>
    <w:rsid w:val="006E033B"/>
    <w:rsid w:val="006E135D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2593"/>
    <w:rsid w:val="00714467"/>
    <w:rsid w:val="007169B5"/>
    <w:rsid w:val="00720FB6"/>
    <w:rsid w:val="007217DA"/>
    <w:rsid w:val="00721FBE"/>
    <w:rsid w:val="00722F84"/>
    <w:rsid w:val="00723A2F"/>
    <w:rsid w:val="0072475C"/>
    <w:rsid w:val="00725663"/>
    <w:rsid w:val="00725AB5"/>
    <w:rsid w:val="00726312"/>
    <w:rsid w:val="0073118F"/>
    <w:rsid w:val="007347E1"/>
    <w:rsid w:val="00735B22"/>
    <w:rsid w:val="007412A3"/>
    <w:rsid w:val="007444C7"/>
    <w:rsid w:val="007448CA"/>
    <w:rsid w:val="00746EA2"/>
    <w:rsid w:val="0075313D"/>
    <w:rsid w:val="007556F1"/>
    <w:rsid w:val="00761C5C"/>
    <w:rsid w:val="0076494C"/>
    <w:rsid w:val="0076577C"/>
    <w:rsid w:val="00772393"/>
    <w:rsid w:val="00773E22"/>
    <w:rsid w:val="00777E61"/>
    <w:rsid w:val="00780BB6"/>
    <w:rsid w:val="00781EF9"/>
    <w:rsid w:val="007829CE"/>
    <w:rsid w:val="00783428"/>
    <w:rsid w:val="007851A1"/>
    <w:rsid w:val="00786388"/>
    <w:rsid w:val="00793677"/>
    <w:rsid w:val="007A0F2B"/>
    <w:rsid w:val="007A354B"/>
    <w:rsid w:val="007A39E1"/>
    <w:rsid w:val="007A4353"/>
    <w:rsid w:val="007A73B0"/>
    <w:rsid w:val="007B31F0"/>
    <w:rsid w:val="007C127E"/>
    <w:rsid w:val="007C176D"/>
    <w:rsid w:val="007C27D8"/>
    <w:rsid w:val="007C2B16"/>
    <w:rsid w:val="007C3FE8"/>
    <w:rsid w:val="007C7911"/>
    <w:rsid w:val="007C7F1B"/>
    <w:rsid w:val="007D1E01"/>
    <w:rsid w:val="007D5991"/>
    <w:rsid w:val="007D6813"/>
    <w:rsid w:val="007D7559"/>
    <w:rsid w:val="007D7B53"/>
    <w:rsid w:val="007E2B73"/>
    <w:rsid w:val="007E3B10"/>
    <w:rsid w:val="007E5C07"/>
    <w:rsid w:val="007E6F2C"/>
    <w:rsid w:val="007E7DC6"/>
    <w:rsid w:val="007E7F44"/>
    <w:rsid w:val="007F027A"/>
    <w:rsid w:val="007F035B"/>
    <w:rsid w:val="007F2295"/>
    <w:rsid w:val="007F3153"/>
    <w:rsid w:val="007F3B96"/>
    <w:rsid w:val="00802F1B"/>
    <w:rsid w:val="0080314A"/>
    <w:rsid w:val="00803CC0"/>
    <w:rsid w:val="00804E3F"/>
    <w:rsid w:val="00806081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4BC"/>
    <w:rsid w:val="008256C5"/>
    <w:rsid w:val="0083581E"/>
    <w:rsid w:val="00835CFD"/>
    <w:rsid w:val="00836CFE"/>
    <w:rsid w:val="00836DE9"/>
    <w:rsid w:val="00843BD1"/>
    <w:rsid w:val="008442A1"/>
    <w:rsid w:val="0084523F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67C3E"/>
    <w:rsid w:val="008714F4"/>
    <w:rsid w:val="00872C0E"/>
    <w:rsid w:val="00872EDE"/>
    <w:rsid w:val="00872FF2"/>
    <w:rsid w:val="0087395F"/>
    <w:rsid w:val="00874E11"/>
    <w:rsid w:val="008758E5"/>
    <w:rsid w:val="008765F9"/>
    <w:rsid w:val="00881696"/>
    <w:rsid w:val="00883A23"/>
    <w:rsid w:val="00885BCA"/>
    <w:rsid w:val="00892DB3"/>
    <w:rsid w:val="00895E03"/>
    <w:rsid w:val="008A0590"/>
    <w:rsid w:val="008A204F"/>
    <w:rsid w:val="008A3461"/>
    <w:rsid w:val="008A48F1"/>
    <w:rsid w:val="008B675B"/>
    <w:rsid w:val="008B7597"/>
    <w:rsid w:val="008C0992"/>
    <w:rsid w:val="008C1BDA"/>
    <w:rsid w:val="008C4E32"/>
    <w:rsid w:val="008C75CC"/>
    <w:rsid w:val="008D43A4"/>
    <w:rsid w:val="008D620A"/>
    <w:rsid w:val="008E0E49"/>
    <w:rsid w:val="008E235C"/>
    <w:rsid w:val="008E2FCA"/>
    <w:rsid w:val="008E4252"/>
    <w:rsid w:val="008E5EC4"/>
    <w:rsid w:val="008F12B6"/>
    <w:rsid w:val="008F3686"/>
    <w:rsid w:val="00901AEC"/>
    <w:rsid w:val="009044F1"/>
    <w:rsid w:val="00910220"/>
    <w:rsid w:val="009103E7"/>
    <w:rsid w:val="00913EBB"/>
    <w:rsid w:val="009156D3"/>
    <w:rsid w:val="00917193"/>
    <w:rsid w:val="00917ACA"/>
    <w:rsid w:val="0092289C"/>
    <w:rsid w:val="00922DB8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2C02"/>
    <w:rsid w:val="00952CFD"/>
    <w:rsid w:val="00953F99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185A"/>
    <w:rsid w:val="009725BF"/>
    <w:rsid w:val="009767C5"/>
    <w:rsid w:val="00983C24"/>
    <w:rsid w:val="00983FEA"/>
    <w:rsid w:val="0098450F"/>
    <w:rsid w:val="00984C97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09AE"/>
    <w:rsid w:val="009C53DD"/>
    <w:rsid w:val="009C705C"/>
    <w:rsid w:val="009D07A3"/>
    <w:rsid w:val="009D556F"/>
    <w:rsid w:val="009E2A3E"/>
    <w:rsid w:val="009E45CE"/>
    <w:rsid w:val="009F22E8"/>
    <w:rsid w:val="009F3E43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5A93"/>
    <w:rsid w:val="00A17932"/>
    <w:rsid w:val="00A21F5C"/>
    <w:rsid w:val="00A2331B"/>
    <w:rsid w:val="00A27D0E"/>
    <w:rsid w:val="00A301CF"/>
    <w:rsid w:val="00A30B79"/>
    <w:rsid w:val="00A3102E"/>
    <w:rsid w:val="00A31EA0"/>
    <w:rsid w:val="00A32064"/>
    <w:rsid w:val="00A3208C"/>
    <w:rsid w:val="00A40A4D"/>
    <w:rsid w:val="00A4232F"/>
    <w:rsid w:val="00A43905"/>
    <w:rsid w:val="00A43ACC"/>
    <w:rsid w:val="00A43DCA"/>
    <w:rsid w:val="00A552E1"/>
    <w:rsid w:val="00A57C21"/>
    <w:rsid w:val="00A626B2"/>
    <w:rsid w:val="00A63DA9"/>
    <w:rsid w:val="00A64DE4"/>
    <w:rsid w:val="00A65E07"/>
    <w:rsid w:val="00A666EE"/>
    <w:rsid w:val="00A67BD4"/>
    <w:rsid w:val="00A73C60"/>
    <w:rsid w:val="00A81D28"/>
    <w:rsid w:val="00A83334"/>
    <w:rsid w:val="00A87730"/>
    <w:rsid w:val="00A9391F"/>
    <w:rsid w:val="00A94492"/>
    <w:rsid w:val="00A9689A"/>
    <w:rsid w:val="00A96A57"/>
    <w:rsid w:val="00A975FD"/>
    <w:rsid w:val="00AA13BA"/>
    <w:rsid w:val="00AA2EFD"/>
    <w:rsid w:val="00AA6922"/>
    <w:rsid w:val="00AB0B9B"/>
    <w:rsid w:val="00AB4B9D"/>
    <w:rsid w:val="00AC0040"/>
    <w:rsid w:val="00AC04D1"/>
    <w:rsid w:val="00AC1833"/>
    <w:rsid w:val="00AC6134"/>
    <w:rsid w:val="00AD02AB"/>
    <w:rsid w:val="00AD37FE"/>
    <w:rsid w:val="00AD4D9C"/>
    <w:rsid w:val="00AD5A3E"/>
    <w:rsid w:val="00AD5D44"/>
    <w:rsid w:val="00AE0C12"/>
    <w:rsid w:val="00AE3E56"/>
    <w:rsid w:val="00AE556E"/>
    <w:rsid w:val="00AF1277"/>
    <w:rsid w:val="00AF2051"/>
    <w:rsid w:val="00AF2E20"/>
    <w:rsid w:val="00AF361E"/>
    <w:rsid w:val="00AF42F4"/>
    <w:rsid w:val="00AF53AF"/>
    <w:rsid w:val="00AF6C45"/>
    <w:rsid w:val="00AF77BF"/>
    <w:rsid w:val="00AF7D55"/>
    <w:rsid w:val="00B043A8"/>
    <w:rsid w:val="00B04A1A"/>
    <w:rsid w:val="00B05CA2"/>
    <w:rsid w:val="00B073E7"/>
    <w:rsid w:val="00B10786"/>
    <w:rsid w:val="00B11786"/>
    <w:rsid w:val="00B158A2"/>
    <w:rsid w:val="00B20D95"/>
    <w:rsid w:val="00B21BB4"/>
    <w:rsid w:val="00B22420"/>
    <w:rsid w:val="00B30D4D"/>
    <w:rsid w:val="00B311CB"/>
    <w:rsid w:val="00B3155A"/>
    <w:rsid w:val="00B327FB"/>
    <w:rsid w:val="00B36A2A"/>
    <w:rsid w:val="00B374C3"/>
    <w:rsid w:val="00B40A2D"/>
    <w:rsid w:val="00B41874"/>
    <w:rsid w:val="00B42CD3"/>
    <w:rsid w:val="00B4720A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32FC"/>
    <w:rsid w:val="00B7516D"/>
    <w:rsid w:val="00B814BB"/>
    <w:rsid w:val="00B848FB"/>
    <w:rsid w:val="00B871A3"/>
    <w:rsid w:val="00B9095C"/>
    <w:rsid w:val="00B90F75"/>
    <w:rsid w:val="00B93EA2"/>
    <w:rsid w:val="00B93F2D"/>
    <w:rsid w:val="00B9683D"/>
    <w:rsid w:val="00BA371D"/>
    <w:rsid w:val="00BA619F"/>
    <w:rsid w:val="00BB106C"/>
    <w:rsid w:val="00BB2176"/>
    <w:rsid w:val="00BB3020"/>
    <w:rsid w:val="00BB4059"/>
    <w:rsid w:val="00BB4ED9"/>
    <w:rsid w:val="00BB54DB"/>
    <w:rsid w:val="00BB695F"/>
    <w:rsid w:val="00BB7F10"/>
    <w:rsid w:val="00BC1762"/>
    <w:rsid w:val="00BD0E33"/>
    <w:rsid w:val="00BD3F69"/>
    <w:rsid w:val="00BE011C"/>
    <w:rsid w:val="00BE085D"/>
    <w:rsid w:val="00BE08BE"/>
    <w:rsid w:val="00BE45F7"/>
    <w:rsid w:val="00BE4ADE"/>
    <w:rsid w:val="00BF0859"/>
    <w:rsid w:val="00BF5EC5"/>
    <w:rsid w:val="00BF7043"/>
    <w:rsid w:val="00C02407"/>
    <w:rsid w:val="00C03F29"/>
    <w:rsid w:val="00C0457B"/>
    <w:rsid w:val="00C10090"/>
    <w:rsid w:val="00C106AA"/>
    <w:rsid w:val="00C12928"/>
    <w:rsid w:val="00C13A25"/>
    <w:rsid w:val="00C1669C"/>
    <w:rsid w:val="00C2152D"/>
    <w:rsid w:val="00C233F4"/>
    <w:rsid w:val="00C27A4B"/>
    <w:rsid w:val="00C27C65"/>
    <w:rsid w:val="00C3312F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2064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551"/>
    <w:rsid w:val="00CA0F8E"/>
    <w:rsid w:val="00CA1DB5"/>
    <w:rsid w:val="00CA2921"/>
    <w:rsid w:val="00CA39C7"/>
    <w:rsid w:val="00CB118C"/>
    <w:rsid w:val="00CB2312"/>
    <w:rsid w:val="00CB599C"/>
    <w:rsid w:val="00CB6DF5"/>
    <w:rsid w:val="00CC2D2A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CF5028"/>
    <w:rsid w:val="00D00840"/>
    <w:rsid w:val="00D052F2"/>
    <w:rsid w:val="00D07FC5"/>
    <w:rsid w:val="00D10063"/>
    <w:rsid w:val="00D142FA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5C55"/>
    <w:rsid w:val="00D371DF"/>
    <w:rsid w:val="00D4052D"/>
    <w:rsid w:val="00D40F58"/>
    <w:rsid w:val="00D4224B"/>
    <w:rsid w:val="00D46DCC"/>
    <w:rsid w:val="00D530E0"/>
    <w:rsid w:val="00D57545"/>
    <w:rsid w:val="00D62B9C"/>
    <w:rsid w:val="00D644CF"/>
    <w:rsid w:val="00D66450"/>
    <w:rsid w:val="00D671A5"/>
    <w:rsid w:val="00D708D2"/>
    <w:rsid w:val="00D80D40"/>
    <w:rsid w:val="00D81742"/>
    <w:rsid w:val="00D84631"/>
    <w:rsid w:val="00D85238"/>
    <w:rsid w:val="00D85B59"/>
    <w:rsid w:val="00D8671A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A71FA"/>
    <w:rsid w:val="00DB0623"/>
    <w:rsid w:val="00DB0C8A"/>
    <w:rsid w:val="00DB1117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227E"/>
    <w:rsid w:val="00DE3C84"/>
    <w:rsid w:val="00DE5767"/>
    <w:rsid w:val="00DE7997"/>
    <w:rsid w:val="00DF04FD"/>
    <w:rsid w:val="00DF654D"/>
    <w:rsid w:val="00DF742C"/>
    <w:rsid w:val="00E03633"/>
    <w:rsid w:val="00E03B39"/>
    <w:rsid w:val="00E03EBA"/>
    <w:rsid w:val="00E043A4"/>
    <w:rsid w:val="00E04A83"/>
    <w:rsid w:val="00E05F5A"/>
    <w:rsid w:val="00E06944"/>
    <w:rsid w:val="00E116CD"/>
    <w:rsid w:val="00E229ED"/>
    <w:rsid w:val="00E22B61"/>
    <w:rsid w:val="00E24279"/>
    <w:rsid w:val="00E24746"/>
    <w:rsid w:val="00E27633"/>
    <w:rsid w:val="00E31B74"/>
    <w:rsid w:val="00E325D0"/>
    <w:rsid w:val="00E358B2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D37"/>
    <w:rsid w:val="00E8319D"/>
    <w:rsid w:val="00E83C81"/>
    <w:rsid w:val="00E84DC3"/>
    <w:rsid w:val="00E84F70"/>
    <w:rsid w:val="00E8742E"/>
    <w:rsid w:val="00E90016"/>
    <w:rsid w:val="00E9579A"/>
    <w:rsid w:val="00E971CA"/>
    <w:rsid w:val="00EA1643"/>
    <w:rsid w:val="00EB2C2E"/>
    <w:rsid w:val="00EB31B1"/>
    <w:rsid w:val="00EC3CD8"/>
    <w:rsid w:val="00EC4627"/>
    <w:rsid w:val="00EC5246"/>
    <w:rsid w:val="00EC5947"/>
    <w:rsid w:val="00ED0357"/>
    <w:rsid w:val="00ED1595"/>
    <w:rsid w:val="00ED2C1F"/>
    <w:rsid w:val="00ED52DC"/>
    <w:rsid w:val="00EE3BDC"/>
    <w:rsid w:val="00EE6F5D"/>
    <w:rsid w:val="00EF086B"/>
    <w:rsid w:val="00EF0E12"/>
    <w:rsid w:val="00EF3D46"/>
    <w:rsid w:val="00EF5686"/>
    <w:rsid w:val="00EF5EAC"/>
    <w:rsid w:val="00F0013A"/>
    <w:rsid w:val="00F04AF5"/>
    <w:rsid w:val="00F143EF"/>
    <w:rsid w:val="00F14A5D"/>
    <w:rsid w:val="00F166F5"/>
    <w:rsid w:val="00F235A0"/>
    <w:rsid w:val="00F23C4B"/>
    <w:rsid w:val="00F30D96"/>
    <w:rsid w:val="00F31EF2"/>
    <w:rsid w:val="00F36781"/>
    <w:rsid w:val="00F37EA8"/>
    <w:rsid w:val="00F45D48"/>
    <w:rsid w:val="00F465CF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106"/>
    <w:rsid w:val="00F97A3E"/>
    <w:rsid w:val="00FA02B4"/>
    <w:rsid w:val="00FA394D"/>
    <w:rsid w:val="00FA651A"/>
    <w:rsid w:val="00FA675E"/>
    <w:rsid w:val="00FA748C"/>
    <w:rsid w:val="00FB287E"/>
    <w:rsid w:val="00FB47CF"/>
    <w:rsid w:val="00FB55BE"/>
    <w:rsid w:val="00FB68E5"/>
    <w:rsid w:val="00FB6B80"/>
    <w:rsid w:val="00FC0773"/>
    <w:rsid w:val="00FC19A7"/>
    <w:rsid w:val="00FC65F9"/>
    <w:rsid w:val="00FC7461"/>
    <w:rsid w:val="00FD230F"/>
    <w:rsid w:val="00FD38C8"/>
    <w:rsid w:val="00FD3DD3"/>
    <w:rsid w:val="00FD3E5F"/>
    <w:rsid w:val="00FD4877"/>
    <w:rsid w:val="00FD4906"/>
    <w:rsid w:val="00FE342C"/>
    <w:rsid w:val="00FE7D0F"/>
    <w:rsid w:val="00FF0153"/>
    <w:rsid w:val="00FF0BB4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B55BE"/>
  </w:style>
  <w:style w:type="character" w:customStyle="1" w:styleId="hps">
    <w:name w:val="hps"/>
    <w:basedOn w:val="DefaultParagraphFont"/>
    <w:rsid w:val="00023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293B-E9C4-4275-937C-1364BE7F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429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keywords/>
  <dc:description/>
  <cp:lastModifiedBy>.</cp:lastModifiedBy>
  <cp:revision>21</cp:revision>
  <dcterms:created xsi:type="dcterms:W3CDTF">2015-09-06T10:06:00Z</dcterms:created>
  <dcterms:modified xsi:type="dcterms:W3CDTF">2015-10-05T12:40:00Z</dcterms:modified>
</cp:coreProperties>
</file>