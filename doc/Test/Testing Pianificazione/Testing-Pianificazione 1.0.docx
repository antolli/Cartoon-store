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7105F" w:rsidRPr="00A15771" w:rsidRDefault="00FD1B8E" w:rsidP="00926793">
      <w:pPr>
        <w:pStyle w:val="Livello1"/>
        <w:numPr>
          <w:ilvl w:val="0"/>
          <w:numId w:val="0"/>
        </w:numPr>
        <w:ind w:left="357"/>
      </w:pPr>
      <w:r w:rsidRPr="00FD1B8E">
        <w:rPr>
          <w:rFonts w:eastAsia="Times New Roman"/>
          <w:noProof/>
          <w:lang w:val="en-US" w:eastAsia="zh-TW"/>
        </w:rPr>
        <w:pict>
          <v:rect id="_x0000_s1058" style="position:absolute;left:0;text-align:left;margin-left:562.2pt;margin-top:-2.2pt;width:7.15pt;height:882.7pt;z-index:251657728;mso-height-percent:1050;mso-position-horizontal-relative:page;mso-position-vertical-relative:page;mso-height-percent:1050" o:allowincell="f" strokecolor="#31849b">
            <w10:wrap anchorx="page" anchory="page"/>
          </v:rect>
        </w:pict>
      </w:r>
      <w:r w:rsidRPr="00FD1B8E">
        <w:rPr>
          <w:noProof/>
          <w:lang w:val="en-US" w:eastAsia="zh-TW"/>
        </w:rPr>
        <w:pict>
          <v:group id="_x0000_s1041" style="position:absolute;left:0;text-align:left;margin-left:0;margin-top:-40pt;width:595.1pt;height:697.3pt;z-index:251656704;mso-width-percent:1000;mso-height-percent:1000;mso-position-horizontal-relative:page;mso-position-vertical-relative:margin;mso-width-percent:1000;mso-height-percent:1000;mso-height-relative:margin" coordorigin=",1440" coordsize="12239,12960" o:allowincell="f">
            <v:group id="_x0000_s104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43" style="position:absolute;left:-6;top:3717;width:12189;height:3550" coordorigin="18,7468" coordsize="12189,3550">
                <v:shape id="_x0000_s1044" style="position:absolute;left:18;top:7837;width:7132;height:2863;mso-width-relative:page;mso-height-relative:page" coordsize="7132,2863" path="m,l17,2863,7132,2578r,-2378l,xe" fillcolor="#a7bfde" stroked="f">
                  <v:fill opacity=".5"/>
                  <v:path arrowok="t"/>
                </v:shape>
                <v:shape id="_x0000_s1045" style="position:absolute;left:7150;top:7468;width:3466;height:3550;mso-width-relative:page;mso-height-relative:page" coordsize="3466,3550" path="m,569l,2930r3466,620l3466,,,569xe" fillcolor="#d3dfee" stroked="f">
                  <v:fill opacity=".5"/>
                  <v:path arrowok="t"/>
                </v:shape>
                <v:shape id="_x0000_s1046" style="position:absolute;left:10616;top:7468;width:1591;height:3550;mso-width-relative:page;mso-height-relative:page" coordsize="1591,3550" path="m,l,3550,1591,2746r,-2009l,xe" fillcolor="#a7bfde" stroked="f">
                  <v:fill opacity=".5"/>
                  <v:path arrowok="t"/>
                </v:shape>
              </v:group>
              <v:shape id="_x0000_s1047" style="position:absolute;left:8071;top:4069;width:4120;height:2913;mso-width-relative:page;mso-height-relative:page" coordsize="4120,2913" path="m1,251l,2662r4120,251l4120,,1,251xe" fillcolor="#d8d8d8" stroked="f">
                <v:path arrowok="t"/>
              </v:shape>
              <v:shape id="_x0000_s1048" style="position:absolute;left:4104;top:3399;width:3985;height:4236;mso-width-relative:page;mso-height-relative:page" coordsize="3985,4236" path="m,l,4236,3985,3349r,-2428l,xe" fillcolor="#bfbfbf" stroked="f">
                <v:path arrowok="t"/>
              </v:shape>
              <v:shape id="_x0000_s1049" style="position:absolute;left:18;top:3399;width:4086;height:4253;mso-width-relative:page;mso-height-relative:page" coordsize="4086,4253" path="m4086,r-2,4253l,3198,,1072,4086,xe" fillcolor="#d8d8d8" stroked="f">
                <v:path arrowok="t"/>
              </v:shape>
              <v:shape id="_x0000_s1050" style="position:absolute;left:17;top:3617;width:2076;height:3851;mso-width-relative:page;mso-height-relative:page" coordsize="2076,3851" path="m,921l2060,r16,3851l,2981,,921xe" fillcolor="#d3dfee" stroked="f">
                <v:fill opacity="45875f"/>
                <v:path arrowok="t"/>
              </v:shape>
              <v:shape id="_x0000_s1051" style="position:absolute;left:2077;top:3617;width:6011;height:3835;mso-width-relative:page;mso-height-relative:page" coordsize="6011,3835" path="m,l17,3835,6011,2629r,-1390l,xe" fillcolor="#a7bfde" stroked="f">
                <v:fill opacity="45875f"/>
                <v:path arrowok="t"/>
              </v:shape>
              <v:shape id="_x0000_s1052" style="position:absolute;left:8088;top:3835;width:4102;height:3432;mso-width-relative:page;mso-height-relative:page" coordsize="4102,3432" path="m,1038l,2411,4102,3432,4102,,,1038xe" fillcolor="#d3dfee" stroked="f">
                <v:fill opacity="45875f"/>
                <v:path arrowok="t"/>
              </v:shape>
            </v:group>
            <v:rect id="_x0000_s1053" style="position:absolute;left:1799;top:1440;width:8639;height:1110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53;mso-fit-shape-to-text:t">
                <w:txbxContent>
                  <w:p w:rsidR="008D620A" w:rsidRPr="00C7105F" w:rsidRDefault="008D620A" w:rsidP="00FB55BE">
                    <w:pPr>
                      <w:spacing w:after="0"/>
                      <w:jc w:val="center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 w:rsidRPr="003F158E">
                      <w:rPr>
                        <w:sz w:val="36"/>
                        <w:szCs w:val="36"/>
                      </w:rPr>
                      <w:t xml:space="preserve">PROGETTO: </w:t>
                    </w:r>
                    <w:r>
                      <w:rPr>
                        <w:b/>
                        <w:sz w:val="36"/>
                        <w:szCs w:val="36"/>
                      </w:rPr>
                      <w:t>Testing</w:t>
                    </w:r>
                    <w:r w:rsidR="007E2B73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  <w:r w:rsidR="00475775">
                      <w:rPr>
                        <w:b/>
                        <w:sz w:val="36"/>
                        <w:szCs w:val="36"/>
                      </w:rPr>
                      <w:t>–</w:t>
                    </w:r>
                    <w:r w:rsidR="007E2B73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  <w:r w:rsidR="00475775">
                      <w:rPr>
                        <w:b/>
                        <w:sz w:val="36"/>
                        <w:szCs w:val="36"/>
                      </w:rPr>
                      <w:t xml:space="preserve">Pianificazione   </w:t>
                    </w:r>
                    <w:r w:rsidR="00FB55BE">
                      <w:rPr>
                        <w:b/>
                        <w:sz w:val="36"/>
                        <w:szCs w:val="36"/>
                      </w:rPr>
                      <w:t xml:space="preserve">          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drawing>
                        <wp:inline distT="0" distB="0" distL="0" distR="0">
                          <wp:extent cx="936625" cy="278765"/>
                          <wp:effectExtent l="19050" t="0" r="0" b="0"/>
                          <wp:docPr id="1" name="Picture 0" descr="Logo-iTrio - 01.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-iTrio - 01.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6625" cy="2787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8D620A" w:rsidRPr="00C7105F" w:rsidRDefault="008D620A" w:rsidP="00FB55BE">
                    <w:pPr>
                      <w:spacing w:after="0"/>
                      <w:jc w:val="center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54" style="position:absolute;left:6494;top:11160;width:4998;height:2282;mso-position-horizontal-relative:margin;mso-position-vertical-relative:margin" filled="f" stroked="f">
              <v:textbox style="mso-next-textbox:#_x0000_s1054;mso-fit-shape-to-text:t">
                <w:txbxContent>
                  <w:p w:rsidR="008D620A" w:rsidRPr="002C395F" w:rsidRDefault="008D620A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6"/>
                        <w:szCs w:val="36"/>
                      </w:rPr>
                      <w:br/>
                    </w:r>
                    <w:r>
                      <w:rPr>
                        <w:sz w:val="32"/>
                        <w:szCs w:val="32"/>
                      </w:rPr>
                      <w:t>Data Creazione: 01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09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2015</w:t>
                    </w:r>
                  </w:p>
                  <w:p w:rsidR="008D620A" w:rsidRPr="002C395F" w:rsidRDefault="008D620A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Data ultima modifica: </w:t>
                    </w:r>
                    <w:r w:rsidR="00FD1B8E"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TIME \@ "dd/MM/yyyy" </w:instrText>
                    </w:r>
                    <w:r w:rsidR="00FD1B8E">
                      <w:rPr>
                        <w:sz w:val="32"/>
                        <w:szCs w:val="32"/>
                      </w:rPr>
                      <w:fldChar w:fldCharType="separate"/>
                    </w:r>
                    <w:r w:rsidR="00BC6C96">
                      <w:rPr>
                        <w:noProof/>
                        <w:sz w:val="32"/>
                        <w:szCs w:val="32"/>
                      </w:rPr>
                      <w:t>24/09/2015</w:t>
                    </w:r>
                    <w:r w:rsidR="00FD1B8E">
                      <w:rPr>
                        <w:sz w:val="32"/>
                        <w:szCs w:val="32"/>
                      </w:rPr>
                      <w:fldChar w:fldCharType="end"/>
                    </w:r>
                  </w:p>
                  <w:p w:rsidR="008D620A" w:rsidRPr="002C395F" w:rsidRDefault="008D620A" w:rsidP="002C395F">
                    <w:pPr>
                      <w:rPr>
                        <w:szCs w:val="96"/>
                      </w:rPr>
                    </w:pPr>
                  </w:p>
                </w:txbxContent>
              </v:textbox>
            </v:rect>
            <v:rect id="_x0000_s105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55">
                <w:txbxContent>
                  <w:p w:rsidR="008D620A" w:rsidRDefault="008D620A" w:rsidP="002C395F">
                    <w:pPr>
                      <w:spacing w:after="0"/>
                      <w:rPr>
                        <w:sz w:val="32"/>
                        <w:szCs w:val="32"/>
                      </w:rPr>
                    </w:pPr>
                  </w:p>
                  <w:p w:rsidR="008D620A" w:rsidRPr="00B073E7" w:rsidRDefault="008D620A" w:rsidP="002C395F">
                    <w:pPr>
                      <w:spacing w:after="0"/>
                      <w:rPr>
                        <w:b/>
                        <w:bCs/>
                        <w:color w:val="17365D"/>
                        <w:sz w:val="32"/>
                        <w:szCs w:val="32"/>
                      </w:rPr>
                    </w:pPr>
                  </w:p>
                  <w:p w:rsidR="008D620A" w:rsidRDefault="008D620A" w:rsidP="002C395F">
                    <w:pPr>
                      <w:spacing w:after="0"/>
                      <w:jc w:val="center"/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</w:pPr>
                  </w:p>
                  <w:p w:rsidR="008D620A" w:rsidRPr="002B61D8" w:rsidRDefault="008D620A" w:rsidP="002C395F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>Testing</w:t>
                    </w:r>
                    <w:r w:rsidR="007E2B73"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 xml:space="preserve"> - </w:t>
                    </w:r>
                    <w:r w:rsidR="00475775"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>Pianificazione</w:t>
                    </w:r>
                  </w:p>
                  <w:p w:rsidR="008D620A" w:rsidRDefault="00475775" w:rsidP="002C395F">
                    <w:pPr>
                      <w:jc w:val="center"/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Versione 1.0</w:t>
                    </w:r>
                  </w:p>
                  <w:p w:rsidR="00475775" w:rsidRDefault="00475775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  <w:p w:rsidR="008D620A" w:rsidRDefault="00475775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br/>
                    </w:r>
                    <w:r w:rsidR="008D620A"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br/>
                    </w:r>
                  </w:p>
                  <w:p w:rsidR="008D620A" w:rsidRDefault="008D620A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Elisa Antolli</w:t>
                    </w:r>
                  </w:p>
                  <w:p w:rsidR="008D620A" w:rsidRDefault="008D620A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Alice Culaon</w:t>
                    </w:r>
                  </w:p>
                  <w:p w:rsidR="008D620A" w:rsidRDefault="008D620A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Diego Pillon</w:t>
                    </w:r>
                  </w:p>
                  <w:p w:rsidR="008D620A" w:rsidRPr="002B61D8" w:rsidRDefault="008D620A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 w:rsidRPr="00FD1B8E">
        <w:rPr>
          <w:rFonts w:eastAsia="Times New Roman"/>
          <w:noProof/>
          <w:lang w:val="en-US" w:eastAsia="zh-TW"/>
        </w:rPr>
        <w:pict>
          <v:rect id="_x0000_s1059" style="position:absolute;left:0;text-align:left;margin-left:24.95pt;margin-top:-1pt;width:7.15pt;height:882.65pt;z-index:251658752;mso-height-percent:1050;mso-position-horizontal-relative:page;mso-position-vertical-relative:page;mso-height-percent:1050" o:allowincell="f" strokecolor="#31849b">
            <w10:wrap anchorx="margin" anchory="page"/>
          </v:rect>
        </w:pict>
      </w:r>
    </w:p>
    <w:p w:rsidR="00C7105F" w:rsidRPr="00A15771" w:rsidRDefault="00C7105F" w:rsidP="0092289C">
      <w:pPr>
        <w:spacing w:after="120" w:line="240" w:lineRule="auto"/>
        <w:rPr>
          <w:sz w:val="24"/>
          <w:szCs w:val="24"/>
        </w:rPr>
      </w:pPr>
    </w:p>
    <w:p w:rsidR="00C577A9" w:rsidRDefault="00C7105F">
      <w:pPr>
        <w:pStyle w:val="TOCHeading"/>
      </w:pPr>
      <w:r w:rsidRPr="00A15771">
        <w:rPr>
          <w:b w:val="0"/>
          <w:bCs w:val="0"/>
          <w:sz w:val="24"/>
          <w:szCs w:val="24"/>
        </w:rPr>
        <w:br w:type="page"/>
      </w:r>
    </w:p>
    <w:p w:rsidR="00C61CB2" w:rsidRDefault="00C61CB2">
      <w:pPr>
        <w:pStyle w:val="TOCHeading"/>
        <w:rPr>
          <w:rFonts w:ascii="Calibri" w:hAnsi="Calibri" w:cs="Calibri"/>
        </w:rPr>
      </w:pPr>
      <w:bookmarkStart w:id="0" w:name="_Toc405451046"/>
    </w:p>
    <w:p w:rsidR="00C61CB2" w:rsidRPr="00C61CB2" w:rsidRDefault="00C61CB2" w:rsidP="00ED52DC">
      <w:pPr>
        <w:pStyle w:val="TOCHeading"/>
        <w:outlineLvl w:val="2"/>
        <w:rPr>
          <w:rFonts w:ascii="Calibri" w:hAnsi="Calibri" w:cs="Calibri"/>
          <w:sz w:val="44"/>
          <w:szCs w:val="44"/>
          <w:lang w:val="it-IT"/>
        </w:rPr>
      </w:pPr>
      <w:r w:rsidRPr="00C61CB2">
        <w:rPr>
          <w:rFonts w:ascii="Calibri" w:hAnsi="Calibri" w:cs="Calibri"/>
          <w:sz w:val="44"/>
          <w:szCs w:val="44"/>
          <w:lang w:val="it-IT"/>
        </w:rPr>
        <w:t>INDICE</w:t>
      </w:r>
    </w:p>
    <w:p w:rsidR="008B0E23" w:rsidRDefault="00FD1B8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FD1B8E">
        <w:rPr>
          <w:b w:val="0"/>
          <w:bCs w:val="0"/>
          <w:caps w:val="0"/>
        </w:rPr>
        <w:fldChar w:fldCharType="begin"/>
      </w:r>
      <w:r w:rsidR="00835CFD">
        <w:rPr>
          <w:b w:val="0"/>
          <w:bCs w:val="0"/>
          <w:caps w:val="0"/>
        </w:rPr>
        <w:instrText xml:space="preserve"> TOC \t "Livello1.;1" </w:instrText>
      </w:r>
      <w:r w:rsidRPr="00FD1B8E">
        <w:rPr>
          <w:b w:val="0"/>
          <w:bCs w:val="0"/>
          <w:caps w:val="0"/>
        </w:rPr>
        <w:fldChar w:fldCharType="separate"/>
      </w:r>
      <w:r w:rsidR="008B0E23" w:rsidRPr="008575D5">
        <w:rPr>
          <w:noProof/>
        </w:rPr>
        <w:t>1.</w:t>
      </w:r>
      <w:r w:rsidR="008B0E2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 w:rsidR="008B0E23">
        <w:rPr>
          <w:noProof/>
        </w:rPr>
        <w:t>MODELLO TABELLA DELLE REVISIONI</w:t>
      </w:r>
      <w:r w:rsidR="008B0E23">
        <w:rPr>
          <w:noProof/>
        </w:rPr>
        <w:tab/>
      </w:r>
      <w:r>
        <w:rPr>
          <w:noProof/>
        </w:rPr>
        <w:fldChar w:fldCharType="begin"/>
      </w:r>
      <w:r w:rsidR="008B0E23">
        <w:rPr>
          <w:noProof/>
        </w:rPr>
        <w:instrText xml:space="preserve"> PAGEREF _Toc430850592 \h </w:instrText>
      </w:r>
      <w:r>
        <w:rPr>
          <w:noProof/>
        </w:rPr>
      </w:r>
      <w:r>
        <w:rPr>
          <w:noProof/>
        </w:rPr>
        <w:fldChar w:fldCharType="separate"/>
      </w:r>
      <w:r w:rsidR="008B0E23">
        <w:rPr>
          <w:noProof/>
        </w:rPr>
        <w:t>3</w:t>
      </w:r>
      <w:r>
        <w:rPr>
          <w:noProof/>
        </w:rPr>
        <w:fldChar w:fldCharType="end"/>
      </w:r>
    </w:p>
    <w:p w:rsidR="008B0E23" w:rsidRDefault="008B0E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8575D5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SCOPO DEL DOCUMENTO</w:t>
      </w:r>
      <w:r>
        <w:rPr>
          <w:noProof/>
        </w:rPr>
        <w:tab/>
      </w:r>
      <w:r w:rsidR="00FD1B8E">
        <w:rPr>
          <w:noProof/>
        </w:rPr>
        <w:fldChar w:fldCharType="begin"/>
      </w:r>
      <w:r>
        <w:rPr>
          <w:noProof/>
        </w:rPr>
        <w:instrText xml:space="preserve"> PAGEREF _Toc430850593 \h </w:instrText>
      </w:r>
      <w:r w:rsidR="00FD1B8E">
        <w:rPr>
          <w:noProof/>
        </w:rPr>
      </w:r>
      <w:r w:rsidR="00FD1B8E">
        <w:rPr>
          <w:noProof/>
        </w:rPr>
        <w:fldChar w:fldCharType="separate"/>
      </w:r>
      <w:r>
        <w:rPr>
          <w:noProof/>
        </w:rPr>
        <w:t>3</w:t>
      </w:r>
      <w:r w:rsidR="00FD1B8E">
        <w:rPr>
          <w:noProof/>
        </w:rPr>
        <w:fldChar w:fldCharType="end"/>
      </w:r>
    </w:p>
    <w:p w:rsidR="008B0E23" w:rsidRDefault="008B0E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8575D5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AUTORI DEL DOCUMENTO</w:t>
      </w:r>
      <w:r>
        <w:rPr>
          <w:noProof/>
        </w:rPr>
        <w:tab/>
      </w:r>
      <w:r w:rsidR="00FD1B8E">
        <w:rPr>
          <w:noProof/>
        </w:rPr>
        <w:fldChar w:fldCharType="begin"/>
      </w:r>
      <w:r>
        <w:rPr>
          <w:noProof/>
        </w:rPr>
        <w:instrText xml:space="preserve"> PAGEREF _Toc430850594 \h </w:instrText>
      </w:r>
      <w:r w:rsidR="00FD1B8E">
        <w:rPr>
          <w:noProof/>
        </w:rPr>
      </w:r>
      <w:r w:rsidR="00FD1B8E">
        <w:rPr>
          <w:noProof/>
        </w:rPr>
        <w:fldChar w:fldCharType="separate"/>
      </w:r>
      <w:r>
        <w:rPr>
          <w:noProof/>
        </w:rPr>
        <w:t>3</w:t>
      </w:r>
      <w:r w:rsidR="00FD1B8E">
        <w:rPr>
          <w:noProof/>
        </w:rPr>
        <w:fldChar w:fldCharType="end"/>
      </w:r>
    </w:p>
    <w:p w:rsidR="008B0E23" w:rsidRDefault="008B0E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8575D5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GLOSSARIO</w:t>
      </w:r>
      <w:r>
        <w:rPr>
          <w:noProof/>
        </w:rPr>
        <w:tab/>
      </w:r>
      <w:r w:rsidR="00FD1B8E">
        <w:rPr>
          <w:noProof/>
        </w:rPr>
        <w:fldChar w:fldCharType="begin"/>
      </w:r>
      <w:r>
        <w:rPr>
          <w:noProof/>
        </w:rPr>
        <w:instrText xml:space="preserve"> PAGEREF _Toc430850595 \h </w:instrText>
      </w:r>
      <w:r w:rsidR="00FD1B8E">
        <w:rPr>
          <w:noProof/>
        </w:rPr>
      </w:r>
      <w:r w:rsidR="00FD1B8E">
        <w:rPr>
          <w:noProof/>
        </w:rPr>
        <w:fldChar w:fldCharType="separate"/>
      </w:r>
      <w:r>
        <w:rPr>
          <w:noProof/>
        </w:rPr>
        <w:t>3</w:t>
      </w:r>
      <w:r w:rsidR="00FD1B8E">
        <w:rPr>
          <w:noProof/>
        </w:rPr>
        <w:fldChar w:fldCharType="end"/>
      </w:r>
    </w:p>
    <w:p w:rsidR="008B0E23" w:rsidRDefault="008B0E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8575D5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SCHedUlazione DEI TEST</w:t>
      </w:r>
      <w:r>
        <w:rPr>
          <w:noProof/>
        </w:rPr>
        <w:tab/>
      </w:r>
      <w:r w:rsidR="00FD1B8E">
        <w:rPr>
          <w:noProof/>
        </w:rPr>
        <w:fldChar w:fldCharType="begin"/>
      </w:r>
      <w:r>
        <w:rPr>
          <w:noProof/>
        </w:rPr>
        <w:instrText xml:space="preserve"> PAGEREF _Toc430850596 \h </w:instrText>
      </w:r>
      <w:r w:rsidR="00FD1B8E">
        <w:rPr>
          <w:noProof/>
        </w:rPr>
      </w:r>
      <w:r w:rsidR="00FD1B8E">
        <w:rPr>
          <w:noProof/>
        </w:rPr>
        <w:fldChar w:fldCharType="separate"/>
      </w:r>
      <w:r>
        <w:rPr>
          <w:noProof/>
        </w:rPr>
        <w:t>4</w:t>
      </w:r>
      <w:r w:rsidR="00FD1B8E">
        <w:rPr>
          <w:noProof/>
        </w:rPr>
        <w:fldChar w:fldCharType="end"/>
      </w:r>
    </w:p>
    <w:p w:rsidR="00C61CB2" w:rsidRPr="003C70D7" w:rsidRDefault="00FD1B8E" w:rsidP="00ED52DC">
      <w:pPr>
        <w:outlineLvl w:val="2"/>
        <w:rPr>
          <w:b/>
        </w:rPr>
      </w:pPr>
      <w:r>
        <w:rPr>
          <w:rFonts w:ascii="Cambria" w:hAnsi="Cambria"/>
          <w:b/>
          <w:bCs/>
          <w:caps/>
          <w:sz w:val="24"/>
          <w:szCs w:val="24"/>
        </w:rPr>
        <w:fldChar w:fldCharType="end"/>
      </w:r>
    </w:p>
    <w:p w:rsidR="007169B5" w:rsidRDefault="000A5372" w:rsidP="003436AB">
      <w:pPr>
        <w:pStyle w:val="Livello1"/>
      </w:pPr>
      <w:r w:rsidRPr="00835CFD">
        <w:br w:type="page"/>
      </w:r>
      <w:r w:rsidR="003436AB">
        <w:t xml:space="preserve"> </w:t>
      </w:r>
      <w:bookmarkStart w:id="1" w:name="_Toc430850592"/>
      <w:r w:rsidR="007169B5">
        <w:t xml:space="preserve">MODELLO </w:t>
      </w:r>
      <w:r w:rsidR="007169B5" w:rsidRPr="00D00840">
        <w:t>TABELLA DELLE REVISIONI</w:t>
      </w:r>
      <w:bookmarkEnd w:id="1"/>
    </w:p>
    <w:tbl>
      <w:tblPr>
        <w:tblW w:w="4918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248"/>
        <w:gridCol w:w="1417"/>
        <w:gridCol w:w="5246"/>
        <w:gridCol w:w="1837"/>
      </w:tblGrid>
      <w:tr w:rsidR="007169B5" w:rsidTr="00256B64">
        <w:tc>
          <w:tcPr>
            <w:tcW w:w="64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Rev./Ver.</w:t>
            </w:r>
          </w:p>
        </w:tc>
        <w:tc>
          <w:tcPr>
            <w:tcW w:w="727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Data</w:t>
            </w:r>
          </w:p>
        </w:tc>
        <w:tc>
          <w:tcPr>
            <w:tcW w:w="269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942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Autore</w:t>
            </w:r>
          </w:p>
        </w:tc>
      </w:tr>
      <w:tr w:rsidR="007169B5" w:rsidTr="00256B64">
        <w:tc>
          <w:tcPr>
            <w:tcW w:w="640" w:type="pct"/>
            <w:tcBorders>
              <w:top w:val="single" w:sz="18" w:space="0" w:color="auto"/>
              <w:bottom w:val="single" w:sz="4" w:space="0" w:color="auto"/>
              <w:right w:val="single" w:sz="2" w:space="0" w:color="auto"/>
            </w:tcBorders>
            <w:noWrap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1/1.0</w:t>
            </w:r>
          </w:p>
        </w:tc>
        <w:tc>
          <w:tcPr>
            <w:tcW w:w="727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7169B5" w:rsidRPr="00721FBE" w:rsidRDefault="00881696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29</w:t>
            </w:r>
            <w:r w:rsidR="007E5C07">
              <w:rPr>
                <w:lang w:val="it-IT" w:bidi="en-US"/>
              </w:rPr>
              <w:t>-08-2015</w:t>
            </w:r>
          </w:p>
        </w:tc>
        <w:tc>
          <w:tcPr>
            <w:tcW w:w="2691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Creazione del documento</w:t>
            </w:r>
          </w:p>
        </w:tc>
        <w:tc>
          <w:tcPr>
            <w:tcW w:w="942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</w:tcBorders>
          </w:tcPr>
          <w:p w:rsidR="007169B5" w:rsidRPr="00721FBE" w:rsidRDefault="00475775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Diego Pillon</w:t>
            </w:r>
          </w:p>
        </w:tc>
      </w:tr>
      <w:tr w:rsidR="00256B64" w:rsidTr="00256B64">
        <w:tc>
          <w:tcPr>
            <w:tcW w:w="640" w:type="pct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noWrap/>
          </w:tcPr>
          <w:p w:rsidR="00256B64" w:rsidRPr="00721FBE" w:rsidRDefault="00126690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2/1</w:t>
            </w:r>
            <w:r w:rsidR="00256B64">
              <w:rPr>
                <w:lang w:val="it-IT" w:bidi="en-US"/>
              </w:rPr>
              <w:t>.</w:t>
            </w:r>
            <w:r>
              <w:rPr>
                <w:lang w:val="it-IT" w:bidi="en-US"/>
              </w:rPr>
              <w:t>1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256B64" w:rsidRDefault="00126690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23-09-2015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256B64" w:rsidRPr="00721FBE" w:rsidRDefault="00126690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Compilazione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:rsidR="00126690" w:rsidRDefault="00126690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 xml:space="preserve">Diego Pillon, </w:t>
            </w:r>
          </w:p>
          <w:p w:rsidR="00256B64" w:rsidRDefault="00126690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Alice Culaon</w:t>
            </w:r>
          </w:p>
        </w:tc>
      </w:tr>
      <w:tr w:rsidR="007169B5" w:rsidTr="00475775">
        <w:tc>
          <w:tcPr>
            <w:tcW w:w="640" w:type="pct"/>
            <w:tcBorders>
              <w:top w:val="single" w:sz="2" w:space="0" w:color="auto"/>
            </w:tcBorders>
            <w:noWrap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727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691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942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</w:tr>
      <w:tr w:rsidR="007169B5" w:rsidTr="00475775">
        <w:tc>
          <w:tcPr>
            <w:tcW w:w="640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7169B5" w:rsidRPr="00721FBE" w:rsidRDefault="007169B5" w:rsidP="003E470E">
            <w:pPr>
              <w:pStyle w:val="NoSpacing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 xml:space="preserve">Tot. Rev. </w:t>
            </w:r>
            <w:r w:rsidR="00126690">
              <w:rPr>
                <w:b/>
                <w:lang w:val="it-IT" w:bidi="en-US"/>
              </w:rPr>
              <w:t>2</w:t>
            </w:r>
          </w:p>
        </w:tc>
        <w:tc>
          <w:tcPr>
            <w:tcW w:w="727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7169B5" w:rsidP="00625562">
            <w:pPr>
              <w:pStyle w:val="NoSpacing"/>
              <w:rPr>
                <w:b/>
                <w:lang w:val="it-IT" w:bidi="en-US"/>
              </w:rPr>
            </w:pPr>
          </w:p>
        </w:tc>
        <w:tc>
          <w:tcPr>
            <w:tcW w:w="2691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FD3DD3" w:rsidP="00126690">
            <w:pPr>
              <w:pStyle w:val="NoSpacing"/>
              <w:rPr>
                <w:lang w:val="it-IT" w:bidi="en-US"/>
              </w:rPr>
            </w:pPr>
            <w:r>
              <w:rPr>
                <w:b/>
                <w:lang w:val="it-IT" w:bidi="en-US"/>
              </w:rPr>
              <w:t>Versione corrente  1</w:t>
            </w:r>
            <w:r w:rsidR="007169B5" w:rsidRPr="00721FBE">
              <w:rPr>
                <w:b/>
                <w:lang w:val="it-IT" w:bidi="en-US"/>
              </w:rPr>
              <w:t>.</w:t>
            </w:r>
            <w:r w:rsidR="00126690">
              <w:rPr>
                <w:b/>
                <w:lang w:val="it-IT" w:bidi="en-US"/>
              </w:rPr>
              <w:t>1</w:t>
            </w:r>
          </w:p>
        </w:tc>
        <w:tc>
          <w:tcPr>
            <w:tcW w:w="942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</w:tr>
    </w:tbl>
    <w:p w:rsidR="007169B5" w:rsidRPr="00D00840" w:rsidRDefault="007169B5" w:rsidP="007169B5">
      <w:pPr>
        <w:pStyle w:val="Livello1"/>
      </w:pPr>
      <w:bookmarkStart w:id="2" w:name="_Toc430850593"/>
      <w:r w:rsidRPr="00D00840">
        <w:t>SCOPO DE</w:t>
      </w:r>
      <w:r>
        <w:t>L DOCUMENTO</w:t>
      </w:r>
      <w:bookmarkEnd w:id="2"/>
    </w:p>
    <w:p w:rsidR="00475775" w:rsidRDefault="00475775" w:rsidP="00475775">
      <w:pPr>
        <w:pStyle w:val="TestoNormaleBasatosuLivello11"/>
      </w:pPr>
      <w:r>
        <w:t>Stabilire una scaletta dei test da eseguire sul Sistema per testarne le funzionalità così come previ</w:t>
      </w:r>
      <w:r w:rsidR="00725AB5">
        <w:t>s</w:t>
      </w:r>
      <w:r>
        <w:t>to dal documento di defnizione dell</w:t>
      </w:r>
      <w:r w:rsidR="00725AB5">
        <w:t>e catene di test: date di esecuzione e sviluppatore nominato all’esecuzione dei test stessi.</w:t>
      </w:r>
    </w:p>
    <w:p w:rsidR="007169B5" w:rsidRPr="00D00840" w:rsidRDefault="007169B5" w:rsidP="007169B5">
      <w:pPr>
        <w:pStyle w:val="Livello1"/>
      </w:pPr>
      <w:bookmarkStart w:id="3" w:name="_Toc430850594"/>
      <w:r>
        <w:t>AUTORI DEL DOCUMENTO</w:t>
      </w:r>
      <w:bookmarkEnd w:id="3"/>
    </w:p>
    <w:p w:rsidR="007169B5" w:rsidRPr="00380EE7" w:rsidRDefault="00034288" w:rsidP="00292DC2">
      <w:pPr>
        <w:pStyle w:val="Livello11"/>
        <w:numPr>
          <w:ilvl w:val="0"/>
          <w:numId w:val="2"/>
        </w:numPr>
      </w:pPr>
      <w:r>
        <w:t>Antolli Elisa</w:t>
      </w:r>
      <w:r w:rsidR="007169B5">
        <w:t>;</w:t>
      </w:r>
    </w:p>
    <w:p w:rsidR="007169B5" w:rsidRPr="00380EE7" w:rsidRDefault="00034288" w:rsidP="00292DC2">
      <w:pPr>
        <w:pStyle w:val="Livello11"/>
        <w:numPr>
          <w:ilvl w:val="0"/>
          <w:numId w:val="2"/>
        </w:numPr>
      </w:pPr>
      <w:r>
        <w:t>Culaon Alice</w:t>
      </w:r>
      <w:r w:rsidR="007169B5">
        <w:t>;</w:t>
      </w:r>
    </w:p>
    <w:p w:rsidR="007169B5" w:rsidRDefault="00034288" w:rsidP="00292DC2">
      <w:pPr>
        <w:pStyle w:val="Livello11"/>
        <w:numPr>
          <w:ilvl w:val="0"/>
          <w:numId w:val="2"/>
        </w:numPr>
      </w:pPr>
      <w:r>
        <w:t>Pillon Diego</w:t>
      </w:r>
      <w:r w:rsidR="007169B5">
        <w:t>;</w:t>
      </w:r>
    </w:p>
    <w:p w:rsidR="009A1F73" w:rsidRPr="00D00840" w:rsidRDefault="009A1F73" w:rsidP="009A1F73">
      <w:pPr>
        <w:pStyle w:val="Livello1"/>
      </w:pPr>
      <w:bookmarkStart w:id="4" w:name="_Toc430850595"/>
      <w:bookmarkEnd w:id="0"/>
      <w:r w:rsidRPr="00D00840">
        <w:t>GLOSSARIO</w:t>
      </w:r>
      <w:bookmarkEnd w:id="4"/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810"/>
        <w:gridCol w:w="698"/>
        <w:gridCol w:w="2202"/>
        <w:gridCol w:w="3762"/>
        <w:gridCol w:w="1015"/>
        <w:gridCol w:w="424"/>
      </w:tblGrid>
      <w:tr w:rsidR="0033312F" w:rsidTr="0033312F">
        <w:tc>
          <w:tcPr>
            <w:tcW w:w="91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Termine</w:t>
            </w:r>
          </w:p>
        </w:tc>
        <w:tc>
          <w:tcPr>
            <w:tcW w:w="3361" w:type="pct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72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Paragrafo</w:t>
            </w:r>
          </w:p>
        </w:tc>
      </w:tr>
      <w:tr w:rsidR="0033312F" w:rsidTr="0033312F">
        <w:tc>
          <w:tcPr>
            <w:tcW w:w="91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9A1F73" w:rsidRPr="00A83334" w:rsidRDefault="005140A9" w:rsidP="00962D91">
            <w:pPr>
              <w:pStyle w:val="NoSpacing"/>
              <w:rPr>
                <w:lang w:val="it-IT" w:bidi="en-US"/>
              </w:rPr>
            </w:pPr>
            <w:r>
              <w:t>Sistema</w:t>
            </w:r>
          </w:p>
        </w:tc>
        <w:tc>
          <w:tcPr>
            <w:tcW w:w="3361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1F73" w:rsidRPr="00DF654D" w:rsidRDefault="005140A9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/>
              </w:rPr>
              <w:t>Il prodotto software in oggetto che ha la funzione di gestione delle prenotazioni di una fumetteria</w:t>
            </w:r>
          </w:p>
        </w:tc>
        <w:tc>
          <w:tcPr>
            <w:tcW w:w="72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9A1F73" w:rsidRPr="00A83334" w:rsidRDefault="002B1F8D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3, 4</w:t>
            </w:r>
          </w:p>
        </w:tc>
      </w:tr>
      <w:tr w:rsidR="0033312F" w:rsidTr="0033312F">
        <w:tc>
          <w:tcPr>
            <w:tcW w:w="91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9A1F73" w:rsidRPr="00A83334" w:rsidRDefault="00917ACA" w:rsidP="002B1F8D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Schedulazione</w:t>
            </w:r>
          </w:p>
        </w:tc>
        <w:tc>
          <w:tcPr>
            <w:tcW w:w="3361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1F73" w:rsidRPr="00A83334" w:rsidRDefault="00256B64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Programmazione dell’esecuzione dei test, in cui si definisce chi e quando eseguirà il test prescritto o la catena di test</w:t>
            </w:r>
          </w:p>
        </w:tc>
        <w:tc>
          <w:tcPr>
            <w:tcW w:w="72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9A1F73" w:rsidRPr="00A83334" w:rsidRDefault="00762D34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2, 3, 4</w:t>
            </w:r>
          </w:p>
        </w:tc>
      </w:tr>
      <w:tr w:rsidR="009A1F73" w:rsidTr="0033312F">
        <w:tc>
          <w:tcPr>
            <w:tcW w:w="1265" w:type="pct"/>
            <w:gridSpan w:val="2"/>
            <w:tcBorders>
              <w:top w:val="single" w:sz="4" w:space="0" w:color="auto"/>
            </w:tcBorders>
            <w:noWrap/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111" w:type="pct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410" w:type="pct"/>
            <w:gridSpan w:val="2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14" w:type="pct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</w:tr>
      <w:tr w:rsidR="009A1F73" w:rsidRPr="00BA619F" w:rsidTr="0033312F">
        <w:tc>
          <w:tcPr>
            <w:tcW w:w="5000" w:type="pct"/>
            <w:gridSpan w:val="6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9A1F73" w:rsidRPr="00721FBE" w:rsidRDefault="009A1F73" w:rsidP="00962D91">
            <w:pPr>
              <w:pStyle w:val="NoSpacing"/>
              <w:rPr>
                <w:b/>
                <w:lang w:val="it-IT" w:bidi="en-US"/>
              </w:rPr>
            </w:pPr>
            <w:r>
              <w:rPr>
                <w:b/>
                <w:lang w:val="it-IT" w:bidi="en-US"/>
              </w:rPr>
              <w:t xml:space="preserve">Termini del Glossario: </w:t>
            </w:r>
            <w:r w:rsidR="000D0CA0">
              <w:rPr>
                <w:b/>
                <w:lang w:val="it-IT" w:bidi="en-US"/>
              </w:rPr>
              <w:t>4</w:t>
            </w:r>
          </w:p>
        </w:tc>
      </w:tr>
    </w:tbl>
    <w:p w:rsidR="00A52240" w:rsidRDefault="00A52240" w:rsidP="00A52240">
      <w:pPr>
        <w:pStyle w:val="Livello1"/>
        <w:numPr>
          <w:ilvl w:val="0"/>
          <w:numId w:val="0"/>
        </w:numPr>
        <w:ind w:left="360" w:hanging="360"/>
      </w:pPr>
    </w:p>
    <w:p w:rsidR="00A52240" w:rsidRDefault="00A52240">
      <w:pPr>
        <w:spacing w:after="0" w:line="240" w:lineRule="auto"/>
        <w:rPr>
          <w:b/>
          <w:caps/>
          <w:sz w:val="24"/>
          <w:szCs w:val="24"/>
          <w:u w:val="single"/>
        </w:rPr>
      </w:pPr>
      <w:r>
        <w:br w:type="page"/>
      </w:r>
    </w:p>
    <w:p w:rsidR="009A1F73" w:rsidRDefault="000562E9" w:rsidP="009A1F73">
      <w:pPr>
        <w:pStyle w:val="Livello1"/>
      </w:pPr>
      <w:bookmarkStart w:id="5" w:name="_Toc430850596"/>
      <w:r>
        <w:t>SCHedU</w:t>
      </w:r>
      <w:r w:rsidR="00FE342C">
        <w:t>lazione</w:t>
      </w:r>
      <w:r>
        <w:t xml:space="preserve"> DEI TEST</w:t>
      </w:r>
      <w:bookmarkEnd w:id="5"/>
      <w:r w:rsidR="00087D04">
        <w:t xml:space="preserve"> </w:t>
      </w:r>
    </w:p>
    <w:p w:rsidR="008D3126" w:rsidRDefault="009E14B7" w:rsidP="00A52240">
      <w:pPr>
        <w:pStyle w:val="TestoNormaleBasatosuLivello11"/>
      </w:pPr>
      <w:r>
        <w:t>Si definisce qui la schedulazione</w:t>
      </w:r>
      <w:r w:rsidR="00A52240">
        <w:t xml:space="preserve"> dei test: la loro programmazione</w:t>
      </w:r>
      <w:r w:rsidR="00A52240">
        <w:br/>
      </w: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654"/>
        <w:gridCol w:w="1651"/>
        <w:gridCol w:w="1651"/>
        <w:gridCol w:w="1651"/>
        <w:gridCol w:w="1653"/>
        <w:gridCol w:w="1651"/>
      </w:tblGrid>
      <w:tr w:rsidR="008D3126" w:rsidTr="002672A4">
        <w:tc>
          <w:tcPr>
            <w:tcW w:w="834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8D3126" w:rsidRPr="00721FBE" w:rsidRDefault="008D3126" w:rsidP="002672A4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N.Test</w:t>
            </w:r>
          </w:p>
        </w:tc>
        <w:tc>
          <w:tcPr>
            <w:tcW w:w="83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8D3126" w:rsidRPr="00721FBE" w:rsidRDefault="008D3126" w:rsidP="002672A4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Data</w:t>
            </w:r>
          </w:p>
        </w:tc>
        <w:tc>
          <w:tcPr>
            <w:tcW w:w="83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8D3126" w:rsidRPr="00721FBE" w:rsidRDefault="008D3126" w:rsidP="002672A4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Ora inizio</w:t>
            </w:r>
          </w:p>
        </w:tc>
        <w:tc>
          <w:tcPr>
            <w:tcW w:w="83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8D3126" w:rsidRPr="00721FBE" w:rsidRDefault="008D3126" w:rsidP="002672A4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Ora fine</w:t>
            </w:r>
          </w:p>
        </w:tc>
        <w:tc>
          <w:tcPr>
            <w:tcW w:w="834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8D3126" w:rsidRPr="00721FBE" w:rsidRDefault="008D3126" w:rsidP="002672A4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Durata</w:t>
            </w:r>
          </w:p>
        </w:tc>
        <w:tc>
          <w:tcPr>
            <w:tcW w:w="83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8D3126" w:rsidRDefault="008D3126" w:rsidP="002672A4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Esecutore</w:t>
            </w:r>
          </w:p>
        </w:tc>
      </w:tr>
      <w:tr w:rsidR="00E77EE5" w:rsidTr="00E77EE5">
        <w:tc>
          <w:tcPr>
            <w:tcW w:w="5000" w:type="pct"/>
            <w:gridSpan w:val="6"/>
            <w:tcBorders>
              <w:top w:val="single" w:sz="18" w:space="0" w:color="auto"/>
              <w:bottom w:val="nil"/>
            </w:tcBorders>
            <w:noWrap/>
          </w:tcPr>
          <w:p w:rsidR="00E77EE5" w:rsidRPr="00721FBE" w:rsidRDefault="00E77EE5" w:rsidP="00E77EE5">
            <w:pPr>
              <w:pStyle w:val="NoSpacing"/>
              <w:jc w:val="center"/>
              <w:rPr>
                <w:rStyle w:val="SubtleEmphasis"/>
                <w:lang w:val="it-IT" w:bidi="en-US"/>
              </w:rPr>
            </w:pPr>
            <w:r w:rsidRPr="00772393">
              <w:rPr>
                <w:rStyle w:val="SubtleEmphasis"/>
                <w:lang w:val="it-IT" w:bidi="en-US"/>
              </w:rPr>
              <w:t>Catena 1: menu principale</w:t>
            </w:r>
          </w:p>
        </w:tc>
      </w:tr>
      <w:tr w:rsidR="00C45035" w:rsidTr="002672A4">
        <w:tc>
          <w:tcPr>
            <w:tcW w:w="834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C45035" w:rsidRDefault="00C45035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1.1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45035" w:rsidRDefault="002B4678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26</w:t>
            </w:r>
            <w:r w:rsidR="00C45035">
              <w:rPr>
                <w:lang w:bidi="en-US"/>
              </w:rPr>
              <w:t>/09/2015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45035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09:00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C45035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09:30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C45035" w:rsidRDefault="0001394A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0</w:t>
            </w:r>
            <w:r w:rsidR="00902DBD">
              <w:rPr>
                <w:lang w:bidi="en-US"/>
              </w:rPr>
              <w:t>,5 h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C45035" w:rsidRDefault="00C45035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Alice Culaon</w:t>
            </w:r>
          </w:p>
        </w:tc>
      </w:tr>
      <w:tr w:rsidR="00C45035" w:rsidTr="002672A4">
        <w:tc>
          <w:tcPr>
            <w:tcW w:w="83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C45035" w:rsidRDefault="00C45035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1.2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45035" w:rsidRDefault="002B4678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26</w:t>
            </w:r>
            <w:r w:rsidR="00C45035">
              <w:rPr>
                <w:lang w:bidi="en-US"/>
              </w:rPr>
              <w:t>/09/2015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45035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09:40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C45035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10:10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C45035" w:rsidRDefault="0001394A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0</w:t>
            </w:r>
            <w:r w:rsidR="00902DBD">
              <w:rPr>
                <w:lang w:bidi="en-US"/>
              </w:rPr>
              <w:t>,5 h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C45035" w:rsidRDefault="00C45035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Alice Culaon</w:t>
            </w:r>
          </w:p>
        </w:tc>
      </w:tr>
      <w:tr w:rsidR="00C45035" w:rsidTr="002672A4">
        <w:tc>
          <w:tcPr>
            <w:tcW w:w="83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C45035" w:rsidRDefault="00C45035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1.3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45035" w:rsidRDefault="002B4678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26</w:t>
            </w:r>
            <w:r w:rsidR="00C45035">
              <w:rPr>
                <w:lang w:bidi="en-US"/>
              </w:rPr>
              <w:t>/09/2015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45035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10:20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C45035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10:50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C45035" w:rsidRDefault="0001394A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0,5 h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C45035" w:rsidRDefault="00C45035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Alice Culaon</w:t>
            </w:r>
          </w:p>
        </w:tc>
      </w:tr>
      <w:tr w:rsidR="00C45035" w:rsidTr="002672A4">
        <w:tc>
          <w:tcPr>
            <w:tcW w:w="83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C45035" w:rsidRDefault="00C45035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1.4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45035" w:rsidRDefault="002B4678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26</w:t>
            </w:r>
            <w:r w:rsidR="00C45035">
              <w:rPr>
                <w:lang w:bidi="en-US"/>
              </w:rPr>
              <w:t>/09/2015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45035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11:00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C45035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11:30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C45035" w:rsidRDefault="0001394A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0,5 h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C45035" w:rsidRDefault="00C45035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Alice Culaon</w:t>
            </w:r>
          </w:p>
        </w:tc>
      </w:tr>
      <w:tr w:rsidR="00C45035" w:rsidTr="002672A4">
        <w:tc>
          <w:tcPr>
            <w:tcW w:w="83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C45035" w:rsidRDefault="00C45035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1.5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45035" w:rsidRDefault="002B4678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26</w:t>
            </w:r>
            <w:r w:rsidR="00C45035">
              <w:rPr>
                <w:lang w:bidi="en-US"/>
              </w:rPr>
              <w:t>/09/2015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45035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11:40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C45035" w:rsidRDefault="005A1C2F" w:rsidP="005A1C2F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 xml:space="preserve">12:10 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C45035" w:rsidRDefault="0001394A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0,5 h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C45035" w:rsidRDefault="00C45035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Alice Culaon</w:t>
            </w:r>
          </w:p>
        </w:tc>
      </w:tr>
      <w:tr w:rsidR="00C45035" w:rsidTr="002672A4">
        <w:tc>
          <w:tcPr>
            <w:tcW w:w="83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C45035" w:rsidRDefault="00C45035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1.6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45035" w:rsidRDefault="002B4678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26</w:t>
            </w:r>
            <w:r w:rsidR="00C45035">
              <w:rPr>
                <w:lang w:bidi="en-US"/>
              </w:rPr>
              <w:t>/09/2015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45035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14:30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C45035" w:rsidRDefault="005A1C2F" w:rsidP="005A1C2F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15:00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C45035" w:rsidRDefault="0001394A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0,5 h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C45035" w:rsidRDefault="00C45035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Alice Culaon</w:t>
            </w:r>
          </w:p>
        </w:tc>
      </w:tr>
      <w:tr w:rsidR="00C45035" w:rsidTr="002672A4">
        <w:tc>
          <w:tcPr>
            <w:tcW w:w="83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</w:tcPr>
          <w:p w:rsidR="00C45035" w:rsidRPr="006355E4" w:rsidRDefault="00C45035" w:rsidP="002672A4">
            <w:pPr>
              <w:pStyle w:val="NoSpacing"/>
              <w:rPr>
                <w:lang w:bidi="en-US"/>
              </w:rPr>
            </w:pPr>
            <w:r w:rsidRPr="006355E4">
              <w:rPr>
                <w:lang w:bidi="en-US"/>
              </w:rPr>
              <w:t>Test 1.7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45035" w:rsidRPr="006355E4" w:rsidRDefault="002B4678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26</w:t>
            </w:r>
            <w:r w:rsidR="00C45035" w:rsidRPr="006355E4">
              <w:rPr>
                <w:lang w:bidi="en-US"/>
              </w:rPr>
              <w:t>/09/2015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45035" w:rsidRDefault="005A1C2F" w:rsidP="005A1C2F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15:10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C45035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15:40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C45035" w:rsidRDefault="0001394A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0,5 h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C45035" w:rsidRPr="006355E4" w:rsidRDefault="00C45035" w:rsidP="002672A4">
            <w:pPr>
              <w:pStyle w:val="NoSpacing"/>
              <w:rPr>
                <w:lang w:bidi="en-US"/>
              </w:rPr>
            </w:pPr>
            <w:r w:rsidRPr="006355E4">
              <w:rPr>
                <w:lang w:bidi="en-US"/>
              </w:rPr>
              <w:t>Alice Culaon</w:t>
            </w:r>
          </w:p>
        </w:tc>
      </w:tr>
      <w:tr w:rsidR="00E77EE5" w:rsidTr="00E77EE5">
        <w:tc>
          <w:tcPr>
            <w:tcW w:w="5000" w:type="pct"/>
            <w:gridSpan w:val="6"/>
            <w:tcBorders>
              <w:top w:val="single" w:sz="4" w:space="0" w:color="auto"/>
              <w:bottom w:val="nil"/>
            </w:tcBorders>
            <w:noWrap/>
          </w:tcPr>
          <w:p w:rsidR="00E77EE5" w:rsidRDefault="00E77EE5" w:rsidP="00E77EE5">
            <w:pPr>
              <w:pStyle w:val="NoSpacing"/>
              <w:jc w:val="center"/>
              <w:rPr>
                <w:rStyle w:val="SubtleEmphasis"/>
                <w:lang w:bidi="en-US"/>
              </w:rPr>
            </w:pPr>
            <w:r>
              <w:rPr>
                <w:rStyle w:val="SubtleEmphasis"/>
                <w:lang w:val="it-IT" w:bidi="en-US"/>
              </w:rPr>
              <w:t>Catena</w:t>
            </w:r>
            <w:r w:rsidRPr="00721FBE">
              <w:rPr>
                <w:rStyle w:val="SubtleEmphasis"/>
                <w:lang w:val="it-IT" w:bidi="en-US"/>
              </w:rPr>
              <w:t xml:space="preserve"> </w:t>
            </w:r>
            <w:r>
              <w:rPr>
                <w:rStyle w:val="SubtleEmphasis"/>
                <w:lang w:val="it-IT" w:bidi="en-US"/>
              </w:rPr>
              <w:t>2:</w:t>
            </w:r>
            <w:r>
              <w:t xml:space="preserve"> </w:t>
            </w:r>
            <w:r w:rsidRPr="00EF5EAC">
              <w:rPr>
                <w:rStyle w:val="SubtleEmphasis"/>
                <w:lang w:val="it-IT" w:bidi="en-US"/>
              </w:rPr>
              <w:t>Login</w:t>
            </w:r>
          </w:p>
        </w:tc>
      </w:tr>
      <w:tr w:rsidR="00C45035" w:rsidTr="00C45035">
        <w:tc>
          <w:tcPr>
            <w:tcW w:w="834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C45035" w:rsidRDefault="00C45035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2.1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45035" w:rsidRDefault="002B4678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27</w:t>
            </w:r>
            <w:r w:rsidR="00C45035">
              <w:rPr>
                <w:lang w:bidi="en-US"/>
              </w:rPr>
              <w:t>/09/2015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45035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09:00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C45035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10:00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C45035" w:rsidRDefault="0001394A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 h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C45035" w:rsidRDefault="00C45035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Alice Culaon</w:t>
            </w:r>
          </w:p>
        </w:tc>
      </w:tr>
      <w:tr w:rsidR="00C45035" w:rsidTr="00A52240">
        <w:tc>
          <w:tcPr>
            <w:tcW w:w="834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45035" w:rsidRDefault="00C45035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2.2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35" w:rsidRDefault="002B4678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27</w:t>
            </w:r>
            <w:r w:rsidR="00C45035">
              <w:rPr>
                <w:lang w:bidi="en-US"/>
              </w:rPr>
              <w:t>/09/2015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35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10:10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C45035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11:10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C45035" w:rsidRDefault="0001394A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 h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C45035" w:rsidRDefault="00C45035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Alice Culaon</w:t>
            </w:r>
          </w:p>
        </w:tc>
      </w:tr>
      <w:tr w:rsidR="00E77EE5" w:rsidTr="00E77EE5">
        <w:tc>
          <w:tcPr>
            <w:tcW w:w="5000" w:type="pct"/>
            <w:gridSpan w:val="6"/>
            <w:tcBorders>
              <w:top w:val="single" w:sz="4" w:space="0" w:color="auto"/>
              <w:bottom w:val="nil"/>
            </w:tcBorders>
            <w:noWrap/>
          </w:tcPr>
          <w:p w:rsidR="00E77EE5" w:rsidRDefault="00E77EE5" w:rsidP="00E77EE5">
            <w:pPr>
              <w:pStyle w:val="NoSpacing"/>
              <w:jc w:val="center"/>
              <w:rPr>
                <w:lang w:bidi="en-US"/>
              </w:rPr>
            </w:pPr>
            <w:r>
              <w:rPr>
                <w:rStyle w:val="SubtleEmphasis"/>
                <w:lang w:val="it-IT" w:bidi="en-US"/>
              </w:rPr>
              <w:t>Catena</w:t>
            </w:r>
            <w:r w:rsidRPr="00721FBE">
              <w:rPr>
                <w:rStyle w:val="SubtleEmphasis"/>
                <w:lang w:val="it-IT" w:bidi="en-US"/>
              </w:rPr>
              <w:t xml:space="preserve"> </w:t>
            </w:r>
            <w:r>
              <w:rPr>
                <w:rStyle w:val="SubtleEmphasis"/>
                <w:lang w:val="it-IT" w:bidi="en-US"/>
              </w:rPr>
              <w:t>3:</w:t>
            </w:r>
            <w:r>
              <w:t xml:space="preserve"> </w:t>
            </w:r>
            <w:r>
              <w:rPr>
                <w:rStyle w:val="SubtleEmphasis"/>
                <w:lang w:val="it-IT" w:bidi="en-US"/>
              </w:rPr>
              <w:t>Re</w:t>
            </w:r>
            <w:r w:rsidRPr="00EF5EAC">
              <w:rPr>
                <w:rStyle w:val="SubtleEmphasis"/>
                <w:lang w:val="it-IT" w:bidi="en-US"/>
              </w:rPr>
              <w:t>gistrazione</w:t>
            </w:r>
          </w:p>
        </w:tc>
      </w:tr>
      <w:tr w:rsidR="00C45035" w:rsidTr="00A52240">
        <w:tc>
          <w:tcPr>
            <w:tcW w:w="834" w:type="pct"/>
            <w:tcBorders>
              <w:top w:val="nil"/>
              <w:bottom w:val="single" w:sz="4" w:space="0" w:color="auto"/>
              <w:right w:val="single" w:sz="4" w:space="0" w:color="auto"/>
            </w:tcBorders>
            <w:noWrap/>
          </w:tcPr>
          <w:p w:rsidR="00C45035" w:rsidRDefault="00C45035" w:rsidP="00E77EE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3.1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35" w:rsidRDefault="002B4678" w:rsidP="00E77EE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</w:t>
            </w:r>
            <w:r w:rsidR="00C45035">
              <w:rPr>
                <w:lang w:bidi="en-US"/>
              </w:rPr>
              <w:t>7/09/2015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35" w:rsidRDefault="005A1C2F" w:rsidP="00E77EE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11:20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45035" w:rsidRDefault="005A1C2F" w:rsidP="00E77EE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12:20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45035" w:rsidRDefault="0001394A" w:rsidP="00E77EE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 h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45035" w:rsidRDefault="00C45035" w:rsidP="00E77EE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Alice Culaon</w:t>
            </w:r>
          </w:p>
        </w:tc>
      </w:tr>
      <w:tr w:rsidR="00E77EE5" w:rsidTr="00E77EE5">
        <w:tc>
          <w:tcPr>
            <w:tcW w:w="5000" w:type="pct"/>
            <w:gridSpan w:val="6"/>
            <w:tcBorders>
              <w:top w:val="single" w:sz="4" w:space="0" w:color="auto"/>
              <w:bottom w:val="nil"/>
            </w:tcBorders>
            <w:noWrap/>
          </w:tcPr>
          <w:p w:rsidR="00E77EE5" w:rsidRDefault="007E64CF" w:rsidP="00E77EE5">
            <w:pPr>
              <w:pStyle w:val="NoSpacing"/>
              <w:jc w:val="center"/>
              <w:rPr>
                <w:lang w:bidi="en-US"/>
              </w:rPr>
            </w:pPr>
            <w:r>
              <w:rPr>
                <w:rStyle w:val="SubtleEmphasis"/>
                <w:lang w:val="it-IT" w:bidi="en-US"/>
              </w:rPr>
              <w:t>Catena</w:t>
            </w:r>
            <w:r w:rsidRPr="00721FBE">
              <w:rPr>
                <w:rStyle w:val="SubtleEmphasis"/>
                <w:lang w:val="it-IT" w:bidi="en-US"/>
              </w:rPr>
              <w:t xml:space="preserve"> </w:t>
            </w:r>
            <w:r>
              <w:rPr>
                <w:rStyle w:val="SubtleEmphasis"/>
                <w:lang w:val="it-IT" w:bidi="en-US"/>
              </w:rPr>
              <w:t>4:</w:t>
            </w:r>
            <w:r>
              <w:t xml:space="preserve"> </w:t>
            </w:r>
            <w:r>
              <w:rPr>
                <w:rStyle w:val="SubtleEmphasis"/>
                <w:lang w:val="it-IT" w:bidi="en-US"/>
              </w:rPr>
              <w:t>Pa</w:t>
            </w:r>
            <w:r w:rsidRPr="00EF5EAC">
              <w:rPr>
                <w:rStyle w:val="SubtleEmphasis"/>
                <w:lang w:val="it-IT" w:bidi="en-US"/>
              </w:rPr>
              <w:t xml:space="preserve">gina </w:t>
            </w:r>
            <w:r>
              <w:rPr>
                <w:rStyle w:val="SubtleEmphasis"/>
                <w:lang w:val="it-IT" w:bidi="en-US"/>
              </w:rPr>
              <w:t>Principale (H</w:t>
            </w:r>
            <w:r w:rsidRPr="00EF5EAC">
              <w:rPr>
                <w:rStyle w:val="SubtleEmphasis"/>
                <w:lang w:val="it-IT" w:bidi="en-US"/>
              </w:rPr>
              <w:t>ome)</w:t>
            </w:r>
          </w:p>
        </w:tc>
      </w:tr>
      <w:tr w:rsidR="00BC6C96" w:rsidTr="00A52240">
        <w:tc>
          <w:tcPr>
            <w:tcW w:w="834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BC6C96" w:rsidRDefault="00BC6C96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4.1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C6C96" w:rsidRDefault="00BC6C96" w:rsidP="002B4678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29/09/2015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C6C96" w:rsidRDefault="00BC6C96" w:rsidP="00A902AB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09:00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BC6C96" w:rsidRDefault="00BC6C96" w:rsidP="00A902AB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10:00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BC6C96" w:rsidRDefault="00BC6C96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 xml:space="preserve">1 h 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BC6C96" w:rsidRDefault="00BC6C96" w:rsidP="00B62EF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Diego Pillon</w:t>
            </w:r>
          </w:p>
        </w:tc>
      </w:tr>
      <w:tr w:rsidR="00BC6C96" w:rsidTr="002672A4">
        <w:tc>
          <w:tcPr>
            <w:tcW w:w="83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BC6C96" w:rsidRDefault="00BC6C96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4.2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C6C96" w:rsidRDefault="00BC6C96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29/09/2015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C6C96" w:rsidRDefault="00BC6C96" w:rsidP="00A902AB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10:10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BC6C96" w:rsidRDefault="00BC6C96" w:rsidP="00A902AB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11:10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BC6C96" w:rsidRDefault="00BC6C96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 h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BC6C96" w:rsidRDefault="00BC6C96" w:rsidP="00B62EF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Diego Pillon</w:t>
            </w:r>
          </w:p>
        </w:tc>
      </w:tr>
      <w:tr w:rsidR="00BC6C96" w:rsidTr="002672A4">
        <w:tc>
          <w:tcPr>
            <w:tcW w:w="83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BC6C96" w:rsidRDefault="00BC6C96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4.3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C6C96" w:rsidRDefault="00BC6C96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29/09/2015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C6C96" w:rsidRDefault="00BC6C96" w:rsidP="00A902AB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11:20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BC6C96" w:rsidRDefault="00BC6C96" w:rsidP="00A902AB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12:20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BC6C96" w:rsidRDefault="00BC6C96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 h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BC6C96" w:rsidRDefault="00BC6C96" w:rsidP="00B62EF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Diego Pillon</w:t>
            </w:r>
          </w:p>
        </w:tc>
      </w:tr>
      <w:tr w:rsidR="00BC6C96" w:rsidTr="002672A4">
        <w:tc>
          <w:tcPr>
            <w:tcW w:w="83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BC6C96" w:rsidRDefault="00BC6C96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4.4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C6C96" w:rsidRDefault="00BC6C96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29/09/2015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C6C96" w:rsidRDefault="00BC6C96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14:30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BC6C96" w:rsidRDefault="00BC6C96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15:30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BC6C96" w:rsidRDefault="00BC6C96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 h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BC6C96" w:rsidRDefault="00BC6C96" w:rsidP="00B62EF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Diego Pillon</w:t>
            </w:r>
          </w:p>
        </w:tc>
      </w:tr>
      <w:tr w:rsidR="00BC6C96" w:rsidTr="00A52240">
        <w:tc>
          <w:tcPr>
            <w:tcW w:w="834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C6C96" w:rsidRDefault="00BC6C96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4.5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C96" w:rsidRDefault="00BC6C96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29/09/2015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C96" w:rsidRDefault="00BC6C96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15:40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BC6C96" w:rsidRDefault="00BC6C96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16:40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BC6C96" w:rsidRDefault="00BC6C96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 h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BC6C96" w:rsidRDefault="00BC6C96" w:rsidP="00B62EF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Diego Pillon</w:t>
            </w:r>
          </w:p>
        </w:tc>
      </w:tr>
      <w:tr w:rsidR="005A1C2F" w:rsidTr="00E77EE5">
        <w:tc>
          <w:tcPr>
            <w:tcW w:w="5000" w:type="pct"/>
            <w:gridSpan w:val="6"/>
            <w:tcBorders>
              <w:top w:val="single" w:sz="4" w:space="0" w:color="auto"/>
              <w:bottom w:val="nil"/>
            </w:tcBorders>
            <w:noWrap/>
          </w:tcPr>
          <w:p w:rsidR="005A1C2F" w:rsidRDefault="005A1C2F" w:rsidP="00E77EE5">
            <w:pPr>
              <w:pStyle w:val="NoSpacing"/>
              <w:jc w:val="center"/>
              <w:rPr>
                <w:lang w:bidi="en-US"/>
              </w:rPr>
            </w:pPr>
            <w:r>
              <w:rPr>
                <w:rStyle w:val="SubtleEmphasis"/>
                <w:lang w:val="it-IT" w:bidi="en-US"/>
              </w:rPr>
              <w:t>Catena</w:t>
            </w:r>
            <w:r w:rsidRPr="00721FBE">
              <w:rPr>
                <w:rStyle w:val="SubtleEmphasis"/>
                <w:lang w:val="it-IT" w:bidi="en-US"/>
              </w:rPr>
              <w:t xml:space="preserve"> </w:t>
            </w:r>
            <w:r>
              <w:rPr>
                <w:rStyle w:val="SubtleEmphasis"/>
                <w:lang w:val="it-IT" w:bidi="en-US"/>
              </w:rPr>
              <w:t>5: Profilo U</w:t>
            </w:r>
            <w:r w:rsidRPr="00EF5EAC">
              <w:rPr>
                <w:rStyle w:val="SubtleEmphasis"/>
                <w:lang w:val="it-IT" w:bidi="en-US"/>
              </w:rPr>
              <w:t>tente</w:t>
            </w:r>
          </w:p>
        </w:tc>
      </w:tr>
      <w:tr w:rsidR="005A1C2F" w:rsidTr="00A52240">
        <w:tc>
          <w:tcPr>
            <w:tcW w:w="834" w:type="pct"/>
            <w:tcBorders>
              <w:top w:val="nil"/>
              <w:bottom w:val="nil"/>
              <w:right w:val="single" w:sz="4" w:space="0" w:color="auto"/>
            </w:tcBorders>
            <w:noWrap/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5.1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30/09/2015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09:00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nil"/>
            </w:tcBorders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10:30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nil"/>
            </w:tcBorders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1,5 h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nil"/>
            </w:tcBorders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Diego PIllon</w:t>
            </w:r>
          </w:p>
        </w:tc>
      </w:tr>
      <w:tr w:rsidR="005A1C2F" w:rsidTr="00A52240">
        <w:tc>
          <w:tcPr>
            <w:tcW w:w="834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5.2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30/09/2015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10:40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12:10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1,5 h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Diego PIllon</w:t>
            </w:r>
          </w:p>
        </w:tc>
      </w:tr>
      <w:tr w:rsidR="005A1C2F" w:rsidTr="00E77EE5">
        <w:tc>
          <w:tcPr>
            <w:tcW w:w="5000" w:type="pct"/>
            <w:gridSpan w:val="6"/>
            <w:tcBorders>
              <w:top w:val="single" w:sz="4" w:space="0" w:color="auto"/>
              <w:bottom w:val="nil"/>
            </w:tcBorders>
            <w:noWrap/>
          </w:tcPr>
          <w:p w:rsidR="005A1C2F" w:rsidRPr="007E64CF" w:rsidRDefault="005A1C2F" w:rsidP="00E77EE5">
            <w:pPr>
              <w:pStyle w:val="NoSpacing"/>
              <w:jc w:val="center"/>
              <w:rPr>
                <w:lang w:val="it-IT" w:bidi="en-US"/>
              </w:rPr>
            </w:pPr>
            <w:r>
              <w:rPr>
                <w:rStyle w:val="SubtleEmphasis"/>
                <w:lang w:val="it-IT" w:bidi="en-US"/>
              </w:rPr>
              <w:t>Catena</w:t>
            </w:r>
            <w:r w:rsidRPr="00721FBE">
              <w:rPr>
                <w:rStyle w:val="SubtleEmphasis"/>
                <w:lang w:val="it-IT" w:bidi="en-US"/>
              </w:rPr>
              <w:t xml:space="preserve"> </w:t>
            </w:r>
            <w:r>
              <w:rPr>
                <w:rStyle w:val="SubtleEmphasis"/>
                <w:lang w:val="it-IT" w:bidi="en-US"/>
              </w:rPr>
              <w:t xml:space="preserve">6: </w:t>
            </w:r>
            <w:r w:rsidRPr="00D142FA">
              <w:rPr>
                <w:rStyle w:val="SubtleEmphasis"/>
                <w:lang w:val="it-IT" w:bidi="en-US"/>
              </w:rPr>
              <w:t>Inserimento e visualizzazione prenotazioni</w:t>
            </w:r>
          </w:p>
        </w:tc>
      </w:tr>
      <w:tr w:rsidR="005A1C2F" w:rsidTr="00A52240">
        <w:tc>
          <w:tcPr>
            <w:tcW w:w="834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6.1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30/09/2015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14:30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15:30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 h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Diego PIllon</w:t>
            </w:r>
          </w:p>
        </w:tc>
      </w:tr>
      <w:tr w:rsidR="005A1C2F" w:rsidTr="00A52240">
        <w:tc>
          <w:tcPr>
            <w:tcW w:w="83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6.2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30/09/2015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15:40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5A1C2F" w:rsidRDefault="005A1C2F" w:rsidP="005A1C2F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16:40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 h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Diego PIllon</w:t>
            </w:r>
          </w:p>
        </w:tc>
      </w:tr>
      <w:tr w:rsidR="005A1C2F" w:rsidTr="00A52240">
        <w:tc>
          <w:tcPr>
            <w:tcW w:w="834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6.3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30/09/2015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16:50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18:20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1,5 h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5A1C2F" w:rsidRDefault="005A1C2F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Diego PIllon</w:t>
            </w:r>
          </w:p>
        </w:tc>
      </w:tr>
      <w:tr w:rsidR="005A1C2F" w:rsidTr="00E77EE5">
        <w:tc>
          <w:tcPr>
            <w:tcW w:w="5000" w:type="pct"/>
            <w:gridSpan w:val="6"/>
            <w:tcBorders>
              <w:top w:val="single" w:sz="4" w:space="0" w:color="auto"/>
              <w:bottom w:val="nil"/>
            </w:tcBorders>
            <w:noWrap/>
          </w:tcPr>
          <w:p w:rsidR="005A1C2F" w:rsidRPr="007E64CF" w:rsidRDefault="005A1C2F" w:rsidP="00E77EE5">
            <w:pPr>
              <w:pStyle w:val="NoSpacing"/>
              <w:jc w:val="center"/>
              <w:rPr>
                <w:lang w:val="it-IT" w:bidi="en-US"/>
              </w:rPr>
            </w:pPr>
            <w:r>
              <w:rPr>
                <w:rStyle w:val="SubtleEmphasis"/>
                <w:lang w:val="it-IT" w:bidi="en-US"/>
              </w:rPr>
              <w:t>Catena</w:t>
            </w:r>
            <w:r w:rsidRPr="00721FBE">
              <w:rPr>
                <w:rStyle w:val="SubtleEmphasis"/>
                <w:lang w:val="it-IT" w:bidi="en-US"/>
              </w:rPr>
              <w:t xml:space="preserve"> </w:t>
            </w:r>
            <w:r>
              <w:rPr>
                <w:rStyle w:val="SubtleEmphasis"/>
                <w:lang w:val="it-IT" w:bidi="en-US"/>
              </w:rPr>
              <w:t>7:</w:t>
            </w:r>
            <w:r w:rsidRPr="00D142FA">
              <w:rPr>
                <w:lang w:val="it-IT"/>
              </w:rPr>
              <w:t xml:space="preserve"> </w:t>
            </w:r>
            <w:r w:rsidRPr="00D142FA">
              <w:rPr>
                <w:rStyle w:val="SubtleEmphasis"/>
                <w:lang w:val="it-IT" w:bidi="en-US"/>
              </w:rPr>
              <w:t>Inserimento e visualizzazione prenotazioni</w:t>
            </w:r>
          </w:p>
        </w:tc>
      </w:tr>
      <w:tr w:rsidR="000F17F9" w:rsidTr="00A52240">
        <w:tc>
          <w:tcPr>
            <w:tcW w:w="834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7.1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28/09/2015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17F9" w:rsidRDefault="000F17F9" w:rsidP="00A902AB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09:00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0F17F9" w:rsidRDefault="000F17F9" w:rsidP="00A902AB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10:30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1,5 h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Alice Culaon</w:t>
            </w:r>
          </w:p>
        </w:tc>
      </w:tr>
      <w:tr w:rsidR="000F17F9" w:rsidTr="00A52240">
        <w:tc>
          <w:tcPr>
            <w:tcW w:w="83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7.2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28/09/2015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F17F9" w:rsidRDefault="000F17F9" w:rsidP="00A902AB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10:40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0F17F9" w:rsidRDefault="000F17F9" w:rsidP="00A902AB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12:10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1,5 h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Alice Culaon</w:t>
            </w:r>
          </w:p>
        </w:tc>
      </w:tr>
      <w:tr w:rsidR="000F17F9" w:rsidTr="00A52240">
        <w:tc>
          <w:tcPr>
            <w:tcW w:w="834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7.3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28/09/2015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14:30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16:00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1,5 h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Alice Culaon</w:t>
            </w:r>
          </w:p>
        </w:tc>
      </w:tr>
      <w:tr w:rsidR="000F17F9" w:rsidTr="00E77EE5">
        <w:tc>
          <w:tcPr>
            <w:tcW w:w="5000" w:type="pct"/>
            <w:gridSpan w:val="6"/>
            <w:tcBorders>
              <w:top w:val="single" w:sz="4" w:space="0" w:color="auto"/>
              <w:bottom w:val="nil"/>
            </w:tcBorders>
            <w:noWrap/>
          </w:tcPr>
          <w:p w:rsidR="000F17F9" w:rsidRDefault="000F17F9" w:rsidP="00E77EE5">
            <w:pPr>
              <w:pStyle w:val="NoSpacing"/>
              <w:jc w:val="center"/>
              <w:rPr>
                <w:lang w:bidi="en-US"/>
              </w:rPr>
            </w:pPr>
            <w:r>
              <w:rPr>
                <w:rStyle w:val="SubtleEmphasis"/>
                <w:lang w:val="it-IT" w:bidi="en-US"/>
              </w:rPr>
              <w:t>Catena</w:t>
            </w:r>
            <w:r w:rsidRPr="00721FBE">
              <w:rPr>
                <w:rStyle w:val="SubtleEmphasis"/>
                <w:lang w:val="it-IT" w:bidi="en-US"/>
              </w:rPr>
              <w:t xml:space="preserve"> </w:t>
            </w:r>
            <w:r>
              <w:rPr>
                <w:rStyle w:val="SubtleEmphasis"/>
                <w:lang w:val="it-IT" w:bidi="en-US"/>
              </w:rPr>
              <w:t>8:</w:t>
            </w:r>
            <w:r>
              <w:t xml:space="preserve"> </w:t>
            </w:r>
            <w:r w:rsidRPr="00D142FA">
              <w:rPr>
                <w:rStyle w:val="SubtleEmphasis"/>
                <w:lang w:val="it-IT" w:bidi="en-US"/>
              </w:rPr>
              <w:t>Gestione fumetti</w:t>
            </w:r>
          </w:p>
        </w:tc>
      </w:tr>
      <w:tr w:rsidR="000F17F9" w:rsidTr="00A52240">
        <w:tc>
          <w:tcPr>
            <w:tcW w:w="834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8.1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30/09/2015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17F9" w:rsidRDefault="000F17F9" w:rsidP="00A902AB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09:00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0F17F9" w:rsidRDefault="000F17F9" w:rsidP="00A902AB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10:30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1,5 h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Alice Culaon</w:t>
            </w:r>
          </w:p>
        </w:tc>
      </w:tr>
      <w:tr w:rsidR="000F17F9" w:rsidTr="00A52240">
        <w:tc>
          <w:tcPr>
            <w:tcW w:w="83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8.2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30/09/2015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F17F9" w:rsidRDefault="000F17F9" w:rsidP="00A902AB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10:40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0F17F9" w:rsidRDefault="000F17F9" w:rsidP="00A902AB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11:40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 h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Alice Culaon</w:t>
            </w:r>
          </w:p>
        </w:tc>
      </w:tr>
      <w:tr w:rsidR="000F17F9" w:rsidTr="002672A4">
        <w:tc>
          <w:tcPr>
            <w:tcW w:w="83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8.3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30/09/2015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F17F9" w:rsidRDefault="000F17F9" w:rsidP="000F17F9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11:50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0F17F9" w:rsidRDefault="000F17F9" w:rsidP="000F17F9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13:20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1,5 h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Alice Culaon</w:t>
            </w:r>
          </w:p>
        </w:tc>
      </w:tr>
      <w:tr w:rsidR="000F17F9" w:rsidTr="002672A4">
        <w:tc>
          <w:tcPr>
            <w:tcW w:w="83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8.4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30/09/2015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14:30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15:30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 h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Alice Culaon</w:t>
            </w:r>
          </w:p>
        </w:tc>
      </w:tr>
      <w:tr w:rsidR="000F17F9" w:rsidTr="002672A4">
        <w:tc>
          <w:tcPr>
            <w:tcW w:w="83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8.5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30/09/2015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15:40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16:40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 h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Alice Culaon</w:t>
            </w:r>
          </w:p>
        </w:tc>
      </w:tr>
      <w:tr w:rsidR="000F17F9" w:rsidTr="00A52240">
        <w:tc>
          <w:tcPr>
            <w:tcW w:w="834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8.6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30/09/2015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16:50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18:20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1,5 h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Alice Culaon</w:t>
            </w:r>
          </w:p>
        </w:tc>
      </w:tr>
      <w:tr w:rsidR="000F17F9" w:rsidTr="00E77EE5">
        <w:tc>
          <w:tcPr>
            <w:tcW w:w="5000" w:type="pct"/>
            <w:gridSpan w:val="6"/>
            <w:tcBorders>
              <w:top w:val="single" w:sz="4" w:space="0" w:color="auto"/>
              <w:bottom w:val="nil"/>
            </w:tcBorders>
            <w:noWrap/>
          </w:tcPr>
          <w:p w:rsidR="000F17F9" w:rsidRPr="007E64CF" w:rsidRDefault="000F17F9" w:rsidP="00E77EE5">
            <w:pPr>
              <w:pStyle w:val="NoSpacing"/>
              <w:jc w:val="center"/>
              <w:rPr>
                <w:lang w:val="it-IT" w:bidi="en-US"/>
              </w:rPr>
            </w:pPr>
            <w:r>
              <w:rPr>
                <w:rStyle w:val="SubtleEmphasis"/>
                <w:lang w:val="it-IT" w:bidi="en-US"/>
              </w:rPr>
              <w:t>Catena</w:t>
            </w:r>
            <w:r w:rsidRPr="00721FBE">
              <w:rPr>
                <w:rStyle w:val="SubtleEmphasis"/>
                <w:lang w:val="it-IT" w:bidi="en-US"/>
              </w:rPr>
              <w:t xml:space="preserve"> </w:t>
            </w:r>
            <w:r>
              <w:rPr>
                <w:rStyle w:val="SubtleEmphasis"/>
                <w:lang w:val="it-IT" w:bidi="en-US"/>
              </w:rPr>
              <w:t>9:</w:t>
            </w:r>
            <w:r w:rsidRPr="00D142FA">
              <w:rPr>
                <w:lang w:val="it-IT"/>
              </w:rPr>
              <w:t xml:space="preserve"> </w:t>
            </w:r>
            <w:r>
              <w:rPr>
                <w:rStyle w:val="SubtleEmphasis"/>
                <w:lang w:val="it-IT" w:bidi="en-US"/>
              </w:rPr>
              <w:t>Ge</w:t>
            </w:r>
            <w:r w:rsidRPr="00D142FA">
              <w:rPr>
                <w:rStyle w:val="SubtleEmphasis"/>
                <w:lang w:val="it-IT" w:bidi="en-US"/>
              </w:rPr>
              <w:t>stione note e suggerimeti</w:t>
            </w:r>
          </w:p>
        </w:tc>
      </w:tr>
      <w:tr w:rsidR="000F17F9" w:rsidTr="00A52240">
        <w:tc>
          <w:tcPr>
            <w:tcW w:w="834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0F17F9" w:rsidRDefault="000F17F9" w:rsidP="006D0F0E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9.1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17F9" w:rsidRDefault="000F17F9" w:rsidP="006D0F0E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29/09/2015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17F9" w:rsidRDefault="000F17F9" w:rsidP="00A902AB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09:00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0F17F9" w:rsidRDefault="000F17F9" w:rsidP="00A902AB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10:30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0F17F9" w:rsidRDefault="000F17F9" w:rsidP="006D0F0E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1,5 h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0F17F9" w:rsidRDefault="000F17F9" w:rsidP="006D0F0E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Diego Pillon</w:t>
            </w:r>
          </w:p>
        </w:tc>
      </w:tr>
      <w:tr w:rsidR="000F17F9" w:rsidTr="00A52240">
        <w:tc>
          <w:tcPr>
            <w:tcW w:w="83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</w:tcPr>
          <w:p w:rsidR="000F17F9" w:rsidRDefault="000F17F9" w:rsidP="006D0F0E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9.2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F17F9" w:rsidRDefault="000F17F9" w:rsidP="006D0F0E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29/09/2015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F17F9" w:rsidRDefault="000F17F9" w:rsidP="00A902AB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10:40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0F17F9" w:rsidRDefault="000F17F9" w:rsidP="00A902AB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11:40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0F17F9" w:rsidRDefault="000F17F9" w:rsidP="006D0F0E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 h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0F17F9" w:rsidRDefault="000F17F9" w:rsidP="006D0F0E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Diego Pillon</w:t>
            </w:r>
          </w:p>
        </w:tc>
      </w:tr>
      <w:tr w:rsidR="000F17F9" w:rsidTr="002672A4">
        <w:tc>
          <w:tcPr>
            <w:tcW w:w="83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</w:tcPr>
          <w:p w:rsidR="000F17F9" w:rsidRDefault="000F17F9" w:rsidP="006D0F0E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9.3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F17F9" w:rsidRDefault="000F17F9" w:rsidP="006D0F0E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29/09/2015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F17F9" w:rsidRDefault="000F17F9" w:rsidP="00A902AB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14:30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0F17F9" w:rsidRDefault="000F17F9" w:rsidP="00A902AB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15:30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0F17F9" w:rsidRDefault="000F17F9" w:rsidP="006D0F0E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 h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0F17F9" w:rsidRDefault="000F17F9" w:rsidP="006D0F0E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Diego Pillon</w:t>
            </w:r>
          </w:p>
        </w:tc>
      </w:tr>
      <w:tr w:rsidR="000F17F9" w:rsidTr="002672A4">
        <w:tc>
          <w:tcPr>
            <w:tcW w:w="83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</w:tcPr>
          <w:p w:rsidR="000F17F9" w:rsidRDefault="000F17F9" w:rsidP="006D0F0E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9.4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F17F9" w:rsidRDefault="000F17F9" w:rsidP="006D0F0E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29/09/2015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F17F9" w:rsidRDefault="000F17F9" w:rsidP="00A902AB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15:40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0F17F9" w:rsidRDefault="000F17F9" w:rsidP="00A902AB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16:40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0F17F9" w:rsidRDefault="000F17F9" w:rsidP="006D0F0E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 h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0F17F9" w:rsidRDefault="000F17F9" w:rsidP="006D0F0E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Diego Pillon</w:t>
            </w:r>
          </w:p>
        </w:tc>
      </w:tr>
      <w:tr w:rsidR="000F17F9" w:rsidTr="002672A4">
        <w:tc>
          <w:tcPr>
            <w:tcW w:w="83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</w:tcPr>
          <w:p w:rsidR="000F17F9" w:rsidRDefault="000F17F9" w:rsidP="006D0F0E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9.5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F17F9" w:rsidRDefault="000F17F9" w:rsidP="006D0F0E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29/09/2015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F17F9" w:rsidRDefault="000F17F9" w:rsidP="000F17F9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16:50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0F17F9" w:rsidRDefault="000F17F9" w:rsidP="000F17F9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17:50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0F17F9" w:rsidRDefault="000F17F9" w:rsidP="006D0F0E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 h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0F17F9" w:rsidRDefault="000F17F9" w:rsidP="006D0F0E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Diego Pillon</w:t>
            </w:r>
          </w:p>
        </w:tc>
      </w:tr>
      <w:tr w:rsidR="000F17F9" w:rsidTr="002672A4">
        <w:tc>
          <w:tcPr>
            <w:tcW w:w="834" w:type="pct"/>
            <w:tcBorders>
              <w:top w:val="single" w:sz="4" w:space="0" w:color="auto"/>
            </w:tcBorders>
            <w:noWrap/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</w:p>
        </w:tc>
        <w:tc>
          <w:tcPr>
            <w:tcW w:w="834" w:type="pct"/>
            <w:tcBorders>
              <w:top w:val="single" w:sz="4" w:space="0" w:color="auto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:rsidR="000F17F9" w:rsidRDefault="000F17F9" w:rsidP="002672A4">
            <w:pPr>
              <w:pStyle w:val="NoSpacing"/>
              <w:rPr>
                <w:lang w:bidi="en-US"/>
              </w:rPr>
            </w:pPr>
          </w:p>
        </w:tc>
      </w:tr>
      <w:tr w:rsidR="000F17F9" w:rsidRPr="00E864C7" w:rsidTr="002672A4">
        <w:tc>
          <w:tcPr>
            <w:tcW w:w="4167" w:type="pct"/>
            <w:gridSpan w:val="5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0F17F9" w:rsidRPr="00721FBE" w:rsidRDefault="000F17F9" w:rsidP="002672A4">
            <w:pPr>
              <w:pStyle w:val="NoSpacing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 xml:space="preserve">Totali e/o dati </w:t>
            </w:r>
            <w:r>
              <w:rPr>
                <w:b/>
                <w:lang w:val="it-IT" w:bidi="en-US"/>
              </w:rPr>
              <w:t>R</w:t>
            </w:r>
            <w:r w:rsidRPr="00721FBE">
              <w:rPr>
                <w:b/>
                <w:lang w:val="it-IT" w:bidi="en-US"/>
              </w:rPr>
              <w:t>iassuntivi</w:t>
            </w:r>
            <w:r>
              <w:rPr>
                <w:b/>
                <w:lang w:val="it-IT" w:bidi="en-US"/>
              </w:rPr>
              <w:t>: 29</w:t>
            </w:r>
          </w:p>
        </w:tc>
        <w:tc>
          <w:tcPr>
            <w:tcW w:w="833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0F17F9" w:rsidRPr="00721FBE" w:rsidRDefault="000F17F9" w:rsidP="002672A4">
            <w:pPr>
              <w:pStyle w:val="NoSpacing"/>
              <w:rPr>
                <w:b/>
                <w:lang w:val="it-IT" w:bidi="en-US"/>
              </w:rPr>
            </w:pPr>
          </w:p>
        </w:tc>
      </w:tr>
    </w:tbl>
    <w:p w:rsidR="008D3126" w:rsidRDefault="008D3126" w:rsidP="002B4678">
      <w:pPr>
        <w:pStyle w:val="Livello1"/>
        <w:numPr>
          <w:ilvl w:val="0"/>
          <w:numId w:val="0"/>
        </w:numPr>
      </w:pPr>
    </w:p>
    <w:sectPr w:rsidR="008D3126" w:rsidSect="000D0FA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077" w:header="709" w:footer="709" w:gutter="0"/>
      <w:pgBorders w:offsetFrom="page">
        <w:top w:val="threeDEngrave" w:sz="24" w:space="24" w:color="4F81BD"/>
        <w:bottom w:val="threeDEmboss" w:sz="48" w:space="24" w:color="4F81BD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FDE" w:rsidRDefault="004A0FDE" w:rsidP="00594668">
      <w:pPr>
        <w:spacing w:after="0" w:line="240" w:lineRule="auto"/>
      </w:pPr>
      <w:r>
        <w:separator/>
      </w:r>
    </w:p>
  </w:endnote>
  <w:endnote w:type="continuationSeparator" w:id="1">
    <w:p w:rsidR="004A0FDE" w:rsidRDefault="004A0FDE" w:rsidP="0059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20A" w:rsidRDefault="00FD1B8E" w:rsidP="00A052E0">
    <w:pPr>
      <w:pStyle w:val="Header"/>
      <w:pBdr>
        <w:bottom w:val="single" w:sz="4" w:space="1" w:color="D9D9D9"/>
      </w:pBdr>
      <w:spacing w:after="0"/>
      <w:rPr>
        <w:b/>
      </w:rPr>
    </w:pPr>
    <w:r w:rsidRPr="00FD1B8E">
      <w:rPr>
        <w:noProof/>
        <w:lang w:eastAsia="it-IT"/>
      </w:rPr>
      <w:pict>
        <v:rect id="_x0000_s2062" style="position:absolute;margin-left:-.4pt;margin-top:817.15pt;width:623.85pt;height:26.5pt;z-index:251658752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r w:rsidRPr="00FD1B8E">
      <w:rPr>
        <w:noProof/>
        <w:sz w:val="20"/>
        <w:szCs w:val="20"/>
        <w:lang w:eastAsia="it-IT"/>
      </w:rPr>
      <w:pict>
        <v:rect id="_x0000_s2063" style="position:absolute;margin-left:-.8pt;margin-top:-.65pt;width:624.3pt;height:26.5pt;z-index:251659776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</w:p>
  <w:p w:rsidR="008D620A" w:rsidRPr="00A052E0" w:rsidRDefault="00FD1B8E" w:rsidP="00A052E0">
    <w:pPr>
      <w:spacing w:after="0"/>
      <w:rPr>
        <w:b/>
        <w:bCs/>
        <w:color w:val="1F497D"/>
        <w:sz w:val="20"/>
        <w:szCs w:val="20"/>
      </w:rPr>
    </w:pPr>
    <w:r w:rsidRPr="00FD1B8E">
      <w:fldChar w:fldCharType="begin"/>
    </w:r>
    <w:r w:rsidR="002E4193">
      <w:instrText xml:space="preserve"> PAGE   \* MERGEFORMAT </w:instrText>
    </w:r>
    <w:r w:rsidRPr="00FD1B8E">
      <w:fldChar w:fldCharType="separate"/>
    </w:r>
    <w:r w:rsidR="00BC6C96" w:rsidRPr="00BC6C96">
      <w:rPr>
        <w:b/>
        <w:noProof/>
      </w:rPr>
      <w:t>2</w:t>
    </w:r>
    <w:r>
      <w:rPr>
        <w:b/>
        <w:noProof/>
      </w:rPr>
      <w:fldChar w:fldCharType="end"/>
    </w:r>
    <w:r w:rsidR="008D620A">
      <w:rPr>
        <w:b/>
      </w:rPr>
      <w:t xml:space="preserve"> | </w:t>
    </w:r>
    <w:r w:rsidR="008D620A">
      <w:rPr>
        <w:color w:val="7F7F7F"/>
        <w:spacing w:val="60"/>
      </w:rPr>
      <w:t xml:space="preserve">Page </w:t>
    </w:r>
    <w:r w:rsidR="008D620A">
      <w:rPr>
        <w:color w:val="7F7F7F"/>
        <w:spacing w:val="60"/>
      </w:rPr>
      <w:tab/>
    </w:r>
    <w:r w:rsidR="008D620A">
      <w:rPr>
        <w:color w:val="7F7F7F"/>
        <w:spacing w:val="60"/>
      </w:rPr>
      <w:tab/>
    </w:r>
    <w:r w:rsidR="008D620A">
      <w:rPr>
        <w:color w:val="7F7F7F"/>
        <w:spacing w:val="60"/>
      </w:rPr>
      <w:tab/>
    </w:r>
    <w:r w:rsidR="008D620A">
      <w:rPr>
        <w:color w:val="7F7F7F"/>
        <w:spacing w:val="60"/>
      </w:rPr>
      <w:tab/>
    </w:r>
    <w:r w:rsidR="008D620A" w:rsidRPr="00E72768">
      <w:rPr>
        <w:sz w:val="20"/>
        <w:szCs w:val="20"/>
      </w:rPr>
      <w:t xml:space="preserve">PROGETTO: </w:t>
    </w:r>
    <w:r w:rsidR="00FB55BE">
      <w:rPr>
        <w:b/>
        <w:sz w:val="20"/>
        <w:szCs w:val="20"/>
      </w:rPr>
      <w:t xml:space="preserve">FUMETTERIA PIGHIN </w:t>
    </w:r>
    <w:r w:rsidR="00FB55BE">
      <w:rPr>
        <w:b/>
        <w:sz w:val="20"/>
        <w:szCs w:val="20"/>
      </w:rPr>
      <w:tab/>
    </w:r>
    <w:r w:rsidR="00FB55BE">
      <w:rPr>
        <w:b/>
        <w:sz w:val="20"/>
        <w:szCs w:val="20"/>
      </w:rPr>
      <w:tab/>
      <w:t xml:space="preserve">          </w:t>
    </w:r>
    <w:r w:rsidR="00475775">
      <w:rPr>
        <w:b/>
        <w:sz w:val="20"/>
        <w:szCs w:val="20"/>
      </w:rPr>
      <w:t xml:space="preserve">   </w:t>
    </w:r>
    <w:r w:rsidR="00FB55BE">
      <w:rPr>
        <w:b/>
        <w:sz w:val="20"/>
        <w:szCs w:val="20"/>
      </w:rPr>
      <w:t xml:space="preserve"> Testing</w:t>
    </w:r>
    <w:r w:rsidR="00FB55BE">
      <w:rPr>
        <w:b/>
        <w:bCs/>
        <w:color w:val="17365D"/>
        <w:sz w:val="20"/>
        <w:szCs w:val="20"/>
      </w:rPr>
      <w:t xml:space="preserve"> </w:t>
    </w:r>
    <w:r w:rsidR="00FB55BE" w:rsidRPr="00FB55BE">
      <w:rPr>
        <w:b/>
        <w:sz w:val="20"/>
        <w:szCs w:val="20"/>
      </w:rPr>
      <w:t xml:space="preserve">– </w:t>
    </w:r>
    <w:r w:rsidR="00475775">
      <w:rPr>
        <w:b/>
        <w:sz w:val="20"/>
        <w:szCs w:val="20"/>
      </w:rPr>
      <w:t>Pianificazione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20A" w:rsidRDefault="00FD1B8E">
    <w:pPr>
      <w:pStyle w:val="Footer"/>
    </w:pPr>
    <w:r>
      <w:rPr>
        <w:noProof/>
        <w:lang w:eastAsia="it-IT"/>
      </w:rPr>
      <w:pict>
        <v:rect id="_x0000_s2052" style="position:absolute;margin-left:-16.25pt;margin-top:815.65pt;width:624.05pt;height:26.5pt;z-index:251656704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FDE" w:rsidRDefault="004A0FDE" w:rsidP="00594668">
      <w:pPr>
        <w:spacing w:after="0" w:line="240" w:lineRule="auto"/>
      </w:pPr>
      <w:r>
        <w:separator/>
      </w:r>
    </w:p>
  </w:footnote>
  <w:footnote w:type="continuationSeparator" w:id="1">
    <w:p w:rsidR="004A0FDE" w:rsidRDefault="004A0FDE" w:rsidP="00594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20A" w:rsidRDefault="00FD1B8E">
    <w:pPr>
      <w:pStyle w:val="Header"/>
      <w:pBdr>
        <w:bottom w:val="single" w:sz="4" w:space="1" w:color="D9D9D9"/>
      </w:pBdr>
      <w:rPr>
        <w:b/>
      </w:rPr>
    </w:pPr>
    <w:r w:rsidRPr="00FD1B8E">
      <w:rPr>
        <w:noProof/>
        <w:sz w:val="20"/>
        <w:szCs w:val="20"/>
        <w:lang w:eastAsia="it-IT"/>
      </w:rPr>
      <w:pict>
        <v:rect id="_x0000_s2056" style="position:absolute;margin-left:-.8pt;margin-top:-.65pt;width:624.3pt;height:26.5pt;z-index:251657728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r w:rsidRPr="00FD1B8E">
      <w:fldChar w:fldCharType="begin"/>
    </w:r>
    <w:r w:rsidR="002E4193">
      <w:instrText xml:space="preserve"> PAGE   \* MERGEFORMAT </w:instrText>
    </w:r>
    <w:r w:rsidRPr="00FD1B8E">
      <w:fldChar w:fldCharType="separate"/>
    </w:r>
    <w:r w:rsidR="00BC6C96" w:rsidRPr="00BC6C96">
      <w:rPr>
        <w:b/>
        <w:noProof/>
      </w:rPr>
      <w:t>2</w:t>
    </w:r>
    <w:r>
      <w:rPr>
        <w:b/>
        <w:noProof/>
      </w:rPr>
      <w:fldChar w:fldCharType="end"/>
    </w:r>
    <w:r w:rsidR="008D620A">
      <w:rPr>
        <w:b/>
      </w:rPr>
      <w:t xml:space="preserve"> | </w:t>
    </w:r>
    <w:r w:rsidR="008D620A">
      <w:rPr>
        <w:color w:val="7F7F7F"/>
        <w:spacing w:val="60"/>
      </w:rPr>
      <w:t>Page</w:t>
    </w:r>
    <w:r w:rsidR="008D620A">
      <w:rPr>
        <w:color w:val="7F7F7F"/>
        <w:spacing w:val="60"/>
      </w:rPr>
      <w:tab/>
    </w:r>
    <w:r w:rsidR="008D620A">
      <w:rPr>
        <w:color w:val="7F7F7F"/>
        <w:spacing w:val="60"/>
      </w:rPr>
      <w:tab/>
    </w:r>
    <w:r w:rsidR="008D620A">
      <w:rPr>
        <w:b/>
        <w:noProof/>
        <w:lang w:eastAsia="it-IT"/>
      </w:rPr>
      <w:drawing>
        <wp:inline distT="0" distB="0" distL="0" distR="0">
          <wp:extent cx="936625" cy="278765"/>
          <wp:effectExtent l="19050" t="0" r="0" b="0"/>
          <wp:docPr id="2" name="Picture 0" descr="Logo-iTrio - 0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-iTrio - 0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625" cy="278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20A" w:rsidRDefault="00FD1B8E">
    <w:pPr>
      <w:pStyle w:val="Header"/>
    </w:pPr>
    <w:r>
      <w:rPr>
        <w:noProof/>
        <w:lang w:eastAsia="it-IT"/>
      </w:rPr>
      <w:pict>
        <v:rect id="_x0000_s2051" style="position:absolute;margin-left:-3.35pt;margin-top:-2pt;width:623.95pt;height:26.5pt;z-index:251655680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948D7"/>
    <w:multiLevelType w:val="multilevel"/>
    <w:tmpl w:val="DC4A95C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">
    <w:nsid w:val="19771839"/>
    <w:multiLevelType w:val="multilevel"/>
    <w:tmpl w:val="86AE4E4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">
    <w:nsid w:val="22B9470F"/>
    <w:multiLevelType w:val="multilevel"/>
    <w:tmpl w:val="24042BA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">
    <w:nsid w:val="23083272"/>
    <w:multiLevelType w:val="multilevel"/>
    <w:tmpl w:val="C02C142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4">
    <w:nsid w:val="25795023"/>
    <w:multiLevelType w:val="multilevel"/>
    <w:tmpl w:val="F5B2606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5">
    <w:nsid w:val="28336E96"/>
    <w:multiLevelType w:val="multilevel"/>
    <w:tmpl w:val="C41E65A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6">
    <w:nsid w:val="42AD2B9D"/>
    <w:multiLevelType w:val="multilevel"/>
    <w:tmpl w:val="6C1E3E4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7">
    <w:nsid w:val="47CD44F5"/>
    <w:multiLevelType w:val="multilevel"/>
    <w:tmpl w:val="86AE4E4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8">
    <w:nsid w:val="498771B7"/>
    <w:multiLevelType w:val="multilevel"/>
    <w:tmpl w:val="3DF68E9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9">
    <w:nsid w:val="5A8F7C33"/>
    <w:multiLevelType w:val="multilevel"/>
    <w:tmpl w:val="9AA65CF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0">
    <w:nsid w:val="6CD461B8"/>
    <w:multiLevelType w:val="multilevel"/>
    <w:tmpl w:val="21203EE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1">
    <w:nsid w:val="72270B47"/>
    <w:multiLevelType w:val="hybridMultilevel"/>
    <w:tmpl w:val="B24A7768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76E2029D"/>
    <w:multiLevelType w:val="multilevel"/>
    <w:tmpl w:val="22E29752"/>
    <w:lvl w:ilvl="0">
      <w:start w:val="1"/>
      <w:numFmt w:val="decimal"/>
      <w:pStyle w:val="Livello1"/>
      <w:lvlText w:val="%1."/>
      <w:lvlJc w:val="left"/>
      <w:pPr>
        <w:ind w:left="360" w:hanging="360"/>
      </w:pPr>
    </w:lvl>
    <w:lvl w:ilvl="1">
      <w:start w:val="1"/>
      <w:numFmt w:val="decimal"/>
      <w:pStyle w:val="Livello11"/>
      <w:lvlText w:val="%1.%2."/>
      <w:lvlJc w:val="left"/>
      <w:pPr>
        <w:ind w:left="792" w:hanging="432"/>
      </w:pPr>
    </w:lvl>
    <w:lvl w:ilvl="2">
      <w:start w:val="1"/>
      <w:numFmt w:val="decimal"/>
      <w:pStyle w:val="Livello111"/>
      <w:lvlText w:val="%1.%2.%3."/>
      <w:lvlJc w:val="left"/>
      <w:pPr>
        <w:ind w:left="1224" w:hanging="504"/>
      </w:pPr>
    </w:lvl>
    <w:lvl w:ilvl="3">
      <w:start w:val="1"/>
      <w:numFmt w:val="decimal"/>
      <w:pStyle w:val="Livello1111"/>
      <w:lvlText w:val="%1.%2.%3.%4."/>
      <w:lvlJc w:val="left"/>
      <w:pPr>
        <w:ind w:left="1728" w:hanging="648"/>
      </w:pPr>
    </w:lvl>
    <w:lvl w:ilvl="4">
      <w:start w:val="1"/>
      <w:numFmt w:val="decimal"/>
      <w:pStyle w:val="Livello1111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8C03A55"/>
    <w:multiLevelType w:val="multilevel"/>
    <w:tmpl w:val="33D24A4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"/>
  </w:num>
  <w:num w:numId="5">
    <w:abstractNumId w:val="13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5"/>
  </w:num>
  <w:num w:numId="12">
    <w:abstractNumId w:val="0"/>
  </w:num>
  <w:num w:numId="13">
    <w:abstractNumId w:val="9"/>
  </w:num>
  <w:num w:numId="14">
    <w:abstractNumId w:val="7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attachedTemplate r:id="rId1"/>
  <w:defaultTabStop w:val="708"/>
  <w:hyphenationZone w:val="284"/>
  <w:drawingGridHorizontalSpacing w:val="110"/>
  <w:displayHorizontalDrawingGridEvery w:val="2"/>
  <w:characterSpacingControl w:val="doNotCompress"/>
  <w:savePreviewPicture/>
  <w:hdrShapeDefaults>
    <o:shapedefaults v:ext="edit" spidmax="12290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436AB"/>
    <w:rsid w:val="000058C9"/>
    <w:rsid w:val="00010724"/>
    <w:rsid w:val="00011C12"/>
    <w:rsid w:val="0001394A"/>
    <w:rsid w:val="000156FD"/>
    <w:rsid w:val="0001728E"/>
    <w:rsid w:val="000174DD"/>
    <w:rsid w:val="00020626"/>
    <w:rsid w:val="00021CC8"/>
    <w:rsid w:val="00023284"/>
    <w:rsid w:val="0003010C"/>
    <w:rsid w:val="0003120E"/>
    <w:rsid w:val="0003227B"/>
    <w:rsid w:val="00034288"/>
    <w:rsid w:val="00036101"/>
    <w:rsid w:val="00036D86"/>
    <w:rsid w:val="0004109E"/>
    <w:rsid w:val="00042400"/>
    <w:rsid w:val="00044501"/>
    <w:rsid w:val="000465D0"/>
    <w:rsid w:val="000468CA"/>
    <w:rsid w:val="00051AA5"/>
    <w:rsid w:val="00051FDC"/>
    <w:rsid w:val="00055947"/>
    <w:rsid w:val="000562E9"/>
    <w:rsid w:val="00063B9A"/>
    <w:rsid w:val="00064689"/>
    <w:rsid w:val="0006582F"/>
    <w:rsid w:val="00071D82"/>
    <w:rsid w:val="000736DB"/>
    <w:rsid w:val="000737B6"/>
    <w:rsid w:val="000738EF"/>
    <w:rsid w:val="000749F0"/>
    <w:rsid w:val="00076AF6"/>
    <w:rsid w:val="00080B93"/>
    <w:rsid w:val="000840D8"/>
    <w:rsid w:val="00087D04"/>
    <w:rsid w:val="00094BED"/>
    <w:rsid w:val="000968E4"/>
    <w:rsid w:val="000A0111"/>
    <w:rsid w:val="000A4407"/>
    <w:rsid w:val="000A4717"/>
    <w:rsid w:val="000A5372"/>
    <w:rsid w:val="000B26B0"/>
    <w:rsid w:val="000B483F"/>
    <w:rsid w:val="000B4AFB"/>
    <w:rsid w:val="000C1452"/>
    <w:rsid w:val="000C1756"/>
    <w:rsid w:val="000C36F8"/>
    <w:rsid w:val="000C3C7A"/>
    <w:rsid w:val="000C4943"/>
    <w:rsid w:val="000C5E73"/>
    <w:rsid w:val="000C610F"/>
    <w:rsid w:val="000D0CA0"/>
    <w:rsid w:val="000D0FA0"/>
    <w:rsid w:val="000D76B3"/>
    <w:rsid w:val="000E21A2"/>
    <w:rsid w:val="000E2C52"/>
    <w:rsid w:val="000E4147"/>
    <w:rsid w:val="000E6407"/>
    <w:rsid w:val="000E7D05"/>
    <w:rsid w:val="000F0DB0"/>
    <w:rsid w:val="000F0FC5"/>
    <w:rsid w:val="000F15CC"/>
    <w:rsid w:val="000F17F9"/>
    <w:rsid w:val="000F323E"/>
    <w:rsid w:val="00100FB7"/>
    <w:rsid w:val="0010174B"/>
    <w:rsid w:val="00102A41"/>
    <w:rsid w:val="001068D5"/>
    <w:rsid w:val="001073CA"/>
    <w:rsid w:val="00107D98"/>
    <w:rsid w:val="00116397"/>
    <w:rsid w:val="00120E51"/>
    <w:rsid w:val="00122FE5"/>
    <w:rsid w:val="00123749"/>
    <w:rsid w:val="00125055"/>
    <w:rsid w:val="00126690"/>
    <w:rsid w:val="00127702"/>
    <w:rsid w:val="00134380"/>
    <w:rsid w:val="0013675B"/>
    <w:rsid w:val="001430C8"/>
    <w:rsid w:val="0014797A"/>
    <w:rsid w:val="00147AD1"/>
    <w:rsid w:val="0015164E"/>
    <w:rsid w:val="001545BA"/>
    <w:rsid w:val="00156AE7"/>
    <w:rsid w:val="00160BD6"/>
    <w:rsid w:val="00161C6F"/>
    <w:rsid w:val="001620BD"/>
    <w:rsid w:val="00163314"/>
    <w:rsid w:val="00164328"/>
    <w:rsid w:val="0016776B"/>
    <w:rsid w:val="0017259D"/>
    <w:rsid w:val="00176110"/>
    <w:rsid w:val="0017747C"/>
    <w:rsid w:val="001804EF"/>
    <w:rsid w:val="00180DC2"/>
    <w:rsid w:val="001823E1"/>
    <w:rsid w:val="001865DB"/>
    <w:rsid w:val="00190566"/>
    <w:rsid w:val="00190DDA"/>
    <w:rsid w:val="001946DC"/>
    <w:rsid w:val="0019587C"/>
    <w:rsid w:val="001A62F1"/>
    <w:rsid w:val="001A6E0C"/>
    <w:rsid w:val="001B34D0"/>
    <w:rsid w:val="001C3342"/>
    <w:rsid w:val="001C66C5"/>
    <w:rsid w:val="001D43D9"/>
    <w:rsid w:val="001E36F8"/>
    <w:rsid w:val="001F06BC"/>
    <w:rsid w:val="001F2A99"/>
    <w:rsid w:val="001F6510"/>
    <w:rsid w:val="001F6ED6"/>
    <w:rsid w:val="00200CB8"/>
    <w:rsid w:val="00201277"/>
    <w:rsid w:val="00205A9F"/>
    <w:rsid w:val="0021070C"/>
    <w:rsid w:val="00213DE9"/>
    <w:rsid w:val="0021427F"/>
    <w:rsid w:val="0022193F"/>
    <w:rsid w:val="00231A0B"/>
    <w:rsid w:val="00235594"/>
    <w:rsid w:val="00240211"/>
    <w:rsid w:val="002443F3"/>
    <w:rsid w:val="002458E8"/>
    <w:rsid w:val="00246625"/>
    <w:rsid w:val="0024695E"/>
    <w:rsid w:val="00250CD1"/>
    <w:rsid w:val="00251FF8"/>
    <w:rsid w:val="002536E3"/>
    <w:rsid w:val="0025407E"/>
    <w:rsid w:val="00254751"/>
    <w:rsid w:val="00254836"/>
    <w:rsid w:val="00256B64"/>
    <w:rsid w:val="00263E5D"/>
    <w:rsid w:val="002672A4"/>
    <w:rsid w:val="00267416"/>
    <w:rsid w:val="00267434"/>
    <w:rsid w:val="002700C0"/>
    <w:rsid w:val="002716E3"/>
    <w:rsid w:val="00275E69"/>
    <w:rsid w:val="002760BA"/>
    <w:rsid w:val="00280B9E"/>
    <w:rsid w:val="00281BD0"/>
    <w:rsid w:val="00281CFC"/>
    <w:rsid w:val="00285772"/>
    <w:rsid w:val="00285825"/>
    <w:rsid w:val="00292DC2"/>
    <w:rsid w:val="002944A7"/>
    <w:rsid w:val="002952AF"/>
    <w:rsid w:val="00296486"/>
    <w:rsid w:val="00296744"/>
    <w:rsid w:val="00297B68"/>
    <w:rsid w:val="002A588E"/>
    <w:rsid w:val="002B1808"/>
    <w:rsid w:val="002B1F8D"/>
    <w:rsid w:val="002B2432"/>
    <w:rsid w:val="002B2499"/>
    <w:rsid w:val="002B4678"/>
    <w:rsid w:val="002B61D8"/>
    <w:rsid w:val="002C3586"/>
    <w:rsid w:val="002C395F"/>
    <w:rsid w:val="002C43DB"/>
    <w:rsid w:val="002C4798"/>
    <w:rsid w:val="002C622C"/>
    <w:rsid w:val="002D2AC5"/>
    <w:rsid w:val="002D4264"/>
    <w:rsid w:val="002D52EB"/>
    <w:rsid w:val="002D7553"/>
    <w:rsid w:val="002D75CD"/>
    <w:rsid w:val="002E0998"/>
    <w:rsid w:val="002E1396"/>
    <w:rsid w:val="002E4193"/>
    <w:rsid w:val="002F05FC"/>
    <w:rsid w:val="002F072B"/>
    <w:rsid w:val="002F3730"/>
    <w:rsid w:val="002F38F3"/>
    <w:rsid w:val="002F3BAC"/>
    <w:rsid w:val="00300C36"/>
    <w:rsid w:val="00304DCD"/>
    <w:rsid w:val="003053AD"/>
    <w:rsid w:val="003209BB"/>
    <w:rsid w:val="003219F0"/>
    <w:rsid w:val="00322CBD"/>
    <w:rsid w:val="003277CF"/>
    <w:rsid w:val="003314CC"/>
    <w:rsid w:val="00332D84"/>
    <w:rsid w:val="0033312F"/>
    <w:rsid w:val="00334269"/>
    <w:rsid w:val="00335B69"/>
    <w:rsid w:val="0034254A"/>
    <w:rsid w:val="003436AB"/>
    <w:rsid w:val="003450A6"/>
    <w:rsid w:val="00345936"/>
    <w:rsid w:val="003514A3"/>
    <w:rsid w:val="003522F6"/>
    <w:rsid w:val="00355DCD"/>
    <w:rsid w:val="0035698E"/>
    <w:rsid w:val="0036019C"/>
    <w:rsid w:val="00363998"/>
    <w:rsid w:val="00363B58"/>
    <w:rsid w:val="00363F19"/>
    <w:rsid w:val="00364445"/>
    <w:rsid w:val="003659CC"/>
    <w:rsid w:val="00373AF5"/>
    <w:rsid w:val="00375268"/>
    <w:rsid w:val="00376056"/>
    <w:rsid w:val="00377070"/>
    <w:rsid w:val="0037766E"/>
    <w:rsid w:val="00380EE7"/>
    <w:rsid w:val="0038522A"/>
    <w:rsid w:val="00386DCC"/>
    <w:rsid w:val="00387449"/>
    <w:rsid w:val="00387A9E"/>
    <w:rsid w:val="00390B45"/>
    <w:rsid w:val="0039143F"/>
    <w:rsid w:val="00393715"/>
    <w:rsid w:val="003937FE"/>
    <w:rsid w:val="00393AC0"/>
    <w:rsid w:val="003953D4"/>
    <w:rsid w:val="003A0E16"/>
    <w:rsid w:val="003A51A7"/>
    <w:rsid w:val="003B0880"/>
    <w:rsid w:val="003B35A7"/>
    <w:rsid w:val="003B7A90"/>
    <w:rsid w:val="003C15CB"/>
    <w:rsid w:val="003C70D7"/>
    <w:rsid w:val="003C75EB"/>
    <w:rsid w:val="003D185F"/>
    <w:rsid w:val="003D2C26"/>
    <w:rsid w:val="003D3E91"/>
    <w:rsid w:val="003D5849"/>
    <w:rsid w:val="003E45E2"/>
    <w:rsid w:val="003E470E"/>
    <w:rsid w:val="003F09B9"/>
    <w:rsid w:val="003F223A"/>
    <w:rsid w:val="003F74B4"/>
    <w:rsid w:val="003F772F"/>
    <w:rsid w:val="00400530"/>
    <w:rsid w:val="00401FDB"/>
    <w:rsid w:val="0040424B"/>
    <w:rsid w:val="00404F8A"/>
    <w:rsid w:val="00406702"/>
    <w:rsid w:val="00406AE9"/>
    <w:rsid w:val="00407721"/>
    <w:rsid w:val="00411731"/>
    <w:rsid w:val="0041533E"/>
    <w:rsid w:val="004253F2"/>
    <w:rsid w:val="00425676"/>
    <w:rsid w:val="004311DC"/>
    <w:rsid w:val="00435257"/>
    <w:rsid w:val="0043575C"/>
    <w:rsid w:val="00442FEE"/>
    <w:rsid w:val="00444C6D"/>
    <w:rsid w:val="00446C50"/>
    <w:rsid w:val="0045434D"/>
    <w:rsid w:val="00455978"/>
    <w:rsid w:val="00461C03"/>
    <w:rsid w:val="00461DD3"/>
    <w:rsid w:val="004658E2"/>
    <w:rsid w:val="00465E10"/>
    <w:rsid w:val="00467263"/>
    <w:rsid w:val="0047021C"/>
    <w:rsid w:val="004735A3"/>
    <w:rsid w:val="004743E6"/>
    <w:rsid w:val="00475775"/>
    <w:rsid w:val="004761D8"/>
    <w:rsid w:val="0048155A"/>
    <w:rsid w:val="004821FC"/>
    <w:rsid w:val="004822DD"/>
    <w:rsid w:val="00485A67"/>
    <w:rsid w:val="00487615"/>
    <w:rsid w:val="00491173"/>
    <w:rsid w:val="004932A3"/>
    <w:rsid w:val="004A0FDE"/>
    <w:rsid w:val="004A264A"/>
    <w:rsid w:val="004A77C8"/>
    <w:rsid w:val="004B2099"/>
    <w:rsid w:val="004B3DEA"/>
    <w:rsid w:val="004B5D85"/>
    <w:rsid w:val="004B62F4"/>
    <w:rsid w:val="004C00DD"/>
    <w:rsid w:val="004C2683"/>
    <w:rsid w:val="004C26F7"/>
    <w:rsid w:val="004C31D3"/>
    <w:rsid w:val="004C3F94"/>
    <w:rsid w:val="004D1988"/>
    <w:rsid w:val="004D4FCE"/>
    <w:rsid w:val="004D7E68"/>
    <w:rsid w:val="004E52D3"/>
    <w:rsid w:val="004E5A1F"/>
    <w:rsid w:val="004F75DA"/>
    <w:rsid w:val="0050082E"/>
    <w:rsid w:val="00500EA2"/>
    <w:rsid w:val="005012CE"/>
    <w:rsid w:val="00502E2D"/>
    <w:rsid w:val="00505670"/>
    <w:rsid w:val="00512250"/>
    <w:rsid w:val="005140A9"/>
    <w:rsid w:val="0051609D"/>
    <w:rsid w:val="00516997"/>
    <w:rsid w:val="00521A69"/>
    <w:rsid w:val="00523759"/>
    <w:rsid w:val="00525B4D"/>
    <w:rsid w:val="00525DA3"/>
    <w:rsid w:val="00526DFE"/>
    <w:rsid w:val="00534AC9"/>
    <w:rsid w:val="0053525B"/>
    <w:rsid w:val="00542A92"/>
    <w:rsid w:val="005448F0"/>
    <w:rsid w:val="005460B4"/>
    <w:rsid w:val="00547DD6"/>
    <w:rsid w:val="00547FF5"/>
    <w:rsid w:val="00553BAF"/>
    <w:rsid w:val="005609FA"/>
    <w:rsid w:val="005618C3"/>
    <w:rsid w:val="00561CCF"/>
    <w:rsid w:val="00564341"/>
    <w:rsid w:val="00565A5C"/>
    <w:rsid w:val="00567635"/>
    <w:rsid w:val="005752C3"/>
    <w:rsid w:val="005768C0"/>
    <w:rsid w:val="00585B80"/>
    <w:rsid w:val="00590AA3"/>
    <w:rsid w:val="00592AF5"/>
    <w:rsid w:val="00593121"/>
    <w:rsid w:val="00594668"/>
    <w:rsid w:val="005958D3"/>
    <w:rsid w:val="00595C25"/>
    <w:rsid w:val="005A0315"/>
    <w:rsid w:val="005A0519"/>
    <w:rsid w:val="005A1C2F"/>
    <w:rsid w:val="005B022F"/>
    <w:rsid w:val="005B2A68"/>
    <w:rsid w:val="005B68C3"/>
    <w:rsid w:val="005C3F14"/>
    <w:rsid w:val="005C462D"/>
    <w:rsid w:val="005C5E96"/>
    <w:rsid w:val="005D21A3"/>
    <w:rsid w:val="005D5291"/>
    <w:rsid w:val="005D66B5"/>
    <w:rsid w:val="005E7593"/>
    <w:rsid w:val="005F504C"/>
    <w:rsid w:val="0060129C"/>
    <w:rsid w:val="006036A5"/>
    <w:rsid w:val="006050CA"/>
    <w:rsid w:val="006058B4"/>
    <w:rsid w:val="00607B69"/>
    <w:rsid w:val="0061083D"/>
    <w:rsid w:val="00611A90"/>
    <w:rsid w:val="006140CB"/>
    <w:rsid w:val="00614EF3"/>
    <w:rsid w:val="00616959"/>
    <w:rsid w:val="006224E3"/>
    <w:rsid w:val="00622BB1"/>
    <w:rsid w:val="006247F5"/>
    <w:rsid w:val="00625562"/>
    <w:rsid w:val="006278D4"/>
    <w:rsid w:val="006355E4"/>
    <w:rsid w:val="0063591C"/>
    <w:rsid w:val="006371BB"/>
    <w:rsid w:val="00641EDA"/>
    <w:rsid w:val="00642F64"/>
    <w:rsid w:val="006433E6"/>
    <w:rsid w:val="00643985"/>
    <w:rsid w:val="00646A42"/>
    <w:rsid w:val="00647A76"/>
    <w:rsid w:val="00652D0F"/>
    <w:rsid w:val="00652D7A"/>
    <w:rsid w:val="00654660"/>
    <w:rsid w:val="00655B2C"/>
    <w:rsid w:val="00657071"/>
    <w:rsid w:val="00661116"/>
    <w:rsid w:val="00662503"/>
    <w:rsid w:val="00667D3A"/>
    <w:rsid w:val="00673597"/>
    <w:rsid w:val="00674238"/>
    <w:rsid w:val="00676FA3"/>
    <w:rsid w:val="00677557"/>
    <w:rsid w:val="00677A4A"/>
    <w:rsid w:val="0069133D"/>
    <w:rsid w:val="00691741"/>
    <w:rsid w:val="0069700B"/>
    <w:rsid w:val="00697E9C"/>
    <w:rsid w:val="006A0201"/>
    <w:rsid w:val="006A0F57"/>
    <w:rsid w:val="006A4236"/>
    <w:rsid w:val="006B0E72"/>
    <w:rsid w:val="006B0FBE"/>
    <w:rsid w:val="006B2017"/>
    <w:rsid w:val="006B27B0"/>
    <w:rsid w:val="006B77FE"/>
    <w:rsid w:val="006B7ABC"/>
    <w:rsid w:val="006C1AF7"/>
    <w:rsid w:val="006C3DE4"/>
    <w:rsid w:val="006D450E"/>
    <w:rsid w:val="006D7A0C"/>
    <w:rsid w:val="006E033B"/>
    <w:rsid w:val="006E135D"/>
    <w:rsid w:val="006E2D3F"/>
    <w:rsid w:val="006E3720"/>
    <w:rsid w:val="006F1164"/>
    <w:rsid w:val="006F1AC1"/>
    <w:rsid w:val="006F311C"/>
    <w:rsid w:val="006F3FFA"/>
    <w:rsid w:val="006F50A5"/>
    <w:rsid w:val="006F615F"/>
    <w:rsid w:val="00700328"/>
    <w:rsid w:val="00701B52"/>
    <w:rsid w:val="007103A8"/>
    <w:rsid w:val="00714467"/>
    <w:rsid w:val="007169B5"/>
    <w:rsid w:val="00720FB6"/>
    <w:rsid w:val="007217DA"/>
    <w:rsid w:val="00721FBE"/>
    <w:rsid w:val="00722F84"/>
    <w:rsid w:val="00723A2F"/>
    <w:rsid w:val="0072475C"/>
    <w:rsid w:val="00725663"/>
    <w:rsid w:val="00725AB5"/>
    <w:rsid w:val="00726312"/>
    <w:rsid w:val="0073118F"/>
    <w:rsid w:val="007347E1"/>
    <w:rsid w:val="00735B22"/>
    <w:rsid w:val="007412A3"/>
    <w:rsid w:val="007444C7"/>
    <w:rsid w:val="007448CA"/>
    <w:rsid w:val="00746EA2"/>
    <w:rsid w:val="0075313D"/>
    <w:rsid w:val="007556F1"/>
    <w:rsid w:val="00761C5C"/>
    <w:rsid w:val="00762D34"/>
    <w:rsid w:val="0076494C"/>
    <w:rsid w:val="0076577C"/>
    <w:rsid w:val="00773E22"/>
    <w:rsid w:val="00777E61"/>
    <w:rsid w:val="00780BB6"/>
    <w:rsid w:val="00781EF9"/>
    <w:rsid w:val="007829CE"/>
    <w:rsid w:val="00783428"/>
    <w:rsid w:val="007851A1"/>
    <w:rsid w:val="00786388"/>
    <w:rsid w:val="00790E5B"/>
    <w:rsid w:val="00793677"/>
    <w:rsid w:val="007A0F2B"/>
    <w:rsid w:val="007A354B"/>
    <w:rsid w:val="007A39E1"/>
    <w:rsid w:val="007A4353"/>
    <w:rsid w:val="007A73B0"/>
    <w:rsid w:val="007B31F0"/>
    <w:rsid w:val="007C127E"/>
    <w:rsid w:val="007C176D"/>
    <w:rsid w:val="007C27D8"/>
    <w:rsid w:val="007C3FE8"/>
    <w:rsid w:val="007C7911"/>
    <w:rsid w:val="007C7F1B"/>
    <w:rsid w:val="007D1E01"/>
    <w:rsid w:val="007D5991"/>
    <w:rsid w:val="007D6813"/>
    <w:rsid w:val="007D7559"/>
    <w:rsid w:val="007D7B53"/>
    <w:rsid w:val="007E2B73"/>
    <w:rsid w:val="007E3B10"/>
    <w:rsid w:val="007E5C07"/>
    <w:rsid w:val="007E64CF"/>
    <w:rsid w:val="007E6F2C"/>
    <w:rsid w:val="007E7DC6"/>
    <w:rsid w:val="007E7F44"/>
    <w:rsid w:val="007F035B"/>
    <w:rsid w:val="007F2295"/>
    <w:rsid w:val="007F3153"/>
    <w:rsid w:val="007F3B96"/>
    <w:rsid w:val="00802F1B"/>
    <w:rsid w:val="0080314A"/>
    <w:rsid w:val="00803CC0"/>
    <w:rsid w:val="00804E3F"/>
    <w:rsid w:val="008075E7"/>
    <w:rsid w:val="00810AEC"/>
    <w:rsid w:val="00813150"/>
    <w:rsid w:val="00820D0B"/>
    <w:rsid w:val="008210C6"/>
    <w:rsid w:val="00821748"/>
    <w:rsid w:val="0082286B"/>
    <w:rsid w:val="00823F34"/>
    <w:rsid w:val="00824102"/>
    <w:rsid w:val="00824292"/>
    <w:rsid w:val="00824AAC"/>
    <w:rsid w:val="008254BC"/>
    <w:rsid w:val="008256C5"/>
    <w:rsid w:val="0083581E"/>
    <w:rsid w:val="00835CFD"/>
    <w:rsid w:val="00836CFE"/>
    <w:rsid w:val="00836DE9"/>
    <w:rsid w:val="00843BD1"/>
    <w:rsid w:val="008442A1"/>
    <w:rsid w:val="008467DB"/>
    <w:rsid w:val="0084765C"/>
    <w:rsid w:val="00854495"/>
    <w:rsid w:val="00857429"/>
    <w:rsid w:val="008615A7"/>
    <w:rsid w:val="0086168A"/>
    <w:rsid w:val="00863685"/>
    <w:rsid w:val="00864A4A"/>
    <w:rsid w:val="00864CDC"/>
    <w:rsid w:val="00866C87"/>
    <w:rsid w:val="00872C0E"/>
    <w:rsid w:val="00872EDE"/>
    <w:rsid w:val="0087395F"/>
    <w:rsid w:val="00874E11"/>
    <w:rsid w:val="008758E5"/>
    <w:rsid w:val="008765F9"/>
    <w:rsid w:val="00881696"/>
    <w:rsid w:val="00883A23"/>
    <w:rsid w:val="00885BCA"/>
    <w:rsid w:val="00893BD1"/>
    <w:rsid w:val="00895E03"/>
    <w:rsid w:val="008A0590"/>
    <w:rsid w:val="008A204F"/>
    <w:rsid w:val="008A3461"/>
    <w:rsid w:val="008A48F1"/>
    <w:rsid w:val="008B0E23"/>
    <w:rsid w:val="008B675B"/>
    <w:rsid w:val="008B7597"/>
    <w:rsid w:val="008C0992"/>
    <w:rsid w:val="008C4E32"/>
    <w:rsid w:val="008C75CC"/>
    <w:rsid w:val="008D3126"/>
    <w:rsid w:val="008D43A4"/>
    <w:rsid w:val="008D620A"/>
    <w:rsid w:val="008E0E49"/>
    <w:rsid w:val="008E235C"/>
    <w:rsid w:val="008E2FCA"/>
    <w:rsid w:val="008E4252"/>
    <w:rsid w:val="008E5EC4"/>
    <w:rsid w:val="008F12B6"/>
    <w:rsid w:val="008F3686"/>
    <w:rsid w:val="00901AEC"/>
    <w:rsid w:val="00902DBD"/>
    <w:rsid w:val="00910220"/>
    <w:rsid w:val="009103E7"/>
    <w:rsid w:val="00913EBB"/>
    <w:rsid w:val="009156D3"/>
    <w:rsid w:val="00917193"/>
    <w:rsid w:val="00917ACA"/>
    <w:rsid w:val="0092289C"/>
    <w:rsid w:val="00922DB8"/>
    <w:rsid w:val="009241D3"/>
    <w:rsid w:val="009259FA"/>
    <w:rsid w:val="00926793"/>
    <w:rsid w:val="00933510"/>
    <w:rsid w:val="00937969"/>
    <w:rsid w:val="00937CD5"/>
    <w:rsid w:val="00942E56"/>
    <w:rsid w:val="009433FD"/>
    <w:rsid w:val="0094700D"/>
    <w:rsid w:val="00947036"/>
    <w:rsid w:val="00952C02"/>
    <w:rsid w:val="00952CFD"/>
    <w:rsid w:val="00953F99"/>
    <w:rsid w:val="0095576F"/>
    <w:rsid w:val="00961763"/>
    <w:rsid w:val="0096209B"/>
    <w:rsid w:val="00962D91"/>
    <w:rsid w:val="009635C8"/>
    <w:rsid w:val="00967165"/>
    <w:rsid w:val="0097001D"/>
    <w:rsid w:val="00970327"/>
    <w:rsid w:val="0097127B"/>
    <w:rsid w:val="0097185A"/>
    <w:rsid w:val="009725BF"/>
    <w:rsid w:val="009767C5"/>
    <w:rsid w:val="00983C24"/>
    <w:rsid w:val="00983FEA"/>
    <w:rsid w:val="0098450F"/>
    <w:rsid w:val="00984C97"/>
    <w:rsid w:val="00986367"/>
    <w:rsid w:val="00992A02"/>
    <w:rsid w:val="00992D61"/>
    <w:rsid w:val="009958C2"/>
    <w:rsid w:val="009A1371"/>
    <w:rsid w:val="009A1F73"/>
    <w:rsid w:val="009A20F1"/>
    <w:rsid w:val="009A3F80"/>
    <w:rsid w:val="009A63EE"/>
    <w:rsid w:val="009A75E5"/>
    <w:rsid w:val="009B319F"/>
    <w:rsid w:val="009B4D1E"/>
    <w:rsid w:val="009C0052"/>
    <w:rsid w:val="009C53DD"/>
    <w:rsid w:val="009D07A3"/>
    <w:rsid w:val="009D556F"/>
    <w:rsid w:val="009E14B7"/>
    <w:rsid w:val="009E2A3E"/>
    <w:rsid w:val="009E45CE"/>
    <w:rsid w:val="009F22E8"/>
    <w:rsid w:val="009F4669"/>
    <w:rsid w:val="009F47EE"/>
    <w:rsid w:val="009F6BB0"/>
    <w:rsid w:val="00A01744"/>
    <w:rsid w:val="00A02237"/>
    <w:rsid w:val="00A02FFD"/>
    <w:rsid w:val="00A04092"/>
    <w:rsid w:val="00A052E0"/>
    <w:rsid w:val="00A119F7"/>
    <w:rsid w:val="00A11B78"/>
    <w:rsid w:val="00A1444D"/>
    <w:rsid w:val="00A1515D"/>
    <w:rsid w:val="00A15771"/>
    <w:rsid w:val="00A15A93"/>
    <w:rsid w:val="00A17932"/>
    <w:rsid w:val="00A21F5C"/>
    <w:rsid w:val="00A2331B"/>
    <w:rsid w:val="00A27D0E"/>
    <w:rsid w:val="00A301CF"/>
    <w:rsid w:val="00A30B79"/>
    <w:rsid w:val="00A3102E"/>
    <w:rsid w:val="00A31EA0"/>
    <w:rsid w:val="00A32064"/>
    <w:rsid w:val="00A3208C"/>
    <w:rsid w:val="00A40A4D"/>
    <w:rsid w:val="00A4232F"/>
    <w:rsid w:val="00A43ACC"/>
    <w:rsid w:val="00A43DCA"/>
    <w:rsid w:val="00A52240"/>
    <w:rsid w:val="00A552E1"/>
    <w:rsid w:val="00A57C21"/>
    <w:rsid w:val="00A63DA9"/>
    <w:rsid w:val="00A64DE4"/>
    <w:rsid w:val="00A65E07"/>
    <w:rsid w:val="00A666EE"/>
    <w:rsid w:val="00A67BD4"/>
    <w:rsid w:val="00A73C60"/>
    <w:rsid w:val="00A81D28"/>
    <w:rsid w:val="00A83334"/>
    <w:rsid w:val="00A87730"/>
    <w:rsid w:val="00A94492"/>
    <w:rsid w:val="00A96A57"/>
    <w:rsid w:val="00A975FD"/>
    <w:rsid w:val="00AA13BA"/>
    <w:rsid w:val="00AA2EFD"/>
    <w:rsid w:val="00AA6922"/>
    <w:rsid w:val="00AB0B9B"/>
    <w:rsid w:val="00AB4B9D"/>
    <w:rsid w:val="00AC0040"/>
    <w:rsid w:val="00AC1833"/>
    <w:rsid w:val="00AC6134"/>
    <w:rsid w:val="00AD02AB"/>
    <w:rsid w:val="00AD37FE"/>
    <w:rsid w:val="00AD4D9C"/>
    <w:rsid w:val="00AD5A3E"/>
    <w:rsid w:val="00AD5D44"/>
    <w:rsid w:val="00AE0C12"/>
    <w:rsid w:val="00AE3E56"/>
    <w:rsid w:val="00AE556E"/>
    <w:rsid w:val="00AF1277"/>
    <w:rsid w:val="00AF2E20"/>
    <w:rsid w:val="00AF361E"/>
    <w:rsid w:val="00AF42F4"/>
    <w:rsid w:val="00AF53AF"/>
    <w:rsid w:val="00AF77BF"/>
    <w:rsid w:val="00AF7D55"/>
    <w:rsid w:val="00B043A8"/>
    <w:rsid w:val="00B04A1A"/>
    <w:rsid w:val="00B073E7"/>
    <w:rsid w:val="00B10786"/>
    <w:rsid w:val="00B11786"/>
    <w:rsid w:val="00B158A2"/>
    <w:rsid w:val="00B20D95"/>
    <w:rsid w:val="00B21BB4"/>
    <w:rsid w:val="00B22420"/>
    <w:rsid w:val="00B30D4D"/>
    <w:rsid w:val="00B311CB"/>
    <w:rsid w:val="00B3155A"/>
    <w:rsid w:val="00B327FB"/>
    <w:rsid w:val="00B36A2A"/>
    <w:rsid w:val="00B374C3"/>
    <w:rsid w:val="00B40A2D"/>
    <w:rsid w:val="00B41874"/>
    <w:rsid w:val="00B42CD3"/>
    <w:rsid w:val="00B4720A"/>
    <w:rsid w:val="00B55583"/>
    <w:rsid w:val="00B63226"/>
    <w:rsid w:val="00B63A4B"/>
    <w:rsid w:val="00B640DB"/>
    <w:rsid w:val="00B64537"/>
    <w:rsid w:val="00B6505B"/>
    <w:rsid w:val="00B6791D"/>
    <w:rsid w:val="00B71D60"/>
    <w:rsid w:val="00B72344"/>
    <w:rsid w:val="00B72E0A"/>
    <w:rsid w:val="00B7516D"/>
    <w:rsid w:val="00B814BB"/>
    <w:rsid w:val="00B848FB"/>
    <w:rsid w:val="00B871A3"/>
    <w:rsid w:val="00B9095C"/>
    <w:rsid w:val="00B93EA2"/>
    <w:rsid w:val="00B9683D"/>
    <w:rsid w:val="00BA371D"/>
    <w:rsid w:val="00BA619F"/>
    <w:rsid w:val="00BB106C"/>
    <w:rsid w:val="00BB2176"/>
    <w:rsid w:val="00BB3020"/>
    <w:rsid w:val="00BB4059"/>
    <w:rsid w:val="00BB4ED9"/>
    <w:rsid w:val="00BB54DB"/>
    <w:rsid w:val="00BB695F"/>
    <w:rsid w:val="00BB7F10"/>
    <w:rsid w:val="00BC1762"/>
    <w:rsid w:val="00BC6C96"/>
    <w:rsid w:val="00BD0E33"/>
    <w:rsid w:val="00BD3F69"/>
    <w:rsid w:val="00BE011C"/>
    <w:rsid w:val="00BE085D"/>
    <w:rsid w:val="00BE08BE"/>
    <w:rsid w:val="00BE45F7"/>
    <w:rsid w:val="00BE4ADE"/>
    <w:rsid w:val="00BF0859"/>
    <w:rsid w:val="00BF5EC5"/>
    <w:rsid w:val="00BF7043"/>
    <w:rsid w:val="00C03F29"/>
    <w:rsid w:val="00C0457B"/>
    <w:rsid w:val="00C10090"/>
    <w:rsid w:val="00C106AA"/>
    <w:rsid w:val="00C13A25"/>
    <w:rsid w:val="00C1669C"/>
    <w:rsid w:val="00C2152D"/>
    <w:rsid w:val="00C233F4"/>
    <w:rsid w:val="00C27A4B"/>
    <w:rsid w:val="00C27C65"/>
    <w:rsid w:val="00C36EF6"/>
    <w:rsid w:val="00C4084D"/>
    <w:rsid w:val="00C420EC"/>
    <w:rsid w:val="00C42184"/>
    <w:rsid w:val="00C42A94"/>
    <w:rsid w:val="00C45035"/>
    <w:rsid w:val="00C46C25"/>
    <w:rsid w:val="00C51B2B"/>
    <w:rsid w:val="00C53A8F"/>
    <w:rsid w:val="00C53F92"/>
    <w:rsid w:val="00C577A9"/>
    <w:rsid w:val="00C61CB2"/>
    <w:rsid w:val="00C62064"/>
    <w:rsid w:val="00C63772"/>
    <w:rsid w:val="00C64AA7"/>
    <w:rsid w:val="00C66FA7"/>
    <w:rsid w:val="00C67110"/>
    <w:rsid w:val="00C67972"/>
    <w:rsid w:val="00C70C87"/>
    <w:rsid w:val="00C7105F"/>
    <w:rsid w:val="00C71A9E"/>
    <w:rsid w:val="00C77801"/>
    <w:rsid w:val="00C811B2"/>
    <w:rsid w:val="00C85BA4"/>
    <w:rsid w:val="00C863CC"/>
    <w:rsid w:val="00C90304"/>
    <w:rsid w:val="00C90DB2"/>
    <w:rsid w:val="00C92142"/>
    <w:rsid w:val="00C94E2F"/>
    <w:rsid w:val="00C97B0B"/>
    <w:rsid w:val="00CA0551"/>
    <w:rsid w:val="00CA0F8E"/>
    <w:rsid w:val="00CA1DB5"/>
    <w:rsid w:val="00CA2921"/>
    <w:rsid w:val="00CA39C7"/>
    <w:rsid w:val="00CB118C"/>
    <w:rsid w:val="00CB2312"/>
    <w:rsid w:val="00CB599C"/>
    <w:rsid w:val="00CB6DF5"/>
    <w:rsid w:val="00CC2D2A"/>
    <w:rsid w:val="00CC412E"/>
    <w:rsid w:val="00CC71CD"/>
    <w:rsid w:val="00CD4741"/>
    <w:rsid w:val="00CD6E8E"/>
    <w:rsid w:val="00CE074C"/>
    <w:rsid w:val="00CE3D0B"/>
    <w:rsid w:val="00CE657F"/>
    <w:rsid w:val="00CE6860"/>
    <w:rsid w:val="00CE75DE"/>
    <w:rsid w:val="00CF068F"/>
    <w:rsid w:val="00CF5028"/>
    <w:rsid w:val="00D00840"/>
    <w:rsid w:val="00D052F2"/>
    <w:rsid w:val="00D07FC5"/>
    <w:rsid w:val="00D10063"/>
    <w:rsid w:val="00D16330"/>
    <w:rsid w:val="00D16832"/>
    <w:rsid w:val="00D16DDD"/>
    <w:rsid w:val="00D21B2C"/>
    <w:rsid w:val="00D228C8"/>
    <w:rsid w:val="00D24851"/>
    <w:rsid w:val="00D32562"/>
    <w:rsid w:val="00D32CFC"/>
    <w:rsid w:val="00D350EC"/>
    <w:rsid w:val="00D35C55"/>
    <w:rsid w:val="00D371DF"/>
    <w:rsid w:val="00D4052D"/>
    <w:rsid w:val="00D40F58"/>
    <w:rsid w:val="00D4224B"/>
    <w:rsid w:val="00D46DCC"/>
    <w:rsid w:val="00D530E0"/>
    <w:rsid w:val="00D57545"/>
    <w:rsid w:val="00D62B9C"/>
    <w:rsid w:val="00D644CF"/>
    <w:rsid w:val="00D66450"/>
    <w:rsid w:val="00D671A5"/>
    <w:rsid w:val="00D708D2"/>
    <w:rsid w:val="00D80D40"/>
    <w:rsid w:val="00D81742"/>
    <w:rsid w:val="00D84631"/>
    <w:rsid w:val="00D85238"/>
    <w:rsid w:val="00D85B59"/>
    <w:rsid w:val="00D8671A"/>
    <w:rsid w:val="00D86E0C"/>
    <w:rsid w:val="00D8770F"/>
    <w:rsid w:val="00D91535"/>
    <w:rsid w:val="00D91603"/>
    <w:rsid w:val="00D92195"/>
    <w:rsid w:val="00D941E9"/>
    <w:rsid w:val="00D95463"/>
    <w:rsid w:val="00D975C7"/>
    <w:rsid w:val="00DA0C76"/>
    <w:rsid w:val="00DA2047"/>
    <w:rsid w:val="00DA4683"/>
    <w:rsid w:val="00DA59E1"/>
    <w:rsid w:val="00DB0623"/>
    <w:rsid w:val="00DB0C8A"/>
    <w:rsid w:val="00DB1117"/>
    <w:rsid w:val="00DB1DA6"/>
    <w:rsid w:val="00DB1E12"/>
    <w:rsid w:val="00DB3A26"/>
    <w:rsid w:val="00DB4386"/>
    <w:rsid w:val="00DB56E1"/>
    <w:rsid w:val="00DB5AA9"/>
    <w:rsid w:val="00DB755F"/>
    <w:rsid w:val="00DC2BDD"/>
    <w:rsid w:val="00DC53D0"/>
    <w:rsid w:val="00DC654D"/>
    <w:rsid w:val="00DC6FAB"/>
    <w:rsid w:val="00DD1E53"/>
    <w:rsid w:val="00DD2CB9"/>
    <w:rsid w:val="00DD4B5F"/>
    <w:rsid w:val="00DD4BC0"/>
    <w:rsid w:val="00DD7480"/>
    <w:rsid w:val="00DE0257"/>
    <w:rsid w:val="00DE5767"/>
    <w:rsid w:val="00DE7997"/>
    <w:rsid w:val="00DF04FD"/>
    <w:rsid w:val="00DF654D"/>
    <w:rsid w:val="00DF742C"/>
    <w:rsid w:val="00E03633"/>
    <w:rsid w:val="00E03B39"/>
    <w:rsid w:val="00E03EBA"/>
    <w:rsid w:val="00E043A4"/>
    <w:rsid w:val="00E04A83"/>
    <w:rsid w:val="00E05F5A"/>
    <w:rsid w:val="00E06944"/>
    <w:rsid w:val="00E116CD"/>
    <w:rsid w:val="00E229ED"/>
    <w:rsid w:val="00E22B61"/>
    <w:rsid w:val="00E24279"/>
    <w:rsid w:val="00E272C1"/>
    <w:rsid w:val="00E27633"/>
    <w:rsid w:val="00E31B74"/>
    <w:rsid w:val="00E358B2"/>
    <w:rsid w:val="00E36DBE"/>
    <w:rsid w:val="00E4019F"/>
    <w:rsid w:val="00E4118C"/>
    <w:rsid w:val="00E442D9"/>
    <w:rsid w:val="00E45B73"/>
    <w:rsid w:val="00E50C07"/>
    <w:rsid w:val="00E5191F"/>
    <w:rsid w:val="00E55298"/>
    <w:rsid w:val="00E55749"/>
    <w:rsid w:val="00E55BF5"/>
    <w:rsid w:val="00E63E8A"/>
    <w:rsid w:val="00E6515B"/>
    <w:rsid w:val="00E65E16"/>
    <w:rsid w:val="00E72768"/>
    <w:rsid w:val="00E760ED"/>
    <w:rsid w:val="00E76128"/>
    <w:rsid w:val="00E77EE5"/>
    <w:rsid w:val="00E82D37"/>
    <w:rsid w:val="00E8319D"/>
    <w:rsid w:val="00E83C81"/>
    <w:rsid w:val="00E84F70"/>
    <w:rsid w:val="00E8742E"/>
    <w:rsid w:val="00E90016"/>
    <w:rsid w:val="00E9579A"/>
    <w:rsid w:val="00E971CA"/>
    <w:rsid w:val="00EA1643"/>
    <w:rsid w:val="00EB2C2E"/>
    <w:rsid w:val="00EB31B1"/>
    <w:rsid w:val="00EC3CD8"/>
    <w:rsid w:val="00EC4627"/>
    <w:rsid w:val="00EC5246"/>
    <w:rsid w:val="00EC5947"/>
    <w:rsid w:val="00ED1595"/>
    <w:rsid w:val="00ED2C1F"/>
    <w:rsid w:val="00ED52DC"/>
    <w:rsid w:val="00EE3BDC"/>
    <w:rsid w:val="00EE6F5D"/>
    <w:rsid w:val="00EF086B"/>
    <w:rsid w:val="00EF0E12"/>
    <w:rsid w:val="00EF3D46"/>
    <w:rsid w:val="00F0013A"/>
    <w:rsid w:val="00F04AF5"/>
    <w:rsid w:val="00F143EF"/>
    <w:rsid w:val="00F14A5D"/>
    <w:rsid w:val="00F166F5"/>
    <w:rsid w:val="00F235A0"/>
    <w:rsid w:val="00F23C4B"/>
    <w:rsid w:val="00F30D96"/>
    <w:rsid w:val="00F31EF2"/>
    <w:rsid w:val="00F36781"/>
    <w:rsid w:val="00F37EA8"/>
    <w:rsid w:val="00F45D48"/>
    <w:rsid w:val="00F465CF"/>
    <w:rsid w:val="00F4755C"/>
    <w:rsid w:val="00F54751"/>
    <w:rsid w:val="00F57175"/>
    <w:rsid w:val="00F57D60"/>
    <w:rsid w:val="00F62A0E"/>
    <w:rsid w:val="00F63C8B"/>
    <w:rsid w:val="00F65535"/>
    <w:rsid w:val="00F67C0C"/>
    <w:rsid w:val="00F71CDB"/>
    <w:rsid w:val="00F71EC4"/>
    <w:rsid w:val="00F7478C"/>
    <w:rsid w:val="00F80977"/>
    <w:rsid w:val="00F83F75"/>
    <w:rsid w:val="00F9058E"/>
    <w:rsid w:val="00F919A9"/>
    <w:rsid w:val="00F9247D"/>
    <w:rsid w:val="00F92B09"/>
    <w:rsid w:val="00F97A3E"/>
    <w:rsid w:val="00FA02B4"/>
    <w:rsid w:val="00FA394D"/>
    <w:rsid w:val="00FA651A"/>
    <w:rsid w:val="00FA675E"/>
    <w:rsid w:val="00FA748C"/>
    <w:rsid w:val="00FB287E"/>
    <w:rsid w:val="00FB55BE"/>
    <w:rsid w:val="00FB68E5"/>
    <w:rsid w:val="00FB6B80"/>
    <w:rsid w:val="00FC0773"/>
    <w:rsid w:val="00FC19A7"/>
    <w:rsid w:val="00FC65F9"/>
    <w:rsid w:val="00FC7461"/>
    <w:rsid w:val="00FD1B8E"/>
    <w:rsid w:val="00FD230F"/>
    <w:rsid w:val="00FD38C8"/>
    <w:rsid w:val="00FD3DD3"/>
    <w:rsid w:val="00FD3E5F"/>
    <w:rsid w:val="00FD4877"/>
    <w:rsid w:val="00FD4906"/>
    <w:rsid w:val="00FE342C"/>
    <w:rsid w:val="00FE7D0F"/>
    <w:rsid w:val="00FF0153"/>
    <w:rsid w:val="00FF0BB4"/>
    <w:rsid w:val="00FF1E5D"/>
    <w:rsid w:val="00FF42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86E0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952A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1072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72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C494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946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4668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9466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93A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3AC0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93AC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C8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C81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5F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rsid w:val="00B72344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2344"/>
    <w:rPr>
      <w:rFonts w:eastAsia="Times New Roman"/>
      <w:sz w:val="22"/>
      <w:szCs w:val="22"/>
      <w:lang w:val="en-US" w:eastAsia="en-US" w:bidi="ar-SA"/>
    </w:rPr>
  </w:style>
  <w:style w:type="paragraph" w:customStyle="1" w:styleId="DecimalAligned">
    <w:name w:val="Decimal Aligned"/>
    <w:basedOn w:val="Normal"/>
    <w:uiPriority w:val="40"/>
    <w:rsid w:val="002443F3"/>
    <w:pPr>
      <w:tabs>
        <w:tab w:val="decimal" w:pos="360"/>
      </w:tabs>
    </w:pPr>
    <w:rPr>
      <w:rFonts w:eastAsia="Times New Roman"/>
      <w:lang w:val="en-US"/>
    </w:rPr>
  </w:style>
  <w:style w:type="character" w:styleId="SubtleEmphasis">
    <w:name w:val="Subtle Emphasis"/>
    <w:basedOn w:val="DefaultParagraphFont"/>
    <w:uiPriority w:val="19"/>
    <w:rsid w:val="002443F3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443F3"/>
    <w:rPr>
      <w:rFonts w:eastAsia="Times New Roman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952A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rsid w:val="002952AF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TOC2">
    <w:name w:val="toc 2"/>
    <w:basedOn w:val="Livello11"/>
    <w:next w:val="Livello11"/>
    <w:autoRedefine/>
    <w:uiPriority w:val="39"/>
    <w:unhideWhenUsed/>
    <w:rsid w:val="00C42A94"/>
    <w:pPr>
      <w:numPr>
        <w:ilvl w:val="0"/>
        <w:numId w:val="0"/>
      </w:numPr>
      <w:spacing w:before="240" w:line="276" w:lineRule="auto"/>
    </w:pPr>
    <w:rPr>
      <w:rFonts w:cs="Calibri"/>
      <w:b/>
      <w:bCs/>
      <w:sz w:val="20"/>
      <w:szCs w:val="20"/>
    </w:rPr>
  </w:style>
  <w:style w:type="paragraph" w:styleId="TOC1">
    <w:name w:val="toc 1"/>
    <w:basedOn w:val="Normal"/>
    <w:next w:val="Livello1"/>
    <w:autoRedefine/>
    <w:uiPriority w:val="39"/>
    <w:unhideWhenUsed/>
    <w:rsid w:val="00835CFD"/>
    <w:pPr>
      <w:tabs>
        <w:tab w:val="left" w:pos="440"/>
        <w:tab w:val="right" w:leader="dot" w:pos="9685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3">
    <w:name w:val="toc 3"/>
    <w:basedOn w:val="Livello111"/>
    <w:next w:val="Livello111"/>
    <w:autoRedefine/>
    <w:uiPriority w:val="39"/>
    <w:unhideWhenUsed/>
    <w:rsid w:val="00C42A94"/>
    <w:pPr>
      <w:numPr>
        <w:ilvl w:val="0"/>
        <w:numId w:val="0"/>
      </w:numPr>
      <w:spacing w:line="276" w:lineRule="auto"/>
      <w:ind w:left="220"/>
    </w:pPr>
    <w:rPr>
      <w:rFonts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F42F4"/>
    <w:pPr>
      <w:spacing w:after="0"/>
      <w:ind w:left="44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F42F4"/>
    <w:pPr>
      <w:spacing w:after="0"/>
      <w:ind w:left="66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F42F4"/>
    <w:pPr>
      <w:spacing w:after="0"/>
      <w:ind w:left="88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F42F4"/>
    <w:pPr>
      <w:spacing w:after="0"/>
      <w:ind w:left="110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F42F4"/>
    <w:pPr>
      <w:spacing w:after="0"/>
      <w:ind w:left="132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F42F4"/>
    <w:pPr>
      <w:spacing w:after="0"/>
      <w:ind w:left="1540"/>
    </w:pPr>
    <w:rPr>
      <w:rFonts w:cs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72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72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Livello1">
    <w:name w:val="Livello1."/>
    <w:basedOn w:val="ListParagraph"/>
    <w:link w:val="Livello1Char"/>
    <w:qFormat/>
    <w:rsid w:val="00487615"/>
    <w:pPr>
      <w:numPr>
        <w:numId w:val="1"/>
      </w:numPr>
      <w:spacing w:before="480" w:after="120" w:line="240" w:lineRule="auto"/>
      <w:contextualSpacing w:val="0"/>
    </w:pPr>
    <w:rPr>
      <w:b/>
      <w:caps/>
      <w:sz w:val="24"/>
      <w:szCs w:val="24"/>
      <w:u w:val="single"/>
    </w:rPr>
  </w:style>
  <w:style w:type="paragraph" w:customStyle="1" w:styleId="Livello11">
    <w:name w:val="Livello1.1."/>
    <w:basedOn w:val="Normal"/>
    <w:link w:val="Livello11Char"/>
    <w:qFormat/>
    <w:rsid w:val="00E229ED"/>
    <w:pPr>
      <w:numPr>
        <w:ilvl w:val="1"/>
        <w:numId w:val="1"/>
      </w:numPr>
      <w:spacing w:before="120" w:after="0" w:line="240" w:lineRule="auto"/>
    </w:pPr>
    <w:rPr>
      <w:i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478C"/>
    <w:rPr>
      <w:sz w:val="22"/>
      <w:szCs w:val="22"/>
      <w:lang w:eastAsia="en-US"/>
    </w:rPr>
  </w:style>
  <w:style w:type="character" w:customStyle="1" w:styleId="Livello1Char">
    <w:name w:val="Livello1. Char"/>
    <w:basedOn w:val="ListParagraphChar"/>
    <w:link w:val="Livello1"/>
    <w:rsid w:val="00487615"/>
    <w:rPr>
      <w:b/>
      <w:caps/>
      <w:sz w:val="24"/>
      <w:szCs w:val="24"/>
      <w:u w:val="single"/>
      <w:lang w:eastAsia="en-US"/>
    </w:rPr>
  </w:style>
  <w:style w:type="character" w:customStyle="1" w:styleId="Livello11Char">
    <w:name w:val="Livello1.1. Char"/>
    <w:basedOn w:val="DefaultParagraphFont"/>
    <w:link w:val="Livello11"/>
    <w:rsid w:val="00E229ED"/>
    <w:rPr>
      <w:i/>
      <w:sz w:val="24"/>
      <w:szCs w:val="24"/>
      <w:lang w:eastAsia="en-US"/>
    </w:rPr>
  </w:style>
  <w:style w:type="paragraph" w:customStyle="1" w:styleId="Livello111">
    <w:name w:val="Livello 1.1.1."/>
    <w:basedOn w:val="Normal"/>
    <w:link w:val="Livello111Char"/>
    <w:qFormat/>
    <w:rsid w:val="004C26F7"/>
    <w:pPr>
      <w:numPr>
        <w:ilvl w:val="2"/>
        <w:numId w:val="1"/>
      </w:numPr>
      <w:spacing w:after="0" w:line="240" w:lineRule="auto"/>
    </w:pPr>
    <w:rPr>
      <w:sz w:val="24"/>
      <w:szCs w:val="24"/>
    </w:rPr>
  </w:style>
  <w:style w:type="character" w:customStyle="1" w:styleId="Livello111Char">
    <w:name w:val="Livello 1.1.1. Char"/>
    <w:basedOn w:val="DefaultParagraphFont"/>
    <w:link w:val="Livello111"/>
    <w:rsid w:val="004C26F7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D4906"/>
    <w:rPr>
      <w:color w:val="0000FF"/>
      <w:u w:val="single"/>
    </w:rPr>
  </w:style>
  <w:style w:type="paragraph" w:customStyle="1" w:styleId="Livello1111">
    <w:name w:val="Livello 1.1.1.1."/>
    <w:basedOn w:val="Livello111"/>
    <w:next w:val="Livello111"/>
    <w:link w:val="Livello1111Char"/>
    <w:autoRedefine/>
    <w:qFormat/>
    <w:rsid w:val="009B319F"/>
    <w:pPr>
      <w:numPr>
        <w:ilvl w:val="3"/>
      </w:numPr>
      <w:ind w:firstLine="115"/>
    </w:pPr>
    <w:rPr>
      <w:sz w:val="22"/>
    </w:rPr>
  </w:style>
  <w:style w:type="paragraph" w:customStyle="1" w:styleId="Livello11111">
    <w:name w:val="Livello 1.1.1.1.1."/>
    <w:basedOn w:val="Livello1111"/>
    <w:link w:val="Livello11111Char"/>
    <w:qFormat/>
    <w:rsid w:val="001865DB"/>
    <w:pPr>
      <w:numPr>
        <w:ilvl w:val="4"/>
      </w:numPr>
      <w:ind w:left="3969" w:hanging="1134"/>
    </w:pPr>
  </w:style>
  <w:style w:type="character" w:customStyle="1" w:styleId="Livello1111Char">
    <w:name w:val="Livello 1.1.1.1. Char"/>
    <w:basedOn w:val="Livello111Char"/>
    <w:link w:val="Livello1111"/>
    <w:rsid w:val="009B319F"/>
    <w:rPr>
      <w:sz w:val="22"/>
      <w:szCs w:val="24"/>
      <w:lang w:eastAsia="en-US"/>
    </w:rPr>
  </w:style>
  <w:style w:type="character" w:customStyle="1" w:styleId="Livello11111Char">
    <w:name w:val="Livello 1.1.1.1.1. Char"/>
    <w:basedOn w:val="Livello1111Char"/>
    <w:link w:val="Livello11111"/>
    <w:rsid w:val="001865DB"/>
    <w:rPr>
      <w:sz w:val="22"/>
      <w:szCs w:val="24"/>
      <w:lang w:eastAsia="en-US"/>
    </w:rPr>
  </w:style>
  <w:style w:type="paragraph" w:customStyle="1" w:styleId="TestoNormaleBasatosulLivello11">
    <w:name w:val="Testo Normale (Basato sul Livello1.1)"/>
    <w:basedOn w:val="Livello11"/>
    <w:link w:val="TestoNormaleBasatosulLivello11Char"/>
    <w:rsid w:val="00FD3DD3"/>
    <w:pPr>
      <w:numPr>
        <w:ilvl w:val="0"/>
        <w:numId w:val="0"/>
      </w:numPr>
      <w:ind w:left="992" w:hanging="635"/>
    </w:pPr>
  </w:style>
  <w:style w:type="paragraph" w:customStyle="1" w:styleId="TestoNormaleBasatosuLivello11">
    <w:name w:val="Testo Normale (Basato su &quot;Livello1.1.&quot;)"/>
    <w:basedOn w:val="TestoNormaleBasatosulLivello11"/>
    <w:link w:val="TestoNormaleBasatosuLivello11Char"/>
    <w:qFormat/>
    <w:rsid w:val="00D91603"/>
    <w:pPr>
      <w:ind w:left="0" w:firstLine="0"/>
    </w:pPr>
    <w:rPr>
      <w:i w:val="0"/>
    </w:rPr>
  </w:style>
  <w:style w:type="character" w:customStyle="1" w:styleId="TestoNormaleBasatosulLivello11Char">
    <w:name w:val="Testo Normale (Basato sul Livello1.1) Char"/>
    <w:basedOn w:val="Livello11Char"/>
    <w:link w:val="TestoNormaleBasatosulLivello11"/>
    <w:rsid w:val="00FD3DD3"/>
    <w:rPr>
      <w:i/>
      <w:sz w:val="24"/>
      <w:szCs w:val="24"/>
      <w:lang w:eastAsia="en-US"/>
    </w:rPr>
  </w:style>
  <w:style w:type="character" w:customStyle="1" w:styleId="Hyperlink0">
    <w:name w:val="Hyperlink.0"/>
    <w:basedOn w:val="Hyperlink"/>
    <w:rsid w:val="00376056"/>
    <w:rPr>
      <w:color w:val="0000FF"/>
      <w:u w:val="single" w:color="0000FF"/>
    </w:rPr>
  </w:style>
  <w:style w:type="character" w:customStyle="1" w:styleId="TestoNormaleBasatosuLivello11Char">
    <w:name w:val="Testo Normale (Basato su &quot;Livello1.1.&quot;) Char"/>
    <w:basedOn w:val="TestoNormaleBasatosulLivello11Char"/>
    <w:link w:val="TestoNormaleBasatosuLivello11"/>
    <w:rsid w:val="00D91603"/>
    <w:rPr>
      <w:i/>
      <w:sz w:val="24"/>
      <w:szCs w:val="24"/>
      <w:lang w:eastAsia="en-US"/>
    </w:rPr>
  </w:style>
  <w:style w:type="paragraph" w:customStyle="1" w:styleId="Pseudocodice">
    <w:name w:val="Pseudocodice"/>
    <w:basedOn w:val="Livello11"/>
    <w:link w:val="PseudocodiceChar"/>
    <w:rsid w:val="00864A4A"/>
    <w:pPr>
      <w:numPr>
        <w:ilvl w:val="0"/>
        <w:numId w:val="0"/>
      </w:numPr>
      <w:spacing w:before="0"/>
      <w:ind w:left="567"/>
    </w:pPr>
    <w:rPr>
      <w:rFonts w:ascii="Lucida Console" w:hAnsi="Lucida Console"/>
      <w:i w:val="0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B3020"/>
  </w:style>
  <w:style w:type="character" w:customStyle="1" w:styleId="PseudocodiceChar">
    <w:name w:val="Pseudocodice Char"/>
    <w:basedOn w:val="Livello11Char"/>
    <w:link w:val="Pseudocodice"/>
    <w:rsid w:val="00864A4A"/>
    <w:rPr>
      <w:rFonts w:ascii="Lucida Console" w:hAnsi="Lucida Console"/>
      <w:i/>
      <w:sz w:val="24"/>
      <w:szCs w:val="24"/>
      <w:lang w:eastAsia="en-US"/>
    </w:rPr>
  </w:style>
  <w:style w:type="paragraph" w:customStyle="1" w:styleId="Pseudocodice0">
    <w:name w:val="Pseudocodice_"/>
    <w:basedOn w:val="Pseudocodice"/>
    <w:link w:val="PseudocodiceChar0"/>
    <w:qFormat/>
    <w:rsid w:val="00864A4A"/>
  </w:style>
  <w:style w:type="paragraph" w:customStyle="1" w:styleId="Elenco1">
    <w:name w:val="Elenco1"/>
    <w:basedOn w:val="TestoNormaleBasatosuLivello11"/>
    <w:link w:val="ElencoChar"/>
    <w:qFormat/>
    <w:rsid w:val="00190566"/>
    <w:pPr>
      <w:spacing w:before="0"/>
    </w:pPr>
  </w:style>
  <w:style w:type="character" w:customStyle="1" w:styleId="PseudocodiceChar0">
    <w:name w:val="Pseudocodice_ Char"/>
    <w:basedOn w:val="PseudocodiceChar"/>
    <w:link w:val="Pseudocodice0"/>
    <w:rsid w:val="00864A4A"/>
    <w:rPr>
      <w:rFonts w:ascii="Lucida Console" w:hAnsi="Lucida Console"/>
      <w:i/>
      <w:sz w:val="24"/>
      <w:szCs w:val="24"/>
      <w:lang w:eastAsia="en-US"/>
    </w:rPr>
  </w:style>
  <w:style w:type="paragraph" w:customStyle="1" w:styleId="Immagine">
    <w:name w:val="Immagine"/>
    <w:basedOn w:val="TestoNormaleBasatosuLivello11"/>
    <w:link w:val="ImmagineChar"/>
    <w:qFormat/>
    <w:rsid w:val="00401FDB"/>
    <w:rPr>
      <w:b/>
      <w:i/>
      <w:color w:val="7F7F7F"/>
    </w:rPr>
  </w:style>
  <w:style w:type="character" w:customStyle="1" w:styleId="ElencoChar">
    <w:name w:val="Elenco Char"/>
    <w:basedOn w:val="TestoNormaleBasatosuLivello11Char"/>
    <w:link w:val="Elenco1"/>
    <w:rsid w:val="00190566"/>
    <w:rPr>
      <w:i/>
      <w:sz w:val="24"/>
      <w:szCs w:val="24"/>
      <w:lang w:eastAsia="en-US"/>
    </w:rPr>
  </w:style>
  <w:style w:type="table" w:customStyle="1" w:styleId="PlainTable2">
    <w:name w:val="Plain Table 2"/>
    <w:basedOn w:val="TableNormal"/>
    <w:uiPriority w:val="42"/>
    <w:rsid w:val="00DA4683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ImmagineChar">
    <w:name w:val="Immagine Char"/>
    <w:basedOn w:val="TestoNormaleBasatosuLivello11Char"/>
    <w:link w:val="Immagine"/>
    <w:rsid w:val="00401FDB"/>
    <w:rPr>
      <w:b/>
      <w:i/>
      <w:color w:val="7F7F7F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82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B55BE"/>
  </w:style>
  <w:style w:type="character" w:customStyle="1" w:styleId="hps">
    <w:name w:val="hps"/>
    <w:basedOn w:val="DefaultParagraphFont"/>
    <w:rsid w:val="000232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da\Desktop\REPOSITORY\doc\Layouts\Template%202.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DC2A5-D6F5-4595-A3C1-886C5BCFE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2.4.dot</Template>
  <TotalTime>506</TotalTime>
  <Pages>5</Pages>
  <Words>510</Words>
  <Characters>2911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Analisi dei Requisiti</vt:lpstr>
      <vt:lpstr>        INDICE</vt:lpstr>
      <vt:lpstr>        </vt:lpstr>
    </vt:vector>
  </TitlesOfParts>
  <Company>iDuo</Company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dei Requisiti</dc:title>
  <dc:subject>Versione 2.0</dc:subject>
  <dc:creator>.</dc:creator>
  <cp:keywords/>
  <dc:description/>
  <cp:lastModifiedBy>.</cp:lastModifiedBy>
  <cp:revision>11</cp:revision>
  <dcterms:created xsi:type="dcterms:W3CDTF">2015-09-03T09:43:00Z</dcterms:created>
  <dcterms:modified xsi:type="dcterms:W3CDTF">2015-09-24T09:10:00Z</dcterms:modified>
</cp:coreProperties>
</file>