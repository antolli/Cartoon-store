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0C5594" w:rsidP="00926793">
      <w:pPr>
        <w:pStyle w:val="Livello1"/>
        <w:numPr>
          <w:ilvl w:val="0"/>
          <w:numId w:val="0"/>
        </w:numPr>
        <w:ind w:left="357"/>
      </w:pPr>
      <w:r w:rsidRPr="000C5594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15pt;z-index:251657216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0C5594">
        <w:rPr>
          <w:noProof/>
          <w:lang w:val="en-US" w:eastAsia="zh-TW"/>
        </w:rPr>
        <w:pict>
          <v:group id="_x0000_s1041" style="position:absolute;left:0;text-align:left;margin-left:0;margin-top:-40pt;width:595.25pt;height:697.9pt;z-index:251656192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C7105F" w:rsidRPr="00C7105F" w:rsidRDefault="002C395F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 w:rsidR="00D14616">
                      <w:rPr>
                        <w:b/>
                        <w:sz w:val="36"/>
                        <w:szCs w:val="36"/>
                      </w:rPr>
                      <w:t>Fumetteria Pighin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 w:rsidR="003514A3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</w:t>
                    </w:r>
                    <w:r w:rsidR="008E6228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2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C7105F" w:rsidRPr="00C7105F" w:rsidRDefault="00C710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2C395F" w:rsidRPr="002C395F" w:rsidRDefault="002C395F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 w:rsidR="00D14616"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 w:rsidR="00D14616">
                      <w:rPr>
                        <w:sz w:val="32"/>
                        <w:szCs w:val="32"/>
                      </w:rPr>
                      <w:t>05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 w:rsidR="00D14616">
                      <w:rPr>
                        <w:sz w:val="32"/>
                        <w:szCs w:val="32"/>
                      </w:rPr>
                      <w:t>2015</w:t>
                    </w:r>
                  </w:p>
                  <w:p w:rsidR="002C395F" w:rsidRPr="002C395F" w:rsidRDefault="00CE3D0B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0C5594">
                      <w:rPr>
                        <w:sz w:val="32"/>
                        <w:szCs w:val="32"/>
                      </w:rPr>
                      <w:fldChar w:fldCharType="begin"/>
                    </w:r>
                    <w:r w:rsidR="00E6515B"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0C5594">
                      <w:rPr>
                        <w:sz w:val="32"/>
                        <w:szCs w:val="32"/>
                      </w:rPr>
                      <w:fldChar w:fldCharType="separate"/>
                    </w:r>
                    <w:r w:rsidR="00AD145B">
                      <w:rPr>
                        <w:noProof/>
                        <w:sz w:val="32"/>
                        <w:szCs w:val="32"/>
                      </w:rPr>
                      <w:t>10/09/2015</w:t>
                    </w:r>
                    <w:r w:rsidR="000C5594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C7105F" w:rsidRPr="002C395F" w:rsidRDefault="00C7105F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2C395F" w:rsidRDefault="002C395F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2C395F" w:rsidRPr="00B073E7" w:rsidRDefault="002C395F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3514A3" w:rsidRDefault="003514A3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2C395F" w:rsidRPr="002B61D8" w:rsidRDefault="00D14616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Metriche</w:t>
                    </w:r>
                  </w:p>
                  <w:p w:rsidR="002C395F" w:rsidRDefault="00D14616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</w:t>
                    </w:r>
                    <w:r w:rsidR="002C395F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.</w:t>
                    </w:r>
                    <w:r w:rsidR="00342C1F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2</w:t>
                    </w:r>
                  </w:p>
                  <w:p w:rsidR="002C395F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2C395F" w:rsidRPr="002B61D8" w:rsidRDefault="002C395F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3514A3" w:rsidRDefault="003514A3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2C395F" w:rsidRDefault="00D1461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Antolli Elisa</w:t>
                    </w:r>
                    <w:r w:rsidR="00DF49EF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 xml:space="preserve"> </w:t>
                    </w:r>
                  </w:p>
                  <w:p w:rsidR="002C395F" w:rsidRDefault="00D1461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Culaon Alice</w:t>
                    </w:r>
                  </w:p>
                  <w:p w:rsidR="002C395F" w:rsidRDefault="00D14616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Pillon Diego</w:t>
                    </w:r>
                  </w:p>
                  <w:p w:rsidR="00B073E7" w:rsidRPr="002B61D8" w:rsidRDefault="00B073E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0C5594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15pt;z-index:251658240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EA6DA4" w:rsidRDefault="000C559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0C5594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0C5594">
        <w:rPr>
          <w:b w:val="0"/>
          <w:bCs w:val="0"/>
          <w:caps w:val="0"/>
        </w:rPr>
        <w:fldChar w:fldCharType="separate"/>
      </w:r>
      <w:r w:rsidR="00EA6DA4" w:rsidRPr="00AF3B11">
        <w:rPr>
          <w:noProof/>
        </w:rPr>
        <w:t>1.</w:t>
      </w:r>
      <w:r w:rsidR="00EA6DA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EA6DA4">
        <w:rPr>
          <w:noProof/>
        </w:rPr>
        <w:t>MODELLO TABELLA DELLE REVISIONI</w:t>
      </w:r>
      <w:r w:rsidR="00EA6DA4">
        <w:rPr>
          <w:noProof/>
        </w:rPr>
        <w:tab/>
      </w:r>
      <w:r w:rsidR="00EA6DA4">
        <w:rPr>
          <w:noProof/>
        </w:rPr>
        <w:fldChar w:fldCharType="begin"/>
      </w:r>
      <w:r w:rsidR="00EA6DA4">
        <w:rPr>
          <w:noProof/>
        </w:rPr>
        <w:instrText xml:space="preserve"> PAGEREF _Toc429629325 \h </w:instrText>
      </w:r>
      <w:r w:rsidR="00EA6DA4">
        <w:rPr>
          <w:noProof/>
        </w:rPr>
      </w:r>
      <w:r w:rsidR="00EA6DA4">
        <w:rPr>
          <w:noProof/>
        </w:rPr>
        <w:fldChar w:fldCharType="separate"/>
      </w:r>
      <w:r w:rsidR="00EA6DA4">
        <w:rPr>
          <w:noProof/>
        </w:rPr>
        <w:t>3</w:t>
      </w:r>
      <w:r w:rsidR="00EA6DA4">
        <w:rPr>
          <w:noProof/>
        </w:rPr>
        <w:fldChar w:fldCharType="end"/>
      </w:r>
    </w:p>
    <w:p w:rsidR="00EA6DA4" w:rsidRDefault="00EA6D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F3B11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_Toc429629326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A6DA4" w:rsidRDefault="00EA6D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F3B11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_Toc429629327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A6DA4" w:rsidRDefault="00EA6D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F3B11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_Toc429629328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A6DA4" w:rsidRDefault="00EA6D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F3B11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IL MODELLO GOAL QUESTION METRIC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_Toc429629329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A6DA4" w:rsidRDefault="00EA6D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F3B11">
        <w:rPr>
          <w:rFonts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Pr="00AF3B11">
        <w:rPr>
          <w:rFonts w:cs="Calibri"/>
          <w:noProof/>
        </w:rPr>
        <w:t>OBIETTIVI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_Toc429629330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6DA4" w:rsidRDefault="00EA6D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F3B11">
        <w:rPr>
          <w:rFonts w:cs="Calibri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Pr="00AF3B11">
        <w:rPr>
          <w:rFonts w:cs="Calibri"/>
          <w:noProof/>
        </w:rPr>
        <w:t>GOAL, QUESTION, METRIC STABILITE PER LA 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_Toc429629331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1CB2" w:rsidRPr="00361BCE" w:rsidRDefault="000C5594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FD3DD3" w:rsidRDefault="000A5372" w:rsidP="00D91603">
      <w:pPr>
        <w:pStyle w:val="Livello1"/>
      </w:pPr>
      <w:r w:rsidRPr="00835CFD">
        <w:br w:type="page"/>
      </w:r>
      <w:r w:rsidR="00D14616">
        <w:t xml:space="preserve"> </w:t>
      </w:r>
      <w:bookmarkStart w:id="1" w:name="_Toc429629325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5"/>
        <w:gridCol w:w="1417"/>
        <w:gridCol w:w="5246"/>
        <w:gridCol w:w="1840"/>
      </w:tblGrid>
      <w:tr w:rsidR="007169B5" w:rsidTr="009B2E7D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9B2E7D">
        <w:tc>
          <w:tcPr>
            <w:tcW w:w="638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D14616" w:rsidP="00D1461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01</w:t>
            </w:r>
            <w:r w:rsidR="007169B5" w:rsidRPr="00721FBE">
              <w:rPr>
                <w:lang w:val="it-IT" w:bidi="en-US"/>
              </w:rPr>
              <w:t>-</w:t>
            </w:r>
            <w:r>
              <w:rPr>
                <w:lang w:val="it-IT" w:bidi="en-US"/>
              </w:rPr>
              <w:t>05</w:t>
            </w:r>
            <w:r w:rsidR="007169B5" w:rsidRPr="00721FBE">
              <w:rPr>
                <w:lang w:val="it-IT" w:bidi="en-US"/>
              </w:rPr>
              <w:t>-</w:t>
            </w:r>
            <w:r>
              <w:rPr>
                <w:lang w:val="it-IT" w:bidi="en-US"/>
              </w:rPr>
              <w:t>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7169B5" w:rsidRDefault="00D1461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  <w:p w:rsidR="00D14616" w:rsidRPr="00721FBE" w:rsidRDefault="00D14616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0A2A24" w:rsidTr="009B2E7D">
        <w:tc>
          <w:tcPr>
            <w:tcW w:w="638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0A2A24" w:rsidRPr="00721FBE" w:rsidRDefault="000A2A2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A2A24" w:rsidRDefault="000A2A24" w:rsidP="00D1461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21-08-2015</w:t>
            </w:r>
          </w:p>
        </w:tc>
        <w:tc>
          <w:tcPr>
            <w:tcW w:w="2691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A2A24" w:rsidRPr="00721FBE" w:rsidRDefault="000A2A24" w:rsidP="00342C1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Correzione delle metriche </w:t>
            </w:r>
          </w:p>
        </w:tc>
        <w:tc>
          <w:tcPr>
            <w:tcW w:w="94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0A2A24" w:rsidRDefault="000A2A2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342C1F" w:rsidTr="009B2E7D">
        <w:tc>
          <w:tcPr>
            <w:tcW w:w="638" w:type="pct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noWrap/>
          </w:tcPr>
          <w:p w:rsidR="00342C1F" w:rsidRDefault="00342C1F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3/1.2</w:t>
            </w:r>
          </w:p>
        </w:tc>
        <w:tc>
          <w:tcPr>
            <w:tcW w:w="727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42C1F" w:rsidRDefault="00342C1F" w:rsidP="00D1461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26-08-2015</w:t>
            </w:r>
          </w:p>
        </w:tc>
        <w:tc>
          <w:tcPr>
            <w:tcW w:w="2691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42C1F" w:rsidRDefault="00342C1F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Integrazione di altre metriche</w:t>
            </w:r>
          </w:p>
        </w:tc>
        <w:tc>
          <w:tcPr>
            <w:tcW w:w="945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</w:tcBorders>
          </w:tcPr>
          <w:p w:rsidR="00342C1F" w:rsidRDefault="00342C1F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9B2E7D">
        <w:tc>
          <w:tcPr>
            <w:tcW w:w="638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5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D14616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150138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150138">
              <w:rPr>
                <w:b/>
                <w:lang w:val="it-IT" w:bidi="en-US"/>
              </w:rPr>
              <w:t>3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342C1F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150138">
              <w:rPr>
                <w:b/>
                <w:lang w:val="it-IT" w:bidi="en-US"/>
              </w:rPr>
              <w:t>2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9629326"/>
      <w:r w:rsidRPr="00D00840">
        <w:t>SCOPO DE</w:t>
      </w:r>
      <w:r>
        <w:t>L DOCUMENTO</w:t>
      </w:r>
      <w:bookmarkEnd w:id="2"/>
    </w:p>
    <w:p w:rsidR="00D14616" w:rsidRDefault="00D14616" w:rsidP="00D14616">
      <w:pPr>
        <w:pStyle w:val="TestoNormaleBasatosuLivello11"/>
      </w:pPr>
      <w:r>
        <w:t xml:space="preserve">In questo documento definiamo le metriche utilizzate per la valutazione del sistema software. </w:t>
      </w:r>
    </w:p>
    <w:p w:rsidR="00D14616" w:rsidRDefault="00D14616" w:rsidP="00D14616">
      <w:pPr>
        <w:pStyle w:val="TestoNormaleBasatosuLivello11"/>
      </w:pPr>
      <w:r>
        <w:t xml:space="preserve">La metrica di rifermento persa in considerazione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la </w:t>
      </w:r>
      <w:r>
        <w:rPr>
          <w:rFonts w:ascii="Arial Unicode MS" w:hAnsi="Helvetica"/>
        </w:rPr>
        <w:t>“</w:t>
      </w:r>
      <w:r>
        <w:t>Goal Question Metric</w:t>
      </w:r>
      <w:r>
        <w:rPr>
          <w:rFonts w:ascii="Arial Unicode MS" w:hAnsi="Helvetica"/>
        </w:rPr>
        <w:t>”</w:t>
      </w:r>
      <w:r>
        <w:t>: in questo modello vengono definiti gli attributi che sono oggetto di valutazione e le entit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di ogni attributo che sono considerati per la misurazione.</w:t>
      </w:r>
    </w:p>
    <w:p w:rsidR="00D14616" w:rsidRDefault="00D14616" w:rsidP="00D14616">
      <w:pPr>
        <w:pStyle w:val="Livello1"/>
      </w:pPr>
      <w:bookmarkStart w:id="3" w:name="_Toc429629327"/>
      <w:r>
        <w:t>Autori del documento</w:t>
      </w:r>
      <w:bookmarkEnd w:id="3"/>
    </w:p>
    <w:p w:rsidR="00D14616" w:rsidRPr="00380EE7" w:rsidRDefault="00D14616" w:rsidP="00D14616">
      <w:pPr>
        <w:pStyle w:val="Livello11"/>
        <w:numPr>
          <w:ilvl w:val="0"/>
          <w:numId w:val="37"/>
        </w:numPr>
      </w:pPr>
      <w:r>
        <w:t>Antolli Elisa;</w:t>
      </w:r>
    </w:p>
    <w:p w:rsidR="00D14616" w:rsidRPr="00380EE7" w:rsidRDefault="00D14616" w:rsidP="00D14616">
      <w:pPr>
        <w:pStyle w:val="Livello11"/>
        <w:numPr>
          <w:ilvl w:val="0"/>
          <w:numId w:val="37"/>
        </w:numPr>
      </w:pPr>
      <w:r>
        <w:t>Culaon Alice;</w:t>
      </w:r>
    </w:p>
    <w:p w:rsidR="007169B5" w:rsidRDefault="00D14616" w:rsidP="006F1164">
      <w:pPr>
        <w:pStyle w:val="Livello11"/>
        <w:numPr>
          <w:ilvl w:val="0"/>
          <w:numId w:val="37"/>
        </w:numPr>
      </w:pPr>
      <w:r>
        <w:t>Pillon Diego;</w:t>
      </w:r>
    </w:p>
    <w:p w:rsidR="007169B5" w:rsidRPr="00D00840" w:rsidRDefault="007169B5" w:rsidP="007169B5">
      <w:pPr>
        <w:pStyle w:val="Livello1"/>
      </w:pPr>
      <w:bookmarkStart w:id="4" w:name="_Toc411671762"/>
      <w:bookmarkStart w:id="5" w:name="_Toc429629328"/>
      <w:r w:rsidRPr="00D00840">
        <w:t>GLOSSARIO</w:t>
      </w:r>
      <w:bookmarkEnd w:id="4"/>
      <w:bookmarkEnd w:id="5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8"/>
        <w:gridCol w:w="18"/>
        <w:gridCol w:w="2184"/>
        <w:gridCol w:w="2751"/>
        <w:gridCol w:w="2026"/>
        <w:gridCol w:w="424"/>
      </w:tblGrid>
      <w:tr w:rsidR="009A63EE" w:rsidTr="00345936">
        <w:tc>
          <w:tcPr>
            <w:tcW w:w="1274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2490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123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A015E8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CLOC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Counting Line Of Code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015E8" w:rsidRDefault="00A015E8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</w:t>
            </w:r>
          </w:p>
        </w:tc>
      </w:tr>
      <w:tr w:rsidR="00A015E8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DB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Data Base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015E8" w:rsidRDefault="00A015E8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</w:t>
            </w:r>
          </w:p>
        </w:tc>
      </w:tr>
      <w:tr w:rsidR="00A015E8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FP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Function Points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015E8" w:rsidRDefault="00A015E8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</w:t>
            </w:r>
            <w:r w:rsidR="00EA6DA4">
              <w:rPr>
                <w:lang w:bidi="en-US"/>
              </w:rPr>
              <w:t>, 6</w:t>
            </w:r>
          </w:p>
        </w:tc>
      </w:tr>
      <w:tr w:rsidR="00A015E8" w:rsidTr="00345936">
        <w:tc>
          <w:tcPr>
            <w:tcW w:w="1274" w:type="pct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A015E8" w:rsidRPr="00721FBE" w:rsidRDefault="00A015E8" w:rsidP="0034593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LOC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015E8" w:rsidRPr="00721FBE" w:rsidRDefault="00A015E8" w:rsidP="00345936">
            <w:pPr>
              <w:pStyle w:val="NoSpacing"/>
              <w:rPr>
                <w:lang w:val="it-IT" w:bidi="en-US"/>
              </w:rPr>
            </w:pPr>
            <w:r>
              <w:rPr>
                <w:lang w:bidi="en-US"/>
              </w:rPr>
              <w:t>Line Of Code</w:t>
            </w:r>
          </w:p>
        </w:tc>
        <w:tc>
          <w:tcPr>
            <w:tcW w:w="123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3, 5, 6</w:t>
            </w:r>
            <w:r w:rsidR="00EA6DA4">
              <w:rPr>
                <w:lang w:bidi="en-US"/>
              </w:rPr>
              <w:t>, 7</w:t>
            </w:r>
          </w:p>
        </w:tc>
      </w:tr>
      <w:tr w:rsidR="00A015E8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A015E8" w:rsidRPr="00A83334" w:rsidRDefault="00A015E8" w:rsidP="00605C69">
            <w:pPr>
              <w:pStyle w:val="NoSpacing"/>
              <w:rPr>
                <w:lang w:val="it-IT" w:bidi="en-US"/>
              </w:rPr>
            </w:pPr>
            <w:r>
              <w:t>Sistema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015E8" w:rsidRPr="00DF654D" w:rsidRDefault="00A015E8" w:rsidP="00605C69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Il prodotto software in oggetto che ha la funzione di gestione delle prenotazioni di una fumetteria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015E8" w:rsidRPr="00A83334" w:rsidRDefault="005846EE" w:rsidP="00605C69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3, 4, 5, 6, 7</w:t>
            </w:r>
          </w:p>
        </w:tc>
      </w:tr>
      <w:tr w:rsidR="00A015E8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SLOC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Source Line Of Code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015E8" w:rsidRDefault="00A015E8" w:rsidP="007453F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3, 5, 6</w:t>
            </w:r>
          </w:p>
        </w:tc>
      </w:tr>
      <w:tr w:rsidR="00A015E8" w:rsidTr="009A63EE">
        <w:tc>
          <w:tcPr>
            <w:tcW w:w="1265" w:type="pct"/>
            <w:tcBorders>
              <w:top w:val="single" w:sz="4" w:space="0" w:color="auto"/>
            </w:tcBorders>
            <w:noWrap/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</w:p>
        </w:tc>
        <w:tc>
          <w:tcPr>
            <w:tcW w:w="1111" w:type="pct"/>
            <w:gridSpan w:val="2"/>
            <w:tcBorders>
              <w:top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A015E8" w:rsidRDefault="00A015E8" w:rsidP="00345936">
            <w:pPr>
              <w:pStyle w:val="NoSpacing"/>
              <w:rPr>
                <w:lang w:bidi="en-US"/>
              </w:rPr>
            </w:pPr>
          </w:p>
        </w:tc>
      </w:tr>
      <w:tr w:rsidR="00A015E8" w:rsidRPr="00BA619F" w:rsidTr="002D7553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A015E8" w:rsidRPr="00721FBE" w:rsidRDefault="00A015E8" w:rsidP="00345936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>: 5</w:t>
            </w:r>
          </w:p>
        </w:tc>
      </w:tr>
    </w:tbl>
    <w:p w:rsidR="00864CDC" w:rsidRDefault="00D14616" w:rsidP="00864CDC">
      <w:pPr>
        <w:pStyle w:val="Livello1"/>
      </w:pPr>
      <w:bookmarkStart w:id="6" w:name="_Toc429629329"/>
      <w:r>
        <w:t>IL MODELLO GOAL QUESTION METRIC</w:t>
      </w:r>
      <w:bookmarkEnd w:id="6"/>
    </w:p>
    <w:p w:rsidR="00D14616" w:rsidRDefault="00D14616" w:rsidP="00D14616">
      <w:pPr>
        <w:pStyle w:val="TestoNormaleBasatosuLivello11"/>
      </w:pPr>
      <w:r>
        <w:t xml:space="preserve">In questo paragrafo vengono descritte le caratteristiche del modello </w:t>
      </w:r>
      <w:r>
        <w:rPr>
          <w:rFonts w:ascii="Arial Unicode MS" w:hAnsi="Helvetica"/>
        </w:rPr>
        <w:t>“</w:t>
      </w:r>
      <w:r>
        <w:t>GQM</w:t>
      </w:r>
      <w:r>
        <w:rPr>
          <w:rFonts w:ascii="Arial Unicode MS" w:hAnsi="Helvetica"/>
        </w:rPr>
        <w:t>”</w:t>
      </w:r>
      <w:r>
        <w:t>, inoltre definiamo gli obbiettivi che sono oggetto di misura e le relative domande che guideranno la misurazione</w:t>
      </w:r>
    </w:p>
    <w:p w:rsidR="00FD3DD3" w:rsidRDefault="00D14616" w:rsidP="00D14616">
      <w:pPr>
        <w:pStyle w:val="TestoNormaleBasatosuLivello11"/>
      </w:pPr>
      <w:r>
        <w:t>Il GQM definisce un modello di misura su tre livelli:</w:t>
      </w:r>
    </w:p>
    <w:p w:rsidR="00D14616" w:rsidRPr="00D14616" w:rsidRDefault="00D14616" w:rsidP="00E229ED">
      <w:pPr>
        <w:pStyle w:val="Livello11"/>
        <w:rPr>
          <w:i w:val="0"/>
        </w:rPr>
      </w:pPr>
      <w:r>
        <w:t xml:space="preserve">Livello concettuale (goal): </w:t>
      </w:r>
      <w:r>
        <w:br/>
      </w:r>
      <w:r w:rsidRPr="00D14616">
        <w:rPr>
          <w:i w:val="0"/>
        </w:rPr>
        <w:t>l'obiettivo prefissato.</w:t>
      </w:r>
    </w:p>
    <w:p w:rsidR="00D14616" w:rsidRDefault="00D14616" w:rsidP="00E229ED">
      <w:pPr>
        <w:pStyle w:val="Livello11"/>
        <w:rPr>
          <w:i w:val="0"/>
        </w:rPr>
      </w:pPr>
      <w:r>
        <w:t xml:space="preserve">Livello operativo (question): </w:t>
      </w:r>
      <w:r>
        <w:br/>
      </w:r>
      <w:r w:rsidRPr="00D14616">
        <w:rPr>
          <w:i w:val="0"/>
        </w:rPr>
        <w:t>viene utilizzato un insieme di domande per definire i modelli dell'oggetto di studio e ci</w:t>
      </w:r>
      <w:r w:rsidRPr="00D14616">
        <w:rPr>
          <w:rFonts w:ascii="Arial Unicode MS" w:hAnsi="Helvetica"/>
          <w:i w:val="0"/>
        </w:rPr>
        <w:t>ò</w:t>
      </w:r>
      <w:r w:rsidRPr="00D14616">
        <w:rPr>
          <w:rFonts w:ascii="Arial Unicode MS" w:hAnsi="Helvetica"/>
          <w:i w:val="0"/>
        </w:rPr>
        <w:t xml:space="preserve"> </w:t>
      </w:r>
      <w:r w:rsidRPr="00D14616">
        <w:rPr>
          <w:i w:val="0"/>
        </w:rPr>
        <w:t>su cui esso si deve focalizzare per raggiungere un obiettivo specifico.</w:t>
      </w:r>
    </w:p>
    <w:p w:rsidR="00D14616" w:rsidRPr="00D14616" w:rsidRDefault="00D14616" w:rsidP="00D14616">
      <w:pPr>
        <w:pStyle w:val="Livello11"/>
      </w:pPr>
      <w:r>
        <w:t xml:space="preserve">Livello quantitativo (metric): </w:t>
      </w:r>
      <w:r>
        <w:br/>
      </w:r>
      <w:r w:rsidRPr="00D14616">
        <w:rPr>
          <w:i w:val="0"/>
        </w:rPr>
        <w:t>una serie di metriche, basate sui modelli, viene associata a ogni domanda con l'intento di rispondere in modo misurato.</w:t>
      </w:r>
    </w:p>
    <w:p w:rsidR="00D14616" w:rsidRPr="00D14616" w:rsidRDefault="00D14616" w:rsidP="00D14616">
      <w:pPr>
        <w:pStyle w:val="TestoNormaleBasatosuLivello11"/>
      </w:pPr>
      <w:r w:rsidRPr="000A2A24">
        <w:t>Di solito il modello GQM viene descritto come un processo a sei fasi dove le prime tre riguardano quali obiettivi fissare per identificare le giuste metriche, mentre le altre tre fasi riguardano i dati ottenuti e il rendere effettivi i risultati delle misure per prendere decision</w:t>
      </w:r>
      <w:r w:rsidR="00AF5BB5" w:rsidRPr="000A2A24">
        <w:t>i</w:t>
      </w:r>
      <w:r w:rsidR="004D0010" w:rsidRPr="000A2A24">
        <w:br/>
      </w:r>
      <w:r w:rsidR="00FF3AC0">
        <w:br/>
      </w:r>
      <w:r w:rsidR="008E6228">
        <w:rPr>
          <w:noProof/>
          <w:lang w:eastAsia="it-I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339725</wp:posOffset>
            </wp:positionV>
            <wp:extent cx="6115050" cy="3766185"/>
            <wp:effectExtent l="19050" t="0" r="0" b="0"/>
            <wp:wrapTopAndBottom/>
            <wp:docPr id="3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618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4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3AC0" w:rsidRPr="00FF3AC0">
        <w:rPr>
          <w:rStyle w:val="ImmagineChar"/>
        </w:rPr>
        <w:t>Figura 1: IL GOAL QUESTION METRIC (GQM)</w:t>
      </w:r>
    </w:p>
    <w:p w:rsidR="00D14616" w:rsidRPr="005E6140" w:rsidRDefault="00FF3AC0" w:rsidP="00FF3AC0">
      <w:pPr>
        <w:pStyle w:val="Livello1"/>
        <w:rPr>
          <w:rFonts w:cs="Calibri"/>
        </w:rPr>
      </w:pPr>
      <w:bookmarkStart w:id="7" w:name="_Toc429629330"/>
      <w:r w:rsidRPr="005E6140">
        <w:rPr>
          <w:rFonts w:cs="Calibri"/>
        </w:rPr>
        <w:t>OBIETTIVI</w:t>
      </w:r>
      <w:bookmarkEnd w:id="7"/>
    </w:p>
    <w:p w:rsidR="00FF3AC0" w:rsidRPr="005E6140" w:rsidRDefault="00FF3AC0" w:rsidP="00FF3AC0">
      <w:pPr>
        <w:pStyle w:val="Livello11"/>
        <w:rPr>
          <w:rFonts w:cs="Calibri"/>
        </w:rPr>
      </w:pPr>
      <w:r w:rsidRPr="005E6140">
        <w:rPr>
          <w:rFonts w:cs="Calibri"/>
        </w:rPr>
        <w:t xml:space="preserve"> Gli obiettivi che si vogliono misurare sono: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 xml:space="preserve">1. </w:t>
      </w:r>
      <w:r w:rsidRPr="00752940">
        <w:tab/>
        <w:t xml:space="preserve">Dimensione e complessità del </w:t>
      </w:r>
      <w:r w:rsidR="00C47471">
        <w:t>Sistema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2.</w:t>
      </w:r>
      <w:r w:rsidRPr="00752940">
        <w:tab/>
        <w:t xml:space="preserve">Qualità del </w:t>
      </w:r>
      <w:r w:rsidR="00C47471">
        <w:t>Sistema</w:t>
      </w:r>
      <w:r w:rsidRPr="00752940">
        <w:t xml:space="preserve">; 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3.</w:t>
      </w:r>
      <w:r w:rsidRPr="00752940">
        <w:tab/>
        <w:t xml:space="preserve">Usabilità del </w:t>
      </w:r>
      <w:r w:rsidR="00C47471">
        <w:t>Sistema</w:t>
      </w:r>
      <w:r w:rsidRPr="00752940">
        <w:t xml:space="preserve">; 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4.</w:t>
      </w:r>
      <w:r w:rsidRPr="00752940">
        <w:tab/>
        <w:t xml:space="preserve">Affidabilità del </w:t>
      </w:r>
      <w:r w:rsidR="00C47471">
        <w:t>Sistema</w:t>
      </w:r>
      <w:r w:rsidRPr="00752940">
        <w:t>;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5.</w:t>
      </w:r>
      <w:r w:rsidRPr="00752940">
        <w:tab/>
        <w:t>Produttività del gruppo di lavoro;</w:t>
      </w:r>
    </w:p>
    <w:p w:rsidR="00FF3AC0" w:rsidRPr="00752940" w:rsidRDefault="00FF3AC0" w:rsidP="00752940">
      <w:pPr>
        <w:pStyle w:val="Elenco"/>
        <w:ind w:left="1134" w:hanging="283"/>
      </w:pPr>
      <w:r w:rsidRPr="00752940">
        <w:t>6.</w:t>
      </w:r>
      <w:r w:rsidRPr="00752940">
        <w:tab/>
        <w:t xml:space="preserve">Manutenibilità del </w:t>
      </w:r>
      <w:r w:rsidR="00C47471">
        <w:t>Sistema</w:t>
      </w:r>
      <w:r w:rsidRPr="00752940">
        <w:t xml:space="preserve"> software</w:t>
      </w:r>
    </w:p>
    <w:p w:rsidR="00030369" w:rsidRDefault="00030369">
      <w:pPr>
        <w:spacing w:after="0" w:line="240" w:lineRule="auto"/>
        <w:rPr>
          <w:sz w:val="24"/>
          <w:szCs w:val="24"/>
        </w:rPr>
      </w:pPr>
      <w:r>
        <w:br w:type="page"/>
      </w:r>
    </w:p>
    <w:p w:rsidR="006B11F2" w:rsidRPr="005E6140" w:rsidRDefault="006B11F2" w:rsidP="00752940">
      <w:pPr>
        <w:pStyle w:val="TestoNormaleBasatosuLivello11"/>
      </w:pPr>
      <w:r w:rsidRPr="005E6140">
        <w:t>In relazion</w:t>
      </w:r>
      <w:r w:rsidR="00AD145B">
        <w:t>e agli obiettivi sov</w:t>
      </w:r>
      <w:r w:rsidRPr="005E6140">
        <w:t>rastanti, gli attributi delle entità che vogliamo misurare sono:</w:t>
      </w:r>
    </w:p>
    <w:p w:rsidR="006B11F2" w:rsidRPr="005E6140" w:rsidRDefault="006B11F2" w:rsidP="00752940">
      <w:pPr>
        <w:pStyle w:val="TestoNormaleBasatosuLivello11"/>
        <w:numPr>
          <w:ilvl w:val="0"/>
          <w:numId w:val="49"/>
        </w:numPr>
      </w:pPr>
      <w:r w:rsidRPr="005E6140">
        <w:t>Attributi interni</w:t>
      </w:r>
    </w:p>
    <w:p w:rsidR="006B11F2" w:rsidRPr="005E6140" w:rsidRDefault="006B11F2" w:rsidP="006B11F2">
      <w:pPr>
        <w:pStyle w:val="Elenco"/>
        <w:numPr>
          <w:ilvl w:val="0"/>
          <w:numId w:val="43"/>
        </w:numPr>
        <w:rPr>
          <w:rFonts w:cs="Calibri"/>
        </w:rPr>
      </w:pPr>
      <w:r w:rsidRPr="005E6140">
        <w:rPr>
          <w:rFonts w:cs="Calibri"/>
        </w:rPr>
        <w:t xml:space="preserve">dimensione del </w:t>
      </w:r>
      <w:r w:rsidR="00AB0E26">
        <w:rPr>
          <w:rFonts w:cs="Calibri"/>
        </w:rPr>
        <w:t>S</w:t>
      </w:r>
      <w:r w:rsidRPr="005E6140">
        <w:rPr>
          <w:rFonts w:cs="Calibri"/>
        </w:rPr>
        <w:t>istema;</w:t>
      </w:r>
    </w:p>
    <w:p w:rsidR="006B11F2" w:rsidRPr="005E6140" w:rsidRDefault="00AB0E26" w:rsidP="006B11F2">
      <w:pPr>
        <w:pStyle w:val="Elenco"/>
        <w:numPr>
          <w:ilvl w:val="0"/>
          <w:numId w:val="43"/>
        </w:numPr>
        <w:rPr>
          <w:rFonts w:cs="Calibri"/>
        </w:rPr>
      </w:pPr>
      <w:r>
        <w:rPr>
          <w:rFonts w:cs="Calibri"/>
        </w:rPr>
        <w:t>complessità del S</w:t>
      </w:r>
      <w:r w:rsidR="006B11F2" w:rsidRPr="005E6140">
        <w:rPr>
          <w:rFonts w:cs="Calibri"/>
        </w:rPr>
        <w:t>istema;</w:t>
      </w:r>
    </w:p>
    <w:p w:rsidR="006B11F2" w:rsidRPr="005E6140" w:rsidRDefault="006B11F2" w:rsidP="006B11F2">
      <w:pPr>
        <w:pStyle w:val="Elenco"/>
        <w:numPr>
          <w:ilvl w:val="0"/>
          <w:numId w:val="43"/>
        </w:numPr>
        <w:rPr>
          <w:rFonts w:cs="Calibri"/>
        </w:rPr>
      </w:pPr>
      <w:r w:rsidRPr="005E6140">
        <w:rPr>
          <w:rFonts w:cs="Calibri"/>
        </w:rPr>
        <w:t xml:space="preserve">materiale prodotto dai membri del </w:t>
      </w:r>
      <w:r w:rsidR="00AB0E26">
        <w:rPr>
          <w:rFonts w:cs="Calibri"/>
        </w:rPr>
        <w:t>Team di sviluppo</w:t>
      </w:r>
      <w:r w:rsidRPr="005E6140">
        <w:rPr>
          <w:rFonts w:cs="Calibri"/>
        </w:rPr>
        <w:t>;</w:t>
      </w:r>
    </w:p>
    <w:p w:rsidR="006B11F2" w:rsidRPr="005E6140" w:rsidRDefault="006B11F2" w:rsidP="006B11F2">
      <w:pPr>
        <w:pStyle w:val="Elenco"/>
        <w:ind w:left="851"/>
        <w:rPr>
          <w:rFonts w:cs="Calibri"/>
        </w:rPr>
      </w:pPr>
    </w:p>
    <w:p w:rsidR="006B11F2" w:rsidRPr="005E6140" w:rsidRDefault="006B11F2" w:rsidP="00293D8F">
      <w:pPr>
        <w:pStyle w:val="TestoNormaleBasatosuLivello11"/>
        <w:numPr>
          <w:ilvl w:val="0"/>
          <w:numId w:val="49"/>
        </w:numPr>
      </w:pPr>
      <w:r w:rsidRPr="005E6140">
        <w:t>Attributi esterni</w:t>
      </w:r>
    </w:p>
    <w:p w:rsidR="006B11F2" w:rsidRPr="005E6140" w:rsidRDefault="006B11F2" w:rsidP="006B11F2">
      <w:pPr>
        <w:pStyle w:val="Elenco"/>
        <w:numPr>
          <w:ilvl w:val="0"/>
          <w:numId w:val="47"/>
        </w:numPr>
        <w:rPr>
          <w:rFonts w:cs="Calibri"/>
        </w:rPr>
      </w:pPr>
      <w:r w:rsidRPr="005E6140">
        <w:rPr>
          <w:rFonts w:cs="Calibri"/>
        </w:rPr>
        <w:t xml:space="preserve">qualità del </w:t>
      </w:r>
      <w:r w:rsidR="00AB0E26">
        <w:rPr>
          <w:rFonts w:cs="Calibri"/>
        </w:rPr>
        <w:t>S</w:t>
      </w:r>
      <w:r w:rsidRPr="005E6140">
        <w:rPr>
          <w:rFonts w:cs="Calibri"/>
        </w:rPr>
        <w:t>istema;</w:t>
      </w:r>
    </w:p>
    <w:p w:rsidR="006B11F2" w:rsidRPr="005E6140" w:rsidRDefault="00AB0E26" w:rsidP="006B11F2">
      <w:pPr>
        <w:pStyle w:val="Elenco"/>
        <w:numPr>
          <w:ilvl w:val="0"/>
          <w:numId w:val="47"/>
        </w:numPr>
        <w:rPr>
          <w:rFonts w:cs="Calibri"/>
        </w:rPr>
      </w:pPr>
      <w:r>
        <w:rPr>
          <w:rFonts w:cs="Calibri"/>
        </w:rPr>
        <w:t>usabilità del S</w:t>
      </w:r>
      <w:r w:rsidR="006B11F2" w:rsidRPr="005E6140">
        <w:rPr>
          <w:rFonts w:cs="Calibri"/>
        </w:rPr>
        <w:t>istema;</w:t>
      </w:r>
    </w:p>
    <w:p w:rsidR="006B11F2" w:rsidRPr="005E6140" w:rsidRDefault="00AB0E26" w:rsidP="006B11F2">
      <w:pPr>
        <w:pStyle w:val="Elenco"/>
        <w:numPr>
          <w:ilvl w:val="0"/>
          <w:numId w:val="47"/>
        </w:numPr>
        <w:rPr>
          <w:rFonts w:cs="Calibri"/>
        </w:rPr>
      </w:pPr>
      <w:r>
        <w:rPr>
          <w:rFonts w:cs="Calibri"/>
        </w:rPr>
        <w:t>affidabilità del S</w:t>
      </w:r>
      <w:r w:rsidR="006B11F2" w:rsidRPr="005E6140">
        <w:rPr>
          <w:rFonts w:cs="Calibri"/>
        </w:rPr>
        <w:t>istema;</w:t>
      </w:r>
    </w:p>
    <w:p w:rsidR="00D3693F" w:rsidRPr="005E6140" w:rsidRDefault="006B11F2" w:rsidP="006B11F2">
      <w:pPr>
        <w:pStyle w:val="Elenco"/>
        <w:numPr>
          <w:ilvl w:val="0"/>
          <w:numId w:val="47"/>
        </w:numPr>
        <w:rPr>
          <w:rFonts w:cs="Calibri"/>
        </w:rPr>
      </w:pPr>
      <w:r w:rsidRPr="005E6140">
        <w:rPr>
          <w:rFonts w:cs="Calibri"/>
        </w:rPr>
        <w:t>soddisfazione committente;</w:t>
      </w:r>
    </w:p>
    <w:p w:rsidR="00D3693F" w:rsidRDefault="00D3693F" w:rsidP="00D3693F">
      <w:pPr>
        <w:pStyle w:val="Livello1"/>
        <w:rPr>
          <w:rFonts w:cs="Calibri"/>
        </w:rPr>
      </w:pPr>
      <w:bookmarkStart w:id="8" w:name="_Toc429629331"/>
      <w:r w:rsidRPr="005E6140">
        <w:rPr>
          <w:rFonts w:cs="Calibri"/>
        </w:rPr>
        <w:t>GOAL, QUESTION, METRIC STABILITE PER LA VALUTAZI</w:t>
      </w:r>
      <w:r w:rsidR="003233EC">
        <w:rPr>
          <w:rFonts w:cs="Calibri"/>
        </w:rPr>
        <w:t>o</w:t>
      </w:r>
      <w:r w:rsidRPr="005E6140">
        <w:rPr>
          <w:rFonts w:cs="Calibri"/>
        </w:rPr>
        <w:t>NE</w:t>
      </w:r>
      <w:bookmarkEnd w:id="8"/>
    </w:p>
    <w:p w:rsidR="00813E83" w:rsidRPr="00813E83" w:rsidRDefault="00813E83" w:rsidP="00813E83">
      <w:pPr>
        <w:pStyle w:val="TestoNormaleBasatosuLivello11"/>
        <w:rPr>
          <w:b/>
        </w:rPr>
      </w:pPr>
      <w:r>
        <w:t>Ad ogni “</w:t>
      </w:r>
      <w:r w:rsidRPr="00813E83">
        <w:rPr>
          <w:i/>
        </w:rPr>
        <w:t>goal</w:t>
      </w:r>
      <w:r>
        <w:t>” corrisponderanno delle “</w:t>
      </w:r>
      <w:r w:rsidRPr="00813E83">
        <w:rPr>
          <w:i/>
        </w:rPr>
        <w:t>question</w:t>
      </w:r>
      <w:r>
        <w:rPr>
          <w:i/>
        </w:rPr>
        <w:t>”</w:t>
      </w:r>
      <w:r>
        <w:t>, alle quali corrisponderanno determinate metriche. Per ogni metrica, dive</w:t>
      </w:r>
      <w:r w:rsidR="00D6595F">
        <w:t>rsa dalla semplice enumerazione o che non sia autoesplicativa,</w:t>
      </w:r>
      <w:r>
        <w:t xml:space="preserve"> abbiamo associato un’unità di misura, indicata tra“[ ]”.</w:t>
      </w:r>
    </w:p>
    <w:p w:rsidR="00D52ED8" w:rsidRPr="00752940" w:rsidRDefault="00752940" w:rsidP="00752940">
      <w:pPr>
        <w:pStyle w:val="Livello11"/>
      </w:pPr>
      <w:r w:rsidRPr="00752940">
        <w:t xml:space="preserve">GOAL 1: </w:t>
      </w:r>
      <w:r w:rsidR="00AB0E26">
        <w:t>Dimensione e complessità del S</w:t>
      </w:r>
      <w:r w:rsidR="00D52ED8" w:rsidRPr="00752940">
        <w:t>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1.1: Qual’è la lunghezza del codice?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1.1.1: Numero di Function Points</w:t>
      </w:r>
      <w:r w:rsidR="00030369">
        <w:t xml:space="preserve"> [</w:t>
      </w:r>
      <w:r w:rsidR="00361BCE">
        <w:t>FP</w:t>
      </w:r>
      <w:r w:rsidR="00030369">
        <w:t>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1.1.2: Numero di L</w:t>
      </w:r>
      <w:r w:rsidR="00030369">
        <w:t>inee di Codice [L</w:t>
      </w:r>
      <w:r w:rsidRPr="005E6140">
        <w:t>OC</w:t>
      </w:r>
      <w:r w:rsidR="00030369">
        <w:t>]</w:t>
      </w:r>
    </w:p>
    <w:p w:rsidR="00D52ED8" w:rsidRPr="00137F3D" w:rsidRDefault="00D52ED8" w:rsidP="00137F3D">
      <w:pPr>
        <w:pStyle w:val="Livello1111"/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1.2: Qual’è la sua complessità?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1.2.1: Numero delle tecnologie utilizzate</w:t>
      </w:r>
      <w:r w:rsidR="00030369">
        <w:t xml:space="preserve"> 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1.2.2: Numero di risorse di cui ha bisogno</w:t>
      </w:r>
      <w:r w:rsidR="00030369">
        <w:t xml:space="preserve"> [persone/mese]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1.2.3: Dimensione DB</w:t>
      </w:r>
      <w:r w:rsidR="00030369">
        <w:t xml:space="preserve"> [Numero di Tabelle, Mb]</w:t>
      </w:r>
    </w:p>
    <w:p w:rsidR="00D52ED8" w:rsidRPr="00137F3D" w:rsidRDefault="00D52ED8" w:rsidP="00137F3D">
      <w:pPr>
        <w:pStyle w:val="Livello1111"/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1.3: Quanto tempo è stato necessario per realizzarlo?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1.3.1: Numero di ore per l’analisi</w:t>
      </w:r>
      <w:r w:rsidR="00030369">
        <w:t xml:space="preserve"> [hh:mm]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1.3.2: Numero di ore per la pianificazione</w:t>
      </w:r>
      <w:r w:rsidR="00030369">
        <w:t xml:space="preserve"> [hh:mm]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1.3.3: Numeri di ore per l’implementazione</w:t>
      </w:r>
      <w:r w:rsidR="00030369">
        <w:t xml:space="preserve"> [hh:mm]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1.3.4: Numero di ore per la stesura dei documenti</w:t>
      </w:r>
      <w:r w:rsidR="00030369">
        <w:t xml:space="preserve"> [hh:mm]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1.3.5: Numero di ore di testing e controllo qualità</w:t>
      </w:r>
      <w:r w:rsidR="00030369">
        <w:t xml:space="preserve"> [hh:mm]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1.3.6: Numero di ore totali</w:t>
      </w:r>
      <w:r w:rsidR="00030369">
        <w:t xml:space="preserve"> [hh:mm]</w:t>
      </w:r>
    </w:p>
    <w:p w:rsidR="00D52ED8" w:rsidRPr="00137F3D" w:rsidRDefault="00D52ED8" w:rsidP="00137F3D">
      <w:pPr>
        <w:pStyle w:val="Livello1111"/>
      </w:pPr>
    </w:p>
    <w:p w:rsidR="00D52ED8" w:rsidRPr="005E6140" w:rsidRDefault="00D52ED8" w:rsidP="00AF5BB5">
      <w:pPr>
        <w:pStyle w:val="Livello11"/>
        <w:rPr>
          <w:rFonts w:cs="Calibri"/>
        </w:rPr>
      </w:pPr>
      <w:r w:rsidRPr="005E6140">
        <w:rPr>
          <w:rFonts w:cs="Calibri"/>
        </w:rPr>
        <w:t xml:space="preserve">GOAL 2: Qualità del </w:t>
      </w:r>
      <w:r w:rsidR="00C47471">
        <w:rPr>
          <w:rFonts w:cs="Calibri"/>
        </w:rPr>
        <w:t>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 xml:space="preserve">QUESTION 2.1: Il </w:t>
      </w:r>
      <w:r w:rsidR="00C47471">
        <w:rPr>
          <w:rFonts w:cs="Calibri"/>
          <w:b/>
        </w:rPr>
        <w:t>Sistema</w:t>
      </w:r>
      <w:r w:rsidRPr="005E6140">
        <w:rPr>
          <w:rFonts w:cs="Calibri"/>
          <w:b/>
        </w:rPr>
        <w:t xml:space="preserve"> rispetta le su</w:t>
      </w:r>
      <w:r w:rsidR="00D0604C">
        <w:rPr>
          <w:rFonts w:cs="Calibri"/>
          <w:b/>
        </w:rPr>
        <w:t>e</w:t>
      </w:r>
      <w:r w:rsidRPr="005E6140">
        <w:rPr>
          <w:rFonts w:cs="Calibri"/>
          <w:b/>
        </w:rPr>
        <w:t xml:space="preserve"> specifiche?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 xml:space="preserve">METRIC 2.1.1: </w:t>
      </w:r>
      <w:r w:rsidR="00F23E58">
        <w:t>Rapporto</w:t>
      </w:r>
      <w:r w:rsidRPr="005E6140">
        <w:t xml:space="preserve"> tra requisiti rispettati e requisiti totali</w:t>
      </w:r>
      <w:r w:rsidR="00030369">
        <w:t xml:space="preserve"> [%]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 xml:space="preserve">METRIC 2.1.2: </w:t>
      </w:r>
      <w:r w:rsidR="00F23E58">
        <w:t>Rapporto</w:t>
      </w:r>
      <w:r w:rsidRPr="005E6140">
        <w:t xml:space="preserve"> tra requisiti violati e requisiti totali</w:t>
      </w:r>
      <w:r w:rsidR="00030369">
        <w:t xml:space="preserve"> [%]</w:t>
      </w:r>
      <w:r w:rsidR="00AF5BB5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2.2: Il codice è leggibile?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2.2.1: Rapporto CLOC / SLO</w:t>
      </w:r>
      <w:r w:rsidR="00361BCE">
        <w:t>C</w:t>
      </w:r>
      <w:r w:rsidR="00030369">
        <w:t xml:space="preserve"> [%]</w:t>
      </w:r>
      <w:r w:rsidR="00AF5BB5" w:rsidRPr="005E6140">
        <w:br/>
      </w:r>
    </w:p>
    <w:p w:rsidR="00813E83" w:rsidRDefault="00813E83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</w:rPr>
        <w:br w:type="page"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2.3: Qual’è la densità degli errori riscontrati?</w:t>
      </w:r>
    </w:p>
    <w:p w:rsidR="009A3EF5" w:rsidRDefault="00DF6067" w:rsidP="004F7CDA">
      <w:pPr>
        <w:pStyle w:val="Livello1111"/>
        <w:ind w:left="2694" w:hanging="1276"/>
      </w:pPr>
      <w:r w:rsidRPr="005E6140">
        <w:t xml:space="preserve">METRIC 2.3.1: n. </w:t>
      </w:r>
      <w:r w:rsidR="00D52ED8" w:rsidRPr="005E6140">
        <w:t>di difetti riscontrati/</w:t>
      </w:r>
      <w:r w:rsidR="009A3EF5">
        <w:t>FP</w:t>
      </w:r>
    </w:p>
    <w:p w:rsidR="00030369" w:rsidRDefault="00F84BF7" w:rsidP="00813E83">
      <w:pPr>
        <w:pStyle w:val="Livello1111"/>
        <w:ind w:left="2694" w:hanging="1276"/>
        <w:rPr>
          <w:rFonts w:cs="Calibri"/>
          <w:b/>
          <w:sz w:val="24"/>
        </w:rPr>
      </w:pPr>
      <w:r>
        <w:t>METRIC 2.3.2</w:t>
      </w:r>
      <w:r w:rsidR="009A3EF5" w:rsidRPr="005E6140">
        <w:t>: n. di difetti riscontrati/</w:t>
      </w:r>
      <w:r w:rsidR="009A3EF5">
        <w:t>LOC</w:t>
      </w:r>
      <w:r w:rsidR="009A3EF5" w:rsidRPr="005E6140">
        <w:t xml:space="preserve"> </w:t>
      </w:r>
      <w:r w:rsidR="00DF6067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2.4: Com’è stata eseguita la fase di testing?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2.4.1: Numero di test eseguiti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2.4.2: Linee di codice in cui è stato eseguito il test</w:t>
      </w:r>
      <w:r w:rsidR="001B46E8">
        <w:t xml:space="preserve"> </w:t>
      </w:r>
      <w:r w:rsidRPr="005E6140">
        <w:t>/</w:t>
      </w:r>
      <w:r w:rsidR="001B46E8">
        <w:t xml:space="preserve"> </w:t>
      </w:r>
      <w:r w:rsidRPr="005E6140">
        <w:t>linee di codice in cui non è stato eseguito il test</w:t>
      </w:r>
      <w:r w:rsidR="00030369">
        <w:t xml:space="preserve"> [%]</w:t>
      </w:r>
    </w:p>
    <w:p w:rsidR="00D52ED8" w:rsidRDefault="00D52ED8" w:rsidP="004F7CDA">
      <w:pPr>
        <w:pStyle w:val="Livello1111"/>
        <w:ind w:left="2694" w:hanging="1276"/>
      </w:pPr>
      <w:r w:rsidRPr="005E6140">
        <w:t>METRIC 2.4.3: Numero di malfunzionamenti riscontrati</w:t>
      </w:r>
    </w:p>
    <w:p w:rsidR="007076D7" w:rsidRPr="007076D7" w:rsidRDefault="007076D7" w:rsidP="007076D7">
      <w:pPr>
        <w:pStyle w:val="Livello1111"/>
        <w:ind w:left="2694" w:hanging="1276"/>
      </w:pPr>
      <w:r>
        <w:t>METRIC 2.4.4</w:t>
      </w:r>
      <w:r w:rsidRPr="005E6140">
        <w:t>:</w:t>
      </w:r>
      <w:r w:rsidR="003A7403">
        <w:t xml:space="preserve"> Numero</w:t>
      </w:r>
      <w:r>
        <w:t xml:space="preserve"> malfunzionamenti risolti</w:t>
      </w:r>
      <w:r w:rsidR="003A7403">
        <w:t>/</w:t>
      </w:r>
      <w:r w:rsidR="00304056" w:rsidRPr="005E6140">
        <w:t>Numero malfunzionamenti riscontrati</w:t>
      </w:r>
      <w:r w:rsidR="003A7403">
        <w:t xml:space="preserve"> [%]</w:t>
      </w:r>
    </w:p>
    <w:p w:rsidR="007148E7" w:rsidRDefault="007148E7" w:rsidP="007148E7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</w:p>
    <w:p w:rsidR="007148E7" w:rsidRPr="005E6140" w:rsidRDefault="007148E7" w:rsidP="007148E7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>QUESTION 2.5</w:t>
      </w:r>
      <w:r w:rsidRPr="005E6140">
        <w:rPr>
          <w:rFonts w:cs="Calibri"/>
          <w:b/>
        </w:rPr>
        <w:t>: Qua</w:t>
      </w:r>
      <w:r>
        <w:rPr>
          <w:rFonts w:cs="Calibri"/>
          <w:b/>
        </w:rPr>
        <w:t>nto è efficiente il Sistema</w:t>
      </w:r>
      <w:r w:rsidRPr="005E6140">
        <w:rPr>
          <w:rFonts w:cs="Calibri"/>
          <w:b/>
        </w:rPr>
        <w:t>?</w:t>
      </w:r>
    </w:p>
    <w:p w:rsidR="0078711D" w:rsidRDefault="0078711D" w:rsidP="007148E7">
      <w:pPr>
        <w:pStyle w:val="Livello1111"/>
        <w:ind w:left="2694" w:hanging="1276"/>
      </w:pPr>
      <w:r>
        <w:t xml:space="preserve">METRIC 2.5.1: Tempo medio di risposta ad una richiesta </w:t>
      </w:r>
      <w:r w:rsidR="002446C4">
        <w:t>di un utente</w:t>
      </w:r>
      <w:r w:rsidR="003A7403">
        <w:t xml:space="preserve"> [hh:mm]</w:t>
      </w:r>
    </w:p>
    <w:p w:rsidR="002446C4" w:rsidRDefault="0078711D" w:rsidP="007148E7">
      <w:pPr>
        <w:pStyle w:val="Livello1111"/>
        <w:ind w:left="2694" w:hanging="1276"/>
      </w:pPr>
      <w:r>
        <w:t xml:space="preserve">METRIC 2.5.2: </w:t>
      </w:r>
      <w:r w:rsidR="002446C4">
        <w:t xml:space="preserve">Numero di errori durante </w:t>
      </w:r>
      <w:r w:rsidR="005E03E0">
        <w:t xml:space="preserve">gli </w:t>
      </w:r>
      <w:r w:rsidR="002446C4">
        <w:t>stress test</w:t>
      </w:r>
    </w:p>
    <w:p w:rsidR="00D52ED8" w:rsidRPr="00137F3D" w:rsidRDefault="002446C4" w:rsidP="00AD145B">
      <w:pPr>
        <w:pStyle w:val="Livello1111"/>
        <w:ind w:left="2694" w:hanging="1276"/>
      </w:pPr>
      <w:r>
        <w:t>METRIC 2.5.</w:t>
      </w:r>
      <w:r w:rsidR="00384E07">
        <w:t>3</w:t>
      </w:r>
      <w:r>
        <w:t>: Valutazione del personale da parte dell’utenza</w:t>
      </w:r>
      <w:r w:rsidR="00C74DEF">
        <w:t>:</w:t>
      </w:r>
      <w:r w:rsidR="003A7403">
        <w:br/>
        <w:t>[</w:t>
      </w:r>
      <w:r w:rsidR="00C74DEF">
        <w:t>scala da 1 (peggiore) a 10 (migliore)</w:t>
      </w:r>
      <w:r w:rsidR="003A7403">
        <w:t>]</w:t>
      </w:r>
      <w:r w:rsidR="007148E7" w:rsidRPr="005E6140">
        <w:br/>
      </w:r>
    </w:p>
    <w:p w:rsidR="00D52ED8" w:rsidRPr="00752940" w:rsidRDefault="00D52ED8" w:rsidP="00752940">
      <w:pPr>
        <w:pStyle w:val="Livello11"/>
      </w:pPr>
      <w:r w:rsidRPr="00752940">
        <w:t xml:space="preserve">GOAL 3: Usabilità del </w:t>
      </w:r>
      <w:r w:rsidR="00AD145B">
        <w:t>S</w:t>
      </w:r>
      <w:r w:rsidRPr="00752940">
        <w:t>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 xml:space="preserve">QUESTION 3.1: Il </w:t>
      </w:r>
      <w:r w:rsidR="00C47471">
        <w:rPr>
          <w:rFonts w:cs="Calibri"/>
          <w:b/>
        </w:rPr>
        <w:t>Sistema</w:t>
      </w:r>
      <w:r w:rsidRPr="005E6140">
        <w:rPr>
          <w:rFonts w:cs="Calibri"/>
          <w:b/>
        </w:rPr>
        <w:t xml:space="preserve"> contiene messaggi di errore?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3.1.1: Numero di messaggi di errore</w:t>
      </w:r>
      <w:r w:rsidR="00A471FE">
        <w:t xml:space="preserve"> </w:t>
      </w:r>
      <w:r w:rsidRPr="005E6140">
        <w:t>/</w:t>
      </w:r>
      <w:r w:rsidR="00A471FE">
        <w:t xml:space="preserve"> </w:t>
      </w:r>
      <w:r w:rsidRPr="005E6140">
        <w:t>errori totali</w:t>
      </w:r>
      <w:r w:rsidR="003A7403">
        <w:t xml:space="preserve"> [%]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3.2: Il manuale aiuta l’utente ad apprendere l’</w:t>
      </w:r>
      <w:r w:rsidR="005E6140">
        <w:rPr>
          <w:rFonts w:cs="Calibri"/>
          <w:b/>
        </w:rPr>
        <w:t>uso del</w:t>
      </w:r>
      <w:r w:rsidRPr="005E6140">
        <w:rPr>
          <w:rFonts w:cs="Calibri"/>
          <w:b/>
        </w:rPr>
        <w:t xml:space="preserve"> </w:t>
      </w:r>
      <w:r w:rsidR="00C47471">
        <w:rPr>
          <w:rFonts w:cs="Calibri"/>
          <w:b/>
        </w:rPr>
        <w:t>Sistema</w:t>
      </w:r>
      <w:r w:rsidRPr="005E6140">
        <w:rPr>
          <w:rFonts w:cs="Calibri"/>
          <w:b/>
        </w:rPr>
        <w:t>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3.2.1: Argomenti trattati</w:t>
      </w:r>
      <w:r w:rsidR="00A471FE">
        <w:t xml:space="preserve"> </w:t>
      </w:r>
      <w:r w:rsidRPr="005E6140">
        <w:t>/</w:t>
      </w:r>
      <w:r w:rsidR="00A471FE">
        <w:t xml:space="preserve"> </w:t>
      </w:r>
      <w:r w:rsidRPr="005E6140">
        <w:t>argomenti totali</w:t>
      </w:r>
      <w:r w:rsidR="003A7403">
        <w:t xml:space="preserve"> [%]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3.2.2: pagine di documentazione</w:t>
      </w:r>
      <w:r w:rsidR="00A471FE">
        <w:t xml:space="preserve"> </w:t>
      </w:r>
      <w:r w:rsidRPr="005E6140">
        <w:t>/</w:t>
      </w:r>
      <w:r w:rsidR="00A471FE">
        <w:t xml:space="preserve"> </w:t>
      </w:r>
      <w:r w:rsidRPr="005E6140">
        <w:t>SLOC</w:t>
      </w:r>
      <w:r w:rsidR="003A7403">
        <w:t xml:space="preserve"> [</w:t>
      </w:r>
      <w:r w:rsidR="003A7403">
        <w:rPr>
          <w:rFonts w:cs="Calibri"/>
        </w:rPr>
        <w:t>‰</w:t>
      </w:r>
      <w:r w:rsidR="003A7403">
        <w:t>]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 xml:space="preserve">QUESTION 3.3: Il </w:t>
      </w:r>
      <w:r w:rsidR="00C47471">
        <w:rPr>
          <w:rFonts w:cs="Calibri"/>
          <w:b/>
        </w:rPr>
        <w:t>Sistema</w:t>
      </w:r>
      <w:r w:rsidRPr="005E6140">
        <w:rPr>
          <w:rFonts w:cs="Calibri"/>
          <w:b/>
        </w:rPr>
        <w:t xml:space="preserve"> è intuitivo e facile da apprendere?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3.3.1: Numero di errori riscontrati su test di usabilità con utenti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 xml:space="preserve">METRIC 3.3.2: Numero di utenti che affermano che il </w:t>
      </w:r>
      <w:r w:rsidR="00C47471">
        <w:t>Sistema</w:t>
      </w:r>
      <w:r w:rsidRPr="005E6140">
        <w:t xml:space="preserve"> rispecchia la loro mapp</w:t>
      </w:r>
      <w:r w:rsidR="003A7403">
        <w:t>a mentale/numero utenti testati [%]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3.3.3: numero di help function</w:t>
      </w:r>
      <w:r w:rsidR="003A7403">
        <w:t xml:space="preserve"> </w:t>
      </w:r>
      <w:r w:rsidR="00EA6DA4">
        <w:br/>
      </w:r>
      <w:r w:rsidR="003A7403">
        <w:t>[helpfunction/funzionalità</w:t>
      </w:r>
      <w:r w:rsidR="00813E83">
        <w:t>, helpfunction/macrofunzionalità</w:t>
      </w:r>
      <w:r w:rsidR="003A7403">
        <w:t>]</w:t>
      </w:r>
      <w:r w:rsidR="00813E83" w:rsidRPr="00813E83">
        <w:t xml:space="preserve"> </w:t>
      </w:r>
    </w:p>
    <w:p w:rsidR="004D0010" w:rsidRPr="00137F3D" w:rsidRDefault="004D0010" w:rsidP="00137F3D">
      <w:pPr>
        <w:pStyle w:val="Livello1111"/>
      </w:pPr>
    </w:p>
    <w:p w:rsidR="00D52ED8" w:rsidRPr="00752940" w:rsidRDefault="00D52ED8" w:rsidP="00752940">
      <w:pPr>
        <w:pStyle w:val="Livello11"/>
      </w:pPr>
      <w:r w:rsidRPr="00752940">
        <w:t xml:space="preserve">GOAL 4: Affidabilità del </w:t>
      </w:r>
      <w:r w:rsidR="00C47471">
        <w:t>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 xml:space="preserve">QUESTION 4.1: Il </w:t>
      </w:r>
      <w:r w:rsidR="00C47471">
        <w:rPr>
          <w:rFonts w:cs="Calibri"/>
          <w:b/>
        </w:rPr>
        <w:t>Sistema</w:t>
      </w:r>
      <w:r w:rsidRPr="005E6140">
        <w:rPr>
          <w:rFonts w:cs="Calibri"/>
          <w:b/>
        </w:rPr>
        <w:t xml:space="preserve"> è tollerante ai guasti?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 xml:space="preserve">METRIC 4.1.1: Danni </w:t>
      </w:r>
      <w:r w:rsidR="00353422">
        <w:t xml:space="preserve">che causano l’arresto del </w:t>
      </w:r>
      <w:r w:rsidR="00C47471">
        <w:t>Sistema</w:t>
      </w:r>
      <w:r w:rsidR="00353422">
        <w:t xml:space="preserve"> (crash)</w:t>
      </w:r>
      <w:r w:rsidR="00A471FE">
        <w:t xml:space="preserve"> </w:t>
      </w:r>
      <w:r w:rsidRPr="005E6140">
        <w:t>/</w:t>
      </w:r>
      <w:r w:rsidR="00A471FE">
        <w:t xml:space="preserve"> </w:t>
      </w:r>
      <w:r w:rsidRPr="005E6140">
        <w:t>numero di guasti totale</w:t>
      </w:r>
      <w:r w:rsidR="003A7403">
        <w:t xml:space="preserve"> [%]</w:t>
      </w:r>
      <w:r w:rsidR="005E6140" w:rsidRPr="005E6140">
        <w:br/>
      </w: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4.2: Qual’è la frequenza dei difetti rilevati nella fase di testing?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4.2.1: Numero dei difetti rilevati</w:t>
      </w:r>
      <w:r w:rsidR="00762C7E">
        <w:t xml:space="preserve"> nella fase di testing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4.2.2: Tempo di osservazione (durata del testing)</w:t>
      </w:r>
      <w:r w:rsidR="003A7403">
        <w:t xml:space="preserve"> [hh:mm]</w:t>
      </w:r>
    </w:p>
    <w:p w:rsidR="00D52ED8" w:rsidRDefault="00D52ED8" w:rsidP="004F7CDA">
      <w:pPr>
        <w:pStyle w:val="Livello1111"/>
        <w:ind w:left="2694" w:hanging="1276"/>
      </w:pPr>
      <w:r w:rsidRPr="005E6140">
        <w:t>METRIC 4.2.3: Tempo medio tra i difetti rilevati (</w:t>
      </w:r>
      <w:r w:rsidR="00496AB0">
        <w:t>MTBF</w:t>
      </w:r>
      <w:r w:rsidRPr="005E6140">
        <w:t>)</w:t>
      </w:r>
      <w:r w:rsidR="003A7403">
        <w:t xml:space="preserve"> [hh:mm]</w:t>
      </w:r>
    </w:p>
    <w:p w:rsidR="00342C1F" w:rsidRDefault="00342C1F" w:rsidP="00342C1F">
      <w:pPr>
        <w:pStyle w:val="Livello111"/>
        <w:numPr>
          <w:ilvl w:val="0"/>
          <w:numId w:val="0"/>
        </w:numPr>
        <w:ind w:left="1224" w:hanging="504"/>
      </w:pPr>
    </w:p>
    <w:p w:rsidR="00342C1F" w:rsidRPr="005E6140" w:rsidRDefault="00342C1F" w:rsidP="00342C1F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4.</w:t>
      </w:r>
      <w:r w:rsidR="004D767E">
        <w:rPr>
          <w:rFonts w:cs="Calibri"/>
          <w:b/>
        </w:rPr>
        <w:t>3</w:t>
      </w:r>
      <w:r w:rsidRPr="005E6140">
        <w:rPr>
          <w:rFonts w:cs="Calibri"/>
          <w:b/>
        </w:rPr>
        <w:t xml:space="preserve">: </w:t>
      </w:r>
      <w:r w:rsidR="00F865D3">
        <w:rPr>
          <w:rFonts w:cs="Calibri"/>
          <w:b/>
        </w:rPr>
        <w:t>Il Sistma</w:t>
      </w:r>
      <w:r>
        <w:rPr>
          <w:rFonts w:cs="Calibri"/>
          <w:b/>
        </w:rPr>
        <w:t xml:space="preserve"> è protetto</w:t>
      </w:r>
      <w:r w:rsidRPr="005E6140">
        <w:rPr>
          <w:rFonts w:cs="Calibri"/>
          <w:b/>
        </w:rPr>
        <w:t>?</w:t>
      </w:r>
    </w:p>
    <w:p w:rsidR="00342C1F" w:rsidRPr="005E6140" w:rsidRDefault="00F865D3" w:rsidP="00342C1F">
      <w:pPr>
        <w:pStyle w:val="Livello1111"/>
        <w:ind w:left="2694" w:hanging="1276"/>
      </w:pPr>
      <w:r>
        <w:t>METRIC 4.</w:t>
      </w:r>
      <w:r w:rsidR="004D767E">
        <w:t>3</w:t>
      </w:r>
      <w:r>
        <w:t xml:space="preserve">.1: </w:t>
      </w:r>
      <w:r w:rsidR="00853B26">
        <w:t>Percentuale d</w:t>
      </w:r>
      <w:r>
        <w:t>i accessi non autorizzati</w:t>
      </w:r>
      <w:r w:rsidR="00342C1F" w:rsidRPr="005E6140">
        <w:t xml:space="preserve"> rilevati</w:t>
      </w:r>
      <w:r w:rsidR="00853B26">
        <w:t xml:space="preserve"> su un campione di accessi non autorizzati</w:t>
      </w:r>
      <w:r w:rsidR="003A7403">
        <w:t xml:space="preserve"> [%]</w:t>
      </w:r>
    </w:p>
    <w:p w:rsidR="00342C1F" w:rsidRPr="005E6140" w:rsidRDefault="004D767E" w:rsidP="00342C1F">
      <w:pPr>
        <w:pStyle w:val="Livello1111"/>
        <w:ind w:left="2694" w:hanging="1276"/>
      </w:pPr>
      <w:r>
        <w:t>METRIC 4.3</w:t>
      </w:r>
      <w:r w:rsidR="00342C1F" w:rsidRPr="005E6140">
        <w:t xml:space="preserve">.2: </w:t>
      </w:r>
      <w:r w:rsidR="00853B26">
        <w:t>Percentuale d</w:t>
      </w:r>
      <w:r w:rsidR="00F865D3">
        <w:t>i accessi non autorizzati bloccati</w:t>
      </w:r>
      <w:r w:rsidR="00853B26">
        <w:t xml:space="preserve"> su un campione di accessi non autorizzati </w:t>
      </w:r>
      <w:r w:rsidR="003A7403">
        <w:t>[%]</w:t>
      </w:r>
    </w:p>
    <w:p w:rsidR="00D52ED8" w:rsidRPr="00137F3D" w:rsidRDefault="00D52ED8" w:rsidP="00137F3D">
      <w:pPr>
        <w:pStyle w:val="Livello1111"/>
      </w:pPr>
    </w:p>
    <w:p w:rsidR="00D52ED8" w:rsidRPr="00752940" w:rsidRDefault="00030369" w:rsidP="00813E83">
      <w:pPr>
        <w:spacing w:after="0" w:line="240" w:lineRule="auto"/>
      </w:pPr>
      <w:r>
        <w:br w:type="page"/>
      </w:r>
      <w:r w:rsidR="00D52ED8" w:rsidRPr="00752940">
        <w:t>GOAL 5: Produttività del gruppo di lavoro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5.1: Qual’è il tasso di produttività del team?</w:t>
      </w:r>
    </w:p>
    <w:p w:rsidR="00D52ED8" w:rsidRPr="005E6140" w:rsidRDefault="00D52ED8" w:rsidP="004F7CDA">
      <w:pPr>
        <w:pStyle w:val="Livello1111"/>
        <w:ind w:left="2694" w:hanging="1276"/>
      </w:pPr>
      <w:r w:rsidRPr="005E6140">
        <w:t>METRIC 5.1.1: LOC</w:t>
      </w:r>
      <w:r w:rsidR="00A471FE">
        <w:t xml:space="preserve"> </w:t>
      </w:r>
      <w:r w:rsidRPr="005E6140">
        <w:t>/</w:t>
      </w:r>
      <w:r w:rsidR="00A471FE">
        <w:t xml:space="preserve"> </w:t>
      </w:r>
      <w:r w:rsidR="003A7403">
        <w:t>persone-</w:t>
      </w:r>
      <w:r w:rsidRPr="005E6140">
        <w:t>mese</w:t>
      </w:r>
    </w:p>
    <w:p w:rsidR="00D52ED8" w:rsidRPr="00137F3D" w:rsidRDefault="00D52ED8" w:rsidP="00137F3D">
      <w:pPr>
        <w:pStyle w:val="Livello1111"/>
      </w:pPr>
    </w:p>
    <w:p w:rsidR="00D52ED8" w:rsidRPr="00752940" w:rsidRDefault="00D52ED8" w:rsidP="00752940">
      <w:pPr>
        <w:pStyle w:val="Livello11"/>
      </w:pPr>
      <w:r w:rsidRPr="00752940">
        <w:t xml:space="preserve">GOAL 6: Manutenibilità del </w:t>
      </w:r>
      <w:r w:rsidR="00C47471">
        <w:t>Sistema</w:t>
      </w:r>
    </w:p>
    <w:p w:rsidR="00D52ED8" w:rsidRPr="005E6140" w:rsidRDefault="00D52ED8" w:rsidP="00D52ED8">
      <w:pPr>
        <w:pStyle w:val="Corpo"/>
        <w:rPr>
          <w:rFonts w:ascii="Calibri" w:hAnsi="Calibri" w:cs="Calibri"/>
        </w:rPr>
      </w:pPr>
      <w:r w:rsidRPr="005E6140">
        <w:rPr>
          <w:rFonts w:ascii="Calibri" w:hAnsi="Calibri" w:cs="Calibri"/>
        </w:rPr>
        <w:tab/>
      </w:r>
      <w:bookmarkStart w:id="9" w:name="_GoBack"/>
      <w:bookmarkEnd w:id="9"/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6.1: Qual’è il tempo medio di riparazione?</w:t>
      </w:r>
    </w:p>
    <w:p w:rsidR="00A471FE" w:rsidRDefault="00D52ED8" w:rsidP="00A471FE">
      <w:pPr>
        <w:pStyle w:val="Livello1111"/>
        <w:ind w:left="2694" w:hanging="1276"/>
      </w:pPr>
      <w:r w:rsidRPr="005E6140">
        <w:t xml:space="preserve">METRIC 6.1.1: Tempo totale </w:t>
      </w:r>
      <w:r w:rsidR="005E6140">
        <w:t>in cui</w:t>
      </w:r>
      <w:r w:rsidRPr="005E6140">
        <w:t xml:space="preserve"> il </w:t>
      </w:r>
      <w:r w:rsidR="00C47471">
        <w:t>Sistema</w:t>
      </w:r>
      <w:r w:rsidRPr="005E6140">
        <w:t xml:space="preserve"> è guasto</w:t>
      </w:r>
      <w:r w:rsidR="00A471FE">
        <w:t xml:space="preserve"> </w:t>
      </w:r>
      <w:r w:rsidRPr="005E6140">
        <w:t>/</w:t>
      </w:r>
      <w:r w:rsidR="00A471FE">
        <w:t xml:space="preserve"> </w:t>
      </w:r>
      <w:r w:rsidRPr="005E6140">
        <w:t>numero di guasti</w:t>
      </w:r>
      <w:r w:rsidR="00C378CC">
        <w:t xml:space="preserve"> (MTTR)</w:t>
      </w:r>
      <w:r w:rsidR="003A7403">
        <w:t xml:space="preserve"> [hh:mm]</w:t>
      </w:r>
    </w:p>
    <w:p w:rsidR="00A471FE" w:rsidRDefault="00A471FE" w:rsidP="00A471FE">
      <w:pPr>
        <w:pStyle w:val="Livello1111"/>
        <w:ind w:left="2694" w:hanging="1276"/>
      </w:pPr>
      <w:r w:rsidRPr="005E6140">
        <w:t>METRIC 6.1.</w:t>
      </w:r>
      <w:r w:rsidR="00353422">
        <w:t>2</w:t>
      </w:r>
      <w:r w:rsidRPr="005E6140">
        <w:t xml:space="preserve">: Tempo totale </w:t>
      </w:r>
      <w:r>
        <w:t>per le riparazioni</w:t>
      </w:r>
      <w:r w:rsidR="003A7403">
        <w:t xml:space="preserve"> [hh:mm]</w:t>
      </w:r>
    </w:p>
    <w:p w:rsidR="00C74DEF" w:rsidRPr="00030369" w:rsidRDefault="00A471FE" w:rsidP="00030369">
      <w:pPr>
        <w:pStyle w:val="Livello1111"/>
        <w:ind w:left="2694" w:hanging="1276"/>
      </w:pPr>
      <w:r>
        <w:t>METRIC 6.1.</w:t>
      </w:r>
      <w:r w:rsidR="00353422">
        <w:t>3</w:t>
      </w:r>
      <w:r>
        <w:t>: Tempo ove il S</w:t>
      </w:r>
      <w:r w:rsidRPr="005E6140">
        <w:t xml:space="preserve">istema </w:t>
      </w:r>
      <w:r>
        <w:t>è operativo /</w:t>
      </w:r>
      <w:r w:rsidRPr="00A471FE">
        <w:t xml:space="preserve"> </w:t>
      </w:r>
      <w:r>
        <w:br/>
        <w:t>(Tempo ove il S</w:t>
      </w:r>
      <w:r w:rsidRPr="005E6140">
        <w:t xml:space="preserve">istema </w:t>
      </w:r>
      <w:r>
        <w:t xml:space="preserve">è operativo + </w:t>
      </w:r>
      <w:r w:rsidRPr="005E6140">
        <w:t xml:space="preserve">Tempo totale </w:t>
      </w:r>
      <w:r w:rsidR="00030369">
        <w:t>per le riparazioni)</w:t>
      </w:r>
      <w:r w:rsidR="003A7403">
        <w:t xml:space="preserve"> [%]</w:t>
      </w:r>
    </w:p>
    <w:p w:rsidR="00C74DEF" w:rsidRDefault="00C74DEF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</w:p>
    <w:p w:rsidR="00D52ED8" w:rsidRPr="005E6140" w:rsidRDefault="00D52ED8" w:rsidP="00FD1D80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 w:rsidRPr="005E6140">
        <w:rPr>
          <w:rFonts w:cs="Calibri"/>
          <w:b/>
        </w:rPr>
        <w:t>QUESTION 6.2: Qual’è il tempo di implementazione dei cambiamenti?</w:t>
      </w:r>
    </w:p>
    <w:p w:rsidR="007076D7" w:rsidRPr="007076D7" w:rsidRDefault="00D52ED8" w:rsidP="00D6595F">
      <w:pPr>
        <w:pStyle w:val="Livello1111"/>
        <w:ind w:left="2694" w:hanging="1276"/>
      </w:pPr>
      <w:r w:rsidRPr="005E6140">
        <w:t>METRIC 6.2</w:t>
      </w:r>
      <w:r w:rsidR="00D6595F">
        <w:t>.1: Tempo di implementazione</w:t>
      </w:r>
      <w:r w:rsidRPr="005E6140">
        <w:t xml:space="preserve"> </w:t>
      </w:r>
      <w:r w:rsidR="00D6595F">
        <w:t xml:space="preserve">dei </w:t>
      </w:r>
      <w:r w:rsidRPr="005E6140">
        <w:t>cambiamenti totale</w:t>
      </w:r>
      <w:r w:rsidR="00D6595F">
        <w:t xml:space="preserve"> </w:t>
      </w:r>
      <w:r w:rsidRPr="005E6140">
        <w:t>/</w:t>
      </w:r>
      <w:r w:rsidR="00D6595F">
        <w:t xml:space="preserve"> numero di </w:t>
      </w:r>
      <w:r w:rsidR="00D6595F">
        <w:br/>
        <w:t>cambiamenti [hh:mm]</w:t>
      </w:r>
      <w:r w:rsidR="00AF5BB5" w:rsidRPr="005E6140">
        <w:br/>
      </w:r>
    </w:p>
    <w:p w:rsidR="007076D7" w:rsidRPr="005E6140" w:rsidRDefault="007076D7" w:rsidP="007076D7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>QUESTION 6.3</w:t>
      </w:r>
      <w:r w:rsidRPr="005E6140">
        <w:rPr>
          <w:rFonts w:cs="Calibri"/>
          <w:b/>
        </w:rPr>
        <w:t xml:space="preserve">: Qual’è </w:t>
      </w:r>
      <w:r>
        <w:rPr>
          <w:rFonts w:cs="Calibri"/>
          <w:b/>
        </w:rPr>
        <w:t>la stabilità</w:t>
      </w:r>
      <w:r w:rsidRPr="005E6140">
        <w:rPr>
          <w:rFonts w:cs="Calibri"/>
          <w:b/>
        </w:rPr>
        <w:t xml:space="preserve"> dei cambiamenti?</w:t>
      </w:r>
    </w:p>
    <w:p w:rsidR="00C86924" w:rsidRDefault="007076D7" w:rsidP="007076D7">
      <w:pPr>
        <w:pStyle w:val="Livello1111"/>
        <w:ind w:left="2694" w:hanging="1276"/>
      </w:pPr>
      <w:r>
        <w:t>METRIC 6.3</w:t>
      </w:r>
      <w:r w:rsidRPr="005E6140">
        <w:t>.1:</w:t>
      </w:r>
      <w:r>
        <w:t xml:space="preserve"> Numero di interventi che hanno portato a malfunzionamenti</w:t>
      </w:r>
      <w:r w:rsidR="00185556">
        <w:t xml:space="preserve"> / </w:t>
      </w:r>
      <w:r w:rsidR="00C86924">
        <w:t xml:space="preserve">Numero di interventi effettuati </w:t>
      </w:r>
      <w:r w:rsidR="00D6595F">
        <w:t>[%]</w:t>
      </w:r>
    </w:p>
    <w:p w:rsidR="004967E4" w:rsidRDefault="007076D7" w:rsidP="007076D7">
      <w:pPr>
        <w:pStyle w:val="Livello1111"/>
        <w:ind w:left="2694" w:hanging="1276"/>
      </w:pPr>
      <w:r>
        <w:t>METRIC 6.3.2</w:t>
      </w:r>
      <w:r w:rsidRPr="005E6140">
        <w:t xml:space="preserve">: Tempo di </w:t>
      </w:r>
      <w:r>
        <w:t>controllo</w:t>
      </w:r>
      <w:r w:rsidRPr="005E6140">
        <w:t xml:space="preserve"> dei cambiamenti </w:t>
      </w:r>
      <w:r>
        <w:t>realizzati</w:t>
      </w:r>
      <w:r w:rsidRPr="005E6140">
        <w:t xml:space="preserve"> </w:t>
      </w:r>
      <w:r w:rsidR="00D6595F">
        <w:t>[hh:mm]</w:t>
      </w:r>
      <w:r w:rsidRPr="005E6140">
        <w:br/>
      </w:r>
      <w:bookmarkEnd w:id="0"/>
    </w:p>
    <w:p w:rsidR="008B3F03" w:rsidRPr="00752940" w:rsidRDefault="008B3F03" w:rsidP="008B3F03">
      <w:pPr>
        <w:pStyle w:val="Livello11"/>
      </w:pPr>
      <w:r w:rsidRPr="00752940">
        <w:t xml:space="preserve">GOAL </w:t>
      </w:r>
      <w:r>
        <w:t>7</w:t>
      </w:r>
      <w:r w:rsidRPr="00752940">
        <w:t xml:space="preserve">: </w:t>
      </w:r>
      <w:r>
        <w:t>Portabilità del Sistema</w:t>
      </w:r>
    </w:p>
    <w:p w:rsidR="008B3F03" w:rsidRPr="005E6140" w:rsidRDefault="008B3F03" w:rsidP="008B3F03">
      <w:pPr>
        <w:pStyle w:val="Corpo"/>
        <w:rPr>
          <w:rFonts w:ascii="Calibri" w:hAnsi="Calibri" w:cs="Calibri"/>
        </w:rPr>
      </w:pPr>
      <w:r w:rsidRPr="005E6140">
        <w:rPr>
          <w:rFonts w:ascii="Calibri" w:hAnsi="Calibri" w:cs="Calibri"/>
        </w:rPr>
        <w:tab/>
      </w:r>
    </w:p>
    <w:p w:rsidR="008B3F03" w:rsidRPr="005E6140" w:rsidRDefault="008B3F03" w:rsidP="008B3F03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>QUESTION 7</w:t>
      </w:r>
      <w:r w:rsidRPr="005E6140">
        <w:rPr>
          <w:rFonts w:cs="Calibri"/>
          <w:b/>
        </w:rPr>
        <w:t xml:space="preserve">.1: </w:t>
      </w:r>
      <w:r w:rsidR="00162721">
        <w:rPr>
          <w:rFonts w:cs="Calibri"/>
          <w:b/>
        </w:rPr>
        <w:t>Quant</w:t>
      </w:r>
      <w:r w:rsidR="00BD4B68">
        <w:rPr>
          <w:rFonts w:cs="Calibri"/>
          <w:b/>
        </w:rPr>
        <w:t xml:space="preserve">o facilmente si </w:t>
      </w:r>
      <w:r w:rsidR="00162721">
        <w:rPr>
          <w:rFonts w:cs="Calibri"/>
          <w:b/>
        </w:rPr>
        <w:t>adatta il Sistema all’ambiente</w:t>
      </w:r>
    </w:p>
    <w:p w:rsidR="008B3F03" w:rsidRPr="005E6140" w:rsidRDefault="008B3F03" w:rsidP="00162721">
      <w:pPr>
        <w:pStyle w:val="Livello1111"/>
        <w:ind w:left="2694" w:hanging="1276"/>
      </w:pPr>
      <w:r>
        <w:t>METRIC 7</w:t>
      </w:r>
      <w:r w:rsidRPr="005E6140">
        <w:t xml:space="preserve">.1.1: </w:t>
      </w:r>
      <w:r w:rsidR="00162721">
        <w:t>Tempo speso per adattare il SW all’ambiente</w:t>
      </w:r>
      <w:r w:rsidR="003A7403">
        <w:t xml:space="preserve"> [hh:mm]</w:t>
      </w:r>
      <w:r w:rsidRPr="005E6140">
        <w:br/>
      </w:r>
    </w:p>
    <w:p w:rsidR="008B3F03" w:rsidRPr="005E6140" w:rsidRDefault="008B3F03" w:rsidP="008B3F03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>QUESTION 7</w:t>
      </w:r>
      <w:r w:rsidRPr="005E6140">
        <w:rPr>
          <w:rFonts w:cs="Calibri"/>
          <w:b/>
        </w:rPr>
        <w:t>.2:</w:t>
      </w:r>
      <w:r>
        <w:rPr>
          <w:rFonts w:cs="Calibri"/>
          <w:b/>
        </w:rPr>
        <w:t xml:space="preserve"> </w:t>
      </w:r>
      <w:r w:rsidR="00162721">
        <w:rPr>
          <w:rFonts w:cs="Calibri"/>
          <w:b/>
        </w:rPr>
        <w:t>Quant</w:t>
      </w:r>
      <w:r w:rsidR="00BD4B68">
        <w:rPr>
          <w:rFonts w:cs="Calibri"/>
          <w:b/>
        </w:rPr>
        <w:t>o facilmente si installa il SW?</w:t>
      </w:r>
    </w:p>
    <w:p w:rsidR="008B3F03" w:rsidRPr="004D0010" w:rsidRDefault="008B3F03" w:rsidP="008D2A3F">
      <w:pPr>
        <w:pStyle w:val="Livello1111"/>
        <w:ind w:left="2694" w:hanging="1276"/>
      </w:pPr>
      <w:r>
        <w:t>METRIC 7</w:t>
      </w:r>
      <w:r w:rsidRPr="005E6140">
        <w:t>.2.1:</w:t>
      </w:r>
      <w:r>
        <w:t xml:space="preserve"> </w:t>
      </w:r>
      <w:r w:rsidR="00BD4B68">
        <w:t xml:space="preserve">Tempo speso per </w:t>
      </w:r>
      <w:r w:rsidR="008B7CFE">
        <w:t>installare</w:t>
      </w:r>
      <w:r w:rsidR="00BD4B68">
        <w:t xml:space="preserve"> il SW </w:t>
      </w:r>
      <w:r w:rsidR="00176CCD">
        <w:t>ne</w:t>
      </w:r>
      <w:r w:rsidR="00BD4B68">
        <w:t>ll’ambiente</w:t>
      </w:r>
      <w:r w:rsidR="00100244">
        <w:t xml:space="preserve"> e sua messa in opera</w:t>
      </w:r>
      <w:r w:rsidR="003A7403">
        <w:t xml:space="preserve"> [hh:mm]</w:t>
      </w:r>
      <w:r w:rsidRPr="005E6140">
        <w:br/>
      </w:r>
    </w:p>
    <w:p w:rsidR="008B3F03" w:rsidRPr="005E6140" w:rsidRDefault="008B3F03" w:rsidP="008B3F03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>QUESTION 7</w:t>
      </w:r>
      <w:r w:rsidRPr="005E6140">
        <w:rPr>
          <w:rFonts w:cs="Calibri"/>
          <w:b/>
        </w:rPr>
        <w:t>.3:</w:t>
      </w:r>
      <w:r>
        <w:rPr>
          <w:rFonts w:cs="Calibri"/>
          <w:b/>
        </w:rPr>
        <w:t xml:space="preserve"> </w:t>
      </w:r>
      <w:r w:rsidR="008D2A3F">
        <w:rPr>
          <w:rFonts w:cs="Calibri"/>
          <w:b/>
        </w:rPr>
        <w:t>Il software è usabile con concorrentemente ad altri SW</w:t>
      </w:r>
      <w:r>
        <w:rPr>
          <w:rFonts w:cs="Calibri"/>
          <w:b/>
        </w:rPr>
        <w:t>?</w:t>
      </w:r>
      <w:r w:rsidRPr="005E6140">
        <w:rPr>
          <w:rFonts w:cs="Calibri"/>
          <w:b/>
        </w:rPr>
        <w:tab/>
      </w:r>
    </w:p>
    <w:p w:rsidR="008B3F03" w:rsidRDefault="008B3F03" w:rsidP="008B3F03">
      <w:pPr>
        <w:pStyle w:val="Livello1111"/>
        <w:ind w:left="2694" w:hanging="1276"/>
      </w:pPr>
      <w:r w:rsidRPr="005E6140">
        <w:t xml:space="preserve">METRIC </w:t>
      </w:r>
      <w:r>
        <w:t>7</w:t>
      </w:r>
      <w:r w:rsidRPr="005E6140">
        <w:t xml:space="preserve">.3.1: </w:t>
      </w:r>
      <w:r w:rsidR="008D2A3F">
        <w:t>Numero di errori che accadono durante l’uso con altri SW</w:t>
      </w:r>
      <w:r w:rsidR="003A7403">
        <w:t xml:space="preserve"> [n/mese]</w:t>
      </w:r>
      <w:r>
        <w:br/>
      </w:r>
    </w:p>
    <w:p w:rsidR="008D2A3F" w:rsidRPr="005E6140" w:rsidRDefault="008D2A3F" w:rsidP="008D2A3F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>QUESTION 7</w:t>
      </w:r>
      <w:r w:rsidR="000F4167">
        <w:rPr>
          <w:rFonts w:cs="Calibri"/>
          <w:b/>
        </w:rPr>
        <w:t>.4</w:t>
      </w:r>
      <w:r w:rsidRPr="005E6140">
        <w:rPr>
          <w:rFonts w:cs="Calibri"/>
          <w:b/>
        </w:rPr>
        <w:t>:</w:t>
      </w:r>
      <w:r>
        <w:rPr>
          <w:rFonts w:cs="Calibri"/>
          <w:b/>
        </w:rPr>
        <w:t xml:space="preserve"> I dati sono compatibili con un SW sostituibile al Sistema?</w:t>
      </w:r>
      <w:r w:rsidRPr="005E6140">
        <w:rPr>
          <w:rFonts w:cs="Calibri"/>
          <w:b/>
        </w:rPr>
        <w:tab/>
      </w:r>
    </w:p>
    <w:p w:rsidR="008D2A3F" w:rsidRPr="008D2A3F" w:rsidRDefault="008D2A3F" w:rsidP="008D2A3F">
      <w:pPr>
        <w:pStyle w:val="Livello1111"/>
        <w:ind w:left="2694" w:hanging="1276"/>
      </w:pPr>
      <w:r w:rsidRPr="005E6140">
        <w:t xml:space="preserve">METRIC </w:t>
      </w:r>
      <w:r>
        <w:t>7</w:t>
      </w:r>
      <w:r w:rsidRPr="005E6140">
        <w:t>.</w:t>
      </w:r>
      <w:r w:rsidR="000F4167">
        <w:t>4</w:t>
      </w:r>
      <w:r w:rsidRPr="005E6140">
        <w:t xml:space="preserve">.1: </w:t>
      </w:r>
      <w:r w:rsidR="00813E83">
        <w:t>Percentuale</w:t>
      </w:r>
      <w:r>
        <w:t xml:space="preserve"> di dati usabili senza modifiche con un SW surrogato o equivalente del Sistema</w:t>
      </w:r>
      <w:r w:rsidR="00813E83">
        <w:t xml:space="preserve"> [%]</w:t>
      </w:r>
      <w:r>
        <w:br/>
      </w:r>
    </w:p>
    <w:p w:rsidR="004967E4" w:rsidRPr="00752940" w:rsidRDefault="004967E4" w:rsidP="004967E4">
      <w:pPr>
        <w:pStyle w:val="Livello11"/>
      </w:pPr>
      <w:r w:rsidRPr="00752940">
        <w:t xml:space="preserve">GOAL </w:t>
      </w:r>
      <w:r w:rsidR="008B3F03">
        <w:t>8</w:t>
      </w:r>
      <w:r w:rsidRPr="00752940">
        <w:t xml:space="preserve">: </w:t>
      </w:r>
      <w:r>
        <w:t>Soddisfazione del committente</w:t>
      </w:r>
    </w:p>
    <w:p w:rsidR="004967E4" w:rsidRPr="005E6140" w:rsidRDefault="004967E4" w:rsidP="004967E4">
      <w:pPr>
        <w:pStyle w:val="Corpo"/>
        <w:rPr>
          <w:rFonts w:ascii="Calibri" w:hAnsi="Calibri" w:cs="Calibri"/>
        </w:rPr>
      </w:pPr>
      <w:r w:rsidRPr="005E6140">
        <w:rPr>
          <w:rFonts w:ascii="Calibri" w:hAnsi="Calibri" w:cs="Calibri"/>
        </w:rPr>
        <w:tab/>
      </w:r>
    </w:p>
    <w:p w:rsidR="004967E4" w:rsidRPr="005E6140" w:rsidRDefault="004967E4" w:rsidP="004967E4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 xml:space="preserve">QUESTION </w:t>
      </w:r>
      <w:r w:rsidR="008B3F03">
        <w:rPr>
          <w:rFonts w:cs="Calibri"/>
          <w:b/>
        </w:rPr>
        <w:t>8</w:t>
      </w:r>
      <w:r w:rsidRPr="005E6140">
        <w:rPr>
          <w:rFonts w:cs="Calibri"/>
          <w:b/>
        </w:rPr>
        <w:t xml:space="preserve">.1: </w:t>
      </w:r>
      <w:r w:rsidR="00AD4221">
        <w:rPr>
          <w:rFonts w:cs="Calibri"/>
          <w:b/>
        </w:rPr>
        <w:t>Quanti requisiti sono stati soddisfatti?</w:t>
      </w:r>
    </w:p>
    <w:p w:rsidR="00F23E58" w:rsidRDefault="004967E4" w:rsidP="004967E4">
      <w:pPr>
        <w:pStyle w:val="Livello1111"/>
        <w:ind w:left="2694" w:hanging="1276"/>
      </w:pPr>
      <w:r>
        <w:t xml:space="preserve">METRIC </w:t>
      </w:r>
      <w:r w:rsidR="008B3F03">
        <w:t>8</w:t>
      </w:r>
      <w:r w:rsidRPr="005E6140">
        <w:t xml:space="preserve">.1.1: </w:t>
      </w:r>
      <w:r w:rsidR="00F23E58" w:rsidRPr="00F23E58">
        <w:t>Numero di requisit</w:t>
      </w:r>
      <w:r w:rsidR="00F23E58">
        <w:t>i implementati / requisiti totali</w:t>
      </w:r>
      <w:r w:rsidR="00EA6DA4">
        <w:t xml:space="preserve"> [%]</w:t>
      </w:r>
    </w:p>
    <w:p w:rsidR="004967E4" w:rsidRPr="005E6140" w:rsidRDefault="00F23E58" w:rsidP="004967E4">
      <w:pPr>
        <w:pStyle w:val="Livello1111"/>
        <w:ind w:left="2694" w:hanging="1276"/>
      </w:pPr>
      <w:r>
        <w:t xml:space="preserve">METRIC </w:t>
      </w:r>
      <w:r w:rsidR="008B3F03">
        <w:t>8</w:t>
      </w:r>
      <w:r w:rsidRPr="005E6140">
        <w:t>.1.</w:t>
      </w:r>
      <w:r w:rsidR="00AD4221">
        <w:t>2</w:t>
      </w:r>
      <w:r w:rsidRPr="005E6140">
        <w:t xml:space="preserve">: </w:t>
      </w:r>
      <w:r w:rsidRPr="00F23E58">
        <w:t>Numero di requisit</w:t>
      </w:r>
      <w:r>
        <w:t xml:space="preserve">i non implementati </w:t>
      </w:r>
      <w:r w:rsidR="00AD4221">
        <w:t xml:space="preserve">correttamente </w:t>
      </w:r>
      <w:r>
        <w:t xml:space="preserve">/ requisiti </w:t>
      </w:r>
      <w:r w:rsidR="00722E3A">
        <w:t xml:space="preserve">implementati </w:t>
      </w:r>
      <w:r w:rsidR="004967E4" w:rsidRPr="005E6140">
        <w:br/>
      </w:r>
    </w:p>
    <w:p w:rsidR="004967E4" w:rsidRPr="005E6140" w:rsidRDefault="004967E4" w:rsidP="004967E4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 xml:space="preserve">QUESTION </w:t>
      </w:r>
      <w:r w:rsidR="008B3F03">
        <w:rPr>
          <w:rFonts w:cs="Calibri"/>
          <w:b/>
        </w:rPr>
        <w:t>8</w:t>
      </w:r>
      <w:r w:rsidRPr="005E6140">
        <w:rPr>
          <w:rFonts w:cs="Calibri"/>
          <w:b/>
        </w:rPr>
        <w:t>.2:</w:t>
      </w:r>
      <w:r w:rsidR="00AD4221">
        <w:rPr>
          <w:rFonts w:cs="Calibri"/>
          <w:b/>
        </w:rPr>
        <w:t xml:space="preserve"> Le scadenze sono state rispettate?</w:t>
      </w:r>
    </w:p>
    <w:p w:rsidR="004967E4" w:rsidRPr="004D0010" w:rsidRDefault="004967E4" w:rsidP="004967E4">
      <w:pPr>
        <w:pStyle w:val="Livello1111"/>
        <w:ind w:left="2694" w:hanging="1276"/>
      </w:pPr>
      <w:r>
        <w:t xml:space="preserve">METRIC </w:t>
      </w:r>
      <w:r w:rsidR="008B3F03">
        <w:t>8</w:t>
      </w:r>
      <w:r w:rsidRPr="005E6140">
        <w:t>.2.1:</w:t>
      </w:r>
      <w:r w:rsidR="00AD4221">
        <w:t xml:space="preserve"> Scostamento tra data di consegna e scadenza prefissata</w:t>
      </w:r>
      <w:r w:rsidRPr="005E6140">
        <w:t xml:space="preserve"> </w:t>
      </w:r>
      <w:r w:rsidR="00D6595F">
        <w:t>[giorni lavorativi]</w:t>
      </w:r>
      <w:r w:rsidRPr="005E6140">
        <w:br/>
      </w:r>
    </w:p>
    <w:p w:rsidR="004967E4" w:rsidRPr="005E6140" w:rsidRDefault="004967E4" w:rsidP="004967E4">
      <w:pPr>
        <w:pStyle w:val="Livello111"/>
        <w:numPr>
          <w:ilvl w:val="0"/>
          <w:numId w:val="0"/>
        </w:numPr>
        <w:ind w:left="1224" w:hanging="504"/>
        <w:rPr>
          <w:rFonts w:cs="Calibri"/>
          <w:b/>
        </w:rPr>
      </w:pPr>
      <w:r>
        <w:rPr>
          <w:rFonts w:cs="Calibri"/>
          <w:b/>
        </w:rPr>
        <w:t xml:space="preserve">QUESTION </w:t>
      </w:r>
      <w:r w:rsidR="008B3F03">
        <w:rPr>
          <w:rFonts w:cs="Calibri"/>
          <w:b/>
        </w:rPr>
        <w:t>8</w:t>
      </w:r>
      <w:r w:rsidRPr="005E6140">
        <w:rPr>
          <w:rFonts w:cs="Calibri"/>
          <w:b/>
        </w:rPr>
        <w:t>.3:</w:t>
      </w:r>
      <w:r w:rsidR="00AD4221">
        <w:rPr>
          <w:rFonts w:cs="Calibri"/>
          <w:b/>
        </w:rPr>
        <w:t xml:space="preserve"> Il prezzo a preventivo è stato rispettato?</w:t>
      </w:r>
      <w:r w:rsidRPr="005E6140">
        <w:rPr>
          <w:rFonts w:cs="Calibri"/>
          <w:b/>
        </w:rPr>
        <w:tab/>
      </w:r>
    </w:p>
    <w:p w:rsidR="004967E4" w:rsidRPr="005E6140" w:rsidRDefault="004967E4" w:rsidP="004967E4">
      <w:pPr>
        <w:pStyle w:val="Livello1111"/>
        <w:ind w:left="2694" w:hanging="1276"/>
      </w:pPr>
      <w:r w:rsidRPr="005E6140">
        <w:t xml:space="preserve">METRIC </w:t>
      </w:r>
      <w:r w:rsidR="008B3F03">
        <w:t>8</w:t>
      </w:r>
      <w:r w:rsidRPr="005E6140">
        <w:t xml:space="preserve">.3.1: </w:t>
      </w:r>
      <w:r w:rsidR="00AD4221">
        <w:t>Scostamento tra prezzo preventivato eprezzo a consuntivo</w:t>
      </w:r>
      <w:r w:rsidR="00D6595F">
        <w:t xml:space="preserve"> [%]</w:t>
      </w:r>
    </w:p>
    <w:sectPr w:rsidR="004967E4" w:rsidRPr="005E6140" w:rsidSect="000D0FA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1E3" w:rsidRDefault="00A831E3" w:rsidP="00594668">
      <w:pPr>
        <w:spacing w:after="0" w:line="240" w:lineRule="auto"/>
      </w:pPr>
      <w:r>
        <w:separator/>
      </w:r>
    </w:p>
  </w:endnote>
  <w:endnote w:type="continuationSeparator" w:id="1">
    <w:p w:rsidR="00A831E3" w:rsidRDefault="00A831E3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2E0" w:rsidRDefault="000C5594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0C5594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0C5594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95E03" w:rsidRPr="00A052E0" w:rsidRDefault="000C5594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9B2E7D" w:rsidRPr="009B2E7D">
        <w:rPr>
          <w:b/>
          <w:noProof/>
        </w:rPr>
        <w:t>3</w:t>
      </w:r>
    </w:fldSimple>
    <w:r w:rsidR="00A052E0">
      <w:rPr>
        <w:b/>
      </w:rPr>
      <w:t xml:space="preserve"> |</w:t>
    </w:r>
    <w:r w:rsidR="00895E03">
      <w:rPr>
        <w:b/>
      </w:rPr>
      <w:t xml:space="preserve"> </w:t>
    </w:r>
    <w:r w:rsidR="00895E03">
      <w:rPr>
        <w:color w:val="7F7F7F"/>
        <w:spacing w:val="60"/>
      </w:rPr>
      <w:t>Page</w:t>
    </w:r>
    <w:r w:rsidR="00E72768">
      <w:rPr>
        <w:color w:val="7F7F7F"/>
        <w:spacing w:val="60"/>
      </w:rPr>
      <w:t xml:space="preserve"> </w:t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E72768" w:rsidRPr="00E72768">
      <w:rPr>
        <w:sz w:val="20"/>
        <w:szCs w:val="20"/>
      </w:rPr>
      <w:t xml:space="preserve">PROGETTO: </w:t>
    </w:r>
    <w:r w:rsidR="00D14616">
      <w:rPr>
        <w:b/>
        <w:sz w:val="20"/>
        <w:szCs w:val="20"/>
      </w:rPr>
      <w:t>Fumetteria Pighin</w:t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  <w:t xml:space="preserve">       </w:t>
    </w:r>
    <w:r w:rsidR="00D14616">
      <w:rPr>
        <w:b/>
        <w:sz w:val="20"/>
        <w:szCs w:val="20"/>
      </w:rPr>
      <w:tab/>
    </w:r>
    <w:r w:rsidR="00D14616">
      <w:rPr>
        <w:b/>
        <w:sz w:val="20"/>
        <w:szCs w:val="20"/>
      </w:rPr>
      <w:tab/>
    </w:r>
    <w:r w:rsidR="0065035A">
      <w:rPr>
        <w:b/>
        <w:sz w:val="20"/>
        <w:szCs w:val="20"/>
      </w:rPr>
      <w:t xml:space="preserve">         </w:t>
    </w:r>
    <w:r w:rsidR="00D14616">
      <w:rPr>
        <w:b/>
        <w:bCs/>
        <w:color w:val="17365D"/>
        <w:sz w:val="20"/>
        <w:szCs w:val="20"/>
      </w:rPr>
      <w:t>Metriche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0C5594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1E3" w:rsidRDefault="00A831E3" w:rsidP="00594668">
      <w:pPr>
        <w:spacing w:after="0" w:line="240" w:lineRule="auto"/>
      </w:pPr>
      <w:r>
        <w:separator/>
      </w:r>
    </w:p>
  </w:footnote>
  <w:footnote w:type="continuationSeparator" w:id="1">
    <w:p w:rsidR="00A831E3" w:rsidRDefault="00A831E3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03" w:rsidRDefault="000C5594">
    <w:pPr>
      <w:pStyle w:val="Header"/>
      <w:pBdr>
        <w:bottom w:val="single" w:sz="4" w:space="1" w:color="D9D9D9"/>
      </w:pBdr>
      <w:rPr>
        <w:b/>
      </w:rPr>
    </w:pPr>
    <w:r w:rsidRPr="000C5594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9B2E7D" w:rsidRPr="009B2E7D">
        <w:rPr>
          <w:b/>
          <w:noProof/>
        </w:rPr>
        <w:t>3</w:t>
      </w:r>
    </w:fldSimple>
    <w:r w:rsidR="00895E03">
      <w:rPr>
        <w:b/>
      </w:rPr>
      <w:t xml:space="preserve"> | </w:t>
    </w:r>
    <w:r w:rsidR="00895E03">
      <w:rPr>
        <w:color w:val="7F7F7F"/>
        <w:spacing w:val="60"/>
      </w:rPr>
      <w:t>Page</w:t>
    </w:r>
    <w:r w:rsidR="00B374C3">
      <w:rPr>
        <w:color w:val="7F7F7F"/>
        <w:spacing w:val="60"/>
      </w:rPr>
      <w:tab/>
    </w:r>
    <w:r w:rsidR="00B374C3">
      <w:rPr>
        <w:color w:val="7F7F7F"/>
        <w:spacing w:val="60"/>
      </w:rPr>
      <w:tab/>
    </w:r>
    <w:r w:rsidR="008E6228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1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0C5594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718"/>
    <w:multiLevelType w:val="hybridMultilevel"/>
    <w:tmpl w:val="8D36F3CA"/>
    <w:lvl w:ilvl="0" w:tplc="F88CD6AC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 w:tplc="64C0A184">
      <w:start w:val="1"/>
      <w:numFmt w:val="decimal"/>
      <w:lvlText w:val="0%2."/>
      <w:lvlJc w:val="center"/>
      <w:pPr>
        <w:ind w:left="2177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897" w:hanging="180"/>
      </w:pPr>
    </w:lvl>
    <w:lvl w:ilvl="3" w:tplc="0410000F" w:tentative="1">
      <w:start w:val="1"/>
      <w:numFmt w:val="decimal"/>
      <w:lvlText w:val="%4."/>
      <w:lvlJc w:val="left"/>
      <w:pPr>
        <w:ind w:left="3617" w:hanging="360"/>
      </w:pPr>
    </w:lvl>
    <w:lvl w:ilvl="4" w:tplc="04100019" w:tentative="1">
      <w:start w:val="1"/>
      <w:numFmt w:val="lowerLetter"/>
      <w:lvlText w:val="%5."/>
      <w:lvlJc w:val="left"/>
      <w:pPr>
        <w:ind w:left="4337" w:hanging="360"/>
      </w:pPr>
    </w:lvl>
    <w:lvl w:ilvl="5" w:tplc="0410001B" w:tentative="1">
      <w:start w:val="1"/>
      <w:numFmt w:val="lowerRoman"/>
      <w:lvlText w:val="%6."/>
      <w:lvlJc w:val="right"/>
      <w:pPr>
        <w:ind w:left="5057" w:hanging="180"/>
      </w:pPr>
    </w:lvl>
    <w:lvl w:ilvl="6" w:tplc="0410000F" w:tentative="1">
      <w:start w:val="1"/>
      <w:numFmt w:val="decimal"/>
      <w:lvlText w:val="%7."/>
      <w:lvlJc w:val="left"/>
      <w:pPr>
        <w:ind w:left="5777" w:hanging="360"/>
      </w:pPr>
    </w:lvl>
    <w:lvl w:ilvl="7" w:tplc="04100019" w:tentative="1">
      <w:start w:val="1"/>
      <w:numFmt w:val="lowerLetter"/>
      <w:lvlText w:val="%8."/>
      <w:lvlJc w:val="left"/>
      <w:pPr>
        <w:ind w:left="6497" w:hanging="360"/>
      </w:pPr>
    </w:lvl>
    <w:lvl w:ilvl="8" w:tplc="041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>
    <w:nsid w:val="015B3371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2AA5E79"/>
    <w:multiLevelType w:val="hybridMultilevel"/>
    <w:tmpl w:val="D6CE3166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F6482"/>
    <w:multiLevelType w:val="multilevel"/>
    <w:tmpl w:val="48FA10A6"/>
    <w:lvl w:ilvl="0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77" w:hanging="360"/>
      </w:pPr>
    </w:lvl>
    <w:lvl w:ilvl="2">
      <w:start w:val="1"/>
      <w:numFmt w:val="lowerRoman"/>
      <w:lvlText w:val="%3."/>
      <w:lvlJc w:val="right"/>
      <w:pPr>
        <w:ind w:left="2897" w:hanging="180"/>
      </w:pPr>
    </w:lvl>
    <w:lvl w:ilvl="3">
      <w:start w:val="1"/>
      <w:numFmt w:val="decimal"/>
      <w:lvlText w:val="%4."/>
      <w:lvlJc w:val="left"/>
      <w:pPr>
        <w:ind w:left="3617" w:hanging="360"/>
      </w:pPr>
    </w:lvl>
    <w:lvl w:ilvl="4">
      <w:start w:val="1"/>
      <w:numFmt w:val="lowerLetter"/>
      <w:lvlText w:val="%5."/>
      <w:lvlJc w:val="left"/>
      <w:pPr>
        <w:ind w:left="4337" w:hanging="360"/>
      </w:pPr>
    </w:lvl>
    <w:lvl w:ilvl="5">
      <w:start w:val="1"/>
      <w:numFmt w:val="lowerRoman"/>
      <w:lvlText w:val="%6."/>
      <w:lvlJc w:val="right"/>
      <w:pPr>
        <w:ind w:left="5057" w:hanging="180"/>
      </w:pPr>
    </w:lvl>
    <w:lvl w:ilvl="6">
      <w:start w:val="1"/>
      <w:numFmt w:val="decimal"/>
      <w:lvlText w:val="%7."/>
      <w:lvlJc w:val="left"/>
      <w:pPr>
        <w:ind w:left="5777" w:hanging="360"/>
      </w:pPr>
    </w:lvl>
    <w:lvl w:ilvl="7">
      <w:start w:val="1"/>
      <w:numFmt w:val="lowerLetter"/>
      <w:lvlText w:val="%8."/>
      <w:lvlJc w:val="left"/>
      <w:pPr>
        <w:ind w:left="6497" w:hanging="360"/>
      </w:pPr>
    </w:lvl>
    <w:lvl w:ilvl="8">
      <w:start w:val="1"/>
      <w:numFmt w:val="lowerRoman"/>
      <w:lvlText w:val="%9."/>
      <w:lvlJc w:val="right"/>
      <w:pPr>
        <w:ind w:left="7217" w:hanging="180"/>
      </w:pPr>
    </w:lvl>
  </w:abstractNum>
  <w:abstractNum w:abstractNumId="4">
    <w:nsid w:val="0E883A24"/>
    <w:multiLevelType w:val="hybridMultilevel"/>
    <w:tmpl w:val="50205DA4"/>
    <w:lvl w:ilvl="0" w:tplc="7E260C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8C1EE0"/>
    <w:multiLevelType w:val="hybridMultilevel"/>
    <w:tmpl w:val="3514B41C"/>
    <w:lvl w:ilvl="0" w:tplc="8B9A3164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77" w:hanging="360"/>
      </w:pPr>
    </w:lvl>
    <w:lvl w:ilvl="2" w:tplc="0410001B" w:tentative="1">
      <w:start w:val="1"/>
      <w:numFmt w:val="lowerRoman"/>
      <w:lvlText w:val="%3."/>
      <w:lvlJc w:val="right"/>
      <w:pPr>
        <w:ind w:left="2897" w:hanging="180"/>
      </w:pPr>
    </w:lvl>
    <w:lvl w:ilvl="3" w:tplc="0410000F" w:tentative="1">
      <w:start w:val="1"/>
      <w:numFmt w:val="decimal"/>
      <w:lvlText w:val="%4."/>
      <w:lvlJc w:val="left"/>
      <w:pPr>
        <w:ind w:left="3617" w:hanging="360"/>
      </w:pPr>
    </w:lvl>
    <w:lvl w:ilvl="4" w:tplc="04100019" w:tentative="1">
      <w:start w:val="1"/>
      <w:numFmt w:val="lowerLetter"/>
      <w:lvlText w:val="%5."/>
      <w:lvlJc w:val="left"/>
      <w:pPr>
        <w:ind w:left="4337" w:hanging="360"/>
      </w:pPr>
    </w:lvl>
    <w:lvl w:ilvl="5" w:tplc="0410001B" w:tentative="1">
      <w:start w:val="1"/>
      <w:numFmt w:val="lowerRoman"/>
      <w:lvlText w:val="%6."/>
      <w:lvlJc w:val="right"/>
      <w:pPr>
        <w:ind w:left="5057" w:hanging="180"/>
      </w:pPr>
    </w:lvl>
    <w:lvl w:ilvl="6" w:tplc="0410000F" w:tentative="1">
      <w:start w:val="1"/>
      <w:numFmt w:val="decimal"/>
      <w:lvlText w:val="%7."/>
      <w:lvlJc w:val="left"/>
      <w:pPr>
        <w:ind w:left="5777" w:hanging="360"/>
      </w:pPr>
    </w:lvl>
    <w:lvl w:ilvl="7" w:tplc="04100019" w:tentative="1">
      <w:start w:val="1"/>
      <w:numFmt w:val="lowerLetter"/>
      <w:lvlText w:val="%8."/>
      <w:lvlJc w:val="left"/>
      <w:pPr>
        <w:ind w:left="6497" w:hanging="360"/>
      </w:pPr>
    </w:lvl>
    <w:lvl w:ilvl="8" w:tplc="041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>
    <w:nsid w:val="0FE02FE6"/>
    <w:multiLevelType w:val="multilevel"/>
    <w:tmpl w:val="902A47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27545C6"/>
    <w:multiLevelType w:val="multilevel"/>
    <w:tmpl w:val="F1E68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28F2E23"/>
    <w:multiLevelType w:val="multilevel"/>
    <w:tmpl w:val="6DF25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5C263B9"/>
    <w:multiLevelType w:val="hybridMultilevel"/>
    <w:tmpl w:val="BE320F52"/>
    <w:lvl w:ilvl="0" w:tplc="A248383C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BA7791F"/>
    <w:multiLevelType w:val="hybridMultilevel"/>
    <w:tmpl w:val="6AB64104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04B7E"/>
    <w:multiLevelType w:val="hybridMultilevel"/>
    <w:tmpl w:val="D4F2D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1922"/>
    <w:multiLevelType w:val="hybridMultilevel"/>
    <w:tmpl w:val="70FAB3E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51754A"/>
    <w:multiLevelType w:val="hybridMultilevel"/>
    <w:tmpl w:val="D9B696EE"/>
    <w:lvl w:ilvl="0" w:tplc="F88CD6AC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71582"/>
    <w:multiLevelType w:val="multilevel"/>
    <w:tmpl w:val="97E4A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2AA139A"/>
    <w:multiLevelType w:val="hybridMultilevel"/>
    <w:tmpl w:val="FBFE0B7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40A38"/>
    <w:multiLevelType w:val="hybridMultilevel"/>
    <w:tmpl w:val="08F4F376"/>
    <w:lvl w:ilvl="0" w:tplc="F88CD6AC">
      <w:start w:val="1"/>
      <w:numFmt w:val="decimal"/>
      <w:lvlText w:val="0%1."/>
      <w:lvlJc w:val="right"/>
      <w:pPr>
        <w:ind w:left="1457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77" w:hanging="360"/>
      </w:pPr>
    </w:lvl>
    <w:lvl w:ilvl="2" w:tplc="0410001B" w:tentative="1">
      <w:start w:val="1"/>
      <w:numFmt w:val="lowerRoman"/>
      <w:lvlText w:val="%3."/>
      <w:lvlJc w:val="right"/>
      <w:pPr>
        <w:ind w:left="2897" w:hanging="180"/>
      </w:pPr>
    </w:lvl>
    <w:lvl w:ilvl="3" w:tplc="0410000F" w:tentative="1">
      <w:start w:val="1"/>
      <w:numFmt w:val="decimal"/>
      <w:lvlText w:val="%4."/>
      <w:lvlJc w:val="left"/>
      <w:pPr>
        <w:ind w:left="3617" w:hanging="360"/>
      </w:pPr>
    </w:lvl>
    <w:lvl w:ilvl="4" w:tplc="04100019" w:tentative="1">
      <w:start w:val="1"/>
      <w:numFmt w:val="lowerLetter"/>
      <w:lvlText w:val="%5."/>
      <w:lvlJc w:val="left"/>
      <w:pPr>
        <w:ind w:left="4337" w:hanging="360"/>
      </w:pPr>
    </w:lvl>
    <w:lvl w:ilvl="5" w:tplc="0410001B" w:tentative="1">
      <w:start w:val="1"/>
      <w:numFmt w:val="lowerRoman"/>
      <w:lvlText w:val="%6."/>
      <w:lvlJc w:val="right"/>
      <w:pPr>
        <w:ind w:left="5057" w:hanging="180"/>
      </w:pPr>
    </w:lvl>
    <w:lvl w:ilvl="6" w:tplc="0410000F" w:tentative="1">
      <w:start w:val="1"/>
      <w:numFmt w:val="decimal"/>
      <w:lvlText w:val="%7."/>
      <w:lvlJc w:val="left"/>
      <w:pPr>
        <w:ind w:left="5777" w:hanging="360"/>
      </w:pPr>
    </w:lvl>
    <w:lvl w:ilvl="7" w:tplc="04100019" w:tentative="1">
      <w:start w:val="1"/>
      <w:numFmt w:val="lowerLetter"/>
      <w:lvlText w:val="%8."/>
      <w:lvlJc w:val="left"/>
      <w:pPr>
        <w:ind w:left="6497" w:hanging="360"/>
      </w:pPr>
    </w:lvl>
    <w:lvl w:ilvl="8" w:tplc="0410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>
    <w:nsid w:val="346C5E92"/>
    <w:multiLevelType w:val="multilevel"/>
    <w:tmpl w:val="BCA6AF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5A36789"/>
    <w:multiLevelType w:val="hybridMultilevel"/>
    <w:tmpl w:val="2B269E6C"/>
    <w:lvl w:ilvl="0" w:tplc="48A8AD32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92D73"/>
    <w:multiLevelType w:val="multilevel"/>
    <w:tmpl w:val="5728254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75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3062" w:hanging="12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4253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6294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0">
    <w:nsid w:val="39D97B5D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B2701C9"/>
    <w:multiLevelType w:val="hybridMultilevel"/>
    <w:tmpl w:val="1610C740"/>
    <w:lvl w:ilvl="0" w:tplc="B0B47BA2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870C2F"/>
    <w:multiLevelType w:val="hybridMultilevel"/>
    <w:tmpl w:val="3A9A9C7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B40A7"/>
    <w:multiLevelType w:val="hybridMultilevel"/>
    <w:tmpl w:val="F488B3B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50D21"/>
    <w:multiLevelType w:val="multilevel"/>
    <w:tmpl w:val="934439E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75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3062" w:hanging="12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4139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6294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5">
    <w:nsid w:val="53F4090F"/>
    <w:multiLevelType w:val="multilevel"/>
    <w:tmpl w:val="A2342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5C642F1"/>
    <w:multiLevelType w:val="multilevel"/>
    <w:tmpl w:val="F9F4A5A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7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E14350"/>
    <w:multiLevelType w:val="hybridMultilevel"/>
    <w:tmpl w:val="F0E8B78E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0">
    <w:nsid w:val="584B0BC0"/>
    <w:multiLevelType w:val="multilevel"/>
    <w:tmpl w:val="45543E0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98"/>
        </w:tabs>
        <w:ind w:left="3345" w:hanging="12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4366" w:hanging="11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1">
    <w:nsid w:val="586742F6"/>
    <w:multiLevelType w:val="hybridMultilevel"/>
    <w:tmpl w:val="65F6F378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103D0"/>
    <w:multiLevelType w:val="multilevel"/>
    <w:tmpl w:val="05BC6B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3">
    <w:nsid w:val="5B7B39E3"/>
    <w:multiLevelType w:val="multilevel"/>
    <w:tmpl w:val="EE2227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C1309D1"/>
    <w:multiLevelType w:val="hybridMultilevel"/>
    <w:tmpl w:val="D2C203C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82047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30163E5"/>
    <w:multiLevelType w:val="multilevel"/>
    <w:tmpl w:val="108AF79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175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3062" w:hanging="12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4763" w:hanging="17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3"/>
        </w:tabs>
        <w:ind w:left="6294" w:hanging="15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7">
    <w:nsid w:val="63200262"/>
    <w:multiLevelType w:val="multilevel"/>
    <w:tmpl w:val="0E16BB50"/>
    <w:lvl w:ilvl="0">
      <w:start w:val="1"/>
      <w:numFmt w:val="decimal"/>
      <w:lvlText w:val="0%1."/>
      <w:lvlJc w:val="right"/>
      <w:pPr>
        <w:ind w:left="720" w:firstLine="17"/>
      </w:pPr>
      <w:rPr>
        <w:rFonts w:hint="default"/>
      </w:rPr>
    </w:lvl>
    <w:lvl w:ilvl="1">
      <w:start w:val="1"/>
      <w:numFmt w:val="none"/>
      <w:lvlText w:val="02."/>
      <w:lvlJc w:val="left"/>
      <w:pPr>
        <w:ind w:left="1060" w:firstLine="17"/>
      </w:pPr>
      <w:rPr>
        <w:rFonts w:hint="default"/>
      </w:rPr>
    </w:lvl>
    <w:lvl w:ilvl="2">
      <w:start w:val="1"/>
      <w:numFmt w:val="none"/>
      <w:lvlText w:val="03."/>
      <w:lvlJc w:val="right"/>
      <w:pPr>
        <w:ind w:left="1400" w:firstLine="1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40" w:firstLine="1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80" w:firstLine="1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20" w:firstLine="1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60" w:firstLine="1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00" w:firstLine="1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40" w:firstLine="17"/>
      </w:pPr>
      <w:rPr>
        <w:rFonts w:hint="default"/>
      </w:rPr>
    </w:lvl>
  </w:abstractNum>
  <w:abstractNum w:abstractNumId="38">
    <w:nsid w:val="670E5FC5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8A7180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>
    <w:nsid w:val="731131C5"/>
    <w:multiLevelType w:val="multilevel"/>
    <w:tmpl w:val="0DC23E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5133BAC"/>
    <w:multiLevelType w:val="multilevel"/>
    <w:tmpl w:val="7D8CD2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6E2029D"/>
    <w:multiLevelType w:val="multilevel"/>
    <w:tmpl w:val="75444F54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8E365E"/>
    <w:multiLevelType w:val="multilevel"/>
    <w:tmpl w:val="9B5CC0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23"/>
  </w:num>
  <w:num w:numId="3">
    <w:abstractNumId w:val="11"/>
  </w:num>
  <w:num w:numId="4">
    <w:abstractNumId w:val="12"/>
  </w:num>
  <w:num w:numId="5">
    <w:abstractNumId w:val="2"/>
  </w:num>
  <w:num w:numId="6">
    <w:abstractNumId w:val="22"/>
  </w:num>
  <w:num w:numId="7">
    <w:abstractNumId w:val="31"/>
  </w:num>
  <w:num w:numId="8">
    <w:abstractNumId w:val="28"/>
  </w:num>
  <w:num w:numId="9">
    <w:abstractNumId w:val="10"/>
  </w:num>
  <w:num w:numId="10">
    <w:abstractNumId w:val="34"/>
  </w:num>
  <w:num w:numId="11">
    <w:abstractNumId w:val="15"/>
  </w:num>
  <w:num w:numId="12">
    <w:abstractNumId w:val="35"/>
  </w:num>
  <w:num w:numId="13">
    <w:abstractNumId w:val="38"/>
  </w:num>
  <w:num w:numId="14">
    <w:abstractNumId w:val="20"/>
  </w:num>
  <w:num w:numId="15">
    <w:abstractNumId w:val="41"/>
  </w:num>
  <w:num w:numId="16">
    <w:abstractNumId w:val="17"/>
  </w:num>
  <w:num w:numId="17">
    <w:abstractNumId w:val="1"/>
  </w:num>
  <w:num w:numId="18">
    <w:abstractNumId w:val="14"/>
  </w:num>
  <w:num w:numId="19">
    <w:abstractNumId w:val="33"/>
  </w:num>
  <w:num w:numId="20">
    <w:abstractNumId w:val="4"/>
  </w:num>
  <w:num w:numId="21">
    <w:abstractNumId w:val="39"/>
  </w:num>
  <w:num w:numId="22">
    <w:abstractNumId w:val="8"/>
  </w:num>
  <w:num w:numId="23">
    <w:abstractNumId w:val="6"/>
  </w:num>
  <w:num w:numId="24">
    <w:abstractNumId w:val="7"/>
  </w:num>
  <w:num w:numId="25">
    <w:abstractNumId w:val="44"/>
  </w:num>
  <w:num w:numId="26">
    <w:abstractNumId w:val="32"/>
  </w:num>
  <w:num w:numId="27">
    <w:abstractNumId w:val="43"/>
  </w:num>
  <w:num w:numId="2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8"/>
  </w:num>
  <w:num w:numId="31">
    <w:abstractNumId w:val="37"/>
  </w:num>
  <w:num w:numId="32">
    <w:abstractNumId w:val="5"/>
  </w:num>
  <w:num w:numId="33">
    <w:abstractNumId w:val="3"/>
  </w:num>
  <w:num w:numId="34">
    <w:abstractNumId w:val="16"/>
  </w:num>
  <w:num w:numId="35">
    <w:abstractNumId w:val="0"/>
  </w:num>
  <w:num w:numId="36">
    <w:abstractNumId w:val="9"/>
  </w:num>
  <w:num w:numId="37">
    <w:abstractNumId w:val="40"/>
  </w:num>
  <w:num w:numId="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36"/>
  </w:num>
  <w:num w:numId="41">
    <w:abstractNumId w:val="24"/>
  </w:num>
  <w:num w:numId="42">
    <w:abstractNumId w:val="19"/>
  </w:num>
  <w:num w:numId="43">
    <w:abstractNumId w:val="29"/>
  </w:num>
  <w:num w:numId="44">
    <w:abstractNumId w:val="30"/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26"/>
  </w:num>
  <w:num w:numId="48">
    <w:abstractNumId w:val="43"/>
  </w:num>
  <w:num w:numId="49">
    <w:abstractNumId w:val="25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7680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3AC0"/>
    <w:rsid w:val="000058C9"/>
    <w:rsid w:val="00010724"/>
    <w:rsid w:val="00011C12"/>
    <w:rsid w:val="0001728E"/>
    <w:rsid w:val="00020626"/>
    <w:rsid w:val="0003010C"/>
    <w:rsid w:val="00030369"/>
    <w:rsid w:val="0003227B"/>
    <w:rsid w:val="0003691D"/>
    <w:rsid w:val="00036D86"/>
    <w:rsid w:val="00044501"/>
    <w:rsid w:val="000468CA"/>
    <w:rsid w:val="000717E4"/>
    <w:rsid w:val="00071D82"/>
    <w:rsid w:val="000736DB"/>
    <w:rsid w:val="000737B6"/>
    <w:rsid w:val="000738EF"/>
    <w:rsid w:val="00077EDF"/>
    <w:rsid w:val="000840D8"/>
    <w:rsid w:val="000A2A24"/>
    <w:rsid w:val="000A4407"/>
    <w:rsid w:val="000A4717"/>
    <w:rsid w:val="000A5372"/>
    <w:rsid w:val="000B483F"/>
    <w:rsid w:val="000C3AEF"/>
    <w:rsid w:val="000C4943"/>
    <w:rsid w:val="000C5594"/>
    <w:rsid w:val="000C5E73"/>
    <w:rsid w:val="000D0FA0"/>
    <w:rsid w:val="000D171A"/>
    <w:rsid w:val="000E21A2"/>
    <w:rsid w:val="000E7D05"/>
    <w:rsid w:val="000F0DB0"/>
    <w:rsid w:val="000F15CC"/>
    <w:rsid w:val="000F323E"/>
    <w:rsid w:val="000F4167"/>
    <w:rsid w:val="00100244"/>
    <w:rsid w:val="001073CA"/>
    <w:rsid w:val="00120E51"/>
    <w:rsid w:val="00123749"/>
    <w:rsid w:val="00127702"/>
    <w:rsid w:val="00136461"/>
    <w:rsid w:val="0013675B"/>
    <w:rsid w:val="00137F3D"/>
    <w:rsid w:val="00150138"/>
    <w:rsid w:val="00154C57"/>
    <w:rsid w:val="00156AE7"/>
    <w:rsid w:val="00160AC9"/>
    <w:rsid w:val="001620BD"/>
    <w:rsid w:val="00162721"/>
    <w:rsid w:val="00164328"/>
    <w:rsid w:val="0017259D"/>
    <w:rsid w:val="00176CCD"/>
    <w:rsid w:val="00180DC2"/>
    <w:rsid w:val="001823E1"/>
    <w:rsid w:val="00185556"/>
    <w:rsid w:val="001865DB"/>
    <w:rsid w:val="00190566"/>
    <w:rsid w:val="00190DDA"/>
    <w:rsid w:val="001946DC"/>
    <w:rsid w:val="0019587C"/>
    <w:rsid w:val="001B46E8"/>
    <w:rsid w:val="001F06BC"/>
    <w:rsid w:val="001F677A"/>
    <w:rsid w:val="001F6ED6"/>
    <w:rsid w:val="00201277"/>
    <w:rsid w:val="0021427F"/>
    <w:rsid w:val="00240211"/>
    <w:rsid w:val="002443F3"/>
    <w:rsid w:val="002446C4"/>
    <w:rsid w:val="002458E8"/>
    <w:rsid w:val="0025407E"/>
    <w:rsid w:val="00254751"/>
    <w:rsid w:val="00263E5D"/>
    <w:rsid w:val="00275D46"/>
    <w:rsid w:val="00281BD0"/>
    <w:rsid w:val="002903DE"/>
    <w:rsid w:val="00293D8F"/>
    <w:rsid w:val="002952AF"/>
    <w:rsid w:val="00296744"/>
    <w:rsid w:val="002B1808"/>
    <w:rsid w:val="002B2432"/>
    <w:rsid w:val="002B61D8"/>
    <w:rsid w:val="002C395F"/>
    <w:rsid w:val="002D7553"/>
    <w:rsid w:val="002D75CD"/>
    <w:rsid w:val="002E0998"/>
    <w:rsid w:val="002F05FC"/>
    <w:rsid w:val="002F072B"/>
    <w:rsid w:val="00304056"/>
    <w:rsid w:val="00304DCD"/>
    <w:rsid w:val="003053AD"/>
    <w:rsid w:val="0031613B"/>
    <w:rsid w:val="003209BB"/>
    <w:rsid w:val="003233EC"/>
    <w:rsid w:val="003277CF"/>
    <w:rsid w:val="003314A7"/>
    <w:rsid w:val="003314CC"/>
    <w:rsid w:val="00332D84"/>
    <w:rsid w:val="00334269"/>
    <w:rsid w:val="0034254A"/>
    <w:rsid w:val="00342C1F"/>
    <w:rsid w:val="00345936"/>
    <w:rsid w:val="003514A3"/>
    <w:rsid w:val="00353422"/>
    <w:rsid w:val="00356590"/>
    <w:rsid w:val="0036019C"/>
    <w:rsid w:val="00361BCE"/>
    <w:rsid w:val="00362D7C"/>
    <w:rsid w:val="00363F19"/>
    <w:rsid w:val="00373AF5"/>
    <w:rsid w:val="00376056"/>
    <w:rsid w:val="00380EE7"/>
    <w:rsid w:val="00384E07"/>
    <w:rsid w:val="00386DCC"/>
    <w:rsid w:val="00387A9E"/>
    <w:rsid w:val="0039143F"/>
    <w:rsid w:val="003937FE"/>
    <w:rsid w:val="00393AC0"/>
    <w:rsid w:val="003A0E16"/>
    <w:rsid w:val="003A7403"/>
    <w:rsid w:val="003B0880"/>
    <w:rsid w:val="003B35A7"/>
    <w:rsid w:val="003D185F"/>
    <w:rsid w:val="003D5849"/>
    <w:rsid w:val="003F09B9"/>
    <w:rsid w:val="003F772F"/>
    <w:rsid w:val="004011D7"/>
    <w:rsid w:val="00401FDB"/>
    <w:rsid w:val="00407721"/>
    <w:rsid w:val="004253F2"/>
    <w:rsid w:val="0043246F"/>
    <w:rsid w:val="00444C6D"/>
    <w:rsid w:val="00455978"/>
    <w:rsid w:val="00467263"/>
    <w:rsid w:val="004735A3"/>
    <w:rsid w:val="004743E6"/>
    <w:rsid w:val="00476191"/>
    <w:rsid w:val="004822DD"/>
    <w:rsid w:val="00485A67"/>
    <w:rsid w:val="00487615"/>
    <w:rsid w:val="00491173"/>
    <w:rsid w:val="004967E4"/>
    <w:rsid w:val="00496AB0"/>
    <w:rsid w:val="004A1E9D"/>
    <w:rsid w:val="004A3504"/>
    <w:rsid w:val="004A77C8"/>
    <w:rsid w:val="004B3DEA"/>
    <w:rsid w:val="004C2683"/>
    <w:rsid w:val="004C26F7"/>
    <w:rsid w:val="004C31D3"/>
    <w:rsid w:val="004D0010"/>
    <w:rsid w:val="004D1988"/>
    <w:rsid w:val="004D1C0B"/>
    <w:rsid w:val="004D4FCE"/>
    <w:rsid w:val="004D767E"/>
    <w:rsid w:val="004D7E68"/>
    <w:rsid w:val="004F75DA"/>
    <w:rsid w:val="004F7CDA"/>
    <w:rsid w:val="00512250"/>
    <w:rsid w:val="00523759"/>
    <w:rsid w:val="00525DA3"/>
    <w:rsid w:val="00534AC9"/>
    <w:rsid w:val="00547DD6"/>
    <w:rsid w:val="005618C3"/>
    <w:rsid w:val="00561CCF"/>
    <w:rsid w:val="00564341"/>
    <w:rsid w:val="005752C3"/>
    <w:rsid w:val="005846EE"/>
    <w:rsid w:val="00594668"/>
    <w:rsid w:val="005958D3"/>
    <w:rsid w:val="00595C25"/>
    <w:rsid w:val="005A0315"/>
    <w:rsid w:val="005B022F"/>
    <w:rsid w:val="005C462D"/>
    <w:rsid w:val="005C5E96"/>
    <w:rsid w:val="005D21A3"/>
    <w:rsid w:val="005D5291"/>
    <w:rsid w:val="005E03E0"/>
    <w:rsid w:val="005E2912"/>
    <w:rsid w:val="005E6140"/>
    <w:rsid w:val="005E7593"/>
    <w:rsid w:val="0060129C"/>
    <w:rsid w:val="006036A5"/>
    <w:rsid w:val="006050CA"/>
    <w:rsid w:val="006058B4"/>
    <w:rsid w:val="00611A90"/>
    <w:rsid w:val="006140CB"/>
    <w:rsid w:val="00616959"/>
    <w:rsid w:val="00622BB1"/>
    <w:rsid w:val="00625562"/>
    <w:rsid w:val="006278D4"/>
    <w:rsid w:val="006371BB"/>
    <w:rsid w:val="00640EA4"/>
    <w:rsid w:val="00641EDA"/>
    <w:rsid w:val="0065035A"/>
    <w:rsid w:val="00654660"/>
    <w:rsid w:val="00661116"/>
    <w:rsid w:val="00677557"/>
    <w:rsid w:val="00697E9C"/>
    <w:rsid w:val="006B0FBE"/>
    <w:rsid w:val="006B11F2"/>
    <w:rsid w:val="006B77FE"/>
    <w:rsid w:val="006C1AF7"/>
    <w:rsid w:val="006D450E"/>
    <w:rsid w:val="006E033B"/>
    <w:rsid w:val="006E2D3F"/>
    <w:rsid w:val="006F1164"/>
    <w:rsid w:val="00701B52"/>
    <w:rsid w:val="007076D7"/>
    <w:rsid w:val="007148E7"/>
    <w:rsid w:val="007169B5"/>
    <w:rsid w:val="00720FB6"/>
    <w:rsid w:val="00721FBE"/>
    <w:rsid w:val="00722E3A"/>
    <w:rsid w:val="00722F84"/>
    <w:rsid w:val="0073118F"/>
    <w:rsid w:val="007453F1"/>
    <w:rsid w:val="00752940"/>
    <w:rsid w:val="0075313D"/>
    <w:rsid w:val="00762C7E"/>
    <w:rsid w:val="0076494C"/>
    <w:rsid w:val="00773E22"/>
    <w:rsid w:val="00777E61"/>
    <w:rsid w:val="007851A1"/>
    <w:rsid w:val="0078711D"/>
    <w:rsid w:val="007909CA"/>
    <w:rsid w:val="007A354B"/>
    <w:rsid w:val="007A4353"/>
    <w:rsid w:val="007A73B0"/>
    <w:rsid w:val="007B0D92"/>
    <w:rsid w:val="007C7911"/>
    <w:rsid w:val="007C7F1B"/>
    <w:rsid w:val="007D1E01"/>
    <w:rsid w:val="007D6813"/>
    <w:rsid w:val="007D7559"/>
    <w:rsid w:val="007D7B53"/>
    <w:rsid w:val="007E2378"/>
    <w:rsid w:val="007E6F2C"/>
    <w:rsid w:val="007E7DC6"/>
    <w:rsid w:val="007E7F44"/>
    <w:rsid w:val="007F3B96"/>
    <w:rsid w:val="00803CC0"/>
    <w:rsid w:val="00810AEC"/>
    <w:rsid w:val="00813E83"/>
    <w:rsid w:val="00824102"/>
    <w:rsid w:val="00824AAC"/>
    <w:rsid w:val="008256C5"/>
    <w:rsid w:val="00835CFD"/>
    <w:rsid w:val="00836CFE"/>
    <w:rsid w:val="008442A1"/>
    <w:rsid w:val="008467DB"/>
    <w:rsid w:val="0084765C"/>
    <w:rsid w:val="00853B26"/>
    <w:rsid w:val="00854495"/>
    <w:rsid w:val="008615A7"/>
    <w:rsid w:val="00864A4A"/>
    <w:rsid w:val="00864CDC"/>
    <w:rsid w:val="00872C0E"/>
    <w:rsid w:val="00872EDE"/>
    <w:rsid w:val="008835F5"/>
    <w:rsid w:val="00883A23"/>
    <w:rsid w:val="00895E03"/>
    <w:rsid w:val="008A0590"/>
    <w:rsid w:val="008A204F"/>
    <w:rsid w:val="008B3F03"/>
    <w:rsid w:val="008B7381"/>
    <w:rsid w:val="008B7CFE"/>
    <w:rsid w:val="008C75CC"/>
    <w:rsid w:val="008D2A3F"/>
    <w:rsid w:val="008D43A4"/>
    <w:rsid w:val="008E2FCA"/>
    <w:rsid w:val="008E30E9"/>
    <w:rsid w:val="008E6228"/>
    <w:rsid w:val="008F3686"/>
    <w:rsid w:val="009103E7"/>
    <w:rsid w:val="0092289C"/>
    <w:rsid w:val="00922DB8"/>
    <w:rsid w:val="00926793"/>
    <w:rsid w:val="00942E56"/>
    <w:rsid w:val="0094455F"/>
    <w:rsid w:val="00947036"/>
    <w:rsid w:val="0095576F"/>
    <w:rsid w:val="00961763"/>
    <w:rsid w:val="009635C8"/>
    <w:rsid w:val="0097001D"/>
    <w:rsid w:val="00970327"/>
    <w:rsid w:val="00983C24"/>
    <w:rsid w:val="0098450F"/>
    <w:rsid w:val="00984C97"/>
    <w:rsid w:val="00992A02"/>
    <w:rsid w:val="009A1371"/>
    <w:rsid w:val="009A3EF5"/>
    <w:rsid w:val="009A3F80"/>
    <w:rsid w:val="009A63EE"/>
    <w:rsid w:val="009B2E7D"/>
    <w:rsid w:val="009B319F"/>
    <w:rsid w:val="009B4D1E"/>
    <w:rsid w:val="009D07A3"/>
    <w:rsid w:val="009D556F"/>
    <w:rsid w:val="009F47EE"/>
    <w:rsid w:val="009F6BB0"/>
    <w:rsid w:val="00A015E8"/>
    <w:rsid w:val="00A052E0"/>
    <w:rsid w:val="00A11B78"/>
    <w:rsid w:val="00A1444D"/>
    <w:rsid w:val="00A1515D"/>
    <w:rsid w:val="00A15771"/>
    <w:rsid w:val="00A21F5C"/>
    <w:rsid w:val="00A2331B"/>
    <w:rsid w:val="00A30B79"/>
    <w:rsid w:val="00A3208C"/>
    <w:rsid w:val="00A439B2"/>
    <w:rsid w:val="00A471FE"/>
    <w:rsid w:val="00A628B3"/>
    <w:rsid w:val="00A63DA9"/>
    <w:rsid w:val="00A65E07"/>
    <w:rsid w:val="00A73C60"/>
    <w:rsid w:val="00A81D28"/>
    <w:rsid w:val="00A831E3"/>
    <w:rsid w:val="00A87730"/>
    <w:rsid w:val="00AB0B9B"/>
    <w:rsid w:val="00AB0E26"/>
    <w:rsid w:val="00AB4B9D"/>
    <w:rsid w:val="00AC1833"/>
    <w:rsid w:val="00AD145B"/>
    <w:rsid w:val="00AD4221"/>
    <w:rsid w:val="00AD4FEE"/>
    <w:rsid w:val="00AE07F1"/>
    <w:rsid w:val="00AE3E56"/>
    <w:rsid w:val="00AF2E20"/>
    <w:rsid w:val="00AF361E"/>
    <w:rsid w:val="00AF42F4"/>
    <w:rsid w:val="00AF5BB5"/>
    <w:rsid w:val="00B043A8"/>
    <w:rsid w:val="00B073E7"/>
    <w:rsid w:val="00B10786"/>
    <w:rsid w:val="00B230F9"/>
    <w:rsid w:val="00B30D4D"/>
    <w:rsid w:val="00B36A2A"/>
    <w:rsid w:val="00B374C3"/>
    <w:rsid w:val="00B63226"/>
    <w:rsid w:val="00B63A4B"/>
    <w:rsid w:val="00B66C57"/>
    <w:rsid w:val="00B6791D"/>
    <w:rsid w:val="00B71D60"/>
    <w:rsid w:val="00B72344"/>
    <w:rsid w:val="00B814BB"/>
    <w:rsid w:val="00B871A3"/>
    <w:rsid w:val="00B93EA2"/>
    <w:rsid w:val="00BA619F"/>
    <w:rsid w:val="00BB2176"/>
    <w:rsid w:val="00BB3020"/>
    <w:rsid w:val="00BB4059"/>
    <w:rsid w:val="00BB4ED9"/>
    <w:rsid w:val="00BB54DB"/>
    <w:rsid w:val="00BB77CA"/>
    <w:rsid w:val="00BC6A1B"/>
    <w:rsid w:val="00BD4B68"/>
    <w:rsid w:val="00BE085D"/>
    <w:rsid w:val="00BE4ADE"/>
    <w:rsid w:val="00C06D26"/>
    <w:rsid w:val="00C233F4"/>
    <w:rsid w:val="00C27A4B"/>
    <w:rsid w:val="00C378CC"/>
    <w:rsid w:val="00C420EC"/>
    <w:rsid w:val="00C42184"/>
    <w:rsid w:val="00C42A94"/>
    <w:rsid w:val="00C47471"/>
    <w:rsid w:val="00C51B2B"/>
    <w:rsid w:val="00C52950"/>
    <w:rsid w:val="00C53F92"/>
    <w:rsid w:val="00C577A9"/>
    <w:rsid w:val="00C61CB2"/>
    <w:rsid w:val="00C67110"/>
    <w:rsid w:val="00C67972"/>
    <w:rsid w:val="00C70C87"/>
    <w:rsid w:val="00C7105F"/>
    <w:rsid w:val="00C74DEF"/>
    <w:rsid w:val="00C86924"/>
    <w:rsid w:val="00C87B1D"/>
    <w:rsid w:val="00C90DB2"/>
    <w:rsid w:val="00CA0F8E"/>
    <w:rsid w:val="00CB599C"/>
    <w:rsid w:val="00CC412E"/>
    <w:rsid w:val="00CD6E8E"/>
    <w:rsid w:val="00CE074C"/>
    <w:rsid w:val="00CE3D0B"/>
    <w:rsid w:val="00CE6860"/>
    <w:rsid w:val="00CE75DE"/>
    <w:rsid w:val="00D00840"/>
    <w:rsid w:val="00D02911"/>
    <w:rsid w:val="00D0604C"/>
    <w:rsid w:val="00D10063"/>
    <w:rsid w:val="00D14616"/>
    <w:rsid w:val="00D21B2C"/>
    <w:rsid w:val="00D3693F"/>
    <w:rsid w:val="00D371DF"/>
    <w:rsid w:val="00D4052D"/>
    <w:rsid w:val="00D4224B"/>
    <w:rsid w:val="00D52ED8"/>
    <w:rsid w:val="00D644CF"/>
    <w:rsid w:val="00D6595F"/>
    <w:rsid w:val="00D85238"/>
    <w:rsid w:val="00D86E0C"/>
    <w:rsid w:val="00D870F7"/>
    <w:rsid w:val="00D91535"/>
    <w:rsid w:val="00D91603"/>
    <w:rsid w:val="00D975C7"/>
    <w:rsid w:val="00DA2047"/>
    <w:rsid w:val="00DB0C8A"/>
    <w:rsid w:val="00DB1DA6"/>
    <w:rsid w:val="00DB1E12"/>
    <w:rsid w:val="00DB56E1"/>
    <w:rsid w:val="00DC53D0"/>
    <w:rsid w:val="00DC654D"/>
    <w:rsid w:val="00DC6FAB"/>
    <w:rsid w:val="00DD1E53"/>
    <w:rsid w:val="00DD2CB9"/>
    <w:rsid w:val="00DD7480"/>
    <w:rsid w:val="00DE0257"/>
    <w:rsid w:val="00DE5767"/>
    <w:rsid w:val="00DE7997"/>
    <w:rsid w:val="00DF49EF"/>
    <w:rsid w:val="00DF6067"/>
    <w:rsid w:val="00E03633"/>
    <w:rsid w:val="00E03B39"/>
    <w:rsid w:val="00E03EBA"/>
    <w:rsid w:val="00E05F5A"/>
    <w:rsid w:val="00E116CD"/>
    <w:rsid w:val="00E229ED"/>
    <w:rsid w:val="00E22B61"/>
    <w:rsid w:val="00E4019F"/>
    <w:rsid w:val="00E41BD1"/>
    <w:rsid w:val="00E42D79"/>
    <w:rsid w:val="00E442D9"/>
    <w:rsid w:val="00E5191F"/>
    <w:rsid w:val="00E55749"/>
    <w:rsid w:val="00E63E8A"/>
    <w:rsid w:val="00E6515B"/>
    <w:rsid w:val="00E65E16"/>
    <w:rsid w:val="00E72768"/>
    <w:rsid w:val="00E760ED"/>
    <w:rsid w:val="00E76128"/>
    <w:rsid w:val="00E81829"/>
    <w:rsid w:val="00E83C81"/>
    <w:rsid w:val="00E90016"/>
    <w:rsid w:val="00EA6DA4"/>
    <w:rsid w:val="00EC6C69"/>
    <w:rsid w:val="00ED52DC"/>
    <w:rsid w:val="00F0013A"/>
    <w:rsid w:val="00F14A5D"/>
    <w:rsid w:val="00F15D8D"/>
    <w:rsid w:val="00F23E58"/>
    <w:rsid w:val="00F30D96"/>
    <w:rsid w:val="00F31EF2"/>
    <w:rsid w:val="00F34D30"/>
    <w:rsid w:val="00F43B6D"/>
    <w:rsid w:val="00F56661"/>
    <w:rsid w:val="00F57175"/>
    <w:rsid w:val="00F65535"/>
    <w:rsid w:val="00F71CDB"/>
    <w:rsid w:val="00F71EC4"/>
    <w:rsid w:val="00F7478C"/>
    <w:rsid w:val="00F84BF7"/>
    <w:rsid w:val="00F865D3"/>
    <w:rsid w:val="00F9058E"/>
    <w:rsid w:val="00F9247D"/>
    <w:rsid w:val="00F93FE9"/>
    <w:rsid w:val="00FA651A"/>
    <w:rsid w:val="00FA675E"/>
    <w:rsid w:val="00FA6786"/>
    <w:rsid w:val="00FB68E5"/>
    <w:rsid w:val="00FB6B80"/>
    <w:rsid w:val="00FC0773"/>
    <w:rsid w:val="00FC19A7"/>
    <w:rsid w:val="00FD1D80"/>
    <w:rsid w:val="00FD3DD3"/>
    <w:rsid w:val="00FD4906"/>
    <w:rsid w:val="00FF1E5D"/>
    <w:rsid w:val="00FF3AC0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27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27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27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137F3D"/>
    <w:pPr>
      <w:numPr>
        <w:ilvl w:val="0"/>
        <w:numId w:val="0"/>
      </w:numPr>
      <w:ind w:left="1418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137F3D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paragraph" w:customStyle="1" w:styleId="Corpo">
    <w:name w:val="Corpo"/>
    <w:rsid w:val="00D146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paragraph" w:customStyle="1" w:styleId="Didefault">
    <w:name w:val="Di default"/>
    <w:rsid w:val="00D369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Ingegneria%20del%20SW%202\Progetto%202014-15\REPOSITORY%20I-Trio\doc\Configuration%20Management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0F787-38A8-4129-8414-DED12E13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1198</TotalTime>
  <Pages>7</Pages>
  <Words>1300</Words>
  <Characters>7413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56</cp:revision>
  <dcterms:created xsi:type="dcterms:W3CDTF">2015-08-26T15:42:00Z</dcterms:created>
  <dcterms:modified xsi:type="dcterms:W3CDTF">2015-09-10T04:29:00Z</dcterms:modified>
</cp:coreProperties>
</file>