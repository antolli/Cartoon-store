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105F" w:rsidRPr="00A15771" w:rsidRDefault="00356590" w:rsidP="00926793">
      <w:pPr>
        <w:pStyle w:val="Livello1"/>
        <w:numPr>
          <w:ilvl w:val="0"/>
          <w:numId w:val="0"/>
        </w:numPr>
        <w:ind w:left="357"/>
      </w:pPr>
      <w:r w:rsidRPr="00356590">
        <w:rPr>
          <w:rFonts w:eastAsia="Times New Roman"/>
          <w:noProof/>
          <w:lang w:val="en-US" w:eastAsia="zh-TW"/>
        </w:rPr>
        <w:pict>
          <v:rect id="_x0000_s1058" style="position:absolute;left:0;text-align:left;margin-left:562.2pt;margin-top:-2.2pt;width:7.15pt;height:883.15pt;z-index:251657216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 w:rsidRPr="00356590">
        <w:rPr>
          <w:noProof/>
          <w:lang w:val="en-US" w:eastAsia="zh-TW"/>
        </w:rPr>
        <w:pict>
          <v:group id="_x0000_s1041" style="position:absolute;left:0;text-align:left;margin-left:0;margin-top:-40pt;width:595.25pt;height:697.9pt;z-index:251656192;mso-width-percent:1000;mso-height-percent:1000;mso-position-horizontal-relative:page;mso-position-vertical-relative:margin;mso-width-percent:1000;mso-height-percent:1000;mso-height-relative:margin" coordorigin=",1440" coordsize="12239,12960" o:allowincell="f">
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43" style="position:absolute;left:-6;top:3717;width:12189;height:3550" coordorigin="18,7468" coordsize="12189,3550">
                <v:shape id="_x0000_s1044" style="position:absolute;left:18;top:7837;width:7132;height:2863;mso-width-relative:page;mso-height-relative:page" coordsize="7132,2863" path="m,l17,2863,7132,2578r,-2378l,xe" fillcolor="#a7bfde" stroked="f">
                  <v:fill opacity=".5"/>
                  <v:path arrowok="t"/>
                </v:shape>
                <v:shape id="_x0000_s1045" style="position:absolute;left:7150;top:7468;width:3466;height:3550;mso-width-relative:page;mso-height-relative:page" coordsize="3466,3550" path="m,569l,2930r3466,620l3466,,,569xe" fillcolor="#d3dfee" stroked="f">
                  <v:fill opacity=".5"/>
                  <v:path arrowok="t"/>
                </v:shape>
                <v:shape id="_x0000_s1046" style="position:absolute;left:10616;top:7468;width:1591;height:3550;mso-width-relative:page;mso-height-relative:page" coordsize="1591,3550" path="m,l,3550,1591,2746r,-2009l,xe" fillcolor="#a7bfde" stroked="f">
                  <v:fill opacity=".5"/>
                  <v:path arrowok="t"/>
                </v:shape>
              </v:group>
              <v:shape id="_x0000_s1047" style="position:absolute;left:8071;top:4069;width:4120;height:2913;mso-width-relative:page;mso-height-relative:page" coordsize="4120,2913" path="m1,251l,2662r4120,251l4120,,1,251xe" fillcolor="#d8d8d8" stroked="f">
                <v:path arrowok="t"/>
              </v:shape>
              <v:shape id="_x0000_s1048" style="position:absolute;left:4104;top:3399;width:3985;height:4236;mso-width-relative:page;mso-height-relative:page" coordsize="3985,4236" path="m,l,4236,3985,3349r,-2428l,xe" fillcolor="#bfbfbf" stroked="f">
                <v:path arrowok="t"/>
              </v:shape>
              <v:shape id="_x0000_s1049" style="position:absolute;left:18;top:3399;width:4086;height:4253;mso-width-relative:page;mso-height-relative:page" coordsize="4086,4253" path="m4086,r-2,4253l,3198,,1072,4086,xe" fillcolor="#d8d8d8" stroked="f">
                <v:path arrowok="t"/>
              </v:shape>
              <v:shape id="_x0000_s1050" style="position:absolute;left:17;top:3617;width:2076;height:3851;mso-width-relative:page;mso-height-relative:page" coordsize="2076,3851" path="m,921l2060,r16,3851l,2981,,921xe" fillcolor="#d3dfee" stroked="f">
                <v:fill opacity="45875f"/>
                <v:path arrowok="t"/>
              </v:shape>
              <v:shape id="_x0000_s1051" style="position:absolute;left:2077;top:3617;width:6011;height:3835;mso-width-relative:page;mso-height-relative:page" coordsize="6011,3835" path="m,l17,3835,6011,2629r,-1390l,xe" fillcolor="#a7bfde" stroked="f">
                <v:fill opacity="45875f"/>
                <v:path arrowok="t"/>
              </v:shape>
              <v:shape id="_x0000_s1052" style="position:absolute;left:8088;top:3835;width:4102;height:3432;mso-width-relative:page;mso-height-relative:page" coordsize="4102,3432" path="m,1038l,2411,4102,3432,4102,,,1038xe" fillcolor="#d3dfee" stroked="f">
                <v:fill opacity="45875f"/>
                <v:path arrowok="t"/>
              </v:shape>
            </v:group>
            <v:rect id="_x0000_s1053" style="position:absolute;left:1799;top:1440;width:8639;height:1110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53;mso-fit-shape-to-text:t">
                <w:txbxContent>
                  <w:p w:rsidR="00C7105F" w:rsidRPr="00C7105F" w:rsidRDefault="002C395F" w:rsidP="002C395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3F158E">
                      <w:rPr>
                        <w:sz w:val="36"/>
                        <w:szCs w:val="36"/>
                      </w:rPr>
                      <w:t xml:space="preserve">PROGETTO: </w:t>
                    </w:r>
                    <w:r w:rsidR="00D14616">
                      <w:rPr>
                        <w:b/>
                        <w:sz w:val="36"/>
                        <w:szCs w:val="36"/>
                      </w:rPr>
                      <w:t>Fumetteria Pighin</w:t>
                    </w:r>
                    <w:r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  <w:r w:rsidRPr="003F158E">
                      <w:rPr>
                        <w:b/>
                        <w:sz w:val="36"/>
                        <w:szCs w:val="36"/>
                      </w:rPr>
                      <w:t xml:space="preserve">  </w:t>
                    </w:r>
                    <w:r w:rsidRPr="003F158E">
                      <w:rPr>
                        <w:b/>
                        <w:noProof/>
                        <w:color w:val="808080"/>
                        <w:sz w:val="36"/>
                        <w:szCs w:val="36"/>
                        <w:lang w:eastAsia="it-IT"/>
                      </w:rPr>
                      <w:t xml:space="preserve">     </w:t>
                    </w:r>
                    <w:r w:rsidR="003514A3">
                      <w:rPr>
                        <w:b/>
                        <w:noProof/>
                        <w:color w:val="808080"/>
                        <w:sz w:val="36"/>
                        <w:szCs w:val="36"/>
                        <w:lang w:eastAsia="it-IT"/>
                      </w:rPr>
                      <w:t xml:space="preserve">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             </w:t>
                    </w:r>
                    <w:r w:rsidR="008E6228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drawing>
                        <wp:inline distT="0" distB="0" distL="0" distR="0">
                          <wp:extent cx="936625" cy="278765"/>
                          <wp:effectExtent l="19050" t="0" r="0" b="0"/>
                          <wp:docPr id="2" name="Picture 0" descr="Logo-iTrio - 01.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-iTrio - 01.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6625" cy="278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</w:t>
                    </w:r>
                  </w:p>
                  <w:p w:rsidR="00C7105F" w:rsidRPr="00C7105F" w:rsidRDefault="00C7105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54" style="position:absolute;left:6494;top:11160;width:4998;height:2284;mso-position-horizontal-relative:margin;mso-position-vertical-relative:margin" filled="f" stroked="f">
              <v:textbox style="mso-next-textbox:#_x0000_s1054;mso-fit-shape-to-text:t">
                <w:txbxContent>
                  <w:p w:rsidR="002C395F" w:rsidRPr="002C395F" w:rsidRDefault="002C395F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6"/>
                        <w:szCs w:val="36"/>
                      </w:rPr>
                      <w:br/>
                    </w:r>
                    <w:r w:rsidR="00D14616">
                      <w:rPr>
                        <w:sz w:val="32"/>
                        <w:szCs w:val="32"/>
                      </w:rPr>
                      <w:t>Data Creazione: 01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 w:rsidR="00D14616">
                      <w:rPr>
                        <w:sz w:val="32"/>
                        <w:szCs w:val="32"/>
                      </w:rPr>
                      <w:t>05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 w:rsidR="00D14616">
                      <w:rPr>
                        <w:sz w:val="32"/>
                        <w:szCs w:val="32"/>
                      </w:rPr>
                      <w:t>2015</w:t>
                    </w:r>
                  </w:p>
                  <w:p w:rsidR="002C395F" w:rsidRPr="002C395F" w:rsidRDefault="00CE3D0B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Data ultima modifica: </w:t>
                    </w:r>
                    <w:r w:rsidR="00356590">
                      <w:rPr>
                        <w:sz w:val="32"/>
                        <w:szCs w:val="32"/>
                      </w:rPr>
                      <w:fldChar w:fldCharType="begin"/>
                    </w:r>
                    <w:r w:rsidR="00E6515B">
                      <w:rPr>
                        <w:sz w:val="32"/>
                        <w:szCs w:val="32"/>
                      </w:rPr>
                      <w:instrText xml:space="preserve"> TIME \@ "dd/MM/yyyy" </w:instrText>
                    </w:r>
                    <w:r w:rsidR="00356590">
                      <w:rPr>
                        <w:sz w:val="32"/>
                        <w:szCs w:val="32"/>
                      </w:rPr>
                      <w:fldChar w:fldCharType="separate"/>
                    </w:r>
                    <w:r w:rsidR="00D0604C">
                      <w:rPr>
                        <w:noProof/>
                        <w:sz w:val="32"/>
                        <w:szCs w:val="32"/>
                      </w:rPr>
                      <w:t>25/08/2015</w:t>
                    </w:r>
                    <w:r w:rsidR="00356590">
                      <w:rPr>
                        <w:sz w:val="32"/>
                        <w:szCs w:val="32"/>
                      </w:rPr>
                      <w:fldChar w:fldCharType="end"/>
                    </w:r>
                  </w:p>
                  <w:p w:rsidR="00C7105F" w:rsidRPr="002C395F" w:rsidRDefault="00C7105F" w:rsidP="002C395F">
                    <w:pPr>
                      <w:rPr>
                        <w:szCs w:val="96"/>
                      </w:rPr>
                    </w:pPr>
                  </w:p>
                </w:txbxContent>
              </v:textbox>
            </v:rect>
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55">
                <w:txbxContent>
                  <w:p w:rsidR="002C395F" w:rsidRDefault="002C395F" w:rsidP="002C395F">
                    <w:pPr>
                      <w:spacing w:after="0"/>
                      <w:rPr>
                        <w:sz w:val="32"/>
                        <w:szCs w:val="32"/>
                      </w:rPr>
                    </w:pPr>
                  </w:p>
                  <w:p w:rsidR="002C395F" w:rsidRPr="00B073E7" w:rsidRDefault="002C395F" w:rsidP="002C395F">
                    <w:pPr>
                      <w:spacing w:after="0"/>
                      <w:rPr>
                        <w:b/>
                        <w:bCs/>
                        <w:color w:val="17365D"/>
                        <w:sz w:val="32"/>
                        <w:szCs w:val="32"/>
                      </w:rPr>
                    </w:pPr>
                  </w:p>
                  <w:p w:rsidR="003514A3" w:rsidRDefault="003514A3" w:rsidP="002C395F">
                    <w:pPr>
                      <w:spacing w:after="0"/>
                      <w:jc w:val="center"/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</w:pPr>
                  </w:p>
                  <w:p w:rsidR="002C395F" w:rsidRPr="002B61D8" w:rsidRDefault="00D14616" w:rsidP="002C395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Metriche</w:t>
                    </w:r>
                  </w:p>
                  <w:p w:rsidR="002C395F" w:rsidRDefault="00D14616" w:rsidP="002C395F">
                    <w:pPr>
                      <w:jc w:val="center"/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Versione 1</w:t>
                    </w:r>
                    <w:r w:rsidR="002C395F"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.</w:t>
                    </w:r>
                    <w:r w:rsidR="0065035A"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1</w:t>
                    </w:r>
                  </w:p>
                  <w:p w:rsidR="002C395F" w:rsidRDefault="002C395F" w:rsidP="002C395F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  <w:p w:rsidR="002C395F" w:rsidRPr="002B61D8" w:rsidRDefault="002C395F" w:rsidP="002C395F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  <w:p w:rsidR="003514A3" w:rsidRDefault="003514A3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  <w:p w:rsidR="002C395F" w:rsidRDefault="00D14616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Antolli Elisa</w:t>
                    </w:r>
                    <w:r w:rsidR="00DF49EF"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 xml:space="preserve"> </w:t>
                    </w:r>
                  </w:p>
                  <w:p w:rsidR="002C395F" w:rsidRDefault="00D14616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Culaon Alice</w:t>
                    </w:r>
                  </w:p>
                  <w:p w:rsidR="002C395F" w:rsidRDefault="00D14616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Pillon Diego</w:t>
                    </w:r>
                  </w:p>
                  <w:p w:rsidR="00B073E7" w:rsidRPr="002B61D8" w:rsidRDefault="00B073E7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Pr="00356590">
        <w:rPr>
          <w:rFonts w:eastAsia="Times New Roman"/>
          <w:noProof/>
          <w:lang w:val="en-US" w:eastAsia="zh-TW"/>
        </w:rPr>
        <w:pict>
          <v:rect id="_x0000_s1059" style="position:absolute;left:0;text-align:left;margin-left:24.95pt;margin-top:-1pt;width:7.15pt;height:883.15pt;z-index:251658240;mso-height-percent:1050;mso-position-horizontal-relative:page;mso-position-vertical-relative:page;mso-height-percent:1050" o:allowincell="f" strokecolor="#31849b">
            <w10:wrap anchorx="margin" anchory="page"/>
          </v:rect>
        </w:pict>
      </w:r>
    </w:p>
    <w:p w:rsidR="00C7105F" w:rsidRPr="00A15771" w:rsidRDefault="00C7105F" w:rsidP="0092289C">
      <w:pPr>
        <w:spacing w:after="120" w:line="240" w:lineRule="auto"/>
        <w:rPr>
          <w:sz w:val="24"/>
          <w:szCs w:val="24"/>
        </w:rPr>
      </w:pPr>
    </w:p>
    <w:p w:rsidR="00C577A9" w:rsidRDefault="00C7105F">
      <w:pPr>
        <w:pStyle w:val="TOCHeading"/>
      </w:pPr>
      <w:r w:rsidRPr="00A15771">
        <w:rPr>
          <w:b w:val="0"/>
          <w:bCs w:val="0"/>
          <w:sz w:val="24"/>
          <w:szCs w:val="24"/>
        </w:rPr>
        <w:br w:type="page"/>
      </w:r>
    </w:p>
    <w:p w:rsidR="00C61CB2" w:rsidRDefault="00C61CB2">
      <w:pPr>
        <w:pStyle w:val="TOCHeading"/>
        <w:rPr>
          <w:rFonts w:ascii="Calibri" w:hAnsi="Calibri" w:cs="Calibri"/>
        </w:rPr>
      </w:pPr>
      <w:bookmarkStart w:id="0" w:name="_Toc405451046"/>
    </w:p>
    <w:p w:rsidR="00C61CB2" w:rsidRPr="00C61CB2" w:rsidRDefault="00C61CB2" w:rsidP="00ED52DC">
      <w:pPr>
        <w:pStyle w:val="TOCHeading"/>
        <w:outlineLvl w:val="2"/>
        <w:rPr>
          <w:rFonts w:ascii="Calibri" w:hAnsi="Calibri" w:cs="Calibri"/>
          <w:sz w:val="44"/>
          <w:szCs w:val="44"/>
          <w:lang w:val="it-IT"/>
        </w:rPr>
      </w:pPr>
      <w:r w:rsidRPr="00C61CB2">
        <w:rPr>
          <w:rFonts w:ascii="Calibri" w:hAnsi="Calibri" w:cs="Calibri"/>
          <w:sz w:val="44"/>
          <w:szCs w:val="44"/>
          <w:lang w:val="it-IT"/>
        </w:rPr>
        <w:t>INDICE</w:t>
      </w:r>
    </w:p>
    <w:p w:rsidR="00BC6A1B" w:rsidRDefault="003565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356590">
        <w:rPr>
          <w:b w:val="0"/>
          <w:bCs w:val="0"/>
          <w:caps w:val="0"/>
        </w:rPr>
        <w:fldChar w:fldCharType="begin"/>
      </w:r>
      <w:r w:rsidR="00835CFD">
        <w:rPr>
          <w:b w:val="0"/>
          <w:bCs w:val="0"/>
          <w:caps w:val="0"/>
        </w:rPr>
        <w:instrText xml:space="preserve"> TOC \t "Livello1.;1" </w:instrText>
      </w:r>
      <w:r w:rsidRPr="00356590">
        <w:rPr>
          <w:b w:val="0"/>
          <w:bCs w:val="0"/>
          <w:caps w:val="0"/>
        </w:rPr>
        <w:fldChar w:fldCharType="separate"/>
      </w:r>
      <w:r w:rsidR="00BC6A1B" w:rsidRPr="00BF548F">
        <w:rPr>
          <w:noProof/>
        </w:rPr>
        <w:t>1.</w:t>
      </w:r>
      <w:r w:rsidR="00BC6A1B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 w:rsidR="00BC6A1B">
        <w:rPr>
          <w:noProof/>
        </w:rPr>
        <w:t>MODELLO TABELLA DELLE REVISIONI</w:t>
      </w:r>
      <w:r w:rsidR="00BC6A1B">
        <w:rPr>
          <w:noProof/>
        </w:rPr>
        <w:tab/>
      </w:r>
      <w:r>
        <w:rPr>
          <w:noProof/>
        </w:rPr>
        <w:fldChar w:fldCharType="begin"/>
      </w:r>
      <w:r w:rsidR="00BC6A1B">
        <w:rPr>
          <w:noProof/>
        </w:rPr>
        <w:instrText xml:space="preserve"> PAGEREF _Toc427918265 \h </w:instrText>
      </w:r>
      <w:r>
        <w:rPr>
          <w:noProof/>
        </w:rPr>
      </w:r>
      <w:r>
        <w:rPr>
          <w:noProof/>
        </w:rPr>
        <w:fldChar w:fldCharType="separate"/>
      </w:r>
      <w:r w:rsidR="00BC6A1B">
        <w:rPr>
          <w:noProof/>
        </w:rPr>
        <w:t>3</w:t>
      </w:r>
      <w:r>
        <w:rPr>
          <w:noProof/>
        </w:rPr>
        <w:fldChar w:fldCharType="end"/>
      </w:r>
    </w:p>
    <w:p w:rsidR="00BC6A1B" w:rsidRDefault="00BC6A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BF548F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SCOPO DEL DOCUMENTO</w:t>
      </w:r>
      <w:r>
        <w:rPr>
          <w:noProof/>
        </w:rPr>
        <w:tab/>
      </w:r>
      <w:r w:rsidR="00356590">
        <w:rPr>
          <w:noProof/>
        </w:rPr>
        <w:fldChar w:fldCharType="begin"/>
      </w:r>
      <w:r>
        <w:rPr>
          <w:noProof/>
        </w:rPr>
        <w:instrText xml:space="preserve"> PAGEREF _Toc427918266 \h </w:instrText>
      </w:r>
      <w:r w:rsidR="00356590">
        <w:rPr>
          <w:noProof/>
        </w:rPr>
      </w:r>
      <w:r w:rsidR="00356590">
        <w:rPr>
          <w:noProof/>
        </w:rPr>
        <w:fldChar w:fldCharType="separate"/>
      </w:r>
      <w:r>
        <w:rPr>
          <w:noProof/>
        </w:rPr>
        <w:t>3</w:t>
      </w:r>
      <w:r w:rsidR="00356590">
        <w:rPr>
          <w:noProof/>
        </w:rPr>
        <w:fldChar w:fldCharType="end"/>
      </w:r>
    </w:p>
    <w:p w:rsidR="00BC6A1B" w:rsidRDefault="00BC6A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BF548F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Autori del documento</w:t>
      </w:r>
      <w:r>
        <w:rPr>
          <w:noProof/>
        </w:rPr>
        <w:tab/>
      </w:r>
      <w:r w:rsidR="00356590">
        <w:rPr>
          <w:noProof/>
        </w:rPr>
        <w:fldChar w:fldCharType="begin"/>
      </w:r>
      <w:r>
        <w:rPr>
          <w:noProof/>
        </w:rPr>
        <w:instrText xml:space="preserve"> PAGEREF _Toc427918267 \h </w:instrText>
      </w:r>
      <w:r w:rsidR="00356590">
        <w:rPr>
          <w:noProof/>
        </w:rPr>
      </w:r>
      <w:r w:rsidR="00356590">
        <w:rPr>
          <w:noProof/>
        </w:rPr>
        <w:fldChar w:fldCharType="separate"/>
      </w:r>
      <w:r>
        <w:rPr>
          <w:noProof/>
        </w:rPr>
        <w:t>3</w:t>
      </w:r>
      <w:r w:rsidR="00356590">
        <w:rPr>
          <w:noProof/>
        </w:rPr>
        <w:fldChar w:fldCharType="end"/>
      </w:r>
    </w:p>
    <w:p w:rsidR="00BC6A1B" w:rsidRDefault="00BC6A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BF548F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GLOSSARIO</w:t>
      </w:r>
      <w:r>
        <w:rPr>
          <w:noProof/>
        </w:rPr>
        <w:tab/>
      </w:r>
      <w:r w:rsidR="00356590">
        <w:rPr>
          <w:noProof/>
        </w:rPr>
        <w:fldChar w:fldCharType="begin"/>
      </w:r>
      <w:r>
        <w:rPr>
          <w:noProof/>
        </w:rPr>
        <w:instrText xml:space="preserve"> PAGEREF _Toc427918268 \h </w:instrText>
      </w:r>
      <w:r w:rsidR="00356590">
        <w:rPr>
          <w:noProof/>
        </w:rPr>
      </w:r>
      <w:r w:rsidR="00356590">
        <w:rPr>
          <w:noProof/>
        </w:rPr>
        <w:fldChar w:fldCharType="separate"/>
      </w:r>
      <w:r>
        <w:rPr>
          <w:noProof/>
        </w:rPr>
        <w:t>3</w:t>
      </w:r>
      <w:r w:rsidR="00356590">
        <w:rPr>
          <w:noProof/>
        </w:rPr>
        <w:fldChar w:fldCharType="end"/>
      </w:r>
    </w:p>
    <w:p w:rsidR="00BC6A1B" w:rsidRDefault="00BC6A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BF548F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IL MODELLO GOAL QUESTION METRIC</w:t>
      </w:r>
      <w:r>
        <w:rPr>
          <w:noProof/>
        </w:rPr>
        <w:tab/>
      </w:r>
      <w:r w:rsidR="00356590">
        <w:rPr>
          <w:noProof/>
        </w:rPr>
        <w:fldChar w:fldCharType="begin"/>
      </w:r>
      <w:r>
        <w:rPr>
          <w:noProof/>
        </w:rPr>
        <w:instrText xml:space="preserve"> PAGEREF _Toc427918269 \h </w:instrText>
      </w:r>
      <w:r w:rsidR="00356590">
        <w:rPr>
          <w:noProof/>
        </w:rPr>
      </w:r>
      <w:r w:rsidR="00356590">
        <w:rPr>
          <w:noProof/>
        </w:rPr>
        <w:fldChar w:fldCharType="separate"/>
      </w:r>
      <w:r>
        <w:rPr>
          <w:noProof/>
        </w:rPr>
        <w:t>3</w:t>
      </w:r>
      <w:r w:rsidR="00356590">
        <w:rPr>
          <w:noProof/>
        </w:rPr>
        <w:fldChar w:fldCharType="end"/>
      </w:r>
    </w:p>
    <w:p w:rsidR="00BC6A1B" w:rsidRDefault="00BC6A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BF548F">
        <w:rPr>
          <w:rFonts w:cs="Calibri"/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 w:rsidRPr="00BF548F">
        <w:rPr>
          <w:rFonts w:cs="Calibri"/>
          <w:noProof/>
        </w:rPr>
        <w:t>OBIETTIVI</w:t>
      </w:r>
      <w:r>
        <w:rPr>
          <w:noProof/>
        </w:rPr>
        <w:tab/>
      </w:r>
      <w:r w:rsidR="00356590">
        <w:rPr>
          <w:noProof/>
        </w:rPr>
        <w:fldChar w:fldCharType="begin"/>
      </w:r>
      <w:r>
        <w:rPr>
          <w:noProof/>
        </w:rPr>
        <w:instrText xml:space="preserve"> PAGEREF _Toc427918270 \h </w:instrText>
      </w:r>
      <w:r w:rsidR="00356590">
        <w:rPr>
          <w:noProof/>
        </w:rPr>
      </w:r>
      <w:r w:rsidR="00356590">
        <w:rPr>
          <w:noProof/>
        </w:rPr>
        <w:fldChar w:fldCharType="separate"/>
      </w:r>
      <w:r>
        <w:rPr>
          <w:noProof/>
        </w:rPr>
        <w:t>4</w:t>
      </w:r>
      <w:r w:rsidR="00356590">
        <w:rPr>
          <w:noProof/>
        </w:rPr>
        <w:fldChar w:fldCharType="end"/>
      </w:r>
    </w:p>
    <w:p w:rsidR="00BC6A1B" w:rsidRDefault="00BC6A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BF548F">
        <w:rPr>
          <w:rFonts w:cs="Calibri"/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 w:rsidRPr="00BF548F">
        <w:rPr>
          <w:rFonts w:cs="Calibri"/>
          <w:noProof/>
        </w:rPr>
        <w:t>GOAL, QUESTION, METRIC STABILITE PER LA VALUTAZINE</w:t>
      </w:r>
      <w:r>
        <w:rPr>
          <w:noProof/>
        </w:rPr>
        <w:tab/>
      </w:r>
      <w:r w:rsidR="00356590">
        <w:rPr>
          <w:noProof/>
        </w:rPr>
        <w:fldChar w:fldCharType="begin"/>
      </w:r>
      <w:r>
        <w:rPr>
          <w:noProof/>
        </w:rPr>
        <w:instrText xml:space="preserve"> PAGEREF _Toc427918271 \h </w:instrText>
      </w:r>
      <w:r w:rsidR="00356590">
        <w:rPr>
          <w:noProof/>
        </w:rPr>
      </w:r>
      <w:r w:rsidR="00356590">
        <w:rPr>
          <w:noProof/>
        </w:rPr>
        <w:fldChar w:fldCharType="separate"/>
      </w:r>
      <w:r>
        <w:rPr>
          <w:noProof/>
        </w:rPr>
        <w:t>5</w:t>
      </w:r>
      <w:r w:rsidR="00356590">
        <w:rPr>
          <w:noProof/>
        </w:rPr>
        <w:fldChar w:fldCharType="end"/>
      </w:r>
    </w:p>
    <w:p w:rsidR="00C61CB2" w:rsidRPr="00361BCE" w:rsidRDefault="00356590" w:rsidP="00ED52DC">
      <w:pPr>
        <w:outlineLvl w:val="2"/>
        <w:rPr>
          <w:b/>
        </w:rPr>
      </w:pPr>
      <w:r>
        <w:rPr>
          <w:rFonts w:ascii="Cambria" w:hAnsi="Cambria"/>
          <w:b/>
          <w:bCs/>
          <w:caps/>
          <w:sz w:val="24"/>
          <w:szCs w:val="24"/>
        </w:rPr>
        <w:fldChar w:fldCharType="end"/>
      </w:r>
    </w:p>
    <w:p w:rsidR="00FD3DD3" w:rsidRDefault="000A5372" w:rsidP="00D91603">
      <w:pPr>
        <w:pStyle w:val="Livello1"/>
      </w:pPr>
      <w:r w:rsidRPr="00835CFD">
        <w:br w:type="page"/>
      </w:r>
      <w:r w:rsidR="00D14616">
        <w:t xml:space="preserve"> </w:t>
      </w:r>
      <w:bookmarkStart w:id="1" w:name="_Toc427918265"/>
      <w:r w:rsidR="007169B5">
        <w:t xml:space="preserve">MODELLO </w:t>
      </w:r>
      <w:r w:rsidR="007169B5" w:rsidRPr="00D00840">
        <w:t>TABELLA DELLE REVISIONI</w:t>
      </w:r>
      <w:bookmarkEnd w:id="1"/>
    </w:p>
    <w:tbl>
      <w:tblPr>
        <w:tblW w:w="4918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245"/>
        <w:gridCol w:w="1417"/>
        <w:gridCol w:w="5246"/>
        <w:gridCol w:w="1840"/>
      </w:tblGrid>
      <w:tr w:rsidR="007169B5" w:rsidTr="000A2A24">
        <w:tc>
          <w:tcPr>
            <w:tcW w:w="63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Rev./Ver.</w:t>
            </w:r>
          </w:p>
        </w:tc>
        <w:tc>
          <w:tcPr>
            <w:tcW w:w="72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Data</w:t>
            </w:r>
          </w:p>
        </w:tc>
        <w:tc>
          <w:tcPr>
            <w:tcW w:w="269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945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Autore</w:t>
            </w:r>
          </w:p>
        </w:tc>
      </w:tr>
      <w:tr w:rsidR="007169B5" w:rsidTr="000A2A24">
        <w:tc>
          <w:tcPr>
            <w:tcW w:w="638" w:type="pct"/>
            <w:tcBorders>
              <w:top w:val="single" w:sz="18" w:space="0" w:color="auto"/>
              <w:bottom w:val="single" w:sz="4" w:space="0" w:color="auto"/>
              <w:right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1/1.0</w:t>
            </w:r>
          </w:p>
        </w:tc>
        <w:tc>
          <w:tcPr>
            <w:tcW w:w="727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7169B5" w:rsidRPr="00721FBE" w:rsidRDefault="00D14616" w:rsidP="00D1461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01</w:t>
            </w:r>
            <w:r w:rsidR="007169B5" w:rsidRPr="00721FBE">
              <w:rPr>
                <w:lang w:val="it-IT" w:bidi="en-US"/>
              </w:rPr>
              <w:t>-</w:t>
            </w:r>
            <w:r>
              <w:rPr>
                <w:lang w:val="it-IT" w:bidi="en-US"/>
              </w:rPr>
              <w:t>05</w:t>
            </w:r>
            <w:r w:rsidR="007169B5" w:rsidRPr="00721FBE">
              <w:rPr>
                <w:lang w:val="it-IT" w:bidi="en-US"/>
              </w:rPr>
              <w:t>-</w:t>
            </w:r>
            <w:r>
              <w:rPr>
                <w:lang w:val="it-IT" w:bidi="en-US"/>
              </w:rPr>
              <w:t>2015</w:t>
            </w:r>
          </w:p>
        </w:tc>
        <w:tc>
          <w:tcPr>
            <w:tcW w:w="2691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Creazione del documento</w:t>
            </w:r>
          </w:p>
        </w:tc>
        <w:tc>
          <w:tcPr>
            <w:tcW w:w="945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</w:tcBorders>
          </w:tcPr>
          <w:p w:rsidR="007169B5" w:rsidRDefault="00D14616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Alice Culaon</w:t>
            </w:r>
          </w:p>
          <w:p w:rsidR="00D14616" w:rsidRPr="00721FBE" w:rsidRDefault="00D14616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0A2A24" w:rsidTr="000A2A24">
        <w:tc>
          <w:tcPr>
            <w:tcW w:w="638" w:type="pct"/>
            <w:tcBorders>
              <w:top w:val="single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0A2A24" w:rsidRPr="00721FBE" w:rsidRDefault="000A2A24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2/1.1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0A2A24" w:rsidRDefault="000A2A24" w:rsidP="00D1461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21-08-2015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0A2A24" w:rsidRPr="00721FBE" w:rsidRDefault="000A2A24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Correzzione delle metriche 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</w:tcBorders>
          </w:tcPr>
          <w:p w:rsidR="000A2A24" w:rsidRDefault="000A2A24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7169B5" w:rsidTr="00D14616">
        <w:tc>
          <w:tcPr>
            <w:tcW w:w="638" w:type="pct"/>
            <w:tcBorders>
              <w:top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727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691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945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  <w:tr w:rsidR="007169B5" w:rsidTr="00D14616">
        <w:tc>
          <w:tcPr>
            <w:tcW w:w="638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7169B5" w:rsidRPr="00721FBE" w:rsidRDefault="007169B5" w:rsidP="00625562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 xml:space="preserve">Tot. Rev. </w:t>
            </w:r>
            <w:r w:rsidR="0065035A">
              <w:rPr>
                <w:b/>
                <w:lang w:val="it-IT" w:bidi="en-US"/>
              </w:rPr>
              <w:t>2</w:t>
            </w:r>
          </w:p>
        </w:tc>
        <w:tc>
          <w:tcPr>
            <w:tcW w:w="727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b/>
                <w:lang w:val="it-IT" w:bidi="en-US"/>
              </w:rPr>
            </w:pPr>
          </w:p>
        </w:tc>
        <w:tc>
          <w:tcPr>
            <w:tcW w:w="2691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FD3DD3" w:rsidP="00FD3DD3">
            <w:pPr>
              <w:pStyle w:val="NoSpacing"/>
              <w:rPr>
                <w:lang w:val="it-IT" w:bidi="en-US"/>
              </w:rPr>
            </w:pPr>
            <w:r>
              <w:rPr>
                <w:b/>
                <w:lang w:val="it-IT" w:bidi="en-US"/>
              </w:rPr>
              <w:t>Versione corrente  1</w:t>
            </w:r>
            <w:r w:rsidR="007169B5" w:rsidRPr="00721FBE">
              <w:rPr>
                <w:b/>
                <w:lang w:val="it-IT" w:bidi="en-US"/>
              </w:rPr>
              <w:t>.</w:t>
            </w:r>
            <w:r w:rsidR="0065035A">
              <w:rPr>
                <w:b/>
                <w:lang w:val="it-IT" w:bidi="en-US"/>
              </w:rPr>
              <w:t>1</w:t>
            </w:r>
          </w:p>
        </w:tc>
        <w:tc>
          <w:tcPr>
            <w:tcW w:w="945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</w:tbl>
    <w:p w:rsidR="007169B5" w:rsidRPr="00D00840" w:rsidRDefault="007169B5" w:rsidP="007169B5">
      <w:pPr>
        <w:pStyle w:val="Livello1"/>
      </w:pPr>
      <w:bookmarkStart w:id="2" w:name="_Toc427918266"/>
      <w:r w:rsidRPr="00D00840">
        <w:t>SCOPO DE</w:t>
      </w:r>
      <w:r>
        <w:t>L DOCUMENTO</w:t>
      </w:r>
      <w:bookmarkEnd w:id="2"/>
    </w:p>
    <w:p w:rsidR="00D14616" w:rsidRDefault="00D14616" w:rsidP="00D14616">
      <w:pPr>
        <w:pStyle w:val="TestoNormaleBasatosuLivello11"/>
      </w:pPr>
      <w:r>
        <w:t xml:space="preserve">In questo documento definiamo le metriche utilizzate per la valutazione del sistema software. </w:t>
      </w:r>
    </w:p>
    <w:p w:rsidR="00D14616" w:rsidRDefault="00D14616" w:rsidP="00D14616">
      <w:pPr>
        <w:pStyle w:val="TestoNormaleBasatosuLivello11"/>
      </w:pPr>
      <w:r>
        <w:t xml:space="preserve">La metrica di rifermento persa in considerazione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 xml:space="preserve">la </w:t>
      </w:r>
      <w:r>
        <w:rPr>
          <w:rFonts w:ascii="Arial Unicode MS" w:hAnsi="Helvetica"/>
        </w:rPr>
        <w:t>“</w:t>
      </w:r>
      <w:r>
        <w:t>Goal Question Metric</w:t>
      </w:r>
      <w:r>
        <w:rPr>
          <w:rFonts w:ascii="Arial Unicode MS" w:hAnsi="Helvetica"/>
        </w:rPr>
        <w:t>”</w:t>
      </w:r>
      <w:r>
        <w:t>: in questo modello vengono definiti gli attributi che sono oggetto di valutazione e le entit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di ogni attributo che sono considerati per la misurazione.</w:t>
      </w:r>
    </w:p>
    <w:p w:rsidR="00D14616" w:rsidRDefault="00D14616" w:rsidP="00D14616">
      <w:pPr>
        <w:pStyle w:val="Livello1"/>
      </w:pPr>
      <w:bookmarkStart w:id="3" w:name="_Toc427918267"/>
      <w:r>
        <w:t>Autori del documento</w:t>
      </w:r>
      <w:bookmarkEnd w:id="3"/>
    </w:p>
    <w:p w:rsidR="00D14616" w:rsidRPr="00380EE7" w:rsidRDefault="00D14616" w:rsidP="00D14616">
      <w:pPr>
        <w:pStyle w:val="Livello11"/>
        <w:numPr>
          <w:ilvl w:val="0"/>
          <w:numId w:val="37"/>
        </w:numPr>
      </w:pPr>
      <w:r>
        <w:t>Antolli Elisa;</w:t>
      </w:r>
    </w:p>
    <w:p w:rsidR="00D14616" w:rsidRPr="00380EE7" w:rsidRDefault="00D14616" w:rsidP="00D14616">
      <w:pPr>
        <w:pStyle w:val="Livello11"/>
        <w:numPr>
          <w:ilvl w:val="0"/>
          <w:numId w:val="37"/>
        </w:numPr>
      </w:pPr>
      <w:r>
        <w:t>Culaon Alice;</w:t>
      </w:r>
    </w:p>
    <w:p w:rsidR="007169B5" w:rsidRDefault="00D14616" w:rsidP="006F1164">
      <w:pPr>
        <w:pStyle w:val="Livello11"/>
        <w:numPr>
          <w:ilvl w:val="0"/>
          <w:numId w:val="37"/>
        </w:numPr>
      </w:pPr>
      <w:r>
        <w:t>Pillon Diego;</w:t>
      </w:r>
    </w:p>
    <w:p w:rsidR="007169B5" w:rsidRPr="00D00840" w:rsidRDefault="007169B5" w:rsidP="007169B5">
      <w:pPr>
        <w:pStyle w:val="Livello1"/>
      </w:pPr>
      <w:bookmarkStart w:id="4" w:name="_Toc411671762"/>
      <w:bookmarkStart w:id="5" w:name="_Toc427918268"/>
      <w:r w:rsidRPr="00D00840">
        <w:t>GLOSSARIO</w:t>
      </w:r>
      <w:bookmarkEnd w:id="4"/>
      <w:bookmarkEnd w:id="5"/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2508"/>
        <w:gridCol w:w="18"/>
        <w:gridCol w:w="2184"/>
        <w:gridCol w:w="2751"/>
        <w:gridCol w:w="2026"/>
        <w:gridCol w:w="424"/>
      </w:tblGrid>
      <w:tr w:rsidR="009A63EE" w:rsidTr="00345936">
        <w:tc>
          <w:tcPr>
            <w:tcW w:w="1274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9A63EE" w:rsidRPr="00721FBE" w:rsidRDefault="009A63EE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Termine</w:t>
            </w:r>
          </w:p>
        </w:tc>
        <w:tc>
          <w:tcPr>
            <w:tcW w:w="2490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63EE" w:rsidRPr="00721FBE" w:rsidRDefault="009A63EE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123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63EE" w:rsidRPr="00721FBE" w:rsidRDefault="009A63EE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Paragrafo</w:t>
            </w:r>
          </w:p>
        </w:tc>
      </w:tr>
      <w:tr w:rsidR="009A63EE" w:rsidTr="00345936">
        <w:tc>
          <w:tcPr>
            <w:tcW w:w="1274" w:type="pct"/>
            <w:gridSpan w:val="2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9A63EE" w:rsidRPr="00721FBE" w:rsidRDefault="00361BCE" w:rsidP="0034593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LOC</w:t>
            </w:r>
          </w:p>
        </w:tc>
        <w:tc>
          <w:tcPr>
            <w:tcW w:w="2490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63EE" w:rsidRPr="00721FBE" w:rsidRDefault="00361BCE" w:rsidP="00345936">
            <w:pPr>
              <w:pStyle w:val="NoSpacing"/>
              <w:rPr>
                <w:lang w:val="it-IT" w:bidi="en-US"/>
              </w:rPr>
            </w:pPr>
            <w:r>
              <w:rPr>
                <w:lang w:bidi="en-US"/>
              </w:rPr>
              <w:t>Line Of Code</w:t>
            </w:r>
          </w:p>
        </w:tc>
        <w:tc>
          <w:tcPr>
            <w:tcW w:w="1236" w:type="pct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9A63EE" w:rsidRDefault="00361BCE" w:rsidP="0034593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3, 5, 6</w:t>
            </w:r>
          </w:p>
        </w:tc>
      </w:tr>
      <w:tr w:rsidR="00361BCE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361BCE" w:rsidRDefault="00361BCE" w:rsidP="0034593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SLOC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61BCE" w:rsidRDefault="00361BCE" w:rsidP="0034593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Source Line Of Code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361BCE" w:rsidRDefault="00361BCE" w:rsidP="007453F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3, 5, 6</w:t>
            </w:r>
          </w:p>
        </w:tc>
      </w:tr>
      <w:tr w:rsidR="00361BCE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361BCE" w:rsidRDefault="00361BCE" w:rsidP="0034593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FP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61BCE" w:rsidRDefault="00361BCE" w:rsidP="0034593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Function Points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361BCE" w:rsidRDefault="00361BCE" w:rsidP="007453F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3, 5</w:t>
            </w:r>
          </w:p>
        </w:tc>
      </w:tr>
      <w:tr w:rsidR="00361BCE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361BCE" w:rsidRDefault="00361BCE" w:rsidP="0034593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CLOC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61BCE" w:rsidRDefault="004011D7" w:rsidP="0034593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Counting Line Of Code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361BCE" w:rsidRDefault="00361BCE" w:rsidP="007453F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3, 5</w:t>
            </w:r>
          </w:p>
        </w:tc>
      </w:tr>
      <w:tr w:rsidR="004011D7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4011D7" w:rsidRDefault="004011D7" w:rsidP="0034593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DB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011D7" w:rsidRDefault="004011D7" w:rsidP="0034593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Data Base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011D7" w:rsidRDefault="004011D7" w:rsidP="007453F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3, 5</w:t>
            </w:r>
          </w:p>
        </w:tc>
      </w:tr>
      <w:tr w:rsidR="009A63EE" w:rsidTr="009A63EE">
        <w:tc>
          <w:tcPr>
            <w:tcW w:w="1265" w:type="pct"/>
            <w:tcBorders>
              <w:top w:val="single" w:sz="4" w:space="0" w:color="auto"/>
            </w:tcBorders>
            <w:noWrap/>
          </w:tcPr>
          <w:p w:rsidR="009A63EE" w:rsidRDefault="009A63EE" w:rsidP="00345936">
            <w:pPr>
              <w:pStyle w:val="NoSpacing"/>
              <w:rPr>
                <w:lang w:bidi="en-US"/>
              </w:rPr>
            </w:pPr>
          </w:p>
        </w:tc>
        <w:tc>
          <w:tcPr>
            <w:tcW w:w="1111" w:type="pct"/>
            <w:gridSpan w:val="2"/>
            <w:tcBorders>
              <w:top w:val="single" w:sz="4" w:space="0" w:color="auto"/>
            </w:tcBorders>
          </w:tcPr>
          <w:p w:rsidR="009A63EE" w:rsidRDefault="009A63EE" w:rsidP="00345936">
            <w:pPr>
              <w:pStyle w:val="NoSpacing"/>
              <w:rPr>
                <w:lang w:bidi="en-US"/>
              </w:rPr>
            </w:pPr>
          </w:p>
        </w:tc>
        <w:tc>
          <w:tcPr>
            <w:tcW w:w="2410" w:type="pct"/>
            <w:gridSpan w:val="2"/>
            <w:tcBorders>
              <w:top w:val="single" w:sz="4" w:space="0" w:color="auto"/>
            </w:tcBorders>
          </w:tcPr>
          <w:p w:rsidR="009A63EE" w:rsidRDefault="009A63EE" w:rsidP="00345936">
            <w:pPr>
              <w:pStyle w:val="NoSpacing"/>
              <w:rPr>
                <w:lang w:bidi="en-US"/>
              </w:rPr>
            </w:pPr>
          </w:p>
        </w:tc>
        <w:tc>
          <w:tcPr>
            <w:tcW w:w="214" w:type="pct"/>
            <w:tcBorders>
              <w:top w:val="single" w:sz="4" w:space="0" w:color="auto"/>
            </w:tcBorders>
          </w:tcPr>
          <w:p w:rsidR="009A63EE" w:rsidRDefault="009A63EE" w:rsidP="00345936">
            <w:pPr>
              <w:pStyle w:val="NoSpacing"/>
              <w:rPr>
                <w:lang w:bidi="en-US"/>
              </w:rPr>
            </w:pPr>
          </w:p>
        </w:tc>
      </w:tr>
      <w:tr w:rsidR="002D7553" w:rsidRPr="00BA619F" w:rsidTr="002D7553">
        <w:tc>
          <w:tcPr>
            <w:tcW w:w="5000" w:type="pct"/>
            <w:gridSpan w:val="6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2D7553" w:rsidRPr="00721FBE" w:rsidRDefault="002D7553" w:rsidP="00345936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>Totali e/o dati riassuntivi</w:t>
            </w:r>
            <w:r w:rsidR="004D0010">
              <w:rPr>
                <w:b/>
                <w:lang w:val="it-IT" w:bidi="en-US"/>
              </w:rPr>
              <w:t>:</w:t>
            </w:r>
            <w:r w:rsidR="00361BCE">
              <w:rPr>
                <w:b/>
                <w:lang w:val="it-IT" w:bidi="en-US"/>
              </w:rPr>
              <w:t xml:space="preserve"> </w:t>
            </w:r>
            <w:r w:rsidR="004D0010">
              <w:rPr>
                <w:b/>
                <w:lang w:val="it-IT" w:bidi="en-US"/>
              </w:rPr>
              <w:t>5</w:t>
            </w:r>
          </w:p>
        </w:tc>
      </w:tr>
    </w:tbl>
    <w:p w:rsidR="00864CDC" w:rsidRDefault="00D14616" w:rsidP="00864CDC">
      <w:pPr>
        <w:pStyle w:val="Livello1"/>
      </w:pPr>
      <w:bookmarkStart w:id="6" w:name="_Toc427918269"/>
      <w:r>
        <w:t>IL MODELLO GOAL QUESTION METRIC</w:t>
      </w:r>
      <w:bookmarkEnd w:id="6"/>
    </w:p>
    <w:p w:rsidR="00D14616" w:rsidRDefault="00D14616" w:rsidP="00D14616">
      <w:pPr>
        <w:pStyle w:val="TestoNormaleBasatosuLivello11"/>
      </w:pPr>
      <w:r>
        <w:t xml:space="preserve">In questo paragrafo vengono descritte le caratteristiche del modello </w:t>
      </w:r>
      <w:r>
        <w:rPr>
          <w:rFonts w:ascii="Arial Unicode MS" w:hAnsi="Helvetica"/>
        </w:rPr>
        <w:t>“</w:t>
      </w:r>
      <w:r>
        <w:t>GQM</w:t>
      </w:r>
      <w:r>
        <w:rPr>
          <w:rFonts w:ascii="Arial Unicode MS" w:hAnsi="Helvetica"/>
        </w:rPr>
        <w:t>”</w:t>
      </w:r>
      <w:r>
        <w:t>, inoltre definiamo gli obbiettivi che sono oggetto di misura e le relative domande che guideranno la misurazione</w:t>
      </w:r>
    </w:p>
    <w:p w:rsidR="00FD3DD3" w:rsidRDefault="00D14616" w:rsidP="00D14616">
      <w:pPr>
        <w:pStyle w:val="TestoNormaleBasatosuLivello11"/>
      </w:pPr>
      <w:r>
        <w:t>Il GQM definisce un modello di misura su tre livelli:</w:t>
      </w:r>
    </w:p>
    <w:p w:rsidR="00D14616" w:rsidRPr="00D14616" w:rsidRDefault="00D14616" w:rsidP="00E229ED">
      <w:pPr>
        <w:pStyle w:val="Livello11"/>
        <w:rPr>
          <w:i w:val="0"/>
        </w:rPr>
      </w:pPr>
      <w:r>
        <w:t xml:space="preserve">Livello concettuale (goal): </w:t>
      </w:r>
      <w:r>
        <w:br/>
      </w:r>
      <w:r w:rsidRPr="00D14616">
        <w:rPr>
          <w:i w:val="0"/>
        </w:rPr>
        <w:t>l'obiettivo prefissato.</w:t>
      </w:r>
    </w:p>
    <w:p w:rsidR="00D14616" w:rsidRDefault="00D14616" w:rsidP="00E229ED">
      <w:pPr>
        <w:pStyle w:val="Livello11"/>
        <w:rPr>
          <w:i w:val="0"/>
        </w:rPr>
      </w:pPr>
      <w:r>
        <w:t xml:space="preserve">Livello operativo (question): </w:t>
      </w:r>
      <w:r>
        <w:br/>
      </w:r>
      <w:r w:rsidRPr="00D14616">
        <w:rPr>
          <w:i w:val="0"/>
        </w:rPr>
        <w:t>viene utilizzato un insieme di domande per definire i modelli dell'oggetto di studio e ci</w:t>
      </w:r>
      <w:r w:rsidRPr="00D14616">
        <w:rPr>
          <w:rFonts w:ascii="Arial Unicode MS" w:hAnsi="Helvetica"/>
          <w:i w:val="0"/>
        </w:rPr>
        <w:t>ò</w:t>
      </w:r>
      <w:r w:rsidRPr="00D14616">
        <w:rPr>
          <w:rFonts w:ascii="Arial Unicode MS" w:hAnsi="Helvetica"/>
          <w:i w:val="0"/>
        </w:rPr>
        <w:t xml:space="preserve"> </w:t>
      </w:r>
      <w:r w:rsidRPr="00D14616">
        <w:rPr>
          <w:i w:val="0"/>
        </w:rPr>
        <w:t>su cui esso si deve focalizzare per raggiungere un obiettivo specifico.</w:t>
      </w:r>
    </w:p>
    <w:p w:rsidR="00D14616" w:rsidRPr="00D14616" w:rsidRDefault="00D14616" w:rsidP="00D14616">
      <w:pPr>
        <w:pStyle w:val="Livello11"/>
      </w:pPr>
      <w:r>
        <w:t xml:space="preserve">Livello quantitativo (metric): </w:t>
      </w:r>
      <w:r>
        <w:br/>
      </w:r>
      <w:r w:rsidRPr="00D14616">
        <w:rPr>
          <w:i w:val="0"/>
        </w:rPr>
        <w:t>una serie di metriche, basate sui modelli, viene associata a ogni domanda con l'intento di rispondere in modo misurato.</w:t>
      </w:r>
    </w:p>
    <w:p w:rsidR="00D14616" w:rsidRPr="00D14616" w:rsidRDefault="00D14616" w:rsidP="00D14616">
      <w:pPr>
        <w:pStyle w:val="TestoNormaleBasatosuLivello11"/>
      </w:pPr>
      <w:r w:rsidRPr="000A2A24">
        <w:t>Di solito il modello GQM viene descritto come un processo a sei fasi dove le prime tre riguardano quali obiettivi fissare per identificare le giuste metriche, mentre le altre tre fasi riguardano i dati ottenuti e il rendere effettivi i risultati delle misure per prendere decision</w:t>
      </w:r>
      <w:r w:rsidR="00AF5BB5" w:rsidRPr="000A2A24">
        <w:t>i</w:t>
      </w:r>
      <w:r w:rsidR="004D0010" w:rsidRPr="000A2A24">
        <w:br/>
      </w:r>
      <w:r w:rsidR="00FF3AC0">
        <w:br/>
      </w:r>
      <w:r w:rsidR="008E6228">
        <w:rPr>
          <w:noProof/>
          <w:lang w:eastAsia="it-IT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339725</wp:posOffset>
            </wp:positionV>
            <wp:extent cx="6115050" cy="3766185"/>
            <wp:effectExtent l="19050" t="0" r="0" b="0"/>
            <wp:wrapTopAndBottom/>
            <wp:docPr id="3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66185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4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3AC0" w:rsidRPr="00FF3AC0">
        <w:rPr>
          <w:rStyle w:val="ImmagineChar"/>
        </w:rPr>
        <w:t>Figura 1: IL GOAL QUESTION METRIC (GQM)</w:t>
      </w:r>
    </w:p>
    <w:p w:rsidR="00D14616" w:rsidRPr="005E6140" w:rsidRDefault="00FF3AC0" w:rsidP="00FF3AC0">
      <w:pPr>
        <w:pStyle w:val="Livello1"/>
        <w:rPr>
          <w:rFonts w:cs="Calibri"/>
        </w:rPr>
      </w:pPr>
      <w:bookmarkStart w:id="7" w:name="_Toc427918270"/>
      <w:r w:rsidRPr="005E6140">
        <w:rPr>
          <w:rFonts w:cs="Calibri"/>
        </w:rPr>
        <w:t>OBIETTIVI</w:t>
      </w:r>
      <w:bookmarkEnd w:id="7"/>
    </w:p>
    <w:p w:rsidR="00FF3AC0" w:rsidRPr="005E6140" w:rsidRDefault="00FF3AC0" w:rsidP="00FF3AC0">
      <w:pPr>
        <w:pStyle w:val="Livello11"/>
        <w:rPr>
          <w:rFonts w:cs="Calibri"/>
        </w:rPr>
      </w:pPr>
      <w:r w:rsidRPr="005E6140">
        <w:rPr>
          <w:rFonts w:cs="Calibri"/>
        </w:rPr>
        <w:t xml:space="preserve"> Gli obiettivi che si vogliono misurare sono:</w:t>
      </w:r>
    </w:p>
    <w:p w:rsidR="00FF3AC0" w:rsidRPr="00752940" w:rsidRDefault="00FF3AC0" w:rsidP="00752940">
      <w:pPr>
        <w:pStyle w:val="Elenco"/>
        <w:ind w:left="1134" w:hanging="283"/>
      </w:pPr>
      <w:r w:rsidRPr="00752940">
        <w:t xml:space="preserve">1. </w:t>
      </w:r>
      <w:r w:rsidRPr="00752940">
        <w:tab/>
        <w:t>Dimensione e complessità del sistema</w:t>
      </w:r>
    </w:p>
    <w:p w:rsidR="00FF3AC0" w:rsidRPr="00752940" w:rsidRDefault="00FF3AC0" w:rsidP="00752940">
      <w:pPr>
        <w:pStyle w:val="Elenco"/>
        <w:ind w:left="1134" w:hanging="283"/>
      </w:pPr>
      <w:r w:rsidRPr="00752940">
        <w:t>2.</w:t>
      </w:r>
      <w:r w:rsidRPr="00752940">
        <w:tab/>
        <w:t xml:space="preserve">Qualità del sistema; </w:t>
      </w:r>
    </w:p>
    <w:p w:rsidR="00FF3AC0" w:rsidRPr="00752940" w:rsidRDefault="00FF3AC0" w:rsidP="00752940">
      <w:pPr>
        <w:pStyle w:val="Elenco"/>
        <w:ind w:left="1134" w:hanging="283"/>
      </w:pPr>
      <w:r w:rsidRPr="00752940">
        <w:t>3.</w:t>
      </w:r>
      <w:r w:rsidRPr="00752940">
        <w:tab/>
        <w:t xml:space="preserve">Usabilità del sistema; </w:t>
      </w:r>
    </w:p>
    <w:p w:rsidR="00FF3AC0" w:rsidRPr="00752940" w:rsidRDefault="00FF3AC0" w:rsidP="00752940">
      <w:pPr>
        <w:pStyle w:val="Elenco"/>
        <w:ind w:left="1134" w:hanging="283"/>
      </w:pPr>
      <w:r w:rsidRPr="00752940">
        <w:t>4.</w:t>
      </w:r>
      <w:r w:rsidRPr="00752940">
        <w:tab/>
        <w:t>Affidabilità del sistema;</w:t>
      </w:r>
    </w:p>
    <w:p w:rsidR="00FF3AC0" w:rsidRPr="00752940" w:rsidRDefault="00FF3AC0" w:rsidP="00752940">
      <w:pPr>
        <w:pStyle w:val="Elenco"/>
        <w:ind w:left="1134" w:hanging="283"/>
      </w:pPr>
      <w:r w:rsidRPr="00752940">
        <w:t>5.</w:t>
      </w:r>
      <w:r w:rsidRPr="00752940">
        <w:tab/>
        <w:t>Produttività del gruppo di lavoro;</w:t>
      </w:r>
    </w:p>
    <w:p w:rsidR="00FF3AC0" w:rsidRPr="00752940" w:rsidRDefault="00FF3AC0" w:rsidP="00752940">
      <w:pPr>
        <w:pStyle w:val="Elenco"/>
        <w:ind w:left="1134" w:hanging="283"/>
      </w:pPr>
      <w:r w:rsidRPr="00752940">
        <w:t>6.</w:t>
      </w:r>
      <w:r w:rsidRPr="00752940">
        <w:tab/>
        <w:t>Manutenibilità del sistema software</w:t>
      </w:r>
    </w:p>
    <w:p w:rsidR="006B11F2" w:rsidRPr="005E6140" w:rsidRDefault="006B11F2" w:rsidP="00752940">
      <w:pPr>
        <w:pStyle w:val="TestoNormaleBasatosuLivello11"/>
      </w:pPr>
      <w:r w:rsidRPr="005E6140">
        <w:t>In relazione agli obiettivi soprastanti, gli attributi delle entità che vogliamo misurare sono:</w:t>
      </w:r>
    </w:p>
    <w:p w:rsidR="006B11F2" w:rsidRPr="005E6140" w:rsidRDefault="006B11F2" w:rsidP="00752940">
      <w:pPr>
        <w:pStyle w:val="TestoNormaleBasatosuLivello11"/>
        <w:numPr>
          <w:ilvl w:val="0"/>
          <w:numId w:val="49"/>
        </w:numPr>
      </w:pPr>
      <w:r w:rsidRPr="005E6140">
        <w:t>Attributi interni</w:t>
      </w:r>
    </w:p>
    <w:p w:rsidR="006B11F2" w:rsidRPr="005E6140" w:rsidRDefault="006B11F2" w:rsidP="006B11F2">
      <w:pPr>
        <w:pStyle w:val="Elenco"/>
        <w:numPr>
          <w:ilvl w:val="0"/>
          <w:numId w:val="43"/>
        </w:numPr>
        <w:rPr>
          <w:rFonts w:cs="Calibri"/>
        </w:rPr>
      </w:pPr>
      <w:r w:rsidRPr="005E6140">
        <w:rPr>
          <w:rFonts w:cs="Calibri"/>
        </w:rPr>
        <w:t>dimensione del sistema;</w:t>
      </w:r>
    </w:p>
    <w:p w:rsidR="006B11F2" w:rsidRPr="005E6140" w:rsidRDefault="006B11F2" w:rsidP="006B11F2">
      <w:pPr>
        <w:pStyle w:val="Elenco"/>
        <w:numPr>
          <w:ilvl w:val="0"/>
          <w:numId w:val="43"/>
        </w:numPr>
        <w:rPr>
          <w:rFonts w:cs="Calibri"/>
        </w:rPr>
      </w:pPr>
      <w:r w:rsidRPr="005E6140">
        <w:rPr>
          <w:rFonts w:cs="Calibri"/>
        </w:rPr>
        <w:t>complessità del sistema;</w:t>
      </w:r>
    </w:p>
    <w:p w:rsidR="006B11F2" w:rsidRPr="005E6140" w:rsidRDefault="006B11F2" w:rsidP="006B11F2">
      <w:pPr>
        <w:pStyle w:val="Elenco"/>
        <w:numPr>
          <w:ilvl w:val="0"/>
          <w:numId w:val="43"/>
        </w:numPr>
        <w:rPr>
          <w:rFonts w:cs="Calibri"/>
        </w:rPr>
      </w:pPr>
      <w:r w:rsidRPr="005E6140">
        <w:rPr>
          <w:rFonts w:cs="Calibri"/>
        </w:rPr>
        <w:t>materiale prodotto dai membri del gruppo;</w:t>
      </w:r>
    </w:p>
    <w:p w:rsidR="006B11F2" w:rsidRPr="005E6140" w:rsidRDefault="006B11F2" w:rsidP="006B11F2">
      <w:pPr>
        <w:pStyle w:val="Elenco"/>
        <w:ind w:left="851"/>
        <w:rPr>
          <w:rFonts w:cs="Calibri"/>
        </w:rPr>
      </w:pPr>
    </w:p>
    <w:p w:rsidR="006B11F2" w:rsidRPr="005E6140" w:rsidRDefault="006B11F2" w:rsidP="00293D8F">
      <w:pPr>
        <w:pStyle w:val="TestoNormaleBasatosuLivello11"/>
        <w:numPr>
          <w:ilvl w:val="0"/>
          <w:numId w:val="49"/>
        </w:numPr>
      </w:pPr>
      <w:r w:rsidRPr="005E6140">
        <w:t>Attributi esterni</w:t>
      </w:r>
    </w:p>
    <w:p w:rsidR="006B11F2" w:rsidRPr="005E6140" w:rsidRDefault="006B11F2" w:rsidP="006B11F2">
      <w:pPr>
        <w:pStyle w:val="Elenco"/>
        <w:numPr>
          <w:ilvl w:val="0"/>
          <w:numId w:val="47"/>
        </w:numPr>
        <w:rPr>
          <w:rFonts w:cs="Calibri"/>
        </w:rPr>
      </w:pPr>
      <w:r w:rsidRPr="005E6140">
        <w:rPr>
          <w:rFonts w:cs="Calibri"/>
        </w:rPr>
        <w:t>qualità del sistema;</w:t>
      </w:r>
    </w:p>
    <w:p w:rsidR="006B11F2" w:rsidRPr="005E6140" w:rsidRDefault="006B11F2" w:rsidP="006B11F2">
      <w:pPr>
        <w:pStyle w:val="Elenco"/>
        <w:numPr>
          <w:ilvl w:val="0"/>
          <w:numId w:val="47"/>
        </w:numPr>
        <w:rPr>
          <w:rFonts w:cs="Calibri"/>
        </w:rPr>
      </w:pPr>
      <w:r w:rsidRPr="005E6140">
        <w:rPr>
          <w:rFonts w:cs="Calibri"/>
        </w:rPr>
        <w:t>usabilità del sistema;</w:t>
      </w:r>
    </w:p>
    <w:p w:rsidR="006B11F2" w:rsidRPr="005E6140" w:rsidRDefault="006B11F2" w:rsidP="006B11F2">
      <w:pPr>
        <w:pStyle w:val="Elenco"/>
        <w:numPr>
          <w:ilvl w:val="0"/>
          <w:numId w:val="47"/>
        </w:numPr>
        <w:rPr>
          <w:rFonts w:cs="Calibri"/>
        </w:rPr>
      </w:pPr>
      <w:r w:rsidRPr="005E6140">
        <w:rPr>
          <w:rFonts w:cs="Calibri"/>
        </w:rPr>
        <w:t>affidabilità del sistema;</w:t>
      </w:r>
    </w:p>
    <w:p w:rsidR="00D3693F" w:rsidRPr="005E6140" w:rsidRDefault="006B11F2" w:rsidP="006B11F2">
      <w:pPr>
        <w:pStyle w:val="Elenco"/>
        <w:numPr>
          <w:ilvl w:val="0"/>
          <w:numId w:val="47"/>
        </w:numPr>
        <w:rPr>
          <w:rFonts w:cs="Calibri"/>
        </w:rPr>
      </w:pPr>
      <w:r w:rsidRPr="005E6140">
        <w:rPr>
          <w:rFonts w:cs="Calibri"/>
        </w:rPr>
        <w:t>soddisfazione committente;</w:t>
      </w:r>
    </w:p>
    <w:p w:rsidR="00D3693F" w:rsidRPr="005E6140" w:rsidRDefault="00D3693F" w:rsidP="00D3693F">
      <w:pPr>
        <w:pStyle w:val="Livello1"/>
        <w:rPr>
          <w:rFonts w:cs="Calibri"/>
        </w:rPr>
      </w:pPr>
      <w:bookmarkStart w:id="8" w:name="_Toc427918271"/>
      <w:r w:rsidRPr="005E6140">
        <w:rPr>
          <w:rFonts w:cs="Calibri"/>
        </w:rPr>
        <w:t>GOAL, QUESTION, METRIC STABILITE PER LA VALUTAZINE</w:t>
      </w:r>
      <w:bookmarkEnd w:id="8"/>
    </w:p>
    <w:p w:rsidR="00D52ED8" w:rsidRPr="00752940" w:rsidRDefault="00752940" w:rsidP="00752940">
      <w:pPr>
        <w:pStyle w:val="Livello11"/>
      </w:pPr>
      <w:r w:rsidRPr="00752940">
        <w:t xml:space="preserve">GOAL 1: </w:t>
      </w:r>
      <w:r w:rsidR="00D52ED8" w:rsidRPr="00752940">
        <w:t>Dimensione e complessità del sistema</w:t>
      </w:r>
    </w:p>
    <w:p w:rsidR="00D52ED8" w:rsidRPr="005E6140" w:rsidRDefault="00D52ED8" w:rsidP="00D52ED8">
      <w:pPr>
        <w:pStyle w:val="Corpo"/>
        <w:rPr>
          <w:rFonts w:ascii="Calibri" w:hAnsi="Calibri" w:cs="Calibri"/>
        </w:rPr>
      </w:pP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1.1: Qual’è la lunghezza del codice?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1.1.1: Numero di Function Points</w:t>
      </w:r>
      <w:r w:rsidR="00361BCE">
        <w:t xml:space="preserve"> (FP)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1.1.2: Numero di LOC</w:t>
      </w:r>
    </w:p>
    <w:p w:rsidR="00D52ED8" w:rsidRPr="00137F3D" w:rsidRDefault="00D52ED8" w:rsidP="00137F3D">
      <w:pPr>
        <w:pStyle w:val="Livello1111"/>
      </w:pP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1.2: Qual’è la sua complessità?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1.2.1: Numero delle tecnologie utilizzate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1.2.2: Numero di risorse di cui ha bisogno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1.2.3: Dimensione DB</w:t>
      </w:r>
    </w:p>
    <w:p w:rsidR="00D52ED8" w:rsidRPr="00137F3D" w:rsidRDefault="00D52ED8" w:rsidP="00137F3D">
      <w:pPr>
        <w:pStyle w:val="Livello1111"/>
      </w:pP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1.3: Quanto tempo è stato necessario per realizzarlo?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1.3.1: Numero di ore per l’analisi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1.3.2: Numero di ore per la pianificazione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1.3.3: Numeri di ore per l’implementazione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1.3.4: Numero di ore per la stesura dei documenti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1.3.5: Numero di ore di testing e controllo qualità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1.3.6: Numero di ore totali</w:t>
      </w:r>
    </w:p>
    <w:p w:rsidR="00D52ED8" w:rsidRPr="00137F3D" w:rsidRDefault="00D52ED8" w:rsidP="00137F3D">
      <w:pPr>
        <w:pStyle w:val="Livello1111"/>
      </w:pPr>
    </w:p>
    <w:p w:rsidR="00D52ED8" w:rsidRPr="005E6140" w:rsidRDefault="00D52ED8" w:rsidP="00AF5BB5">
      <w:pPr>
        <w:pStyle w:val="Livello11"/>
        <w:rPr>
          <w:rFonts w:cs="Calibri"/>
        </w:rPr>
      </w:pPr>
      <w:r w:rsidRPr="005E6140">
        <w:rPr>
          <w:rFonts w:cs="Calibri"/>
        </w:rPr>
        <w:t>GOAL 2: Qualità del sistema</w:t>
      </w:r>
    </w:p>
    <w:p w:rsidR="00D52ED8" w:rsidRPr="005E6140" w:rsidRDefault="00D52ED8" w:rsidP="00D52ED8">
      <w:pPr>
        <w:pStyle w:val="Corpo"/>
        <w:rPr>
          <w:rFonts w:ascii="Calibri" w:hAnsi="Calibri" w:cs="Calibri"/>
        </w:rPr>
      </w:pP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2.1: Il sistema rispetta le su</w:t>
      </w:r>
      <w:r w:rsidR="00D0604C">
        <w:rPr>
          <w:rFonts w:cs="Calibri"/>
          <w:b/>
        </w:rPr>
        <w:t>e</w:t>
      </w:r>
      <w:r w:rsidRPr="005E6140">
        <w:rPr>
          <w:rFonts w:cs="Calibri"/>
          <w:b/>
        </w:rPr>
        <w:t xml:space="preserve"> specifiche?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2.1.1: Differenza tra requisiti rispettati e requisiti totali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2.1.2: Differenza tra requisiti violati e requisiti totali</w:t>
      </w:r>
      <w:r w:rsidR="00AF5BB5" w:rsidRPr="005E6140">
        <w:br/>
      </w: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2.2: Il codice è leggibile?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2.2.1: Rapporto CLOC / SLO</w:t>
      </w:r>
      <w:r w:rsidR="00361BCE">
        <w:t>C</w:t>
      </w:r>
      <w:r w:rsidRPr="005E6140">
        <w:t>.</w:t>
      </w:r>
      <w:r w:rsidR="00AF5BB5" w:rsidRPr="005E6140">
        <w:br/>
      </w: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2.3: Qual’è la densità degli errori riscontrati?</w:t>
      </w:r>
    </w:p>
    <w:p w:rsidR="00D52ED8" w:rsidRPr="005E6140" w:rsidRDefault="00DF6067" w:rsidP="004F7CDA">
      <w:pPr>
        <w:pStyle w:val="Livello1111"/>
        <w:ind w:left="2694" w:hanging="1276"/>
      </w:pPr>
      <w:r w:rsidRPr="005E6140">
        <w:t xml:space="preserve">METRIC 2.3.1: n. </w:t>
      </w:r>
      <w:r w:rsidR="00D52ED8" w:rsidRPr="005E6140">
        <w:t xml:space="preserve">di difetti riscontrati/dimensione totale del </w:t>
      </w:r>
      <w:r w:rsidRPr="005E6140">
        <w:t xml:space="preserve"> </w:t>
      </w:r>
      <w:r w:rsidR="00D52ED8" w:rsidRPr="005E6140">
        <w:t>sistema</w:t>
      </w:r>
      <w:r w:rsidRPr="005E6140">
        <w:br/>
      </w: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2.4: Com’è stata eseguita la fase di testing?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2.4.1: Numero di test eseguiti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2.4.2: Linee di codice in cui è stato eseguito il test/linee di codice in cui non è stato eseguito il test</w:t>
      </w:r>
    </w:p>
    <w:p w:rsidR="00D52ED8" w:rsidRPr="00137F3D" w:rsidRDefault="00D52ED8" w:rsidP="004F7CDA">
      <w:pPr>
        <w:pStyle w:val="Livello1111"/>
        <w:ind w:left="2694" w:hanging="1276"/>
      </w:pPr>
      <w:r w:rsidRPr="005E6140">
        <w:t>METRIC 2.4.3: Numero di malfunzionamenti riscontrati</w:t>
      </w:r>
    </w:p>
    <w:p w:rsidR="00D52ED8" w:rsidRPr="00137F3D" w:rsidRDefault="00752940" w:rsidP="00137F3D">
      <w:pPr>
        <w:pStyle w:val="Livello1111"/>
      </w:pPr>
      <w:r>
        <w:br w:type="page"/>
      </w:r>
    </w:p>
    <w:p w:rsidR="00D52ED8" w:rsidRPr="00752940" w:rsidRDefault="00D52ED8" w:rsidP="00752940">
      <w:pPr>
        <w:pStyle w:val="Livello11"/>
      </w:pPr>
      <w:r w:rsidRPr="00752940">
        <w:t>GOAL 3: Usabilità del sistema</w:t>
      </w:r>
    </w:p>
    <w:p w:rsidR="00D52ED8" w:rsidRPr="005E6140" w:rsidRDefault="00D52ED8" w:rsidP="00D52ED8">
      <w:pPr>
        <w:pStyle w:val="Corpo"/>
        <w:rPr>
          <w:rFonts w:ascii="Calibri" w:hAnsi="Calibri" w:cs="Calibri"/>
        </w:rPr>
      </w:pP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3.1: Il sistema contiene messaggi di errore?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3.1.1: Numero di messaggi di errore/errori totali</w:t>
      </w:r>
      <w:r w:rsidR="005E6140" w:rsidRPr="005E6140">
        <w:br/>
      </w: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3.2: Il manuale aiuta l’utente ad apprendere l’</w:t>
      </w:r>
      <w:r w:rsidR="005E6140">
        <w:rPr>
          <w:rFonts w:cs="Calibri"/>
          <w:b/>
        </w:rPr>
        <w:t>uso del</w:t>
      </w:r>
      <w:r w:rsidRPr="005E6140">
        <w:rPr>
          <w:rFonts w:cs="Calibri"/>
          <w:b/>
        </w:rPr>
        <w:t xml:space="preserve"> sistema?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3.2.1: Argomenti trattati/argomenti totali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3.2.2: pagine di documentazione/SLOC</w:t>
      </w:r>
      <w:r w:rsidR="005E6140" w:rsidRPr="005E6140">
        <w:br/>
      </w: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3.3: Il sistema è intuitivo e facile da apprendere?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3.3.1: Numero di errori riscontrati su test di usabilità con utenti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3.3.2: Numero di utenti che affermano che il sistema rispecchia la loro mappa mentale/numero utenti testati</w:t>
      </w:r>
      <w:r w:rsidRPr="005E6140">
        <w:tab/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3.3.3: numero di help function</w:t>
      </w:r>
    </w:p>
    <w:p w:rsidR="004D0010" w:rsidRPr="00137F3D" w:rsidRDefault="004D0010" w:rsidP="00137F3D">
      <w:pPr>
        <w:pStyle w:val="Livello1111"/>
      </w:pPr>
    </w:p>
    <w:p w:rsidR="00D52ED8" w:rsidRPr="00752940" w:rsidRDefault="00D52ED8" w:rsidP="00752940">
      <w:pPr>
        <w:pStyle w:val="Livello11"/>
      </w:pPr>
      <w:r w:rsidRPr="00752940">
        <w:t>GOAL 4: Affidabilità del sistema</w:t>
      </w:r>
    </w:p>
    <w:p w:rsidR="00D52ED8" w:rsidRPr="005E6140" w:rsidRDefault="00D52ED8" w:rsidP="00D52ED8">
      <w:pPr>
        <w:pStyle w:val="Corpo"/>
        <w:rPr>
          <w:rFonts w:ascii="Calibri" w:hAnsi="Calibri" w:cs="Calibri"/>
        </w:rPr>
      </w:pP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4.1: Il sistema è tollerante ai guasti?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4.1.1: Danni importanti/numero di guasti totale</w:t>
      </w:r>
      <w:r w:rsidR="005E6140" w:rsidRPr="005E6140">
        <w:br/>
      </w: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4.2: Qual’è la frequenza dei difetti rilevati nella fase di testing?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4.2.1: Numero dei difetti rilevati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4.2.2: Tempo di osservazione (durata del testing)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4.2.3: Tempo medio tra i difetti rilevati (tempo osservazione/numero difetti rilevati)</w:t>
      </w:r>
    </w:p>
    <w:p w:rsidR="00D52ED8" w:rsidRPr="00137F3D" w:rsidRDefault="00D52ED8" w:rsidP="00137F3D">
      <w:pPr>
        <w:pStyle w:val="Livello1111"/>
      </w:pPr>
    </w:p>
    <w:p w:rsidR="00D52ED8" w:rsidRPr="00752940" w:rsidRDefault="00D52ED8" w:rsidP="00752940">
      <w:pPr>
        <w:pStyle w:val="Livello11"/>
      </w:pPr>
      <w:r w:rsidRPr="00752940">
        <w:t>GOAL 5: Produttività del gruppo di lavoro</w:t>
      </w:r>
    </w:p>
    <w:p w:rsidR="00D52ED8" w:rsidRPr="005E6140" w:rsidRDefault="00D52ED8" w:rsidP="00D52ED8">
      <w:pPr>
        <w:pStyle w:val="Corpo"/>
        <w:rPr>
          <w:rFonts w:ascii="Calibri" w:hAnsi="Calibri" w:cs="Calibri"/>
        </w:rPr>
      </w:pP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5.1: Qual’è il tasso di produttività del team?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5.1.1: LOC/persone al mese</w:t>
      </w:r>
    </w:p>
    <w:p w:rsidR="00D52ED8" w:rsidRPr="00137F3D" w:rsidRDefault="00D52ED8" w:rsidP="00137F3D">
      <w:pPr>
        <w:pStyle w:val="Livello1111"/>
      </w:pPr>
    </w:p>
    <w:p w:rsidR="00D52ED8" w:rsidRPr="00752940" w:rsidRDefault="00D52ED8" w:rsidP="00752940">
      <w:pPr>
        <w:pStyle w:val="Livello11"/>
      </w:pPr>
      <w:r w:rsidRPr="00752940">
        <w:t>GOAL 6: Manutenibilità del sistema</w:t>
      </w:r>
    </w:p>
    <w:p w:rsidR="00D52ED8" w:rsidRPr="005E6140" w:rsidRDefault="00D52ED8" w:rsidP="00D52ED8">
      <w:pPr>
        <w:pStyle w:val="Corpo"/>
        <w:rPr>
          <w:rFonts w:ascii="Calibri" w:hAnsi="Calibri" w:cs="Calibri"/>
        </w:rPr>
      </w:pPr>
      <w:r w:rsidRPr="005E6140">
        <w:rPr>
          <w:rFonts w:ascii="Calibri" w:hAnsi="Calibri" w:cs="Calibri"/>
        </w:rPr>
        <w:tab/>
      </w:r>
      <w:bookmarkStart w:id="9" w:name="_GoBack"/>
      <w:bookmarkEnd w:id="9"/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6.1: Qual’è il tempo medio di riparazione?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 xml:space="preserve">METRIC 6.1.1: Tempo totale </w:t>
      </w:r>
      <w:r w:rsidR="005E6140">
        <w:t>in cui</w:t>
      </w:r>
      <w:r w:rsidRPr="005E6140">
        <w:t xml:space="preserve"> il sistema è guasto/numero di guasti</w:t>
      </w:r>
      <w:r w:rsidR="005E6140" w:rsidRPr="005E6140">
        <w:br/>
      </w: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6.2: Qual’è il tempo di implementazione dei cambiamenti?</w:t>
      </w:r>
    </w:p>
    <w:p w:rsidR="005E6140" w:rsidRPr="004D0010" w:rsidRDefault="00D52ED8" w:rsidP="004F7CDA">
      <w:pPr>
        <w:pStyle w:val="Livello1111"/>
        <w:ind w:left="2694" w:hanging="1276"/>
      </w:pPr>
      <w:r w:rsidRPr="005E6140">
        <w:t xml:space="preserve">METRIC 6.2.1: Tempo di implementazione dei cambiamenti totale/numero di cambiamenti </w:t>
      </w:r>
      <w:r w:rsidR="00AF5BB5" w:rsidRPr="005E6140">
        <w:br/>
      </w:r>
    </w:p>
    <w:p w:rsidR="00D52ED8" w:rsidRPr="00752940" w:rsidRDefault="00AF5BB5" w:rsidP="00752940">
      <w:pPr>
        <w:pStyle w:val="Livello11"/>
      </w:pPr>
      <w:r w:rsidRPr="00752940">
        <w:t>TOTALE:</w:t>
      </w: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6.3: Qual’è il tempo medio speso per i problemi irrisolti?</w:t>
      </w:r>
      <w:r w:rsidRPr="005E6140">
        <w:rPr>
          <w:rFonts w:cs="Calibri"/>
          <w:b/>
        </w:rPr>
        <w:tab/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6.3.1: Tempo speso per i problemi irrisolti/problemi irrisolti</w:t>
      </w:r>
      <w:bookmarkEnd w:id="0"/>
    </w:p>
    <w:sectPr w:rsidR="00D52ED8" w:rsidRPr="005E6140" w:rsidSect="000D0FA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134" w:bottom="1440" w:left="1077" w:header="709" w:footer="709" w:gutter="0"/>
      <w:pgBorders w:offsetFrom="page">
        <w:top w:val="threeDEngrave" w:sz="24" w:space="24" w:color="4F81BD"/>
        <w:bottom w:val="threeDEmboss" w:sz="48" w:space="24" w:color="4F81BD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55F" w:rsidRDefault="0094455F" w:rsidP="00594668">
      <w:pPr>
        <w:spacing w:after="0" w:line="240" w:lineRule="auto"/>
      </w:pPr>
      <w:r>
        <w:separator/>
      </w:r>
    </w:p>
  </w:endnote>
  <w:endnote w:type="continuationSeparator" w:id="1">
    <w:p w:rsidR="0094455F" w:rsidRDefault="0094455F" w:rsidP="0059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2E0" w:rsidRDefault="00356590" w:rsidP="00A052E0">
    <w:pPr>
      <w:pStyle w:val="Header"/>
      <w:pBdr>
        <w:bottom w:val="single" w:sz="4" w:space="1" w:color="D9D9D9"/>
      </w:pBdr>
      <w:spacing w:after="0"/>
      <w:rPr>
        <w:b/>
      </w:rPr>
    </w:pPr>
    <w:r w:rsidRPr="00356590">
      <w:rPr>
        <w:noProof/>
        <w:lang w:eastAsia="it-IT"/>
      </w:rPr>
      <w:pict>
        <v:rect id="_x0000_s2062" style="position:absolute;margin-left:-.4pt;margin-top:817.15pt;width:624.2pt;height:26.5pt;z-index:251658752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 w:rsidRPr="00356590">
      <w:rPr>
        <w:noProof/>
        <w:sz w:val="20"/>
        <w:szCs w:val="20"/>
        <w:lang w:eastAsia="it-IT"/>
      </w:rPr>
      <w:pict>
        <v:rect id="_x0000_s2063" style="position:absolute;margin-left:-.8pt;margin-top:-.65pt;width:624.25pt;height:26.5pt;z-index:251659776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</w:p>
  <w:p w:rsidR="00895E03" w:rsidRPr="00A052E0" w:rsidRDefault="00356590" w:rsidP="00A052E0">
    <w:pPr>
      <w:spacing w:after="0"/>
      <w:rPr>
        <w:b/>
        <w:bCs/>
        <w:color w:val="1F497D"/>
        <w:sz w:val="20"/>
        <w:szCs w:val="20"/>
      </w:rPr>
    </w:pPr>
    <w:fldSimple w:instr=" PAGE   \* MERGEFORMAT ">
      <w:r w:rsidR="00D0604C" w:rsidRPr="00D0604C">
        <w:rPr>
          <w:b/>
          <w:noProof/>
        </w:rPr>
        <w:t>5</w:t>
      </w:r>
    </w:fldSimple>
    <w:r w:rsidR="00A052E0">
      <w:rPr>
        <w:b/>
      </w:rPr>
      <w:t xml:space="preserve"> |</w:t>
    </w:r>
    <w:r w:rsidR="00895E03">
      <w:rPr>
        <w:b/>
      </w:rPr>
      <w:t xml:space="preserve"> </w:t>
    </w:r>
    <w:r w:rsidR="00895E03">
      <w:rPr>
        <w:color w:val="7F7F7F"/>
        <w:spacing w:val="60"/>
      </w:rPr>
      <w:t>Page</w:t>
    </w:r>
    <w:r w:rsidR="00E72768">
      <w:rPr>
        <w:color w:val="7F7F7F"/>
        <w:spacing w:val="60"/>
      </w:rPr>
      <w:t xml:space="preserve"> </w:t>
    </w:r>
    <w:r w:rsidR="00A052E0">
      <w:rPr>
        <w:color w:val="7F7F7F"/>
        <w:spacing w:val="60"/>
      </w:rPr>
      <w:tab/>
    </w:r>
    <w:r w:rsidR="00A052E0">
      <w:rPr>
        <w:color w:val="7F7F7F"/>
        <w:spacing w:val="60"/>
      </w:rPr>
      <w:tab/>
    </w:r>
    <w:r w:rsidR="00A052E0">
      <w:rPr>
        <w:color w:val="7F7F7F"/>
        <w:spacing w:val="60"/>
      </w:rPr>
      <w:tab/>
    </w:r>
    <w:r w:rsidR="00A052E0">
      <w:rPr>
        <w:color w:val="7F7F7F"/>
        <w:spacing w:val="60"/>
      </w:rPr>
      <w:tab/>
    </w:r>
    <w:r w:rsidR="00E72768" w:rsidRPr="00E72768">
      <w:rPr>
        <w:sz w:val="20"/>
        <w:szCs w:val="20"/>
      </w:rPr>
      <w:t xml:space="preserve">PROGETTO: </w:t>
    </w:r>
    <w:r w:rsidR="00D14616">
      <w:rPr>
        <w:b/>
        <w:sz w:val="20"/>
        <w:szCs w:val="20"/>
      </w:rPr>
      <w:t>Fumetteria Pighin</w:t>
    </w:r>
    <w:r w:rsidR="00A052E0">
      <w:rPr>
        <w:b/>
        <w:sz w:val="20"/>
        <w:szCs w:val="20"/>
      </w:rPr>
      <w:tab/>
    </w:r>
    <w:r w:rsidR="00A052E0">
      <w:rPr>
        <w:b/>
        <w:sz w:val="20"/>
        <w:szCs w:val="20"/>
      </w:rPr>
      <w:tab/>
      <w:t xml:space="preserve">       </w:t>
    </w:r>
    <w:r w:rsidR="00D14616">
      <w:rPr>
        <w:b/>
        <w:sz w:val="20"/>
        <w:szCs w:val="20"/>
      </w:rPr>
      <w:tab/>
    </w:r>
    <w:r w:rsidR="00D14616">
      <w:rPr>
        <w:b/>
        <w:sz w:val="20"/>
        <w:szCs w:val="20"/>
      </w:rPr>
      <w:tab/>
    </w:r>
    <w:r w:rsidR="0065035A">
      <w:rPr>
        <w:b/>
        <w:sz w:val="20"/>
        <w:szCs w:val="20"/>
      </w:rPr>
      <w:t xml:space="preserve">         </w:t>
    </w:r>
    <w:r w:rsidR="00D14616">
      <w:rPr>
        <w:b/>
        <w:bCs/>
        <w:color w:val="17365D"/>
        <w:sz w:val="20"/>
        <w:szCs w:val="20"/>
      </w:rPr>
      <w:t>Metriche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315" w:rsidRDefault="00356590">
    <w:pPr>
      <w:pStyle w:val="Footer"/>
    </w:pPr>
    <w:r>
      <w:rPr>
        <w:noProof/>
        <w:lang w:eastAsia="it-IT"/>
      </w:rPr>
      <w:pict>
        <v:rect id="_x0000_s2052" style="position:absolute;margin-left:-16.25pt;margin-top:815.65pt;width:624.25pt;height:26.5pt;z-index:251656704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55F" w:rsidRDefault="0094455F" w:rsidP="00594668">
      <w:pPr>
        <w:spacing w:after="0" w:line="240" w:lineRule="auto"/>
      </w:pPr>
      <w:r>
        <w:separator/>
      </w:r>
    </w:p>
  </w:footnote>
  <w:footnote w:type="continuationSeparator" w:id="1">
    <w:p w:rsidR="0094455F" w:rsidRDefault="0094455F" w:rsidP="0059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E03" w:rsidRDefault="00356590">
    <w:pPr>
      <w:pStyle w:val="Header"/>
      <w:pBdr>
        <w:bottom w:val="single" w:sz="4" w:space="1" w:color="D9D9D9"/>
      </w:pBdr>
      <w:rPr>
        <w:b/>
      </w:rPr>
    </w:pPr>
    <w:r w:rsidRPr="00356590">
      <w:rPr>
        <w:noProof/>
        <w:sz w:val="20"/>
        <w:szCs w:val="20"/>
        <w:lang w:eastAsia="it-IT"/>
      </w:rPr>
      <w:pict>
        <v:rect id="_x0000_s2056" style="position:absolute;margin-left:-.8pt;margin-top:-.65pt;width:624.25pt;height:26.5pt;z-index:251657728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fldSimple w:instr=" PAGE   \* MERGEFORMAT ">
      <w:r w:rsidR="00D0604C" w:rsidRPr="00D0604C">
        <w:rPr>
          <w:b/>
          <w:noProof/>
        </w:rPr>
        <w:t>5</w:t>
      </w:r>
    </w:fldSimple>
    <w:r w:rsidR="00895E03">
      <w:rPr>
        <w:b/>
      </w:rPr>
      <w:t xml:space="preserve"> | </w:t>
    </w:r>
    <w:r w:rsidR="00895E03">
      <w:rPr>
        <w:color w:val="7F7F7F"/>
        <w:spacing w:val="60"/>
      </w:rPr>
      <w:t>Page</w:t>
    </w:r>
    <w:r w:rsidR="00B374C3">
      <w:rPr>
        <w:color w:val="7F7F7F"/>
        <w:spacing w:val="60"/>
      </w:rPr>
      <w:tab/>
    </w:r>
    <w:r w:rsidR="00B374C3">
      <w:rPr>
        <w:color w:val="7F7F7F"/>
        <w:spacing w:val="60"/>
      </w:rPr>
      <w:tab/>
    </w:r>
    <w:r w:rsidR="008E6228">
      <w:rPr>
        <w:b/>
        <w:noProof/>
        <w:lang w:eastAsia="it-IT"/>
      </w:rPr>
      <w:drawing>
        <wp:inline distT="0" distB="0" distL="0" distR="0">
          <wp:extent cx="936625" cy="278765"/>
          <wp:effectExtent l="19050" t="0" r="0" b="0"/>
          <wp:docPr id="1" name="Picture 0" descr="Logo-iTrio - 0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-iTrio - 0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278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315" w:rsidRDefault="00356590">
    <w:pPr>
      <w:pStyle w:val="Header"/>
    </w:pPr>
    <w:r>
      <w:rPr>
        <w:noProof/>
        <w:lang w:eastAsia="it-IT"/>
      </w:rPr>
      <w:pict>
        <v:rect id="_x0000_s2051" style="position:absolute;margin-left:-3.35pt;margin-top:-2pt;width:624.25pt;height:26.5pt;z-index:251655680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718"/>
    <w:multiLevelType w:val="hybridMultilevel"/>
    <w:tmpl w:val="8D36F3CA"/>
    <w:lvl w:ilvl="0" w:tplc="F88CD6AC">
      <w:start w:val="1"/>
      <w:numFmt w:val="decimal"/>
      <w:lvlText w:val="0%1."/>
      <w:lvlJc w:val="right"/>
      <w:pPr>
        <w:ind w:left="1457" w:hanging="360"/>
      </w:pPr>
      <w:rPr>
        <w:rFonts w:hint="default"/>
      </w:rPr>
    </w:lvl>
    <w:lvl w:ilvl="1" w:tplc="64C0A184">
      <w:start w:val="1"/>
      <w:numFmt w:val="decimal"/>
      <w:lvlText w:val="0%2."/>
      <w:lvlJc w:val="center"/>
      <w:pPr>
        <w:ind w:left="2177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897" w:hanging="180"/>
      </w:pPr>
    </w:lvl>
    <w:lvl w:ilvl="3" w:tplc="0410000F" w:tentative="1">
      <w:start w:val="1"/>
      <w:numFmt w:val="decimal"/>
      <w:lvlText w:val="%4."/>
      <w:lvlJc w:val="left"/>
      <w:pPr>
        <w:ind w:left="3617" w:hanging="360"/>
      </w:pPr>
    </w:lvl>
    <w:lvl w:ilvl="4" w:tplc="04100019" w:tentative="1">
      <w:start w:val="1"/>
      <w:numFmt w:val="lowerLetter"/>
      <w:lvlText w:val="%5."/>
      <w:lvlJc w:val="left"/>
      <w:pPr>
        <w:ind w:left="4337" w:hanging="360"/>
      </w:pPr>
    </w:lvl>
    <w:lvl w:ilvl="5" w:tplc="0410001B" w:tentative="1">
      <w:start w:val="1"/>
      <w:numFmt w:val="lowerRoman"/>
      <w:lvlText w:val="%6."/>
      <w:lvlJc w:val="right"/>
      <w:pPr>
        <w:ind w:left="5057" w:hanging="180"/>
      </w:pPr>
    </w:lvl>
    <w:lvl w:ilvl="6" w:tplc="0410000F" w:tentative="1">
      <w:start w:val="1"/>
      <w:numFmt w:val="decimal"/>
      <w:lvlText w:val="%7."/>
      <w:lvlJc w:val="left"/>
      <w:pPr>
        <w:ind w:left="5777" w:hanging="360"/>
      </w:pPr>
    </w:lvl>
    <w:lvl w:ilvl="7" w:tplc="04100019" w:tentative="1">
      <w:start w:val="1"/>
      <w:numFmt w:val="lowerLetter"/>
      <w:lvlText w:val="%8."/>
      <w:lvlJc w:val="left"/>
      <w:pPr>
        <w:ind w:left="6497" w:hanging="360"/>
      </w:pPr>
    </w:lvl>
    <w:lvl w:ilvl="8" w:tplc="0410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>
    <w:nsid w:val="015B3371"/>
    <w:multiLevelType w:val="multilevel"/>
    <w:tmpl w:val="98FA538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2AA5E79"/>
    <w:multiLevelType w:val="hybridMultilevel"/>
    <w:tmpl w:val="D6CE3166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DF6482"/>
    <w:multiLevelType w:val="multilevel"/>
    <w:tmpl w:val="48FA10A6"/>
    <w:lvl w:ilvl="0">
      <w:start w:val="1"/>
      <w:numFmt w:val="decimal"/>
      <w:lvlText w:val="0%1."/>
      <w:lvlJc w:val="right"/>
      <w:pPr>
        <w:ind w:left="145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77" w:hanging="360"/>
      </w:pPr>
    </w:lvl>
    <w:lvl w:ilvl="2">
      <w:start w:val="1"/>
      <w:numFmt w:val="lowerRoman"/>
      <w:lvlText w:val="%3."/>
      <w:lvlJc w:val="right"/>
      <w:pPr>
        <w:ind w:left="2897" w:hanging="180"/>
      </w:pPr>
    </w:lvl>
    <w:lvl w:ilvl="3">
      <w:start w:val="1"/>
      <w:numFmt w:val="decimal"/>
      <w:lvlText w:val="%4."/>
      <w:lvlJc w:val="left"/>
      <w:pPr>
        <w:ind w:left="3617" w:hanging="360"/>
      </w:pPr>
    </w:lvl>
    <w:lvl w:ilvl="4">
      <w:start w:val="1"/>
      <w:numFmt w:val="lowerLetter"/>
      <w:lvlText w:val="%5."/>
      <w:lvlJc w:val="left"/>
      <w:pPr>
        <w:ind w:left="4337" w:hanging="360"/>
      </w:pPr>
    </w:lvl>
    <w:lvl w:ilvl="5">
      <w:start w:val="1"/>
      <w:numFmt w:val="lowerRoman"/>
      <w:lvlText w:val="%6."/>
      <w:lvlJc w:val="right"/>
      <w:pPr>
        <w:ind w:left="5057" w:hanging="180"/>
      </w:pPr>
    </w:lvl>
    <w:lvl w:ilvl="6">
      <w:start w:val="1"/>
      <w:numFmt w:val="decimal"/>
      <w:lvlText w:val="%7."/>
      <w:lvlJc w:val="left"/>
      <w:pPr>
        <w:ind w:left="5777" w:hanging="360"/>
      </w:pPr>
    </w:lvl>
    <w:lvl w:ilvl="7">
      <w:start w:val="1"/>
      <w:numFmt w:val="lowerLetter"/>
      <w:lvlText w:val="%8."/>
      <w:lvlJc w:val="left"/>
      <w:pPr>
        <w:ind w:left="6497" w:hanging="360"/>
      </w:pPr>
    </w:lvl>
    <w:lvl w:ilvl="8">
      <w:start w:val="1"/>
      <w:numFmt w:val="lowerRoman"/>
      <w:lvlText w:val="%9."/>
      <w:lvlJc w:val="right"/>
      <w:pPr>
        <w:ind w:left="7217" w:hanging="180"/>
      </w:pPr>
    </w:lvl>
  </w:abstractNum>
  <w:abstractNum w:abstractNumId="4">
    <w:nsid w:val="0E883A24"/>
    <w:multiLevelType w:val="hybridMultilevel"/>
    <w:tmpl w:val="50205DA4"/>
    <w:lvl w:ilvl="0" w:tplc="7E260C4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8C1EE0"/>
    <w:multiLevelType w:val="hybridMultilevel"/>
    <w:tmpl w:val="3514B41C"/>
    <w:lvl w:ilvl="0" w:tplc="8B9A3164">
      <w:start w:val="1"/>
      <w:numFmt w:val="decimal"/>
      <w:lvlText w:val="0%1."/>
      <w:lvlJc w:val="right"/>
      <w:pPr>
        <w:ind w:left="1457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77" w:hanging="360"/>
      </w:pPr>
    </w:lvl>
    <w:lvl w:ilvl="2" w:tplc="0410001B" w:tentative="1">
      <w:start w:val="1"/>
      <w:numFmt w:val="lowerRoman"/>
      <w:lvlText w:val="%3."/>
      <w:lvlJc w:val="right"/>
      <w:pPr>
        <w:ind w:left="2897" w:hanging="180"/>
      </w:pPr>
    </w:lvl>
    <w:lvl w:ilvl="3" w:tplc="0410000F" w:tentative="1">
      <w:start w:val="1"/>
      <w:numFmt w:val="decimal"/>
      <w:lvlText w:val="%4."/>
      <w:lvlJc w:val="left"/>
      <w:pPr>
        <w:ind w:left="3617" w:hanging="360"/>
      </w:pPr>
    </w:lvl>
    <w:lvl w:ilvl="4" w:tplc="04100019" w:tentative="1">
      <w:start w:val="1"/>
      <w:numFmt w:val="lowerLetter"/>
      <w:lvlText w:val="%5."/>
      <w:lvlJc w:val="left"/>
      <w:pPr>
        <w:ind w:left="4337" w:hanging="360"/>
      </w:pPr>
    </w:lvl>
    <w:lvl w:ilvl="5" w:tplc="0410001B" w:tentative="1">
      <w:start w:val="1"/>
      <w:numFmt w:val="lowerRoman"/>
      <w:lvlText w:val="%6."/>
      <w:lvlJc w:val="right"/>
      <w:pPr>
        <w:ind w:left="5057" w:hanging="180"/>
      </w:pPr>
    </w:lvl>
    <w:lvl w:ilvl="6" w:tplc="0410000F" w:tentative="1">
      <w:start w:val="1"/>
      <w:numFmt w:val="decimal"/>
      <w:lvlText w:val="%7."/>
      <w:lvlJc w:val="left"/>
      <w:pPr>
        <w:ind w:left="5777" w:hanging="360"/>
      </w:pPr>
    </w:lvl>
    <w:lvl w:ilvl="7" w:tplc="04100019" w:tentative="1">
      <w:start w:val="1"/>
      <w:numFmt w:val="lowerLetter"/>
      <w:lvlText w:val="%8."/>
      <w:lvlJc w:val="left"/>
      <w:pPr>
        <w:ind w:left="6497" w:hanging="360"/>
      </w:pPr>
    </w:lvl>
    <w:lvl w:ilvl="8" w:tplc="0410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6">
    <w:nsid w:val="0FE02FE6"/>
    <w:multiLevelType w:val="multilevel"/>
    <w:tmpl w:val="902A477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27545C6"/>
    <w:multiLevelType w:val="multilevel"/>
    <w:tmpl w:val="F1E684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128F2E23"/>
    <w:multiLevelType w:val="multilevel"/>
    <w:tmpl w:val="6DF254F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5C263B9"/>
    <w:multiLevelType w:val="hybridMultilevel"/>
    <w:tmpl w:val="BE320F52"/>
    <w:lvl w:ilvl="0" w:tplc="A248383C">
      <w:start w:val="1"/>
      <w:numFmt w:val="decimalZero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BA7791F"/>
    <w:multiLevelType w:val="hybridMultilevel"/>
    <w:tmpl w:val="6AB64104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604B7E"/>
    <w:multiLevelType w:val="hybridMultilevel"/>
    <w:tmpl w:val="D4F2D7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1922"/>
    <w:multiLevelType w:val="hybridMultilevel"/>
    <w:tmpl w:val="70FAB3EC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51754A"/>
    <w:multiLevelType w:val="hybridMultilevel"/>
    <w:tmpl w:val="D9B696EE"/>
    <w:lvl w:ilvl="0" w:tplc="F88CD6AC">
      <w:start w:val="1"/>
      <w:numFmt w:val="decimal"/>
      <w:lvlText w:val="0%1."/>
      <w:lvlJc w:val="righ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871582"/>
    <w:multiLevelType w:val="multilevel"/>
    <w:tmpl w:val="97E4A89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22AA139A"/>
    <w:multiLevelType w:val="hybridMultilevel"/>
    <w:tmpl w:val="FBFE0B70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40A38"/>
    <w:multiLevelType w:val="hybridMultilevel"/>
    <w:tmpl w:val="08F4F376"/>
    <w:lvl w:ilvl="0" w:tplc="F88CD6AC">
      <w:start w:val="1"/>
      <w:numFmt w:val="decimal"/>
      <w:lvlText w:val="0%1."/>
      <w:lvlJc w:val="right"/>
      <w:pPr>
        <w:ind w:left="1457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77" w:hanging="360"/>
      </w:pPr>
    </w:lvl>
    <w:lvl w:ilvl="2" w:tplc="0410001B" w:tentative="1">
      <w:start w:val="1"/>
      <w:numFmt w:val="lowerRoman"/>
      <w:lvlText w:val="%3."/>
      <w:lvlJc w:val="right"/>
      <w:pPr>
        <w:ind w:left="2897" w:hanging="180"/>
      </w:pPr>
    </w:lvl>
    <w:lvl w:ilvl="3" w:tplc="0410000F" w:tentative="1">
      <w:start w:val="1"/>
      <w:numFmt w:val="decimal"/>
      <w:lvlText w:val="%4."/>
      <w:lvlJc w:val="left"/>
      <w:pPr>
        <w:ind w:left="3617" w:hanging="360"/>
      </w:pPr>
    </w:lvl>
    <w:lvl w:ilvl="4" w:tplc="04100019" w:tentative="1">
      <w:start w:val="1"/>
      <w:numFmt w:val="lowerLetter"/>
      <w:lvlText w:val="%5."/>
      <w:lvlJc w:val="left"/>
      <w:pPr>
        <w:ind w:left="4337" w:hanging="360"/>
      </w:pPr>
    </w:lvl>
    <w:lvl w:ilvl="5" w:tplc="0410001B" w:tentative="1">
      <w:start w:val="1"/>
      <w:numFmt w:val="lowerRoman"/>
      <w:lvlText w:val="%6."/>
      <w:lvlJc w:val="right"/>
      <w:pPr>
        <w:ind w:left="5057" w:hanging="180"/>
      </w:pPr>
    </w:lvl>
    <w:lvl w:ilvl="6" w:tplc="0410000F" w:tentative="1">
      <w:start w:val="1"/>
      <w:numFmt w:val="decimal"/>
      <w:lvlText w:val="%7."/>
      <w:lvlJc w:val="left"/>
      <w:pPr>
        <w:ind w:left="5777" w:hanging="360"/>
      </w:pPr>
    </w:lvl>
    <w:lvl w:ilvl="7" w:tplc="04100019" w:tentative="1">
      <w:start w:val="1"/>
      <w:numFmt w:val="lowerLetter"/>
      <w:lvlText w:val="%8."/>
      <w:lvlJc w:val="left"/>
      <w:pPr>
        <w:ind w:left="6497" w:hanging="360"/>
      </w:pPr>
    </w:lvl>
    <w:lvl w:ilvl="8" w:tplc="0410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7">
    <w:nsid w:val="346C5E92"/>
    <w:multiLevelType w:val="multilevel"/>
    <w:tmpl w:val="BCA6AF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35A36789"/>
    <w:multiLevelType w:val="hybridMultilevel"/>
    <w:tmpl w:val="2B269E6C"/>
    <w:lvl w:ilvl="0" w:tplc="48A8AD32">
      <w:start w:val="1"/>
      <w:numFmt w:val="decimal"/>
      <w:lvlText w:val="0%1."/>
      <w:lvlJc w:val="righ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192D73"/>
    <w:multiLevelType w:val="multilevel"/>
    <w:tmpl w:val="5728254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175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3062" w:hanging="12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62"/>
        </w:tabs>
        <w:ind w:left="4253" w:hanging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763"/>
        </w:tabs>
        <w:ind w:left="6294" w:hanging="153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0">
    <w:nsid w:val="39D97B5D"/>
    <w:multiLevelType w:val="multilevel"/>
    <w:tmpl w:val="81E49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B2701C9"/>
    <w:multiLevelType w:val="hybridMultilevel"/>
    <w:tmpl w:val="1610C740"/>
    <w:lvl w:ilvl="0" w:tplc="B0B47BA2">
      <w:start w:val="1"/>
      <w:numFmt w:val="decimal"/>
      <w:lvlText w:val="0%1."/>
      <w:lvlJc w:val="righ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870C2F"/>
    <w:multiLevelType w:val="hybridMultilevel"/>
    <w:tmpl w:val="3A9A9C7C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FB40A7"/>
    <w:multiLevelType w:val="hybridMultilevel"/>
    <w:tmpl w:val="F488B3B0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950D21"/>
    <w:multiLevelType w:val="multilevel"/>
    <w:tmpl w:val="934439E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175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3062" w:hanging="12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62"/>
        </w:tabs>
        <w:ind w:left="4139" w:hanging="10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763"/>
        </w:tabs>
        <w:ind w:left="6294" w:hanging="153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5">
    <w:nsid w:val="53F4090F"/>
    <w:multiLevelType w:val="multilevel"/>
    <w:tmpl w:val="A23428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55C642F1"/>
    <w:multiLevelType w:val="multilevel"/>
    <w:tmpl w:val="F9F4A5A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7">
    <w:nsid w:val="55EE5A70"/>
    <w:multiLevelType w:val="hybridMultilevel"/>
    <w:tmpl w:val="444CA6B4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E14350"/>
    <w:multiLevelType w:val="hybridMultilevel"/>
    <w:tmpl w:val="F0E8B78E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7D2032"/>
    <w:multiLevelType w:val="multilevel"/>
    <w:tmpl w:val="21203EE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0">
    <w:nsid w:val="584B0BC0"/>
    <w:multiLevelType w:val="multilevel"/>
    <w:tmpl w:val="45543E0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98"/>
        </w:tabs>
        <w:ind w:left="3345" w:hanging="12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763"/>
        </w:tabs>
        <w:ind w:left="4366" w:hanging="11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1">
    <w:nsid w:val="586742F6"/>
    <w:multiLevelType w:val="hybridMultilevel"/>
    <w:tmpl w:val="65F6F378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2103D0"/>
    <w:multiLevelType w:val="multilevel"/>
    <w:tmpl w:val="05BC6B7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3">
    <w:nsid w:val="5B7B39E3"/>
    <w:multiLevelType w:val="multilevel"/>
    <w:tmpl w:val="EE22271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5C1309D1"/>
    <w:multiLevelType w:val="hybridMultilevel"/>
    <w:tmpl w:val="D2C203C0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820479"/>
    <w:multiLevelType w:val="multilevel"/>
    <w:tmpl w:val="98FA538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630163E5"/>
    <w:multiLevelType w:val="multilevel"/>
    <w:tmpl w:val="108AF79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175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3062" w:hanging="12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62"/>
        </w:tabs>
        <w:ind w:left="4763" w:hanging="17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763"/>
        </w:tabs>
        <w:ind w:left="6294" w:hanging="153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7">
    <w:nsid w:val="63200262"/>
    <w:multiLevelType w:val="multilevel"/>
    <w:tmpl w:val="0E16BB50"/>
    <w:lvl w:ilvl="0">
      <w:start w:val="1"/>
      <w:numFmt w:val="decimal"/>
      <w:lvlText w:val="0%1."/>
      <w:lvlJc w:val="right"/>
      <w:pPr>
        <w:ind w:left="720" w:firstLine="17"/>
      </w:pPr>
      <w:rPr>
        <w:rFonts w:hint="default"/>
      </w:rPr>
    </w:lvl>
    <w:lvl w:ilvl="1">
      <w:start w:val="1"/>
      <w:numFmt w:val="none"/>
      <w:lvlText w:val="02."/>
      <w:lvlJc w:val="left"/>
      <w:pPr>
        <w:ind w:left="1060" w:firstLine="17"/>
      </w:pPr>
      <w:rPr>
        <w:rFonts w:hint="default"/>
      </w:rPr>
    </w:lvl>
    <w:lvl w:ilvl="2">
      <w:start w:val="1"/>
      <w:numFmt w:val="none"/>
      <w:lvlText w:val="03."/>
      <w:lvlJc w:val="right"/>
      <w:pPr>
        <w:ind w:left="1400" w:firstLine="1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40" w:firstLine="1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080" w:firstLine="1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420" w:firstLine="1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60" w:firstLine="1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00" w:firstLine="1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440" w:firstLine="17"/>
      </w:pPr>
      <w:rPr>
        <w:rFonts w:hint="default"/>
      </w:rPr>
    </w:lvl>
  </w:abstractNum>
  <w:abstractNum w:abstractNumId="38">
    <w:nsid w:val="670E5FC5"/>
    <w:multiLevelType w:val="multilevel"/>
    <w:tmpl w:val="81E49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8A71809"/>
    <w:multiLevelType w:val="multilevel"/>
    <w:tmpl w:val="98FA538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>
    <w:nsid w:val="72270B47"/>
    <w:multiLevelType w:val="hybridMultilevel"/>
    <w:tmpl w:val="B24A7768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1">
    <w:nsid w:val="731131C5"/>
    <w:multiLevelType w:val="multilevel"/>
    <w:tmpl w:val="0DC23E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>
    <w:nsid w:val="75133BAC"/>
    <w:multiLevelType w:val="multilevel"/>
    <w:tmpl w:val="7D8CD29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76E2029D"/>
    <w:multiLevelType w:val="multilevel"/>
    <w:tmpl w:val="75444F54"/>
    <w:lvl w:ilvl="0">
      <w:start w:val="1"/>
      <w:numFmt w:val="decimal"/>
      <w:pStyle w:val="Livello1"/>
      <w:lvlText w:val="%1."/>
      <w:lvlJc w:val="left"/>
      <w:pPr>
        <w:ind w:left="360" w:hanging="360"/>
      </w:pPr>
    </w:lvl>
    <w:lvl w:ilvl="1">
      <w:start w:val="1"/>
      <w:numFmt w:val="decimal"/>
      <w:pStyle w:val="Livello11"/>
      <w:lvlText w:val="%1.%2."/>
      <w:lvlJc w:val="left"/>
      <w:pPr>
        <w:ind w:left="792" w:hanging="432"/>
      </w:pPr>
    </w:lvl>
    <w:lvl w:ilvl="2">
      <w:start w:val="1"/>
      <w:numFmt w:val="decimal"/>
      <w:pStyle w:val="Livello11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C8E365E"/>
    <w:multiLevelType w:val="multilevel"/>
    <w:tmpl w:val="9B5CC08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7"/>
  </w:num>
  <w:num w:numId="2">
    <w:abstractNumId w:val="23"/>
  </w:num>
  <w:num w:numId="3">
    <w:abstractNumId w:val="11"/>
  </w:num>
  <w:num w:numId="4">
    <w:abstractNumId w:val="12"/>
  </w:num>
  <w:num w:numId="5">
    <w:abstractNumId w:val="2"/>
  </w:num>
  <w:num w:numId="6">
    <w:abstractNumId w:val="22"/>
  </w:num>
  <w:num w:numId="7">
    <w:abstractNumId w:val="31"/>
  </w:num>
  <w:num w:numId="8">
    <w:abstractNumId w:val="28"/>
  </w:num>
  <w:num w:numId="9">
    <w:abstractNumId w:val="10"/>
  </w:num>
  <w:num w:numId="10">
    <w:abstractNumId w:val="34"/>
  </w:num>
  <w:num w:numId="11">
    <w:abstractNumId w:val="15"/>
  </w:num>
  <w:num w:numId="12">
    <w:abstractNumId w:val="35"/>
  </w:num>
  <w:num w:numId="13">
    <w:abstractNumId w:val="38"/>
  </w:num>
  <w:num w:numId="14">
    <w:abstractNumId w:val="20"/>
  </w:num>
  <w:num w:numId="15">
    <w:abstractNumId w:val="41"/>
  </w:num>
  <w:num w:numId="16">
    <w:abstractNumId w:val="17"/>
  </w:num>
  <w:num w:numId="17">
    <w:abstractNumId w:val="1"/>
  </w:num>
  <w:num w:numId="18">
    <w:abstractNumId w:val="14"/>
  </w:num>
  <w:num w:numId="19">
    <w:abstractNumId w:val="33"/>
  </w:num>
  <w:num w:numId="20">
    <w:abstractNumId w:val="4"/>
  </w:num>
  <w:num w:numId="21">
    <w:abstractNumId w:val="39"/>
  </w:num>
  <w:num w:numId="22">
    <w:abstractNumId w:val="8"/>
  </w:num>
  <w:num w:numId="23">
    <w:abstractNumId w:val="6"/>
  </w:num>
  <w:num w:numId="24">
    <w:abstractNumId w:val="7"/>
  </w:num>
  <w:num w:numId="25">
    <w:abstractNumId w:val="44"/>
  </w:num>
  <w:num w:numId="26">
    <w:abstractNumId w:val="32"/>
  </w:num>
  <w:num w:numId="27">
    <w:abstractNumId w:val="43"/>
  </w:num>
  <w:num w:numId="2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18"/>
  </w:num>
  <w:num w:numId="31">
    <w:abstractNumId w:val="37"/>
  </w:num>
  <w:num w:numId="32">
    <w:abstractNumId w:val="5"/>
  </w:num>
  <w:num w:numId="33">
    <w:abstractNumId w:val="3"/>
  </w:num>
  <w:num w:numId="34">
    <w:abstractNumId w:val="16"/>
  </w:num>
  <w:num w:numId="35">
    <w:abstractNumId w:val="0"/>
  </w:num>
  <w:num w:numId="36">
    <w:abstractNumId w:val="9"/>
  </w:num>
  <w:num w:numId="37">
    <w:abstractNumId w:val="40"/>
  </w:num>
  <w:num w:numId="3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36"/>
  </w:num>
  <w:num w:numId="41">
    <w:abstractNumId w:val="24"/>
  </w:num>
  <w:num w:numId="42">
    <w:abstractNumId w:val="19"/>
  </w:num>
  <w:num w:numId="43">
    <w:abstractNumId w:val="29"/>
  </w:num>
  <w:num w:numId="44">
    <w:abstractNumId w:val="30"/>
  </w:num>
  <w:num w:numId="4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2"/>
  </w:num>
  <w:num w:numId="47">
    <w:abstractNumId w:val="26"/>
  </w:num>
  <w:num w:numId="48">
    <w:abstractNumId w:val="43"/>
  </w:num>
  <w:num w:numId="4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isplayBackgroundShape/>
  <w:attachedTemplate r:id="rId1"/>
  <w:defaultTabStop w:val="708"/>
  <w:hyphenationZone w:val="284"/>
  <w:drawingGridHorizontalSpacing w:val="110"/>
  <w:displayHorizontalDrawingGridEvery w:val="2"/>
  <w:characterSpacingControl w:val="doNotCompress"/>
  <w:savePreviewPicture/>
  <w:hdrShapeDefaults>
    <o:shapedefaults v:ext="edit" spidmax="64514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F3AC0"/>
    <w:rsid w:val="000058C9"/>
    <w:rsid w:val="00010724"/>
    <w:rsid w:val="00011C12"/>
    <w:rsid w:val="0001728E"/>
    <w:rsid w:val="00020626"/>
    <w:rsid w:val="0003010C"/>
    <w:rsid w:val="0003227B"/>
    <w:rsid w:val="00036D86"/>
    <w:rsid w:val="00044501"/>
    <w:rsid w:val="000468CA"/>
    <w:rsid w:val="00071D82"/>
    <w:rsid w:val="000736DB"/>
    <w:rsid w:val="000737B6"/>
    <w:rsid w:val="000738EF"/>
    <w:rsid w:val="000840D8"/>
    <w:rsid w:val="000A2A24"/>
    <w:rsid w:val="000A4407"/>
    <w:rsid w:val="000A4717"/>
    <w:rsid w:val="000A5372"/>
    <w:rsid w:val="000B483F"/>
    <w:rsid w:val="000C4943"/>
    <w:rsid w:val="000C5E73"/>
    <w:rsid w:val="000D0FA0"/>
    <w:rsid w:val="000E21A2"/>
    <w:rsid w:val="000E7D05"/>
    <w:rsid w:val="000F0DB0"/>
    <w:rsid w:val="000F15CC"/>
    <w:rsid w:val="000F323E"/>
    <w:rsid w:val="001073CA"/>
    <w:rsid w:val="00120E51"/>
    <w:rsid w:val="00123749"/>
    <w:rsid w:val="00127702"/>
    <w:rsid w:val="0013675B"/>
    <w:rsid w:val="00137F3D"/>
    <w:rsid w:val="00156AE7"/>
    <w:rsid w:val="001620BD"/>
    <w:rsid w:val="00164328"/>
    <w:rsid w:val="0017259D"/>
    <w:rsid w:val="00180DC2"/>
    <w:rsid w:val="001823E1"/>
    <w:rsid w:val="001865DB"/>
    <w:rsid w:val="00190566"/>
    <w:rsid w:val="00190DDA"/>
    <w:rsid w:val="001946DC"/>
    <w:rsid w:val="0019587C"/>
    <w:rsid w:val="001F06BC"/>
    <w:rsid w:val="001F6ED6"/>
    <w:rsid w:val="00201277"/>
    <w:rsid w:val="0021427F"/>
    <w:rsid w:val="00240211"/>
    <w:rsid w:val="002443F3"/>
    <w:rsid w:val="002458E8"/>
    <w:rsid w:val="0025407E"/>
    <w:rsid w:val="00254751"/>
    <w:rsid w:val="00263E5D"/>
    <w:rsid w:val="00275D46"/>
    <w:rsid w:val="00281BD0"/>
    <w:rsid w:val="00293D8F"/>
    <w:rsid w:val="002952AF"/>
    <w:rsid w:val="00296744"/>
    <w:rsid w:val="002B1808"/>
    <w:rsid w:val="002B2432"/>
    <w:rsid w:val="002B61D8"/>
    <w:rsid w:val="002C395F"/>
    <w:rsid w:val="002D7553"/>
    <w:rsid w:val="002D75CD"/>
    <w:rsid w:val="002E0998"/>
    <w:rsid w:val="002F05FC"/>
    <w:rsid w:val="002F072B"/>
    <w:rsid w:val="00304DCD"/>
    <w:rsid w:val="003053AD"/>
    <w:rsid w:val="0031613B"/>
    <w:rsid w:val="003209BB"/>
    <w:rsid w:val="003277CF"/>
    <w:rsid w:val="003314CC"/>
    <w:rsid w:val="00332D84"/>
    <w:rsid w:val="00334269"/>
    <w:rsid w:val="0034254A"/>
    <w:rsid w:val="00345936"/>
    <w:rsid w:val="003514A3"/>
    <w:rsid w:val="00356590"/>
    <w:rsid w:val="0036019C"/>
    <w:rsid w:val="00361BCE"/>
    <w:rsid w:val="00363F19"/>
    <w:rsid w:val="00373AF5"/>
    <w:rsid w:val="00376056"/>
    <w:rsid w:val="00380EE7"/>
    <w:rsid w:val="00386DCC"/>
    <w:rsid w:val="00387A9E"/>
    <w:rsid w:val="0039143F"/>
    <w:rsid w:val="003937FE"/>
    <w:rsid w:val="00393AC0"/>
    <w:rsid w:val="003A0E16"/>
    <w:rsid w:val="003B0880"/>
    <w:rsid w:val="003B35A7"/>
    <w:rsid w:val="003D185F"/>
    <w:rsid w:val="003D5849"/>
    <w:rsid w:val="003F09B9"/>
    <w:rsid w:val="003F772F"/>
    <w:rsid w:val="004011D7"/>
    <w:rsid w:val="00401FDB"/>
    <w:rsid w:val="00407721"/>
    <w:rsid w:val="004253F2"/>
    <w:rsid w:val="00444C6D"/>
    <w:rsid w:val="00455978"/>
    <w:rsid w:val="00467263"/>
    <w:rsid w:val="004735A3"/>
    <w:rsid w:val="004743E6"/>
    <w:rsid w:val="004822DD"/>
    <w:rsid w:val="00485A67"/>
    <w:rsid w:val="00487615"/>
    <w:rsid w:val="00491173"/>
    <w:rsid w:val="004A77C8"/>
    <w:rsid w:val="004B3DEA"/>
    <w:rsid w:val="004C2683"/>
    <w:rsid w:val="004C26F7"/>
    <w:rsid w:val="004C31D3"/>
    <w:rsid w:val="004D0010"/>
    <w:rsid w:val="004D1988"/>
    <w:rsid w:val="004D4FCE"/>
    <w:rsid w:val="004D7E68"/>
    <w:rsid w:val="004F75DA"/>
    <w:rsid w:val="004F7CDA"/>
    <w:rsid w:val="00512250"/>
    <w:rsid w:val="00523759"/>
    <w:rsid w:val="00525DA3"/>
    <w:rsid w:val="00534AC9"/>
    <w:rsid w:val="00547DD6"/>
    <w:rsid w:val="005618C3"/>
    <w:rsid w:val="00561CCF"/>
    <w:rsid w:val="00564341"/>
    <w:rsid w:val="005752C3"/>
    <w:rsid w:val="00594668"/>
    <w:rsid w:val="005958D3"/>
    <w:rsid w:val="00595C25"/>
    <w:rsid w:val="005A0315"/>
    <w:rsid w:val="005B022F"/>
    <w:rsid w:val="005C462D"/>
    <w:rsid w:val="005C5E96"/>
    <w:rsid w:val="005D21A3"/>
    <w:rsid w:val="005D5291"/>
    <w:rsid w:val="005E2912"/>
    <w:rsid w:val="005E6140"/>
    <w:rsid w:val="005E7593"/>
    <w:rsid w:val="0060129C"/>
    <w:rsid w:val="006036A5"/>
    <w:rsid w:val="006050CA"/>
    <w:rsid w:val="006058B4"/>
    <w:rsid w:val="00611A90"/>
    <w:rsid w:val="006140CB"/>
    <w:rsid w:val="00616959"/>
    <w:rsid w:val="00622BB1"/>
    <w:rsid w:val="00625562"/>
    <w:rsid w:val="006278D4"/>
    <w:rsid w:val="006371BB"/>
    <w:rsid w:val="00641EDA"/>
    <w:rsid w:val="0065035A"/>
    <w:rsid w:val="00654660"/>
    <w:rsid w:val="00661116"/>
    <w:rsid w:val="00677557"/>
    <w:rsid w:val="00697E9C"/>
    <w:rsid w:val="006B0FBE"/>
    <w:rsid w:val="006B11F2"/>
    <w:rsid w:val="006B77FE"/>
    <w:rsid w:val="006C1AF7"/>
    <w:rsid w:val="006D450E"/>
    <w:rsid w:val="006E033B"/>
    <w:rsid w:val="006E2D3F"/>
    <w:rsid w:val="006F1164"/>
    <w:rsid w:val="00701B52"/>
    <w:rsid w:val="007169B5"/>
    <w:rsid w:val="00720FB6"/>
    <w:rsid w:val="00721FBE"/>
    <w:rsid w:val="00722F84"/>
    <w:rsid w:val="0073118F"/>
    <w:rsid w:val="007453F1"/>
    <w:rsid w:val="00752940"/>
    <w:rsid w:val="0075313D"/>
    <w:rsid w:val="0076494C"/>
    <w:rsid w:val="00773E22"/>
    <w:rsid w:val="00777E61"/>
    <w:rsid w:val="007851A1"/>
    <w:rsid w:val="007A354B"/>
    <w:rsid w:val="007A4353"/>
    <w:rsid w:val="007A73B0"/>
    <w:rsid w:val="007C7911"/>
    <w:rsid w:val="007C7F1B"/>
    <w:rsid w:val="007D1E01"/>
    <w:rsid w:val="007D6813"/>
    <w:rsid w:val="007D7559"/>
    <w:rsid w:val="007D7B53"/>
    <w:rsid w:val="007E6F2C"/>
    <w:rsid w:val="007E7DC6"/>
    <w:rsid w:val="007E7F44"/>
    <w:rsid w:val="007F3B96"/>
    <w:rsid w:val="00803CC0"/>
    <w:rsid w:val="00810AEC"/>
    <w:rsid w:val="00824102"/>
    <w:rsid w:val="00824AAC"/>
    <w:rsid w:val="008256C5"/>
    <w:rsid w:val="00835CFD"/>
    <w:rsid w:val="00836CFE"/>
    <w:rsid w:val="008442A1"/>
    <w:rsid w:val="008467DB"/>
    <w:rsid w:val="0084765C"/>
    <w:rsid w:val="00854495"/>
    <w:rsid w:val="008615A7"/>
    <w:rsid w:val="00864A4A"/>
    <w:rsid w:val="00864CDC"/>
    <w:rsid w:val="00872C0E"/>
    <w:rsid w:val="00872EDE"/>
    <w:rsid w:val="008835F5"/>
    <w:rsid w:val="00883A23"/>
    <w:rsid w:val="00895E03"/>
    <w:rsid w:val="008A0590"/>
    <w:rsid w:val="008A204F"/>
    <w:rsid w:val="008C75CC"/>
    <w:rsid w:val="008D43A4"/>
    <w:rsid w:val="008E2FCA"/>
    <w:rsid w:val="008E6228"/>
    <w:rsid w:val="008F3686"/>
    <w:rsid w:val="009103E7"/>
    <w:rsid w:val="0092289C"/>
    <w:rsid w:val="00922DB8"/>
    <w:rsid w:val="00926793"/>
    <w:rsid w:val="00942E56"/>
    <w:rsid w:val="0094455F"/>
    <w:rsid w:val="00947036"/>
    <w:rsid w:val="0095576F"/>
    <w:rsid w:val="00961763"/>
    <w:rsid w:val="009635C8"/>
    <w:rsid w:val="0097001D"/>
    <w:rsid w:val="00970327"/>
    <w:rsid w:val="00983C24"/>
    <w:rsid w:val="0098450F"/>
    <w:rsid w:val="00984C97"/>
    <w:rsid w:val="00992A02"/>
    <w:rsid w:val="009A1371"/>
    <w:rsid w:val="009A3F80"/>
    <w:rsid w:val="009A63EE"/>
    <w:rsid w:val="009B319F"/>
    <w:rsid w:val="009B4D1E"/>
    <w:rsid w:val="009D07A3"/>
    <w:rsid w:val="009D556F"/>
    <w:rsid w:val="009F47EE"/>
    <w:rsid w:val="009F6BB0"/>
    <w:rsid w:val="00A052E0"/>
    <w:rsid w:val="00A11B78"/>
    <w:rsid w:val="00A1444D"/>
    <w:rsid w:val="00A1515D"/>
    <w:rsid w:val="00A15771"/>
    <w:rsid w:val="00A21F5C"/>
    <w:rsid w:val="00A2331B"/>
    <w:rsid w:val="00A30B79"/>
    <w:rsid w:val="00A3208C"/>
    <w:rsid w:val="00A628B3"/>
    <w:rsid w:val="00A63DA9"/>
    <w:rsid w:val="00A65E07"/>
    <w:rsid w:val="00A73C60"/>
    <w:rsid w:val="00A81D28"/>
    <w:rsid w:val="00A87730"/>
    <w:rsid w:val="00AB0B9B"/>
    <w:rsid w:val="00AB4B9D"/>
    <w:rsid w:val="00AC1833"/>
    <w:rsid w:val="00AE07F1"/>
    <w:rsid w:val="00AE3E56"/>
    <w:rsid w:val="00AF2E20"/>
    <w:rsid w:val="00AF361E"/>
    <w:rsid w:val="00AF42F4"/>
    <w:rsid w:val="00AF5BB5"/>
    <w:rsid w:val="00B043A8"/>
    <w:rsid w:val="00B073E7"/>
    <w:rsid w:val="00B10786"/>
    <w:rsid w:val="00B30D4D"/>
    <w:rsid w:val="00B36A2A"/>
    <w:rsid w:val="00B374C3"/>
    <w:rsid w:val="00B63226"/>
    <w:rsid w:val="00B63A4B"/>
    <w:rsid w:val="00B6791D"/>
    <w:rsid w:val="00B71D60"/>
    <w:rsid w:val="00B72344"/>
    <w:rsid w:val="00B814BB"/>
    <w:rsid w:val="00B871A3"/>
    <w:rsid w:val="00B93EA2"/>
    <w:rsid w:val="00BA619F"/>
    <w:rsid w:val="00BB2176"/>
    <w:rsid w:val="00BB3020"/>
    <w:rsid w:val="00BB4059"/>
    <w:rsid w:val="00BB4ED9"/>
    <w:rsid w:val="00BB54DB"/>
    <w:rsid w:val="00BC6A1B"/>
    <w:rsid w:val="00BE085D"/>
    <w:rsid w:val="00BE4ADE"/>
    <w:rsid w:val="00C233F4"/>
    <w:rsid w:val="00C27A4B"/>
    <w:rsid w:val="00C420EC"/>
    <w:rsid w:val="00C42184"/>
    <w:rsid w:val="00C42A94"/>
    <w:rsid w:val="00C51B2B"/>
    <w:rsid w:val="00C52950"/>
    <w:rsid w:val="00C53F92"/>
    <w:rsid w:val="00C577A9"/>
    <w:rsid w:val="00C61CB2"/>
    <w:rsid w:val="00C67110"/>
    <w:rsid w:val="00C67972"/>
    <w:rsid w:val="00C70C87"/>
    <w:rsid w:val="00C7105F"/>
    <w:rsid w:val="00C90DB2"/>
    <w:rsid w:val="00CA0F8E"/>
    <w:rsid w:val="00CB599C"/>
    <w:rsid w:val="00CC412E"/>
    <w:rsid w:val="00CD6E8E"/>
    <w:rsid w:val="00CE074C"/>
    <w:rsid w:val="00CE3D0B"/>
    <w:rsid w:val="00CE6860"/>
    <w:rsid w:val="00CE75DE"/>
    <w:rsid w:val="00D00840"/>
    <w:rsid w:val="00D0604C"/>
    <w:rsid w:val="00D10063"/>
    <w:rsid w:val="00D14616"/>
    <w:rsid w:val="00D21B2C"/>
    <w:rsid w:val="00D3693F"/>
    <w:rsid w:val="00D371DF"/>
    <w:rsid w:val="00D4052D"/>
    <w:rsid w:val="00D4224B"/>
    <w:rsid w:val="00D52ED8"/>
    <w:rsid w:val="00D644CF"/>
    <w:rsid w:val="00D85238"/>
    <w:rsid w:val="00D86E0C"/>
    <w:rsid w:val="00D870F7"/>
    <w:rsid w:val="00D91535"/>
    <w:rsid w:val="00D91603"/>
    <w:rsid w:val="00D975C7"/>
    <w:rsid w:val="00DA2047"/>
    <w:rsid w:val="00DB0C8A"/>
    <w:rsid w:val="00DB1DA6"/>
    <w:rsid w:val="00DB1E12"/>
    <w:rsid w:val="00DB56E1"/>
    <w:rsid w:val="00DC53D0"/>
    <w:rsid w:val="00DC654D"/>
    <w:rsid w:val="00DC6FAB"/>
    <w:rsid w:val="00DD1E53"/>
    <w:rsid w:val="00DD2CB9"/>
    <w:rsid w:val="00DD7480"/>
    <w:rsid w:val="00DE0257"/>
    <w:rsid w:val="00DE5767"/>
    <w:rsid w:val="00DE7997"/>
    <w:rsid w:val="00DF49EF"/>
    <w:rsid w:val="00DF6067"/>
    <w:rsid w:val="00E03633"/>
    <w:rsid w:val="00E03B39"/>
    <w:rsid w:val="00E03EBA"/>
    <w:rsid w:val="00E05F5A"/>
    <w:rsid w:val="00E116CD"/>
    <w:rsid w:val="00E229ED"/>
    <w:rsid w:val="00E22B61"/>
    <w:rsid w:val="00E4019F"/>
    <w:rsid w:val="00E442D9"/>
    <w:rsid w:val="00E5191F"/>
    <w:rsid w:val="00E55749"/>
    <w:rsid w:val="00E63E8A"/>
    <w:rsid w:val="00E6515B"/>
    <w:rsid w:val="00E65E16"/>
    <w:rsid w:val="00E72768"/>
    <w:rsid w:val="00E760ED"/>
    <w:rsid w:val="00E76128"/>
    <w:rsid w:val="00E83C81"/>
    <w:rsid w:val="00E90016"/>
    <w:rsid w:val="00EC6C69"/>
    <w:rsid w:val="00ED52DC"/>
    <w:rsid w:val="00F0013A"/>
    <w:rsid w:val="00F14A5D"/>
    <w:rsid w:val="00F30D96"/>
    <w:rsid w:val="00F31EF2"/>
    <w:rsid w:val="00F43B6D"/>
    <w:rsid w:val="00F57175"/>
    <w:rsid w:val="00F65535"/>
    <w:rsid w:val="00F71CDB"/>
    <w:rsid w:val="00F71EC4"/>
    <w:rsid w:val="00F7478C"/>
    <w:rsid w:val="00F9058E"/>
    <w:rsid w:val="00F9247D"/>
    <w:rsid w:val="00FA651A"/>
    <w:rsid w:val="00FA675E"/>
    <w:rsid w:val="00FB68E5"/>
    <w:rsid w:val="00FB6B80"/>
    <w:rsid w:val="00FC0773"/>
    <w:rsid w:val="00FC19A7"/>
    <w:rsid w:val="00FD1D80"/>
    <w:rsid w:val="00FD3DD3"/>
    <w:rsid w:val="00FD4906"/>
    <w:rsid w:val="00FF1E5D"/>
    <w:rsid w:val="00FF3AC0"/>
    <w:rsid w:val="00FF4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86E0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952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1072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7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0C49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94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4668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94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93A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3AC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93A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C8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C8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5F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rsid w:val="00B72344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2344"/>
    <w:rPr>
      <w:rFonts w:eastAsia="Times New Roman"/>
      <w:sz w:val="22"/>
      <w:szCs w:val="22"/>
      <w:lang w:val="en-US" w:eastAsia="en-US" w:bidi="ar-SA"/>
    </w:rPr>
  </w:style>
  <w:style w:type="paragraph" w:customStyle="1" w:styleId="DecimalAligned">
    <w:name w:val="Decimal Aligned"/>
    <w:basedOn w:val="Normal"/>
    <w:uiPriority w:val="40"/>
    <w:rsid w:val="002443F3"/>
    <w:pPr>
      <w:tabs>
        <w:tab w:val="decimal" w:pos="360"/>
      </w:tabs>
    </w:pPr>
    <w:rPr>
      <w:rFonts w:eastAsia="Times New Roman"/>
      <w:lang w:val="en-US"/>
    </w:rPr>
  </w:style>
  <w:style w:type="character" w:styleId="SubtleEmphasis">
    <w:name w:val="Subtle Emphasis"/>
    <w:basedOn w:val="DefaultParagraphFont"/>
    <w:uiPriority w:val="19"/>
    <w:rsid w:val="002443F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443F3"/>
    <w:rPr>
      <w:rFonts w:eastAsia="Times New Roman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952A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rsid w:val="002952AF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2">
    <w:name w:val="toc 2"/>
    <w:basedOn w:val="Livello11"/>
    <w:next w:val="Livello11"/>
    <w:autoRedefine/>
    <w:uiPriority w:val="39"/>
    <w:unhideWhenUsed/>
    <w:rsid w:val="00C42A94"/>
    <w:pPr>
      <w:numPr>
        <w:ilvl w:val="0"/>
        <w:numId w:val="0"/>
      </w:numPr>
      <w:spacing w:before="240" w:line="276" w:lineRule="auto"/>
    </w:pPr>
    <w:rPr>
      <w:rFonts w:cs="Calibri"/>
      <w:b/>
      <w:bCs/>
      <w:sz w:val="20"/>
      <w:szCs w:val="20"/>
    </w:rPr>
  </w:style>
  <w:style w:type="paragraph" w:styleId="TOC1">
    <w:name w:val="toc 1"/>
    <w:basedOn w:val="Normal"/>
    <w:next w:val="Livello1"/>
    <w:autoRedefine/>
    <w:uiPriority w:val="39"/>
    <w:unhideWhenUsed/>
    <w:rsid w:val="00835CFD"/>
    <w:pPr>
      <w:tabs>
        <w:tab w:val="left" w:pos="440"/>
        <w:tab w:val="right" w:leader="dot" w:pos="9685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3">
    <w:name w:val="toc 3"/>
    <w:basedOn w:val="Livello111"/>
    <w:next w:val="Livello111"/>
    <w:autoRedefine/>
    <w:uiPriority w:val="39"/>
    <w:unhideWhenUsed/>
    <w:rsid w:val="00C42A94"/>
    <w:pPr>
      <w:numPr>
        <w:ilvl w:val="0"/>
        <w:numId w:val="0"/>
      </w:numPr>
      <w:spacing w:line="276" w:lineRule="auto"/>
      <w:ind w:left="22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F42F4"/>
    <w:pPr>
      <w:spacing w:after="0"/>
      <w:ind w:left="44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F42F4"/>
    <w:pPr>
      <w:spacing w:after="0"/>
      <w:ind w:left="66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F42F4"/>
    <w:pPr>
      <w:spacing w:after="0"/>
      <w:ind w:left="88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F42F4"/>
    <w:pPr>
      <w:spacing w:after="0"/>
      <w:ind w:left="110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F42F4"/>
    <w:pPr>
      <w:spacing w:after="0"/>
      <w:ind w:left="132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F42F4"/>
    <w:pPr>
      <w:spacing w:after="0"/>
      <w:ind w:left="1540"/>
    </w:pPr>
    <w:rPr>
      <w:rFonts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72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72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Livello1">
    <w:name w:val="Livello1."/>
    <w:basedOn w:val="ListParagraph"/>
    <w:link w:val="Livello1Char"/>
    <w:qFormat/>
    <w:rsid w:val="00487615"/>
    <w:pPr>
      <w:numPr>
        <w:numId w:val="27"/>
      </w:numPr>
      <w:spacing w:before="480" w:after="120" w:line="240" w:lineRule="auto"/>
      <w:contextualSpacing w:val="0"/>
    </w:pPr>
    <w:rPr>
      <w:b/>
      <w:caps/>
      <w:sz w:val="24"/>
      <w:szCs w:val="24"/>
      <w:u w:val="single"/>
    </w:rPr>
  </w:style>
  <w:style w:type="paragraph" w:customStyle="1" w:styleId="Livello11">
    <w:name w:val="Livello1.1."/>
    <w:basedOn w:val="Normal"/>
    <w:link w:val="Livello11Char"/>
    <w:qFormat/>
    <w:rsid w:val="00E229ED"/>
    <w:pPr>
      <w:numPr>
        <w:ilvl w:val="1"/>
        <w:numId w:val="27"/>
      </w:numPr>
      <w:spacing w:before="120" w:after="0" w:line="240" w:lineRule="auto"/>
    </w:pPr>
    <w:rPr>
      <w:i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478C"/>
    <w:rPr>
      <w:sz w:val="22"/>
      <w:szCs w:val="22"/>
      <w:lang w:eastAsia="en-US"/>
    </w:rPr>
  </w:style>
  <w:style w:type="character" w:customStyle="1" w:styleId="Livello1Char">
    <w:name w:val="Livello1. Char"/>
    <w:basedOn w:val="ListParagraphChar"/>
    <w:link w:val="Livello1"/>
    <w:rsid w:val="00487615"/>
    <w:rPr>
      <w:b/>
      <w:caps/>
      <w:sz w:val="24"/>
      <w:szCs w:val="24"/>
      <w:u w:val="single"/>
    </w:rPr>
  </w:style>
  <w:style w:type="character" w:customStyle="1" w:styleId="Livello11Char">
    <w:name w:val="Livello1.1. Char"/>
    <w:basedOn w:val="DefaultParagraphFont"/>
    <w:link w:val="Livello11"/>
    <w:rsid w:val="00E229ED"/>
    <w:rPr>
      <w:i/>
      <w:sz w:val="24"/>
      <w:szCs w:val="24"/>
      <w:lang w:eastAsia="en-US"/>
    </w:rPr>
  </w:style>
  <w:style w:type="paragraph" w:customStyle="1" w:styleId="Livello111">
    <w:name w:val="Livello 1.1.1."/>
    <w:basedOn w:val="Normal"/>
    <w:link w:val="Livello111Char"/>
    <w:qFormat/>
    <w:rsid w:val="004C26F7"/>
    <w:pPr>
      <w:numPr>
        <w:ilvl w:val="2"/>
        <w:numId w:val="27"/>
      </w:numPr>
      <w:spacing w:after="0" w:line="240" w:lineRule="auto"/>
    </w:pPr>
    <w:rPr>
      <w:sz w:val="24"/>
      <w:szCs w:val="24"/>
    </w:rPr>
  </w:style>
  <w:style w:type="character" w:customStyle="1" w:styleId="Livello111Char">
    <w:name w:val="Livello 1.1.1. Char"/>
    <w:basedOn w:val="DefaultParagraphFont"/>
    <w:link w:val="Livello111"/>
    <w:rsid w:val="004C26F7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D4906"/>
    <w:rPr>
      <w:color w:val="0000FF"/>
      <w:u w:val="single"/>
    </w:rPr>
  </w:style>
  <w:style w:type="paragraph" w:customStyle="1" w:styleId="Livello1111">
    <w:name w:val="Livello 1.1.1.1."/>
    <w:basedOn w:val="Livello111"/>
    <w:next w:val="Livello111"/>
    <w:link w:val="Livello1111Char"/>
    <w:autoRedefine/>
    <w:qFormat/>
    <w:rsid w:val="00137F3D"/>
    <w:pPr>
      <w:numPr>
        <w:ilvl w:val="0"/>
        <w:numId w:val="0"/>
      </w:numPr>
      <w:ind w:left="1418"/>
    </w:pPr>
    <w:rPr>
      <w:sz w:val="22"/>
    </w:rPr>
  </w:style>
  <w:style w:type="paragraph" w:customStyle="1" w:styleId="Livello11111">
    <w:name w:val="Livello 1.1.1.1.1."/>
    <w:basedOn w:val="Livello1111"/>
    <w:link w:val="Livello11111Char"/>
    <w:qFormat/>
    <w:rsid w:val="001865DB"/>
    <w:pPr>
      <w:numPr>
        <w:ilvl w:val="4"/>
      </w:numPr>
      <w:ind w:left="3969" w:hanging="1134"/>
    </w:pPr>
  </w:style>
  <w:style w:type="character" w:customStyle="1" w:styleId="Livello1111Char">
    <w:name w:val="Livello 1.1.1.1. Char"/>
    <w:basedOn w:val="Livello111Char"/>
    <w:link w:val="Livello1111"/>
    <w:rsid w:val="00137F3D"/>
    <w:rPr>
      <w:sz w:val="22"/>
    </w:rPr>
  </w:style>
  <w:style w:type="character" w:customStyle="1" w:styleId="Livello11111Char">
    <w:name w:val="Livello 1.1.1.1.1. Char"/>
    <w:basedOn w:val="Livello1111Char"/>
    <w:link w:val="Livello11111"/>
    <w:rsid w:val="001865DB"/>
  </w:style>
  <w:style w:type="paragraph" w:customStyle="1" w:styleId="TestoNormaleBasatosulLivello11">
    <w:name w:val="Testo Normale (Basato sul Livello1.1)"/>
    <w:basedOn w:val="Livello11"/>
    <w:link w:val="TestoNormaleBasatosulLivello11Char"/>
    <w:rsid w:val="00FD3DD3"/>
    <w:pPr>
      <w:numPr>
        <w:ilvl w:val="0"/>
        <w:numId w:val="0"/>
      </w:numPr>
      <w:ind w:left="992" w:hanging="635"/>
    </w:pPr>
  </w:style>
  <w:style w:type="paragraph" w:customStyle="1" w:styleId="TestoNormaleBasatosuLivello11">
    <w:name w:val="Testo Normale (Basato su &quot;Livello1.1.&quot;)"/>
    <w:basedOn w:val="TestoNormaleBasatosulLivello11"/>
    <w:link w:val="TestoNormaleBasatosuLivello11Char"/>
    <w:qFormat/>
    <w:rsid w:val="00D91603"/>
    <w:pPr>
      <w:ind w:left="0" w:firstLine="0"/>
    </w:pPr>
    <w:rPr>
      <w:i w:val="0"/>
    </w:rPr>
  </w:style>
  <w:style w:type="character" w:customStyle="1" w:styleId="TestoNormaleBasatosulLivello11Char">
    <w:name w:val="Testo Normale (Basato sul Livello1.1) Char"/>
    <w:basedOn w:val="Livello11Char"/>
    <w:link w:val="TestoNormaleBasatosulLivello11"/>
    <w:rsid w:val="00FD3DD3"/>
  </w:style>
  <w:style w:type="character" w:customStyle="1" w:styleId="Hyperlink0">
    <w:name w:val="Hyperlink.0"/>
    <w:basedOn w:val="Hyperlink"/>
    <w:rsid w:val="00376056"/>
    <w:rPr>
      <w:color w:val="0000FF"/>
      <w:u w:color="0000FF"/>
    </w:rPr>
  </w:style>
  <w:style w:type="character" w:customStyle="1" w:styleId="TestoNormaleBasatosuLivello11Char">
    <w:name w:val="Testo Normale (Basato su &quot;Livello1.1.&quot;) Char"/>
    <w:basedOn w:val="TestoNormaleBasatosulLivello11Char"/>
    <w:link w:val="TestoNormaleBasatosuLivello11"/>
    <w:rsid w:val="00D91603"/>
  </w:style>
  <w:style w:type="paragraph" w:customStyle="1" w:styleId="Pseudocodice">
    <w:name w:val="Pseudocodice"/>
    <w:basedOn w:val="Livello11"/>
    <w:link w:val="PseudocodiceChar"/>
    <w:rsid w:val="00864A4A"/>
    <w:pPr>
      <w:numPr>
        <w:ilvl w:val="0"/>
        <w:numId w:val="0"/>
      </w:numPr>
      <w:spacing w:before="0"/>
      <w:ind w:left="567"/>
    </w:pPr>
    <w:rPr>
      <w:rFonts w:ascii="Lucida Console" w:hAnsi="Lucida Console"/>
      <w:i w:val="0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B3020"/>
  </w:style>
  <w:style w:type="character" w:customStyle="1" w:styleId="PseudocodiceChar">
    <w:name w:val="Pseudocodice Char"/>
    <w:basedOn w:val="Livello11Char"/>
    <w:link w:val="Pseudocodice"/>
    <w:rsid w:val="00864A4A"/>
    <w:rPr>
      <w:rFonts w:ascii="Lucida Console" w:hAnsi="Lucida Console"/>
    </w:rPr>
  </w:style>
  <w:style w:type="paragraph" w:customStyle="1" w:styleId="Pseudocodice0">
    <w:name w:val="Pseudocodice_"/>
    <w:basedOn w:val="Pseudocodice"/>
    <w:link w:val="PseudocodiceChar0"/>
    <w:qFormat/>
    <w:rsid w:val="00864A4A"/>
  </w:style>
  <w:style w:type="paragraph" w:customStyle="1" w:styleId="Elenco">
    <w:name w:val="Elenco"/>
    <w:basedOn w:val="TestoNormaleBasatosuLivello11"/>
    <w:link w:val="ElencoChar"/>
    <w:qFormat/>
    <w:rsid w:val="00190566"/>
    <w:pPr>
      <w:spacing w:before="0"/>
    </w:pPr>
  </w:style>
  <w:style w:type="character" w:customStyle="1" w:styleId="PseudocodiceChar0">
    <w:name w:val="Pseudocodice_ Char"/>
    <w:basedOn w:val="PseudocodiceChar"/>
    <w:link w:val="Pseudocodice0"/>
    <w:rsid w:val="00864A4A"/>
  </w:style>
  <w:style w:type="paragraph" w:customStyle="1" w:styleId="Immagine">
    <w:name w:val="Immagine"/>
    <w:basedOn w:val="TestoNormaleBasatosuLivello11"/>
    <w:link w:val="ImmagineChar"/>
    <w:qFormat/>
    <w:rsid w:val="00401FDB"/>
    <w:rPr>
      <w:b/>
      <w:i/>
      <w:color w:val="7F7F7F"/>
    </w:rPr>
  </w:style>
  <w:style w:type="character" w:customStyle="1" w:styleId="ElencoChar">
    <w:name w:val="Elenco Char"/>
    <w:basedOn w:val="TestoNormaleBasatosuLivello11Char"/>
    <w:link w:val="Elenco"/>
    <w:rsid w:val="00190566"/>
  </w:style>
  <w:style w:type="paragraph" w:customStyle="1" w:styleId="Corpo">
    <w:name w:val="Corpo"/>
    <w:rsid w:val="00D1461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n-US"/>
    </w:rPr>
  </w:style>
  <w:style w:type="character" w:customStyle="1" w:styleId="ImmagineChar">
    <w:name w:val="Immagine Char"/>
    <w:basedOn w:val="TestoNormaleBasatosuLivello11Char"/>
    <w:link w:val="Immagine"/>
    <w:rsid w:val="00401FDB"/>
    <w:rPr>
      <w:b/>
      <w:color w:val="7F7F7F"/>
    </w:rPr>
  </w:style>
  <w:style w:type="paragraph" w:customStyle="1" w:styleId="Didefault">
    <w:name w:val="Di default"/>
    <w:rsid w:val="00D3693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da\Desktop\Ingengeria%20SW\Ingegneria%20del%20SW%202\Progetto%202014-15\REPOSITORY%20I-Trio\doc\Configuration%20Management\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0459F-F314-4431-B631-71E61DF5F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</Template>
  <TotalTime>606</TotalTime>
  <Pages>6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Analisi dei Requisiti</vt:lpstr>
    </vt:vector>
  </TitlesOfParts>
  <Company>iDuo</Company>
  <LinksUpToDate>false</LinksUpToDate>
  <CharactersWithSpaces>5921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dei Requisiti</dc:title>
  <dc:subject>Versione 2.0</dc:subject>
  <dc:creator>.</dc:creator>
  <cp:lastModifiedBy>.</cp:lastModifiedBy>
  <cp:revision>7</cp:revision>
  <dcterms:created xsi:type="dcterms:W3CDTF">2015-08-21T09:43:00Z</dcterms:created>
  <dcterms:modified xsi:type="dcterms:W3CDTF">2015-08-25T16:36:00Z</dcterms:modified>
</cp:coreProperties>
</file>