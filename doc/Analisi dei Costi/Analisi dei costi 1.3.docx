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7105F" w:rsidRPr="00A15771" w:rsidRDefault="009F1052" w:rsidP="00926793">
      <w:pPr>
        <w:pStyle w:val="Livello1"/>
        <w:numPr>
          <w:ilvl w:val="0"/>
          <w:numId w:val="0"/>
        </w:numPr>
        <w:ind w:left="357"/>
      </w:pPr>
      <w:r w:rsidRPr="009F1052">
        <w:rPr>
          <w:noProof/>
          <w:lang w:val="en-US" w:eastAsia="zh-TW"/>
        </w:rPr>
        <w:pict>
          <v:group id="_x0000_s1041" style="position:absolute;left:0;text-align:left;margin-left:3pt;margin-top:-30.25pt;width:595.3pt;height:697.8pt;z-index:251656704;mso-position-horizontal-relative:page;mso-position-vertical-relative:margin;mso-height-relative:margin" coordorigin=",1440" coordsize="12239,12960" o:allowincell="f">
            <v:group id="_x0000_s1042"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3" style="position:absolute;left:-6;top:3717;width:12189;height:3550" coordorigin="18,7468" coordsize="12189,3550">
                <v:shape id="_x0000_s1044" style="position:absolute;left:18;top:7837;width:7132;height:2863;mso-width-relative:page;mso-height-relative:page" coordsize="7132,2863" path="m,l17,2863,7132,2578r,-2378l,xe" fillcolor="#a7bfde" stroked="f">
                  <v:fill opacity=".5"/>
                  <v:path arrowok="t"/>
                </v:shape>
                <v:shape id="_x0000_s1045" style="position:absolute;left:7150;top:7468;width:3466;height:3550;mso-width-relative:page;mso-height-relative:page" coordsize="3466,3550" path="m,569l,2930r3466,620l3466,,,569xe" fillcolor="#d3dfee" stroked="f">
                  <v:fill opacity=".5"/>
                  <v:path arrowok="t"/>
                </v:shape>
                <v:shape id="_x0000_s1046" style="position:absolute;left:10616;top:7468;width:1591;height:3550;mso-width-relative:page;mso-height-relative:page" coordsize="1591,3550" path="m,l,3550,1591,2746r,-2009l,xe" fillcolor="#a7bfde" stroked="f">
                  <v:fill opacity=".5"/>
                  <v:path arrowok="t"/>
                </v:shape>
              </v:group>
              <v:shape id="_x0000_s1047" style="position:absolute;left:8071;top:4069;width:4120;height:2913;mso-width-relative:page;mso-height-relative:page" coordsize="4120,2913" path="m1,251l,2662r4120,251l4120,,1,251xe" fillcolor="#d8d8d8" stroked="f">
                <v:path arrowok="t"/>
              </v:shape>
              <v:shape id="_x0000_s1048" style="position:absolute;left:4104;top:3399;width:3985;height:4236;mso-width-relative:page;mso-height-relative:page" coordsize="3985,4236" path="m,l,4236,3985,3349r,-2428l,xe" fillcolor="#bfbfbf" stroked="f">
                <v:path arrowok="t"/>
              </v:shape>
              <v:shape id="_x0000_s1049" style="position:absolute;left:18;top:3399;width:4086;height:4253;mso-width-relative:page;mso-height-relative:page" coordsize="4086,4253" path="m4086,r-2,4253l,3198,,1072,4086,xe" fillcolor="#d8d8d8" stroked="f">
                <v:path arrowok="t"/>
              </v:shape>
              <v:shape id="_x0000_s1050" style="position:absolute;left:17;top:3617;width:2076;height:3851;mso-width-relative:page;mso-height-relative:page" coordsize="2076,3851" path="m,921l2060,r16,3851l,2981,,921xe" fillcolor="#d3dfee" stroked="f">
                <v:fill opacity="45875f"/>
                <v:path arrowok="t"/>
              </v:shape>
              <v:shape id="_x0000_s1051" style="position:absolute;left:2077;top:3617;width:6011;height:3835;mso-width-relative:page;mso-height-relative:page" coordsize="6011,3835" path="m,l17,3835,6011,2629r,-1390l,xe" fillcolor="#a7bfde" stroked="f">
                <v:fill opacity="45875f"/>
                <v:path arrowok="t"/>
              </v:shape>
              <v:shape id="_x0000_s1052" style="position:absolute;left:8088;top:3835;width:4102;height:3432;mso-width-relative:page;mso-height-relative:page" coordsize="4102,3432" path="m,1038l,2411,4102,3432,4102,,,1038xe" fillcolor="#d3dfee" stroked="f">
                <v:fill opacity="45875f"/>
                <v:path arrowok="t"/>
              </v:shape>
            </v:group>
            <v:rect id="_x0000_s1053" style="position:absolute;left:1799;top:1440;width:8639;height:2434;mso-width-percent:1000;mso-position-horizontal:center;mso-position-horizontal-relative:margin;mso-position-vertical:top;mso-position-vertical-relative:margin;mso-width-percent:1000;mso-width-relative:margin;mso-height-relative:margin" filled="f" stroked="f">
              <v:textbox style="mso-next-textbox:#_x0000_s1053;mso-fit-shape-to-text:t">
                <w:txbxContent>
                  <w:p w:rsidR="00784F6B" w:rsidRDefault="00784F6B" w:rsidP="00324EA0">
                    <w:pPr>
                      <w:spacing w:after="0"/>
                      <w:jc w:val="center"/>
                      <w:rPr>
                        <w:b/>
                        <w:bCs/>
                        <w:color w:val="808080"/>
                        <w:sz w:val="32"/>
                        <w:szCs w:val="32"/>
                      </w:rPr>
                    </w:pPr>
                  </w:p>
                  <w:p w:rsidR="00784F6B" w:rsidRDefault="00784F6B" w:rsidP="00324EA0">
                    <w:pPr>
                      <w:spacing w:after="0"/>
                      <w:jc w:val="center"/>
                      <w:rPr>
                        <w:b/>
                        <w:bCs/>
                        <w:color w:val="808080"/>
                        <w:sz w:val="32"/>
                        <w:szCs w:val="32"/>
                      </w:rPr>
                    </w:pPr>
                  </w:p>
                  <w:p w:rsidR="00784F6B" w:rsidRPr="00C7105F" w:rsidRDefault="00784F6B" w:rsidP="00324EA0">
                    <w:pPr>
                      <w:spacing w:after="0"/>
                      <w:jc w:val="center"/>
                      <w:rPr>
                        <w:b/>
                        <w:bCs/>
                        <w:color w:val="808080"/>
                        <w:sz w:val="32"/>
                        <w:szCs w:val="32"/>
                      </w:rPr>
                    </w:pPr>
                    <w:r>
                      <w:rPr>
                        <w:b/>
                        <w:noProof/>
                        <w:color w:val="808080"/>
                        <w:sz w:val="32"/>
                        <w:szCs w:val="32"/>
                        <w:lang w:eastAsia="it-IT"/>
                      </w:rPr>
                      <w:drawing>
                        <wp:inline distT="0" distB="0" distL="0" distR="0">
                          <wp:extent cx="2286000" cy="680085"/>
                          <wp:effectExtent l="19050" t="0" r="0" b="0"/>
                          <wp:docPr id="1" name="Picture 0" descr="Logo-iTrio -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iTrio - 01.0.png"/>
                                  <pic:cNvPicPr>
                                    <a:picLocks noChangeAspect="1" noChangeArrowheads="1"/>
                                  </pic:cNvPicPr>
                                </pic:nvPicPr>
                                <pic:blipFill>
                                  <a:blip r:embed="rId8"/>
                                  <a:srcRect/>
                                  <a:stretch>
                                    <a:fillRect/>
                                  </a:stretch>
                                </pic:blipFill>
                                <pic:spPr bwMode="auto">
                                  <a:xfrm>
                                    <a:off x="0" y="0"/>
                                    <a:ext cx="2286000" cy="680085"/>
                                  </a:xfrm>
                                  <a:prstGeom prst="rect">
                                    <a:avLst/>
                                  </a:prstGeom>
                                  <a:noFill/>
                                  <a:ln w="9525">
                                    <a:noFill/>
                                    <a:miter lim="800000"/>
                                    <a:headEnd/>
                                    <a:tailEnd/>
                                  </a:ln>
                                </pic:spPr>
                              </pic:pic>
                            </a:graphicData>
                          </a:graphic>
                        </wp:inline>
                      </w:drawing>
                    </w:r>
                  </w:p>
                  <w:p w:rsidR="00784F6B" w:rsidRPr="00C7105F" w:rsidRDefault="00784F6B">
                    <w:pPr>
                      <w:spacing w:after="0"/>
                      <w:rPr>
                        <w:b/>
                        <w:bCs/>
                        <w:color w:val="808080"/>
                        <w:sz w:val="32"/>
                        <w:szCs w:val="32"/>
                      </w:rPr>
                    </w:pPr>
                  </w:p>
                </w:txbxContent>
              </v:textbox>
            </v:rect>
            <v:rect id="_x0000_s1054" style="position:absolute;left:6494;top:11160;width:4998;height:2284;mso-position-horizontal-relative:margin;mso-position-vertical-relative:margin" filled="f" stroked="f">
              <v:textbox style="mso-next-textbox:#_x0000_s1054;mso-fit-shape-to-text:t">
                <w:txbxContent>
                  <w:p w:rsidR="00784F6B" w:rsidRPr="002C395F" w:rsidRDefault="00784F6B" w:rsidP="002C395F">
                    <w:pPr>
                      <w:jc w:val="right"/>
                      <w:rPr>
                        <w:sz w:val="32"/>
                        <w:szCs w:val="32"/>
                      </w:rPr>
                    </w:pPr>
                    <w:r>
                      <w:rPr>
                        <w:sz w:val="36"/>
                        <w:szCs w:val="36"/>
                      </w:rPr>
                      <w:br/>
                    </w:r>
                    <w:r w:rsidR="00A81511">
                      <w:rPr>
                        <w:sz w:val="32"/>
                        <w:szCs w:val="32"/>
                      </w:rPr>
                      <w:t>Data Creazione: 01</w:t>
                    </w:r>
                    <w:r>
                      <w:rPr>
                        <w:sz w:val="32"/>
                        <w:szCs w:val="32"/>
                      </w:rPr>
                      <w:t>/</w:t>
                    </w:r>
                    <w:r w:rsidR="00A81511">
                      <w:rPr>
                        <w:sz w:val="32"/>
                        <w:szCs w:val="32"/>
                      </w:rPr>
                      <w:t>07</w:t>
                    </w:r>
                    <w:r w:rsidRPr="002C395F">
                      <w:rPr>
                        <w:sz w:val="32"/>
                        <w:szCs w:val="32"/>
                      </w:rPr>
                      <w:t>/</w:t>
                    </w:r>
                    <w:r>
                      <w:rPr>
                        <w:sz w:val="32"/>
                        <w:szCs w:val="32"/>
                      </w:rPr>
                      <w:t>2015</w:t>
                    </w:r>
                  </w:p>
                  <w:p w:rsidR="00784F6B" w:rsidRPr="002C395F" w:rsidRDefault="00784F6B" w:rsidP="002C395F">
                    <w:pPr>
                      <w:jc w:val="right"/>
                      <w:rPr>
                        <w:sz w:val="32"/>
                        <w:szCs w:val="32"/>
                      </w:rPr>
                    </w:pPr>
                    <w:r>
                      <w:rPr>
                        <w:sz w:val="32"/>
                        <w:szCs w:val="32"/>
                      </w:rPr>
                      <w:t xml:space="preserve">Data ultima modifica: </w:t>
                    </w:r>
                    <w:r w:rsidR="009F1052">
                      <w:rPr>
                        <w:sz w:val="32"/>
                        <w:szCs w:val="32"/>
                      </w:rPr>
                      <w:fldChar w:fldCharType="begin"/>
                    </w:r>
                    <w:r>
                      <w:rPr>
                        <w:sz w:val="32"/>
                        <w:szCs w:val="32"/>
                      </w:rPr>
                      <w:instrText xml:space="preserve"> TIME \@ "dd/MM/yyyy" </w:instrText>
                    </w:r>
                    <w:r w:rsidR="009F1052">
                      <w:rPr>
                        <w:sz w:val="32"/>
                        <w:szCs w:val="32"/>
                      </w:rPr>
                      <w:fldChar w:fldCharType="separate"/>
                    </w:r>
                    <w:r w:rsidR="00144E25">
                      <w:rPr>
                        <w:noProof/>
                        <w:sz w:val="32"/>
                        <w:szCs w:val="32"/>
                      </w:rPr>
                      <w:t>03/08/2015</w:t>
                    </w:r>
                    <w:r w:rsidR="009F1052">
                      <w:rPr>
                        <w:sz w:val="32"/>
                        <w:szCs w:val="32"/>
                      </w:rPr>
                      <w:fldChar w:fldCharType="end"/>
                    </w:r>
                  </w:p>
                  <w:p w:rsidR="00784F6B" w:rsidRPr="002C395F" w:rsidRDefault="00784F6B" w:rsidP="002C395F">
                    <w:pPr>
                      <w:rPr>
                        <w:szCs w:val="96"/>
                      </w:rPr>
                    </w:pPr>
                  </w:p>
                </w:txbxContent>
              </v:textbox>
            </v:rect>
            <v:rect id="_x0000_s1055"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5">
                <w:txbxContent>
                  <w:p w:rsidR="00784F6B" w:rsidRDefault="00784F6B" w:rsidP="002C395F">
                    <w:pPr>
                      <w:spacing w:after="0"/>
                      <w:rPr>
                        <w:sz w:val="32"/>
                        <w:szCs w:val="32"/>
                      </w:rPr>
                    </w:pPr>
                  </w:p>
                  <w:p w:rsidR="00784F6B" w:rsidRPr="00B073E7" w:rsidRDefault="00784F6B" w:rsidP="002C395F">
                    <w:pPr>
                      <w:spacing w:after="0"/>
                      <w:rPr>
                        <w:b/>
                        <w:bCs/>
                        <w:color w:val="17365D"/>
                        <w:sz w:val="32"/>
                        <w:szCs w:val="32"/>
                      </w:rPr>
                    </w:pPr>
                  </w:p>
                  <w:p w:rsidR="00784F6B" w:rsidRPr="002B61D8" w:rsidRDefault="00784F6B" w:rsidP="002C395F">
                    <w:pPr>
                      <w:spacing w:after="0"/>
                      <w:jc w:val="center"/>
                      <w:rPr>
                        <w:b/>
                        <w:bCs/>
                        <w:color w:val="1F497D"/>
                        <w:sz w:val="72"/>
                        <w:szCs w:val="72"/>
                      </w:rPr>
                    </w:pPr>
                    <w:r>
                      <w:rPr>
                        <w:b/>
                        <w:bCs/>
                        <w:color w:val="17365D"/>
                        <w:sz w:val="72"/>
                        <w:szCs w:val="72"/>
                      </w:rPr>
                      <w:br/>
                    </w:r>
                    <w:r w:rsidR="00A81511">
                      <w:rPr>
                        <w:b/>
                        <w:bCs/>
                        <w:color w:val="17365D"/>
                        <w:sz w:val="72"/>
                        <w:szCs w:val="72"/>
                      </w:rPr>
                      <w:t>Analisi dei Costi</w:t>
                    </w:r>
                  </w:p>
                  <w:p w:rsidR="00784F6B" w:rsidRDefault="00A81511" w:rsidP="002C395F">
                    <w:pPr>
                      <w:jc w:val="center"/>
                      <w:rPr>
                        <w:b/>
                        <w:bCs/>
                        <w:color w:val="4F81BD"/>
                        <w:sz w:val="40"/>
                        <w:szCs w:val="40"/>
                      </w:rPr>
                    </w:pPr>
                    <w:r>
                      <w:rPr>
                        <w:b/>
                        <w:bCs/>
                        <w:color w:val="4F81BD"/>
                        <w:sz w:val="40"/>
                        <w:szCs w:val="40"/>
                      </w:rPr>
                      <w:t>Versione 1</w:t>
                    </w:r>
                    <w:r w:rsidR="002619CC">
                      <w:rPr>
                        <w:b/>
                        <w:bCs/>
                        <w:color w:val="4F81BD"/>
                        <w:sz w:val="40"/>
                        <w:szCs w:val="40"/>
                      </w:rPr>
                      <w:t>.3</w:t>
                    </w:r>
                  </w:p>
                  <w:p w:rsidR="00784F6B" w:rsidRDefault="00784F6B" w:rsidP="002C395F">
                    <w:pPr>
                      <w:rPr>
                        <w:b/>
                        <w:bCs/>
                        <w:color w:val="808080"/>
                        <w:sz w:val="32"/>
                        <w:szCs w:val="32"/>
                      </w:rPr>
                    </w:pPr>
                    <w:r>
                      <w:rPr>
                        <w:b/>
                        <w:bCs/>
                        <w:color w:val="808080"/>
                        <w:sz w:val="32"/>
                        <w:szCs w:val="32"/>
                      </w:rPr>
                      <w:br/>
                    </w:r>
                  </w:p>
                  <w:p w:rsidR="00784F6B" w:rsidRDefault="00784F6B" w:rsidP="002C395F">
                    <w:pPr>
                      <w:rPr>
                        <w:b/>
                        <w:bCs/>
                        <w:color w:val="808080"/>
                        <w:sz w:val="32"/>
                        <w:szCs w:val="32"/>
                      </w:rPr>
                    </w:pPr>
                    <w:r>
                      <w:rPr>
                        <w:b/>
                        <w:bCs/>
                        <w:color w:val="808080"/>
                        <w:sz w:val="32"/>
                        <w:szCs w:val="32"/>
                      </w:rPr>
                      <w:t>Elisa Antolli</w:t>
                    </w:r>
                  </w:p>
                  <w:p w:rsidR="00784F6B" w:rsidRDefault="00784F6B" w:rsidP="002C395F">
                    <w:pPr>
                      <w:rPr>
                        <w:b/>
                        <w:bCs/>
                        <w:color w:val="808080"/>
                        <w:sz w:val="32"/>
                        <w:szCs w:val="32"/>
                      </w:rPr>
                    </w:pPr>
                    <w:r>
                      <w:rPr>
                        <w:b/>
                        <w:bCs/>
                        <w:color w:val="808080"/>
                        <w:sz w:val="32"/>
                        <w:szCs w:val="32"/>
                      </w:rPr>
                      <w:t>Alice Culaon</w:t>
                    </w:r>
                  </w:p>
                  <w:p w:rsidR="00784F6B" w:rsidRDefault="00784F6B" w:rsidP="002C395F">
                    <w:pPr>
                      <w:rPr>
                        <w:b/>
                        <w:bCs/>
                        <w:color w:val="808080"/>
                        <w:sz w:val="32"/>
                        <w:szCs w:val="32"/>
                      </w:rPr>
                    </w:pPr>
                    <w:r>
                      <w:rPr>
                        <w:b/>
                        <w:bCs/>
                        <w:color w:val="808080"/>
                        <w:sz w:val="32"/>
                        <w:szCs w:val="32"/>
                      </w:rPr>
                      <w:t>Diego Pillon</w:t>
                    </w:r>
                  </w:p>
                  <w:p w:rsidR="00784F6B" w:rsidRPr="002B61D8" w:rsidRDefault="00784F6B">
                    <w:pPr>
                      <w:rPr>
                        <w:b/>
                        <w:bCs/>
                        <w:color w:val="4F81BD"/>
                        <w:sz w:val="40"/>
                        <w:szCs w:val="40"/>
                      </w:rPr>
                    </w:pPr>
                  </w:p>
                </w:txbxContent>
              </v:textbox>
            </v:rect>
            <w10:wrap anchorx="page" anchory="margin"/>
          </v:group>
        </w:pict>
      </w:r>
      <w:r w:rsidRPr="009F1052">
        <w:rPr>
          <w:rFonts w:eastAsia="Times New Roman"/>
          <w:noProof/>
          <w:lang w:val="en-US" w:eastAsia="zh-TW"/>
        </w:rPr>
        <w:pict>
          <v:rect id="_x0000_s1058" style="position:absolute;left:0;text-align:left;margin-left:562.2pt;margin-top:-2.2pt;width:7.15pt;height:882.75pt;z-index:251657728;mso-height-percent:1050;mso-position-horizontal-relative:page;mso-position-vertical-relative:page;mso-height-percent:1050" o:allowincell="f" strokecolor="#31849b">
            <w10:wrap anchorx="page" anchory="page"/>
          </v:rect>
        </w:pict>
      </w:r>
      <w:r w:rsidRPr="009F1052">
        <w:rPr>
          <w:rFonts w:eastAsia="Times New Roman"/>
          <w:noProof/>
          <w:lang w:val="en-US" w:eastAsia="zh-TW"/>
        </w:rPr>
        <w:pict>
          <v:rect id="_x0000_s1059" style="position:absolute;left:0;text-align:left;margin-left:24.95pt;margin-top:-1pt;width:7.15pt;height:883.15pt;z-index:251658752;mso-height-percent:1050;mso-position-horizontal-relative:page;mso-position-vertical-relative:page;mso-height-percent:1050" o:allowincell="f" strokecolor="#31849b">
            <w10:wrap anchorx="margin" anchory="page"/>
          </v:rect>
        </w:pict>
      </w:r>
    </w:p>
    <w:p w:rsidR="00C7105F" w:rsidRPr="00A15771" w:rsidRDefault="00C7105F" w:rsidP="0092289C">
      <w:pPr>
        <w:spacing w:after="120" w:line="240" w:lineRule="auto"/>
        <w:rPr>
          <w:sz w:val="24"/>
          <w:szCs w:val="24"/>
        </w:rPr>
      </w:pPr>
    </w:p>
    <w:p w:rsidR="00E3795D" w:rsidRDefault="00E3795D">
      <w:pPr>
        <w:pStyle w:val="TOCHeading"/>
        <w:rPr>
          <w:b w:val="0"/>
          <w:bCs w:val="0"/>
          <w:sz w:val="24"/>
          <w:szCs w:val="24"/>
        </w:rPr>
      </w:pPr>
    </w:p>
    <w:p w:rsidR="00E3795D" w:rsidRPr="00E3795D" w:rsidRDefault="00E3795D" w:rsidP="00E3795D">
      <w:pPr>
        <w:rPr>
          <w:lang w:val="en-US"/>
        </w:rPr>
      </w:pPr>
    </w:p>
    <w:p w:rsidR="00E3795D" w:rsidRPr="00E3795D" w:rsidRDefault="00E3795D" w:rsidP="00E3795D">
      <w:pPr>
        <w:tabs>
          <w:tab w:val="left" w:pos="5650"/>
        </w:tabs>
        <w:rPr>
          <w:lang w:val="en-US"/>
        </w:rPr>
      </w:pPr>
      <w:r>
        <w:rPr>
          <w:lang w:val="en-US"/>
        </w:rPr>
        <w:tab/>
      </w:r>
    </w:p>
    <w:p w:rsidR="00E3795D" w:rsidRDefault="00E3795D" w:rsidP="00E3795D">
      <w:pPr>
        <w:pStyle w:val="TOCHeading"/>
      </w:pPr>
    </w:p>
    <w:p w:rsidR="00C577A9" w:rsidRDefault="00C7105F">
      <w:pPr>
        <w:pStyle w:val="TOCHeading"/>
        <w:rPr>
          <w:b w:val="0"/>
          <w:bCs w:val="0"/>
          <w:sz w:val="24"/>
          <w:szCs w:val="24"/>
        </w:rPr>
      </w:pPr>
      <w:r w:rsidRPr="00E3795D">
        <w:br w:type="page"/>
      </w:r>
    </w:p>
    <w:p w:rsidR="00E3795D" w:rsidRPr="00E3795D" w:rsidRDefault="00E3795D" w:rsidP="00E3795D"/>
    <w:p w:rsidR="00C61CB2" w:rsidRPr="001704A4" w:rsidRDefault="00C61CB2">
      <w:pPr>
        <w:pStyle w:val="TOCHeading"/>
        <w:rPr>
          <w:rFonts w:ascii="Calibri" w:hAnsi="Calibri" w:cs="Calibri"/>
          <w:lang w:val="it-IT"/>
        </w:rPr>
      </w:pPr>
      <w:bookmarkStart w:id="0" w:name="_Toc405451046"/>
    </w:p>
    <w:p w:rsidR="00C61CB2" w:rsidRPr="00C61CB2" w:rsidRDefault="00C61CB2" w:rsidP="00ED52DC">
      <w:pPr>
        <w:pStyle w:val="TOCHeading"/>
        <w:outlineLvl w:val="2"/>
        <w:rPr>
          <w:rFonts w:ascii="Calibri" w:hAnsi="Calibri" w:cs="Calibri"/>
          <w:sz w:val="44"/>
          <w:szCs w:val="44"/>
          <w:lang w:val="it-IT"/>
        </w:rPr>
      </w:pPr>
      <w:r w:rsidRPr="00C61CB2">
        <w:rPr>
          <w:rFonts w:ascii="Calibri" w:hAnsi="Calibri" w:cs="Calibri"/>
          <w:sz w:val="44"/>
          <w:szCs w:val="44"/>
          <w:lang w:val="it-IT"/>
        </w:rPr>
        <w:t>INDICE</w:t>
      </w:r>
    </w:p>
    <w:p w:rsidR="002619CC" w:rsidRDefault="009F1052">
      <w:pPr>
        <w:pStyle w:val="TOC1"/>
        <w:rPr>
          <w:rFonts w:asciiTheme="minorHAnsi" w:eastAsiaTheme="minorEastAsia" w:hAnsiTheme="minorHAnsi" w:cstheme="minorBidi"/>
          <w:b w:val="0"/>
          <w:bCs w:val="0"/>
          <w:caps w:val="0"/>
          <w:noProof/>
          <w:sz w:val="22"/>
          <w:szCs w:val="22"/>
          <w:lang w:eastAsia="it-IT"/>
        </w:rPr>
      </w:pPr>
      <w:r>
        <w:fldChar w:fldCharType="begin"/>
      </w:r>
      <w:r w:rsidR="00835CFD">
        <w:instrText xml:space="preserve"> TOC \t "Livello1.;1" </w:instrText>
      </w:r>
      <w:r>
        <w:fldChar w:fldCharType="separate"/>
      </w:r>
      <w:r w:rsidR="002619CC" w:rsidRPr="0023762C">
        <w:rPr>
          <w:noProof/>
        </w:rPr>
        <w:t>1.</w:t>
      </w:r>
      <w:r w:rsidR="002619CC">
        <w:rPr>
          <w:rFonts w:asciiTheme="minorHAnsi" w:eastAsiaTheme="minorEastAsia" w:hAnsiTheme="minorHAnsi" w:cstheme="minorBidi"/>
          <w:b w:val="0"/>
          <w:bCs w:val="0"/>
          <w:caps w:val="0"/>
          <w:noProof/>
          <w:sz w:val="22"/>
          <w:szCs w:val="22"/>
          <w:lang w:eastAsia="it-IT"/>
        </w:rPr>
        <w:tab/>
      </w:r>
      <w:r w:rsidR="002619CC">
        <w:rPr>
          <w:noProof/>
        </w:rPr>
        <w:t>TABELLA DELLE REVISIONI</w:t>
      </w:r>
      <w:r w:rsidR="002619CC">
        <w:rPr>
          <w:noProof/>
        </w:rPr>
        <w:tab/>
      </w:r>
      <w:r>
        <w:rPr>
          <w:noProof/>
        </w:rPr>
        <w:fldChar w:fldCharType="begin"/>
      </w:r>
      <w:r w:rsidR="002619CC">
        <w:rPr>
          <w:noProof/>
        </w:rPr>
        <w:instrText xml:space="preserve"> PAGEREF _Toc424967482 \h </w:instrText>
      </w:r>
      <w:r>
        <w:rPr>
          <w:noProof/>
        </w:rPr>
      </w:r>
      <w:r>
        <w:rPr>
          <w:noProof/>
        </w:rPr>
        <w:fldChar w:fldCharType="separate"/>
      </w:r>
      <w:r w:rsidR="002619CC">
        <w:rPr>
          <w:noProof/>
        </w:rPr>
        <w:t>3</w:t>
      </w:r>
      <w:r>
        <w:rPr>
          <w:noProof/>
        </w:rPr>
        <w:fldChar w:fldCharType="end"/>
      </w:r>
    </w:p>
    <w:p w:rsidR="002619CC" w:rsidRDefault="002619CC">
      <w:pPr>
        <w:pStyle w:val="TOC1"/>
        <w:rPr>
          <w:rFonts w:asciiTheme="minorHAnsi" w:eastAsiaTheme="minorEastAsia" w:hAnsiTheme="minorHAnsi" w:cstheme="minorBidi"/>
          <w:b w:val="0"/>
          <w:bCs w:val="0"/>
          <w:caps w:val="0"/>
          <w:noProof/>
          <w:sz w:val="22"/>
          <w:szCs w:val="22"/>
          <w:lang w:eastAsia="it-IT"/>
        </w:rPr>
      </w:pPr>
      <w:r w:rsidRPr="0023762C">
        <w:rPr>
          <w:noProof/>
        </w:rPr>
        <w:t>2.</w:t>
      </w:r>
      <w:r>
        <w:rPr>
          <w:rFonts w:asciiTheme="minorHAnsi" w:eastAsiaTheme="minorEastAsia" w:hAnsiTheme="minorHAnsi" w:cstheme="minorBidi"/>
          <w:b w:val="0"/>
          <w:bCs w:val="0"/>
          <w:caps w:val="0"/>
          <w:noProof/>
          <w:sz w:val="22"/>
          <w:szCs w:val="22"/>
          <w:lang w:eastAsia="it-IT"/>
        </w:rPr>
        <w:tab/>
      </w:r>
      <w:r>
        <w:rPr>
          <w:noProof/>
        </w:rPr>
        <w:t>SCOPO DEL DOCUMENTO</w:t>
      </w:r>
      <w:r>
        <w:rPr>
          <w:noProof/>
        </w:rPr>
        <w:tab/>
      </w:r>
      <w:r w:rsidR="009F1052">
        <w:rPr>
          <w:noProof/>
        </w:rPr>
        <w:fldChar w:fldCharType="begin"/>
      </w:r>
      <w:r>
        <w:rPr>
          <w:noProof/>
        </w:rPr>
        <w:instrText xml:space="preserve"> PAGEREF _Toc424967483 \h </w:instrText>
      </w:r>
      <w:r w:rsidR="009F1052">
        <w:rPr>
          <w:noProof/>
        </w:rPr>
      </w:r>
      <w:r w:rsidR="009F1052">
        <w:rPr>
          <w:noProof/>
        </w:rPr>
        <w:fldChar w:fldCharType="separate"/>
      </w:r>
      <w:r>
        <w:rPr>
          <w:noProof/>
        </w:rPr>
        <w:t>3</w:t>
      </w:r>
      <w:r w:rsidR="009F1052">
        <w:rPr>
          <w:noProof/>
        </w:rPr>
        <w:fldChar w:fldCharType="end"/>
      </w:r>
    </w:p>
    <w:p w:rsidR="002619CC" w:rsidRDefault="002619CC">
      <w:pPr>
        <w:pStyle w:val="TOC1"/>
        <w:rPr>
          <w:rFonts w:asciiTheme="minorHAnsi" w:eastAsiaTheme="minorEastAsia" w:hAnsiTheme="minorHAnsi" w:cstheme="minorBidi"/>
          <w:b w:val="0"/>
          <w:bCs w:val="0"/>
          <w:caps w:val="0"/>
          <w:noProof/>
          <w:sz w:val="22"/>
          <w:szCs w:val="22"/>
          <w:lang w:eastAsia="it-IT"/>
        </w:rPr>
      </w:pPr>
      <w:r w:rsidRPr="0023762C">
        <w:rPr>
          <w:noProof/>
        </w:rPr>
        <w:t>3.</w:t>
      </w:r>
      <w:r>
        <w:rPr>
          <w:rFonts w:asciiTheme="minorHAnsi" w:eastAsiaTheme="minorEastAsia" w:hAnsiTheme="minorHAnsi" w:cstheme="minorBidi"/>
          <w:b w:val="0"/>
          <w:bCs w:val="0"/>
          <w:caps w:val="0"/>
          <w:noProof/>
          <w:sz w:val="22"/>
          <w:szCs w:val="22"/>
          <w:lang w:eastAsia="it-IT"/>
        </w:rPr>
        <w:tab/>
      </w:r>
      <w:r>
        <w:rPr>
          <w:noProof/>
        </w:rPr>
        <w:t>GLOSSARIO</w:t>
      </w:r>
      <w:r>
        <w:rPr>
          <w:noProof/>
        </w:rPr>
        <w:tab/>
      </w:r>
      <w:r w:rsidR="009F1052">
        <w:rPr>
          <w:noProof/>
        </w:rPr>
        <w:fldChar w:fldCharType="begin"/>
      </w:r>
      <w:r>
        <w:rPr>
          <w:noProof/>
        </w:rPr>
        <w:instrText xml:space="preserve"> PAGEREF _Toc424967484 \h </w:instrText>
      </w:r>
      <w:r w:rsidR="009F1052">
        <w:rPr>
          <w:noProof/>
        </w:rPr>
      </w:r>
      <w:r w:rsidR="009F1052">
        <w:rPr>
          <w:noProof/>
        </w:rPr>
        <w:fldChar w:fldCharType="separate"/>
      </w:r>
      <w:r>
        <w:rPr>
          <w:noProof/>
        </w:rPr>
        <w:t>4</w:t>
      </w:r>
      <w:r w:rsidR="009F1052">
        <w:rPr>
          <w:noProof/>
        </w:rPr>
        <w:fldChar w:fldCharType="end"/>
      </w:r>
    </w:p>
    <w:p w:rsidR="002619CC" w:rsidRDefault="002619CC">
      <w:pPr>
        <w:pStyle w:val="TOC1"/>
        <w:rPr>
          <w:rFonts w:asciiTheme="minorHAnsi" w:eastAsiaTheme="minorEastAsia" w:hAnsiTheme="minorHAnsi" w:cstheme="minorBidi"/>
          <w:b w:val="0"/>
          <w:bCs w:val="0"/>
          <w:caps w:val="0"/>
          <w:noProof/>
          <w:sz w:val="22"/>
          <w:szCs w:val="22"/>
          <w:lang w:eastAsia="it-IT"/>
        </w:rPr>
      </w:pPr>
      <w:r w:rsidRPr="0023762C">
        <w:rPr>
          <w:noProof/>
        </w:rPr>
        <w:t>4.</w:t>
      </w:r>
      <w:r>
        <w:rPr>
          <w:rFonts w:asciiTheme="minorHAnsi" w:eastAsiaTheme="minorEastAsia" w:hAnsiTheme="minorHAnsi" w:cstheme="minorBidi"/>
          <w:b w:val="0"/>
          <w:bCs w:val="0"/>
          <w:caps w:val="0"/>
          <w:noProof/>
          <w:sz w:val="22"/>
          <w:szCs w:val="22"/>
          <w:lang w:eastAsia="it-IT"/>
        </w:rPr>
        <w:tab/>
      </w:r>
      <w:r>
        <w:rPr>
          <w:noProof/>
        </w:rPr>
        <w:t>il modello cocomo</w:t>
      </w:r>
      <w:r>
        <w:rPr>
          <w:noProof/>
        </w:rPr>
        <w:tab/>
      </w:r>
      <w:r w:rsidR="009F1052">
        <w:rPr>
          <w:noProof/>
        </w:rPr>
        <w:fldChar w:fldCharType="begin"/>
      </w:r>
      <w:r>
        <w:rPr>
          <w:noProof/>
        </w:rPr>
        <w:instrText xml:space="preserve"> PAGEREF _Toc424967485 \h </w:instrText>
      </w:r>
      <w:r w:rsidR="009F1052">
        <w:rPr>
          <w:noProof/>
        </w:rPr>
      </w:r>
      <w:r w:rsidR="009F1052">
        <w:rPr>
          <w:noProof/>
        </w:rPr>
        <w:fldChar w:fldCharType="separate"/>
      </w:r>
      <w:r>
        <w:rPr>
          <w:noProof/>
        </w:rPr>
        <w:t>4</w:t>
      </w:r>
      <w:r w:rsidR="009F1052">
        <w:rPr>
          <w:noProof/>
        </w:rPr>
        <w:fldChar w:fldCharType="end"/>
      </w:r>
    </w:p>
    <w:p w:rsidR="002619CC" w:rsidRDefault="002619CC">
      <w:pPr>
        <w:pStyle w:val="TOC1"/>
        <w:rPr>
          <w:rFonts w:asciiTheme="minorHAnsi" w:eastAsiaTheme="minorEastAsia" w:hAnsiTheme="minorHAnsi" w:cstheme="minorBidi"/>
          <w:b w:val="0"/>
          <w:bCs w:val="0"/>
          <w:caps w:val="0"/>
          <w:noProof/>
          <w:sz w:val="22"/>
          <w:szCs w:val="22"/>
          <w:lang w:eastAsia="it-IT"/>
        </w:rPr>
      </w:pPr>
      <w:r w:rsidRPr="0023762C">
        <w:rPr>
          <w:noProof/>
        </w:rPr>
        <w:t>5.</w:t>
      </w:r>
      <w:r>
        <w:rPr>
          <w:rFonts w:asciiTheme="minorHAnsi" w:eastAsiaTheme="minorEastAsia" w:hAnsiTheme="minorHAnsi" w:cstheme="minorBidi"/>
          <w:b w:val="0"/>
          <w:bCs w:val="0"/>
          <w:caps w:val="0"/>
          <w:noProof/>
          <w:sz w:val="22"/>
          <w:szCs w:val="22"/>
          <w:lang w:eastAsia="it-IT"/>
        </w:rPr>
        <w:tab/>
      </w:r>
      <w:r>
        <w:rPr>
          <w:noProof/>
        </w:rPr>
        <w:t>GIUDIZIO DEGLI ESPERTI</w:t>
      </w:r>
      <w:r>
        <w:rPr>
          <w:noProof/>
        </w:rPr>
        <w:tab/>
      </w:r>
      <w:r w:rsidR="009F1052">
        <w:rPr>
          <w:noProof/>
        </w:rPr>
        <w:fldChar w:fldCharType="begin"/>
      </w:r>
      <w:r>
        <w:rPr>
          <w:noProof/>
        </w:rPr>
        <w:instrText xml:space="preserve"> PAGEREF _Toc424967486 \h </w:instrText>
      </w:r>
      <w:r w:rsidR="009F1052">
        <w:rPr>
          <w:noProof/>
        </w:rPr>
      </w:r>
      <w:r w:rsidR="009F1052">
        <w:rPr>
          <w:noProof/>
        </w:rPr>
        <w:fldChar w:fldCharType="separate"/>
      </w:r>
      <w:r>
        <w:rPr>
          <w:noProof/>
        </w:rPr>
        <w:t>11</w:t>
      </w:r>
      <w:r w:rsidR="009F1052">
        <w:rPr>
          <w:noProof/>
        </w:rPr>
        <w:fldChar w:fldCharType="end"/>
      </w:r>
    </w:p>
    <w:p w:rsidR="00C61CB2" w:rsidRPr="00BB5ACE" w:rsidRDefault="009F1052" w:rsidP="00ED52DC">
      <w:pPr>
        <w:outlineLvl w:val="2"/>
        <w:rPr>
          <w:b/>
        </w:rPr>
      </w:pPr>
      <w:r>
        <w:rPr>
          <w:rFonts w:ascii="Cambria" w:hAnsi="Cambria"/>
          <w:b/>
          <w:bCs/>
          <w:caps/>
          <w:sz w:val="24"/>
          <w:szCs w:val="24"/>
        </w:rPr>
        <w:fldChar w:fldCharType="end"/>
      </w:r>
    </w:p>
    <w:p w:rsidR="00B63A4B" w:rsidRPr="00D00840" w:rsidRDefault="000A5372" w:rsidP="00835CFD">
      <w:pPr>
        <w:pStyle w:val="Livello1"/>
      </w:pPr>
      <w:r w:rsidRPr="00BB5ACE">
        <w:br w:type="page"/>
      </w:r>
      <w:bookmarkStart w:id="1" w:name="_Toc424967482"/>
      <w:bookmarkStart w:id="2" w:name="_Toc411671760"/>
      <w:r w:rsidR="00B63A4B" w:rsidRPr="00D00840">
        <w:t>TABELLA DELLE REVISIONI</w:t>
      </w:r>
      <w:bookmarkEnd w:id="1"/>
    </w:p>
    <w:tbl>
      <w:tblPr>
        <w:tblW w:w="4942" w:type="pct"/>
        <w:tblBorders>
          <w:top w:val="single" w:sz="18" w:space="0" w:color="auto"/>
          <w:bottom w:val="single" w:sz="18" w:space="0" w:color="auto"/>
        </w:tblBorders>
        <w:tblLayout w:type="fixed"/>
        <w:tblLook w:val="0660"/>
      </w:tblPr>
      <w:tblGrid>
        <w:gridCol w:w="1243"/>
        <w:gridCol w:w="1418"/>
        <w:gridCol w:w="5174"/>
        <w:gridCol w:w="1961"/>
      </w:tblGrid>
      <w:tr w:rsidR="00334269" w:rsidTr="002619CC">
        <w:tc>
          <w:tcPr>
            <w:tcW w:w="634" w:type="pct"/>
            <w:tcBorders>
              <w:top w:val="single" w:sz="18" w:space="0" w:color="auto"/>
              <w:left w:val="nil"/>
              <w:bottom w:val="single" w:sz="18" w:space="0" w:color="auto"/>
              <w:right w:val="nil"/>
            </w:tcBorders>
            <w:shd w:val="clear" w:color="auto" w:fill="4BACC6"/>
            <w:noWrap/>
          </w:tcPr>
          <w:p w:rsidR="00B63A4B" w:rsidRPr="00721FBE" w:rsidRDefault="006C1AF7" w:rsidP="003820E5">
            <w:pPr>
              <w:pStyle w:val="NoSpacing"/>
              <w:jc w:val="center"/>
              <w:rPr>
                <w:b/>
                <w:bCs/>
                <w:color w:val="FFFFFF"/>
                <w:lang w:val="it-IT" w:bidi="en-US"/>
              </w:rPr>
            </w:pPr>
            <w:r w:rsidRPr="00721FBE">
              <w:rPr>
                <w:b/>
                <w:bCs/>
                <w:color w:val="FFFFFF"/>
                <w:lang w:val="it-IT" w:bidi="en-US"/>
              </w:rPr>
              <w:t>Rev.</w:t>
            </w:r>
            <w:r w:rsidR="00B63A4B" w:rsidRPr="00721FBE">
              <w:rPr>
                <w:b/>
                <w:bCs/>
                <w:color w:val="FFFFFF"/>
                <w:lang w:val="it-IT" w:bidi="en-US"/>
              </w:rPr>
              <w:t>/Ver</w:t>
            </w:r>
            <w:r w:rsidRPr="00721FBE">
              <w:rPr>
                <w:b/>
                <w:bCs/>
                <w:color w:val="FFFFFF"/>
                <w:lang w:val="it-IT" w:bidi="en-US"/>
              </w:rPr>
              <w:t>.</w:t>
            </w:r>
          </w:p>
        </w:tc>
        <w:tc>
          <w:tcPr>
            <w:tcW w:w="724" w:type="pct"/>
            <w:tcBorders>
              <w:top w:val="single" w:sz="18" w:space="0" w:color="auto"/>
              <w:left w:val="nil"/>
              <w:bottom w:val="single" w:sz="18" w:space="0" w:color="auto"/>
              <w:right w:val="nil"/>
            </w:tcBorders>
            <w:shd w:val="clear" w:color="auto" w:fill="4BACC6"/>
          </w:tcPr>
          <w:p w:rsidR="00B63A4B" w:rsidRPr="00721FBE" w:rsidRDefault="00B63A4B" w:rsidP="003820E5">
            <w:pPr>
              <w:pStyle w:val="NoSpacing"/>
              <w:jc w:val="center"/>
              <w:rPr>
                <w:b/>
                <w:bCs/>
                <w:color w:val="FFFFFF"/>
                <w:lang w:val="it-IT" w:bidi="en-US"/>
              </w:rPr>
            </w:pPr>
            <w:r w:rsidRPr="00721FBE">
              <w:rPr>
                <w:b/>
                <w:bCs/>
                <w:color w:val="FFFFFF"/>
                <w:lang w:val="it-IT" w:bidi="en-US"/>
              </w:rPr>
              <w:t>Data</w:t>
            </w:r>
          </w:p>
        </w:tc>
        <w:tc>
          <w:tcPr>
            <w:tcW w:w="2641" w:type="pct"/>
            <w:tcBorders>
              <w:top w:val="single" w:sz="18" w:space="0" w:color="auto"/>
              <w:left w:val="nil"/>
              <w:bottom w:val="single" w:sz="18" w:space="0" w:color="auto"/>
              <w:right w:val="nil"/>
            </w:tcBorders>
            <w:shd w:val="clear" w:color="auto" w:fill="4BACC6"/>
          </w:tcPr>
          <w:p w:rsidR="00B63A4B" w:rsidRPr="00721FBE" w:rsidRDefault="00B63A4B" w:rsidP="003820E5">
            <w:pPr>
              <w:pStyle w:val="NoSpacing"/>
              <w:jc w:val="center"/>
              <w:rPr>
                <w:b/>
                <w:bCs/>
                <w:color w:val="FFFFFF"/>
                <w:lang w:val="it-IT" w:bidi="en-US"/>
              </w:rPr>
            </w:pPr>
            <w:r w:rsidRPr="00721FBE">
              <w:rPr>
                <w:b/>
                <w:bCs/>
                <w:color w:val="FFFFFF"/>
                <w:lang w:val="it-IT" w:bidi="en-US"/>
              </w:rPr>
              <w:t>Descrizione</w:t>
            </w:r>
          </w:p>
        </w:tc>
        <w:tc>
          <w:tcPr>
            <w:tcW w:w="1001" w:type="pct"/>
            <w:tcBorders>
              <w:top w:val="single" w:sz="18" w:space="0" w:color="auto"/>
              <w:left w:val="nil"/>
              <w:bottom w:val="single" w:sz="18" w:space="0" w:color="auto"/>
              <w:right w:val="nil"/>
            </w:tcBorders>
            <w:shd w:val="clear" w:color="auto" w:fill="4BACC6"/>
          </w:tcPr>
          <w:p w:rsidR="00B63A4B" w:rsidRPr="00721FBE" w:rsidRDefault="00B63A4B" w:rsidP="003820E5">
            <w:pPr>
              <w:pStyle w:val="NoSpacing"/>
              <w:jc w:val="center"/>
              <w:rPr>
                <w:b/>
                <w:bCs/>
                <w:color w:val="FFFFFF"/>
                <w:lang w:val="it-IT" w:bidi="en-US"/>
              </w:rPr>
            </w:pPr>
            <w:r w:rsidRPr="00721FBE">
              <w:rPr>
                <w:b/>
                <w:bCs/>
                <w:color w:val="FFFFFF"/>
                <w:lang w:val="it-IT" w:bidi="en-US"/>
              </w:rPr>
              <w:t>Autore</w:t>
            </w:r>
          </w:p>
        </w:tc>
      </w:tr>
      <w:tr w:rsidR="00324EA0" w:rsidRPr="00721FBE" w:rsidTr="002619CC">
        <w:tc>
          <w:tcPr>
            <w:tcW w:w="634" w:type="pct"/>
            <w:tcBorders>
              <w:top w:val="single" w:sz="18" w:space="0" w:color="auto"/>
              <w:bottom w:val="single" w:sz="2" w:space="0" w:color="auto"/>
              <w:right w:val="single" w:sz="2" w:space="0" w:color="auto"/>
            </w:tcBorders>
            <w:noWrap/>
          </w:tcPr>
          <w:p w:rsidR="00324EA0" w:rsidRPr="006C1AF7" w:rsidRDefault="00324EA0" w:rsidP="002E40E1">
            <w:pPr>
              <w:pStyle w:val="NoSpacing"/>
              <w:rPr>
                <w:lang w:val="it-IT"/>
              </w:rPr>
            </w:pPr>
            <w:r>
              <w:rPr>
                <w:lang w:val="it-IT"/>
              </w:rPr>
              <w:t>1/1.0</w:t>
            </w:r>
          </w:p>
        </w:tc>
        <w:tc>
          <w:tcPr>
            <w:tcW w:w="724" w:type="pct"/>
            <w:tcBorders>
              <w:top w:val="single" w:sz="18" w:space="0" w:color="auto"/>
              <w:left w:val="single" w:sz="2" w:space="0" w:color="auto"/>
              <w:bottom w:val="single" w:sz="2" w:space="0" w:color="auto"/>
              <w:right w:val="single" w:sz="2" w:space="0" w:color="auto"/>
            </w:tcBorders>
          </w:tcPr>
          <w:p w:rsidR="00324EA0" w:rsidRDefault="0072118C" w:rsidP="002E40E1">
            <w:pPr>
              <w:pStyle w:val="NoSpacing"/>
              <w:rPr>
                <w:lang w:val="it-IT"/>
              </w:rPr>
            </w:pPr>
            <w:r>
              <w:rPr>
                <w:lang w:val="it-IT"/>
              </w:rPr>
              <w:t>01-07</w:t>
            </w:r>
            <w:r w:rsidR="00324EA0">
              <w:rPr>
                <w:lang w:val="it-IT"/>
              </w:rPr>
              <w:t>-201</w:t>
            </w:r>
            <w:r>
              <w:rPr>
                <w:lang w:val="it-IT"/>
              </w:rPr>
              <w:t>5</w:t>
            </w:r>
          </w:p>
        </w:tc>
        <w:tc>
          <w:tcPr>
            <w:tcW w:w="2641" w:type="pct"/>
            <w:tcBorders>
              <w:top w:val="single" w:sz="18" w:space="0" w:color="auto"/>
              <w:left w:val="single" w:sz="2" w:space="0" w:color="auto"/>
              <w:bottom w:val="single" w:sz="2" w:space="0" w:color="auto"/>
              <w:right w:val="single" w:sz="2" w:space="0" w:color="auto"/>
            </w:tcBorders>
          </w:tcPr>
          <w:p w:rsidR="00324EA0" w:rsidRPr="00721FBE" w:rsidRDefault="00324EA0" w:rsidP="00625562">
            <w:pPr>
              <w:pStyle w:val="NoSpacing"/>
              <w:rPr>
                <w:lang w:val="it-IT" w:bidi="en-US"/>
              </w:rPr>
            </w:pPr>
            <w:r>
              <w:rPr>
                <w:lang w:val="it-IT"/>
              </w:rPr>
              <w:t>Creazione del Documento; definizione di alcune parti</w:t>
            </w:r>
          </w:p>
        </w:tc>
        <w:tc>
          <w:tcPr>
            <w:tcW w:w="1001" w:type="pct"/>
            <w:tcBorders>
              <w:top w:val="single" w:sz="18" w:space="0" w:color="auto"/>
              <w:left w:val="single" w:sz="2" w:space="0" w:color="auto"/>
              <w:bottom w:val="single" w:sz="2" w:space="0" w:color="auto"/>
            </w:tcBorders>
          </w:tcPr>
          <w:p w:rsidR="00324EA0" w:rsidRPr="006C1AF7" w:rsidRDefault="004B14B3" w:rsidP="002E40E1">
            <w:pPr>
              <w:pStyle w:val="NoSpacing"/>
              <w:rPr>
                <w:lang w:val="it-IT"/>
              </w:rPr>
            </w:pPr>
            <w:r>
              <w:rPr>
                <w:lang w:val="it-IT"/>
              </w:rPr>
              <w:t>Alice Culaon</w:t>
            </w:r>
          </w:p>
        </w:tc>
      </w:tr>
      <w:tr w:rsidR="002619CC" w:rsidRPr="00721FBE" w:rsidTr="002619CC">
        <w:tc>
          <w:tcPr>
            <w:tcW w:w="634" w:type="pct"/>
            <w:tcBorders>
              <w:top w:val="single" w:sz="2" w:space="0" w:color="auto"/>
              <w:bottom w:val="single" w:sz="2" w:space="0" w:color="auto"/>
              <w:right w:val="single" w:sz="2" w:space="0" w:color="auto"/>
            </w:tcBorders>
            <w:noWrap/>
          </w:tcPr>
          <w:p w:rsidR="002619CC" w:rsidRDefault="002619CC" w:rsidP="002E40E1">
            <w:pPr>
              <w:pStyle w:val="NoSpacing"/>
              <w:rPr>
                <w:lang w:val="it-IT"/>
              </w:rPr>
            </w:pPr>
            <w:r>
              <w:rPr>
                <w:lang w:val="it-IT"/>
              </w:rPr>
              <w:t>2/1.1</w:t>
            </w:r>
          </w:p>
        </w:tc>
        <w:tc>
          <w:tcPr>
            <w:tcW w:w="724" w:type="pct"/>
            <w:tcBorders>
              <w:top w:val="single" w:sz="2" w:space="0" w:color="auto"/>
              <w:left w:val="single" w:sz="2" w:space="0" w:color="auto"/>
              <w:bottom w:val="single" w:sz="2" w:space="0" w:color="auto"/>
              <w:right w:val="single" w:sz="2" w:space="0" w:color="auto"/>
            </w:tcBorders>
          </w:tcPr>
          <w:p w:rsidR="002619CC" w:rsidRDefault="002619CC" w:rsidP="002619CC">
            <w:pPr>
              <w:pStyle w:val="NoSpacing"/>
              <w:rPr>
                <w:lang w:val="it-IT"/>
              </w:rPr>
            </w:pPr>
            <w:r>
              <w:rPr>
                <w:lang w:val="it-IT"/>
              </w:rPr>
              <w:t>10-07-2015</w:t>
            </w:r>
          </w:p>
        </w:tc>
        <w:tc>
          <w:tcPr>
            <w:tcW w:w="2641" w:type="pct"/>
            <w:tcBorders>
              <w:top w:val="single" w:sz="2" w:space="0" w:color="auto"/>
              <w:left w:val="single" w:sz="2" w:space="0" w:color="auto"/>
              <w:bottom w:val="single" w:sz="2" w:space="0" w:color="auto"/>
              <w:right w:val="single" w:sz="2" w:space="0" w:color="auto"/>
            </w:tcBorders>
          </w:tcPr>
          <w:p w:rsidR="002619CC" w:rsidRDefault="002619CC" w:rsidP="00625562">
            <w:pPr>
              <w:pStyle w:val="NoSpacing"/>
              <w:rPr>
                <w:lang w:val="it-IT"/>
              </w:rPr>
            </w:pPr>
            <w:r>
              <w:rPr>
                <w:lang w:val="it-IT"/>
              </w:rPr>
              <w:t>Integrazione di contenuto: Cocomo</w:t>
            </w:r>
          </w:p>
        </w:tc>
        <w:tc>
          <w:tcPr>
            <w:tcW w:w="1001" w:type="pct"/>
            <w:tcBorders>
              <w:top w:val="single" w:sz="2" w:space="0" w:color="auto"/>
              <w:left w:val="single" w:sz="2" w:space="0" w:color="auto"/>
              <w:bottom w:val="single" w:sz="2" w:space="0" w:color="auto"/>
            </w:tcBorders>
          </w:tcPr>
          <w:p w:rsidR="002619CC" w:rsidRDefault="002619CC" w:rsidP="002E40E1">
            <w:pPr>
              <w:pStyle w:val="NoSpacing"/>
              <w:rPr>
                <w:lang w:val="it-IT"/>
              </w:rPr>
            </w:pPr>
            <w:r>
              <w:rPr>
                <w:lang w:val="it-IT"/>
              </w:rPr>
              <w:t>Alice Culaon</w:t>
            </w:r>
          </w:p>
        </w:tc>
      </w:tr>
      <w:tr w:rsidR="002619CC" w:rsidRPr="00721FBE" w:rsidTr="002619CC">
        <w:tc>
          <w:tcPr>
            <w:tcW w:w="634" w:type="pct"/>
            <w:tcBorders>
              <w:top w:val="single" w:sz="2" w:space="0" w:color="auto"/>
              <w:bottom w:val="single" w:sz="2" w:space="0" w:color="auto"/>
              <w:right w:val="single" w:sz="2" w:space="0" w:color="auto"/>
            </w:tcBorders>
            <w:noWrap/>
          </w:tcPr>
          <w:p w:rsidR="002619CC" w:rsidRDefault="002619CC" w:rsidP="002E40E1">
            <w:pPr>
              <w:pStyle w:val="NoSpacing"/>
              <w:rPr>
                <w:lang w:val="it-IT"/>
              </w:rPr>
            </w:pPr>
            <w:r>
              <w:rPr>
                <w:lang w:val="it-IT"/>
              </w:rPr>
              <w:t>3/1.2</w:t>
            </w:r>
          </w:p>
        </w:tc>
        <w:tc>
          <w:tcPr>
            <w:tcW w:w="724" w:type="pct"/>
            <w:tcBorders>
              <w:top w:val="single" w:sz="2" w:space="0" w:color="auto"/>
              <w:left w:val="single" w:sz="2" w:space="0" w:color="auto"/>
              <w:bottom w:val="single" w:sz="2" w:space="0" w:color="auto"/>
              <w:right w:val="single" w:sz="2" w:space="0" w:color="auto"/>
            </w:tcBorders>
          </w:tcPr>
          <w:p w:rsidR="002619CC" w:rsidRDefault="002619CC" w:rsidP="002E40E1">
            <w:pPr>
              <w:pStyle w:val="NoSpacing"/>
              <w:rPr>
                <w:lang w:val="it-IT"/>
              </w:rPr>
            </w:pPr>
            <w:r>
              <w:rPr>
                <w:lang w:val="it-IT"/>
              </w:rPr>
              <w:t>15-07-2015</w:t>
            </w:r>
          </w:p>
        </w:tc>
        <w:tc>
          <w:tcPr>
            <w:tcW w:w="2641" w:type="pct"/>
            <w:tcBorders>
              <w:top w:val="single" w:sz="2" w:space="0" w:color="auto"/>
              <w:left w:val="single" w:sz="2" w:space="0" w:color="auto"/>
              <w:bottom w:val="single" w:sz="2" w:space="0" w:color="auto"/>
              <w:right w:val="single" w:sz="2" w:space="0" w:color="auto"/>
            </w:tcBorders>
          </w:tcPr>
          <w:p w:rsidR="002619CC" w:rsidRDefault="002619CC" w:rsidP="00625562">
            <w:pPr>
              <w:pStyle w:val="NoSpacing"/>
              <w:rPr>
                <w:lang w:val="it-IT"/>
              </w:rPr>
            </w:pPr>
            <w:r>
              <w:rPr>
                <w:lang w:val="it-IT"/>
              </w:rPr>
              <w:t>Integrazione di contenuto: Stima degli Esperti</w:t>
            </w:r>
          </w:p>
        </w:tc>
        <w:tc>
          <w:tcPr>
            <w:tcW w:w="1001" w:type="pct"/>
            <w:tcBorders>
              <w:top w:val="single" w:sz="2" w:space="0" w:color="auto"/>
              <w:left w:val="single" w:sz="2" w:space="0" w:color="auto"/>
              <w:bottom w:val="single" w:sz="2" w:space="0" w:color="auto"/>
            </w:tcBorders>
          </w:tcPr>
          <w:p w:rsidR="002619CC" w:rsidRDefault="002619CC" w:rsidP="002E40E1">
            <w:pPr>
              <w:pStyle w:val="NoSpacing"/>
              <w:rPr>
                <w:lang w:val="it-IT"/>
              </w:rPr>
            </w:pPr>
            <w:r>
              <w:rPr>
                <w:lang w:val="it-IT"/>
              </w:rPr>
              <w:t>Alice Culaon</w:t>
            </w:r>
          </w:p>
        </w:tc>
      </w:tr>
      <w:tr w:rsidR="00A81511" w:rsidRPr="00721FBE" w:rsidTr="00A81511">
        <w:tc>
          <w:tcPr>
            <w:tcW w:w="634" w:type="pct"/>
            <w:tcBorders>
              <w:top w:val="single" w:sz="2" w:space="0" w:color="auto"/>
              <w:bottom w:val="dotted" w:sz="4" w:space="0" w:color="auto"/>
              <w:right w:val="single" w:sz="2" w:space="0" w:color="auto"/>
            </w:tcBorders>
            <w:noWrap/>
          </w:tcPr>
          <w:p w:rsidR="00A81511" w:rsidRDefault="002619CC" w:rsidP="002619CC">
            <w:pPr>
              <w:pStyle w:val="NoSpacing"/>
              <w:rPr>
                <w:lang w:val="it-IT"/>
              </w:rPr>
            </w:pPr>
            <w:r>
              <w:rPr>
                <w:lang w:val="it-IT"/>
              </w:rPr>
              <w:t>4</w:t>
            </w:r>
            <w:r w:rsidR="00A81511">
              <w:rPr>
                <w:lang w:val="it-IT"/>
              </w:rPr>
              <w:t>/1.</w:t>
            </w:r>
            <w:r>
              <w:rPr>
                <w:lang w:val="it-IT"/>
              </w:rPr>
              <w:t>3</w:t>
            </w:r>
          </w:p>
        </w:tc>
        <w:tc>
          <w:tcPr>
            <w:tcW w:w="724" w:type="pct"/>
            <w:tcBorders>
              <w:top w:val="single" w:sz="2" w:space="0" w:color="auto"/>
              <w:left w:val="single" w:sz="2" w:space="0" w:color="auto"/>
              <w:bottom w:val="dotted" w:sz="4" w:space="0" w:color="auto"/>
              <w:right w:val="single" w:sz="2" w:space="0" w:color="auto"/>
            </w:tcBorders>
          </w:tcPr>
          <w:p w:rsidR="00A81511" w:rsidRDefault="005442DA" w:rsidP="002E40E1">
            <w:pPr>
              <w:pStyle w:val="NoSpacing"/>
              <w:rPr>
                <w:lang w:val="it-IT"/>
              </w:rPr>
            </w:pPr>
            <w:r>
              <w:rPr>
                <w:lang w:val="it-IT"/>
              </w:rPr>
              <w:t>18</w:t>
            </w:r>
            <w:r w:rsidR="00A81511">
              <w:rPr>
                <w:lang w:val="it-IT"/>
              </w:rPr>
              <w:t>-</w:t>
            </w:r>
            <w:r>
              <w:rPr>
                <w:lang w:val="it-IT"/>
              </w:rPr>
              <w:t>07-2015</w:t>
            </w:r>
          </w:p>
        </w:tc>
        <w:tc>
          <w:tcPr>
            <w:tcW w:w="2641" w:type="pct"/>
            <w:tcBorders>
              <w:top w:val="single" w:sz="2" w:space="0" w:color="auto"/>
              <w:left w:val="single" w:sz="2" w:space="0" w:color="auto"/>
              <w:bottom w:val="dotted" w:sz="4" w:space="0" w:color="auto"/>
              <w:right w:val="single" w:sz="2" w:space="0" w:color="auto"/>
            </w:tcBorders>
          </w:tcPr>
          <w:p w:rsidR="00A81511" w:rsidRDefault="005442DA" w:rsidP="00625562">
            <w:pPr>
              <w:pStyle w:val="NoSpacing"/>
              <w:rPr>
                <w:lang w:val="it-IT"/>
              </w:rPr>
            </w:pPr>
            <w:r>
              <w:rPr>
                <w:lang w:val="it-IT"/>
              </w:rPr>
              <w:t>Applicazione Template</w:t>
            </w:r>
          </w:p>
        </w:tc>
        <w:tc>
          <w:tcPr>
            <w:tcW w:w="1001" w:type="pct"/>
            <w:tcBorders>
              <w:top w:val="single" w:sz="2" w:space="0" w:color="auto"/>
              <w:left w:val="single" w:sz="2" w:space="0" w:color="auto"/>
              <w:bottom w:val="dotted" w:sz="4" w:space="0" w:color="auto"/>
            </w:tcBorders>
          </w:tcPr>
          <w:p w:rsidR="00A81511" w:rsidRDefault="005442DA" w:rsidP="002E40E1">
            <w:pPr>
              <w:pStyle w:val="NoSpacing"/>
              <w:rPr>
                <w:lang w:val="it-IT"/>
              </w:rPr>
            </w:pPr>
            <w:r>
              <w:rPr>
                <w:lang w:val="it-IT"/>
              </w:rPr>
              <w:t>Diego Pillon</w:t>
            </w:r>
          </w:p>
        </w:tc>
      </w:tr>
      <w:tr w:rsidR="00F534C9" w:rsidTr="00721FBE">
        <w:tc>
          <w:tcPr>
            <w:tcW w:w="634" w:type="pct"/>
            <w:tcBorders>
              <w:top w:val="single" w:sz="2" w:space="0" w:color="auto"/>
            </w:tcBorders>
            <w:noWrap/>
          </w:tcPr>
          <w:p w:rsidR="00F534C9" w:rsidRPr="00721FBE" w:rsidRDefault="00F534C9" w:rsidP="00625562">
            <w:pPr>
              <w:pStyle w:val="NoSpacing"/>
              <w:rPr>
                <w:lang w:val="it-IT" w:bidi="en-US"/>
              </w:rPr>
            </w:pPr>
          </w:p>
        </w:tc>
        <w:tc>
          <w:tcPr>
            <w:tcW w:w="724" w:type="pct"/>
            <w:tcBorders>
              <w:top w:val="single" w:sz="2" w:space="0" w:color="auto"/>
            </w:tcBorders>
          </w:tcPr>
          <w:p w:rsidR="00F534C9" w:rsidRPr="00721FBE" w:rsidRDefault="00F534C9" w:rsidP="00625562">
            <w:pPr>
              <w:pStyle w:val="NoSpacing"/>
              <w:rPr>
                <w:lang w:val="it-IT" w:bidi="en-US"/>
              </w:rPr>
            </w:pPr>
          </w:p>
        </w:tc>
        <w:tc>
          <w:tcPr>
            <w:tcW w:w="2641" w:type="pct"/>
            <w:tcBorders>
              <w:top w:val="single" w:sz="2" w:space="0" w:color="auto"/>
            </w:tcBorders>
          </w:tcPr>
          <w:p w:rsidR="00F534C9" w:rsidRPr="00721FBE" w:rsidRDefault="00F534C9" w:rsidP="00625562">
            <w:pPr>
              <w:pStyle w:val="NoSpacing"/>
              <w:rPr>
                <w:lang w:val="it-IT" w:bidi="en-US"/>
              </w:rPr>
            </w:pPr>
          </w:p>
        </w:tc>
        <w:tc>
          <w:tcPr>
            <w:tcW w:w="1001" w:type="pct"/>
            <w:tcBorders>
              <w:top w:val="single" w:sz="2" w:space="0" w:color="auto"/>
            </w:tcBorders>
          </w:tcPr>
          <w:p w:rsidR="00F534C9" w:rsidRPr="00721FBE" w:rsidRDefault="00F534C9" w:rsidP="00625562">
            <w:pPr>
              <w:pStyle w:val="NoSpacing"/>
              <w:rPr>
                <w:lang w:val="it-IT" w:bidi="en-US"/>
              </w:rPr>
            </w:pPr>
          </w:p>
        </w:tc>
      </w:tr>
      <w:tr w:rsidR="00F534C9" w:rsidTr="00721FBE">
        <w:tc>
          <w:tcPr>
            <w:tcW w:w="634" w:type="pct"/>
            <w:tcBorders>
              <w:top w:val="double" w:sz="6" w:space="0" w:color="auto"/>
              <w:left w:val="nil"/>
              <w:bottom w:val="single" w:sz="18" w:space="0" w:color="auto"/>
              <w:right w:val="nil"/>
            </w:tcBorders>
            <w:shd w:val="clear" w:color="auto" w:fill="FFFFFF"/>
            <w:noWrap/>
          </w:tcPr>
          <w:p w:rsidR="00F534C9" w:rsidRPr="00721FBE" w:rsidRDefault="00F534C9" w:rsidP="00767250">
            <w:pPr>
              <w:pStyle w:val="NoSpacing"/>
              <w:rPr>
                <w:b/>
                <w:lang w:val="it-IT" w:bidi="en-US"/>
              </w:rPr>
            </w:pPr>
            <w:r w:rsidRPr="00721FBE">
              <w:rPr>
                <w:b/>
                <w:lang w:val="it-IT" w:bidi="en-US"/>
              </w:rPr>
              <w:t xml:space="preserve">Tot. Rev.  </w:t>
            </w:r>
            <w:r w:rsidR="002619CC">
              <w:rPr>
                <w:b/>
                <w:lang w:val="it-IT" w:bidi="en-US"/>
              </w:rPr>
              <w:t>4</w:t>
            </w:r>
          </w:p>
        </w:tc>
        <w:tc>
          <w:tcPr>
            <w:tcW w:w="724" w:type="pct"/>
            <w:tcBorders>
              <w:top w:val="double" w:sz="6" w:space="0" w:color="auto"/>
              <w:left w:val="nil"/>
              <w:bottom w:val="single" w:sz="18" w:space="0" w:color="auto"/>
              <w:right w:val="nil"/>
            </w:tcBorders>
            <w:shd w:val="clear" w:color="auto" w:fill="FFFFFF"/>
          </w:tcPr>
          <w:p w:rsidR="00F534C9" w:rsidRPr="00721FBE" w:rsidRDefault="00F534C9" w:rsidP="00625562">
            <w:pPr>
              <w:pStyle w:val="NoSpacing"/>
              <w:rPr>
                <w:b/>
                <w:lang w:val="it-IT" w:bidi="en-US"/>
              </w:rPr>
            </w:pPr>
          </w:p>
        </w:tc>
        <w:tc>
          <w:tcPr>
            <w:tcW w:w="2641" w:type="pct"/>
            <w:tcBorders>
              <w:top w:val="double" w:sz="6" w:space="0" w:color="auto"/>
              <w:left w:val="nil"/>
              <w:bottom w:val="single" w:sz="18" w:space="0" w:color="auto"/>
              <w:right w:val="nil"/>
            </w:tcBorders>
            <w:shd w:val="clear" w:color="auto" w:fill="FFFFFF"/>
          </w:tcPr>
          <w:p w:rsidR="00F534C9" w:rsidRPr="00721FBE" w:rsidRDefault="00F534C9" w:rsidP="002619CC">
            <w:pPr>
              <w:pStyle w:val="NoSpacing"/>
              <w:rPr>
                <w:lang w:val="it-IT" w:bidi="en-US"/>
              </w:rPr>
            </w:pPr>
            <w:r w:rsidRPr="00721FBE">
              <w:rPr>
                <w:b/>
                <w:lang w:val="it-IT" w:bidi="en-US"/>
              </w:rPr>
              <w:t xml:space="preserve">Versione corrente  </w:t>
            </w:r>
            <w:r w:rsidR="004B14B3">
              <w:rPr>
                <w:b/>
                <w:lang w:val="it-IT" w:bidi="en-US"/>
              </w:rPr>
              <w:t>1.</w:t>
            </w:r>
            <w:r w:rsidR="002619CC">
              <w:rPr>
                <w:b/>
                <w:lang w:val="it-IT" w:bidi="en-US"/>
              </w:rPr>
              <w:t>3</w:t>
            </w:r>
          </w:p>
        </w:tc>
        <w:tc>
          <w:tcPr>
            <w:tcW w:w="1001" w:type="pct"/>
            <w:tcBorders>
              <w:top w:val="double" w:sz="6" w:space="0" w:color="auto"/>
              <w:left w:val="nil"/>
              <w:bottom w:val="single" w:sz="18" w:space="0" w:color="auto"/>
              <w:right w:val="nil"/>
            </w:tcBorders>
            <w:shd w:val="clear" w:color="auto" w:fill="FFFFFF"/>
          </w:tcPr>
          <w:p w:rsidR="00F534C9" w:rsidRPr="00721FBE" w:rsidRDefault="00F534C9" w:rsidP="00625562">
            <w:pPr>
              <w:pStyle w:val="NoSpacing"/>
              <w:rPr>
                <w:lang w:val="it-IT" w:bidi="en-US"/>
              </w:rPr>
            </w:pPr>
          </w:p>
        </w:tc>
      </w:tr>
    </w:tbl>
    <w:p w:rsidR="007169B5" w:rsidRPr="00D00840" w:rsidRDefault="007169B5" w:rsidP="007169B5">
      <w:pPr>
        <w:pStyle w:val="Livello1"/>
      </w:pPr>
      <w:bookmarkStart w:id="3" w:name="_Toc424967483"/>
      <w:bookmarkEnd w:id="2"/>
      <w:r w:rsidRPr="00D00840">
        <w:t>SCOPO DE</w:t>
      </w:r>
      <w:r>
        <w:t>L DOCUMENTO</w:t>
      </w:r>
      <w:bookmarkEnd w:id="3"/>
    </w:p>
    <w:p w:rsidR="00F534C9" w:rsidRDefault="004B14B3" w:rsidP="00582FDE">
      <w:pPr>
        <w:pStyle w:val="TestoNormaleBasatosuLivello11"/>
      </w:pPr>
      <w:bookmarkStart w:id="4" w:name="_Toc411671761"/>
      <w:r w:rsidRPr="004B14B3">
        <w:t>L'analisi dei cost</w:t>
      </w:r>
      <w:r w:rsidR="00582FDE">
        <w:t>i è una stima iniziale di quant</w:t>
      </w:r>
      <w:r w:rsidRPr="004B14B3">
        <w:t xml:space="preserve">o </w:t>
      </w:r>
      <w:r>
        <w:t xml:space="preserve">l’intero </w:t>
      </w:r>
      <w:r w:rsidR="00582FDE">
        <w:t>S</w:t>
      </w:r>
      <w:r>
        <w:t>istema andrà a costare</w:t>
      </w:r>
      <w:r w:rsidRPr="004B14B3">
        <w:t xml:space="preserve">. </w:t>
      </w:r>
      <w:r>
        <w:t>L’analisi ha lo scopo</w:t>
      </w:r>
      <w:r w:rsidRPr="004B14B3">
        <w:t xml:space="preserve"> di stabilire </w:t>
      </w:r>
      <w:r>
        <w:t>un</w:t>
      </w:r>
      <w:r w:rsidRPr="004B14B3">
        <w:t xml:space="preserve"> riferimento </w:t>
      </w:r>
      <w:r w:rsidR="00582FDE">
        <w:t>di</w:t>
      </w:r>
      <w:r w:rsidRPr="004B14B3">
        <w:t xml:space="preserve"> stima </w:t>
      </w:r>
      <w:r w:rsidR="00582FDE">
        <w:t>de</w:t>
      </w:r>
      <w:r w:rsidRPr="004B14B3">
        <w:t xml:space="preserve">i costi che </w:t>
      </w:r>
      <w:r w:rsidR="00582FDE">
        <w:t>saranno richiesti al committente per l'intero progetto.</w:t>
      </w:r>
    </w:p>
    <w:p w:rsidR="004B14B3" w:rsidRDefault="004B14B3" w:rsidP="00582FDE">
      <w:pPr>
        <w:pStyle w:val="TestoNormaleBasatosuLivello11"/>
      </w:pPr>
      <w:r w:rsidRPr="004B14B3">
        <w:t xml:space="preserve">Si </w:t>
      </w:r>
      <w:r>
        <w:t>andranno ad analizzare</w:t>
      </w:r>
      <w:r w:rsidRPr="004B14B3">
        <w:t xml:space="preserve"> quindi</w:t>
      </w:r>
      <w:r>
        <w:t>,</w:t>
      </w:r>
      <w:r w:rsidRPr="004B14B3">
        <w:t xml:space="preserve"> i fattori che influenzano </w:t>
      </w:r>
      <w:r>
        <w:t xml:space="preserve">il costo dell’intero </w:t>
      </w:r>
      <w:r w:rsidR="00582FDE">
        <w:t>S</w:t>
      </w:r>
      <w:r>
        <w:t>istema</w:t>
      </w:r>
      <w:r w:rsidRPr="004B14B3">
        <w:t>, valutando la dimensione e la complessità del software, i fattori umani impiegati, la stabilità dei requisiti e l'ambiente di sviluppo per poter giungere ad una stima del prezzo di vendita da fornire al committente.</w:t>
      </w:r>
    </w:p>
    <w:p w:rsidR="004B14B3" w:rsidRDefault="004B14B3" w:rsidP="00582FDE">
      <w:pPr>
        <w:pStyle w:val="TestoNormaleBasatosuLivello11"/>
      </w:pPr>
      <w:r w:rsidRPr="004B14B3">
        <w:t>In questo documento verranno analizzate due stime dei costi differenti, avendo così la possibilità di confrontare i risultati per avere una stima più precisa dell'effettivo costo finale del progetto.</w:t>
      </w:r>
    </w:p>
    <w:p w:rsidR="0072118C" w:rsidRDefault="0072118C" w:rsidP="00582FDE">
      <w:pPr>
        <w:pStyle w:val="TestoNormaleBasatosuLivello11"/>
      </w:pPr>
      <w:r>
        <w:t>Le due stime sono di diversa natura tra loro: una è di tipo algoritmico, mentre l’altra sfrutta le esperienze di progetti passati, per poter fare una stima dei costi.</w:t>
      </w:r>
    </w:p>
    <w:p w:rsidR="0072118C" w:rsidRDefault="0072118C" w:rsidP="00582FDE">
      <w:pPr>
        <w:pStyle w:val="TestoNormaleBasatosuLivello11"/>
      </w:pPr>
      <w:r>
        <w:t>Il primo modello preso in considerazione è il modello COCOMO (</w:t>
      </w:r>
      <w:r w:rsidRPr="0020540E">
        <w:t>COnstructive Cost Model)</w:t>
      </w:r>
      <w:r>
        <w:t xml:space="preserve"> </w:t>
      </w:r>
      <w:r w:rsidRPr="0020540E">
        <w:t>un modello matematico espresso da più formule</w:t>
      </w:r>
      <w:r w:rsidR="00582FDE">
        <w:t>,</w:t>
      </w:r>
      <w:r w:rsidRPr="0020540E">
        <w:t xml:space="preserve"> che forniscono lo sforzo e il tempo necessario per lo svolgimento delle attività dal progetto fino al test di accettazione</w:t>
      </w:r>
      <w:r w:rsidR="00582FDE">
        <w:t>,</w:t>
      </w:r>
      <w:r w:rsidRPr="0020540E">
        <w:t xml:space="preserve"> che prevede un'analisi dettagliata del progetto, basandosi su parametri e valori numerici</w:t>
      </w:r>
      <w:r>
        <w:t>.</w:t>
      </w:r>
    </w:p>
    <w:p w:rsidR="007169B5" w:rsidRDefault="0072118C" w:rsidP="00582FDE">
      <w:pPr>
        <w:pStyle w:val="TestoNormaleBasatosuLivello11"/>
      </w:pPr>
      <w:r>
        <w:t xml:space="preserve">Il secondo </w:t>
      </w:r>
      <w:r w:rsidR="004B14B3">
        <w:t xml:space="preserve">modello scelto è il modello “giudizio degli esperti”, </w:t>
      </w:r>
      <w:bookmarkEnd w:id="4"/>
      <w:r w:rsidR="00D72000">
        <w:t xml:space="preserve">nel quale uno o più esperti di sviluppo del software, usano la loro esperienza per prevedere il costo del </w:t>
      </w:r>
      <w:r w:rsidR="00582FDE">
        <w:t>S</w:t>
      </w:r>
      <w:r w:rsidR="00D72000">
        <w:t>istema. E’ una metodologia molto poco costosa per il team, ma richiede una buona esperienza da parte degli esperti.</w:t>
      </w:r>
    </w:p>
    <w:p w:rsidR="00D72000" w:rsidRDefault="00D72000" w:rsidP="00F534C9">
      <w:pPr>
        <w:pStyle w:val="TestoNormaleBasatosuLivello11"/>
      </w:pPr>
    </w:p>
    <w:p w:rsidR="00A81511" w:rsidRDefault="00F534C9" w:rsidP="0072118C">
      <w:pPr>
        <w:pStyle w:val="Livello1"/>
        <w:numPr>
          <w:ilvl w:val="0"/>
          <w:numId w:val="0"/>
        </w:numPr>
        <w:ind w:left="360"/>
      </w:pPr>
      <w:bookmarkStart w:id="5" w:name="_Toc411671762"/>
      <w:r>
        <w:br w:type="page"/>
      </w:r>
    </w:p>
    <w:p w:rsidR="007169B5" w:rsidRPr="00D00840" w:rsidRDefault="007169B5" w:rsidP="00582FDE">
      <w:pPr>
        <w:pStyle w:val="Livello1"/>
      </w:pPr>
      <w:bookmarkStart w:id="6" w:name="_Toc424967484"/>
      <w:r w:rsidRPr="00D00840">
        <w:t>GLOSSARIO</w:t>
      </w:r>
      <w:bookmarkEnd w:id="5"/>
      <w:bookmarkEnd w:id="6"/>
    </w:p>
    <w:tbl>
      <w:tblPr>
        <w:tblW w:w="5000" w:type="pct"/>
        <w:tblBorders>
          <w:top w:val="single" w:sz="18" w:space="0" w:color="auto"/>
          <w:bottom w:val="single" w:sz="18" w:space="0" w:color="auto"/>
        </w:tblBorders>
        <w:tblLook w:val="0660"/>
      </w:tblPr>
      <w:tblGrid>
        <w:gridCol w:w="2508"/>
        <w:gridCol w:w="18"/>
        <w:gridCol w:w="2184"/>
        <w:gridCol w:w="2751"/>
        <w:gridCol w:w="2026"/>
        <w:gridCol w:w="424"/>
      </w:tblGrid>
      <w:tr w:rsidR="009A63EE" w:rsidTr="00345936">
        <w:tc>
          <w:tcPr>
            <w:tcW w:w="1274" w:type="pct"/>
            <w:gridSpan w:val="2"/>
            <w:tcBorders>
              <w:top w:val="single" w:sz="18" w:space="0" w:color="auto"/>
              <w:left w:val="nil"/>
              <w:bottom w:val="single" w:sz="18" w:space="0" w:color="auto"/>
              <w:right w:val="nil"/>
            </w:tcBorders>
            <w:shd w:val="clear" w:color="auto" w:fill="4BACC6"/>
            <w:noWrap/>
          </w:tcPr>
          <w:p w:rsidR="009A63EE" w:rsidRPr="00721FBE" w:rsidRDefault="009A63EE" w:rsidP="003820E5">
            <w:pPr>
              <w:pStyle w:val="NoSpacing"/>
              <w:jc w:val="center"/>
              <w:rPr>
                <w:b/>
                <w:bCs/>
                <w:color w:val="FFFFFF"/>
                <w:lang w:val="it-IT" w:bidi="en-US"/>
              </w:rPr>
            </w:pPr>
            <w:r>
              <w:rPr>
                <w:b/>
                <w:bCs/>
                <w:color w:val="FFFFFF"/>
                <w:lang w:val="it-IT" w:bidi="en-US"/>
              </w:rPr>
              <w:t>Termine</w:t>
            </w:r>
          </w:p>
        </w:tc>
        <w:tc>
          <w:tcPr>
            <w:tcW w:w="2490" w:type="pct"/>
            <w:gridSpan w:val="2"/>
            <w:tcBorders>
              <w:top w:val="single" w:sz="18" w:space="0" w:color="auto"/>
              <w:left w:val="nil"/>
              <w:bottom w:val="single" w:sz="18" w:space="0" w:color="auto"/>
              <w:right w:val="nil"/>
            </w:tcBorders>
            <w:shd w:val="clear" w:color="auto" w:fill="4BACC6"/>
          </w:tcPr>
          <w:p w:rsidR="009A63EE" w:rsidRPr="00721FBE" w:rsidRDefault="009A63EE" w:rsidP="003820E5">
            <w:pPr>
              <w:pStyle w:val="NoSpacing"/>
              <w:jc w:val="center"/>
              <w:rPr>
                <w:b/>
                <w:bCs/>
                <w:color w:val="FFFFFF"/>
                <w:lang w:val="it-IT" w:bidi="en-US"/>
              </w:rPr>
            </w:pPr>
            <w:r>
              <w:rPr>
                <w:b/>
                <w:bCs/>
                <w:color w:val="FFFFFF"/>
                <w:lang w:val="it-IT" w:bidi="en-US"/>
              </w:rPr>
              <w:t>Descrizione</w:t>
            </w:r>
          </w:p>
        </w:tc>
        <w:tc>
          <w:tcPr>
            <w:tcW w:w="1236" w:type="pct"/>
            <w:gridSpan w:val="2"/>
            <w:tcBorders>
              <w:top w:val="single" w:sz="18" w:space="0" w:color="auto"/>
              <w:left w:val="nil"/>
              <w:bottom w:val="single" w:sz="18" w:space="0" w:color="auto"/>
              <w:right w:val="nil"/>
            </w:tcBorders>
            <w:shd w:val="clear" w:color="auto" w:fill="4BACC6"/>
          </w:tcPr>
          <w:p w:rsidR="009A63EE" w:rsidRPr="00721FBE" w:rsidRDefault="002C41D9" w:rsidP="003820E5">
            <w:pPr>
              <w:pStyle w:val="NoSpacing"/>
              <w:jc w:val="center"/>
              <w:rPr>
                <w:b/>
                <w:bCs/>
                <w:color w:val="FFFFFF"/>
                <w:lang w:val="it-IT" w:bidi="en-US"/>
              </w:rPr>
            </w:pPr>
            <w:r>
              <w:rPr>
                <w:b/>
                <w:bCs/>
                <w:color w:val="FFFFFF"/>
                <w:lang w:val="it-IT" w:bidi="en-US"/>
              </w:rPr>
              <w:t>Pagine</w:t>
            </w:r>
          </w:p>
        </w:tc>
      </w:tr>
      <w:tr w:rsidR="00BE3957" w:rsidTr="00345936">
        <w:tc>
          <w:tcPr>
            <w:tcW w:w="1274" w:type="pct"/>
            <w:gridSpan w:val="2"/>
            <w:tcBorders>
              <w:top w:val="nil"/>
              <w:bottom w:val="dotted" w:sz="4" w:space="0" w:color="auto"/>
              <w:right w:val="single" w:sz="4" w:space="0" w:color="auto"/>
            </w:tcBorders>
            <w:noWrap/>
          </w:tcPr>
          <w:p w:rsidR="00BE3957" w:rsidRPr="00721FBE" w:rsidRDefault="00BE3957" w:rsidP="00345936">
            <w:pPr>
              <w:pStyle w:val="NoSpacing"/>
              <w:rPr>
                <w:lang w:val="it-IT" w:bidi="en-US"/>
              </w:rPr>
            </w:pPr>
            <w:r>
              <w:rPr>
                <w:lang w:val="it-IT" w:bidi="en-US"/>
              </w:rPr>
              <w:t>Effort</w:t>
            </w:r>
          </w:p>
        </w:tc>
        <w:tc>
          <w:tcPr>
            <w:tcW w:w="2490" w:type="pct"/>
            <w:gridSpan w:val="2"/>
            <w:tcBorders>
              <w:top w:val="nil"/>
              <w:left w:val="single" w:sz="4" w:space="0" w:color="auto"/>
              <w:bottom w:val="dotted" w:sz="4" w:space="0" w:color="auto"/>
              <w:right w:val="single" w:sz="4" w:space="0" w:color="auto"/>
            </w:tcBorders>
          </w:tcPr>
          <w:p w:rsidR="00BE3957" w:rsidRPr="00721FBE" w:rsidRDefault="00BE3957" w:rsidP="00345936">
            <w:pPr>
              <w:pStyle w:val="NoSpacing"/>
              <w:rPr>
                <w:lang w:val="it-IT" w:bidi="en-US"/>
              </w:rPr>
            </w:pPr>
            <w:r>
              <w:rPr>
                <w:lang w:val="it-IT" w:bidi="en-US"/>
              </w:rPr>
              <w:t>lo sforzo complessivo per realizzare il Sistema, misurato in persone/mese</w:t>
            </w:r>
          </w:p>
        </w:tc>
        <w:tc>
          <w:tcPr>
            <w:tcW w:w="1236" w:type="pct"/>
            <w:gridSpan w:val="2"/>
            <w:tcBorders>
              <w:top w:val="nil"/>
              <w:left w:val="single" w:sz="4" w:space="0" w:color="auto"/>
              <w:bottom w:val="dotted" w:sz="4" w:space="0" w:color="auto"/>
            </w:tcBorders>
          </w:tcPr>
          <w:p w:rsidR="00BE3957" w:rsidRPr="00F534C9" w:rsidRDefault="00365604" w:rsidP="00345936">
            <w:pPr>
              <w:pStyle w:val="NoSpacing"/>
              <w:rPr>
                <w:lang w:val="it-IT" w:bidi="en-US"/>
              </w:rPr>
            </w:pPr>
            <w:r>
              <w:rPr>
                <w:lang w:val="it-IT" w:bidi="en-US"/>
              </w:rPr>
              <w:t>4, 5, 6, 1</w:t>
            </w:r>
            <w:r w:rsidR="00154C1B">
              <w:rPr>
                <w:lang w:val="it-IT" w:bidi="en-US"/>
              </w:rPr>
              <w:t>0</w:t>
            </w:r>
          </w:p>
        </w:tc>
      </w:tr>
      <w:tr w:rsidR="00BE3957" w:rsidTr="00345936">
        <w:tc>
          <w:tcPr>
            <w:tcW w:w="1274" w:type="pct"/>
            <w:gridSpan w:val="2"/>
            <w:tcBorders>
              <w:top w:val="dotted" w:sz="4" w:space="0" w:color="auto"/>
              <w:bottom w:val="dotted" w:sz="4" w:space="0" w:color="auto"/>
              <w:right w:val="single" w:sz="4" w:space="0" w:color="auto"/>
            </w:tcBorders>
            <w:noWrap/>
          </w:tcPr>
          <w:p w:rsidR="00BE3957" w:rsidRDefault="00BE3957" w:rsidP="00345936">
            <w:pPr>
              <w:pStyle w:val="NoSpacing"/>
              <w:rPr>
                <w:lang w:val="it-IT"/>
              </w:rPr>
            </w:pPr>
            <w:r>
              <w:rPr>
                <w:lang w:val="it-IT"/>
              </w:rPr>
              <w:t>Function Point</w:t>
            </w:r>
          </w:p>
        </w:tc>
        <w:tc>
          <w:tcPr>
            <w:tcW w:w="2490" w:type="pct"/>
            <w:gridSpan w:val="2"/>
            <w:tcBorders>
              <w:top w:val="dotted" w:sz="4" w:space="0" w:color="auto"/>
              <w:left w:val="single" w:sz="4" w:space="0" w:color="auto"/>
              <w:bottom w:val="dotted" w:sz="4" w:space="0" w:color="auto"/>
              <w:right w:val="single" w:sz="4" w:space="0" w:color="auto"/>
            </w:tcBorders>
          </w:tcPr>
          <w:p w:rsidR="00BE3957" w:rsidRDefault="00BE3957" w:rsidP="00BE3957">
            <w:pPr>
              <w:pStyle w:val="NoSpacing"/>
              <w:rPr>
                <w:lang w:val="it-IT"/>
              </w:rPr>
            </w:pPr>
            <w:r>
              <w:rPr>
                <w:lang w:val="it-IT"/>
              </w:rPr>
              <w:t xml:space="preserve">Misura, tecnologicamente indipendete, dell’ammontare di funzioni (dal punto di vista dell’utente) contenute nel Sistema </w:t>
            </w:r>
          </w:p>
        </w:tc>
        <w:tc>
          <w:tcPr>
            <w:tcW w:w="1236" w:type="pct"/>
            <w:gridSpan w:val="2"/>
            <w:tcBorders>
              <w:top w:val="dotted" w:sz="4" w:space="0" w:color="auto"/>
              <w:left w:val="single" w:sz="4" w:space="0" w:color="auto"/>
              <w:bottom w:val="dotted" w:sz="4" w:space="0" w:color="auto"/>
            </w:tcBorders>
          </w:tcPr>
          <w:p w:rsidR="00BE3957" w:rsidRPr="00D2607B" w:rsidRDefault="00365604" w:rsidP="00154C1B">
            <w:pPr>
              <w:pStyle w:val="NoSpacing"/>
              <w:rPr>
                <w:lang w:val="it-IT" w:bidi="en-US"/>
              </w:rPr>
            </w:pPr>
            <w:r>
              <w:rPr>
                <w:lang w:val="it-IT" w:bidi="en-US"/>
              </w:rPr>
              <w:t xml:space="preserve">4, 5, 6, 7, </w:t>
            </w:r>
            <w:r w:rsidR="00154C1B">
              <w:rPr>
                <w:lang w:val="it-IT" w:bidi="en-US"/>
              </w:rPr>
              <w:t>8</w:t>
            </w:r>
          </w:p>
        </w:tc>
      </w:tr>
      <w:tr w:rsidR="00BE3957" w:rsidTr="00345936">
        <w:tc>
          <w:tcPr>
            <w:tcW w:w="1274" w:type="pct"/>
            <w:gridSpan w:val="2"/>
            <w:tcBorders>
              <w:top w:val="dotted" w:sz="4" w:space="0" w:color="auto"/>
              <w:bottom w:val="dotted" w:sz="4" w:space="0" w:color="auto"/>
              <w:right w:val="single" w:sz="4" w:space="0" w:color="auto"/>
            </w:tcBorders>
            <w:noWrap/>
          </w:tcPr>
          <w:p w:rsidR="00BE3957" w:rsidRDefault="00BE3957" w:rsidP="00345936">
            <w:pPr>
              <w:pStyle w:val="NoSpacing"/>
              <w:rPr>
                <w:lang w:val="it-IT"/>
              </w:rPr>
            </w:pPr>
            <w:r>
              <w:rPr>
                <w:lang w:val="it-IT"/>
              </w:rPr>
              <w:t>Requisit</w:t>
            </w:r>
            <w:r w:rsidR="00365604">
              <w:rPr>
                <w:lang w:val="it-IT"/>
              </w:rPr>
              <w:t>o</w:t>
            </w:r>
          </w:p>
        </w:tc>
        <w:tc>
          <w:tcPr>
            <w:tcW w:w="2490" w:type="pct"/>
            <w:gridSpan w:val="2"/>
            <w:tcBorders>
              <w:top w:val="dotted" w:sz="4" w:space="0" w:color="auto"/>
              <w:left w:val="single" w:sz="4" w:space="0" w:color="auto"/>
              <w:bottom w:val="dotted" w:sz="4" w:space="0" w:color="auto"/>
              <w:right w:val="single" w:sz="4" w:space="0" w:color="auto"/>
            </w:tcBorders>
          </w:tcPr>
          <w:p w:rsidR="00BE3957" w:rsidRDefault="00BE3957" w:rsidP="00345936">
            <w:pPr>
              <w:pStyle w:val="NoSpacing"/>
              <w:rPr>
                <w:lang w:val="it-IT"/>
              </w:rPr>
            </w:pPr>
            <w:r>
              <w:rPr>
                <w:lang w:val="it-IT"/>
              </w:rPr>
              <w:t>Caratterisitiche del Sistema finale, funzionali e non, richieste dal Committente</w:t>
            </w:r>
          </w:p>
        </w:tc>
        <w:tc>
          <w:tcPr>
            <w:tcW w:w="1236" w:type="pct"/>
            <w:gridSpan w:val="2"/>
            <w:tcBorders>
              <w:top w:val="dotted" w:sz="4" w:space="0" w:color="auto"/>
              <w:left w:val="single" w:sz="4" w:space="0" w:color="auto"/>
              <w:bottom w:val="dotted" w:sz="4" w:space="0" w:color="auto"/>
            </w:tcBorders>
          </w:tcPr>
          <w:p w:rsidR="00BE3957" w:rsidRPr="00D2607B" w:rsidRDefault="00365604" w:rsidP="00345936">
            <w:pPr>
              <w:pStyle w:val="NoSpacing"/>
              <w:rPr>
                <w:lang w:val="it-IT" w:bidi="en-US"/>
              </w:rPr>
            </w:pPr>
            <w:r>
              <w:rPr>
                <w:lang w:val="it-IT" w:bidi="en-US"/>
              </w:rPr>
              <w:t>4</w:t>
            </w:r>
          </w:p>
        </w:tc>
      </w:tr>
      <w:tr w:rsidR="00BE3957" w:rsidTr="00345936">
        <w:tc>
          <w:tcPr>
            <w:tcW w:w="1274" w:type="pct"/>
            <w:gridSpan w:val="2"/>
            <w:tcBorders>
              <w:top w:val="dotted" w:sz="4" w:space="0" w:color="auto"/>
              <w:bottom w:val="dotted" w:sz="4" w:space="0" w:color="auto"/>
              <w:right w:val="single" w:sz="4" w:space="0" w:color="auto"/>
            </w:tcBorders>
            <w:noWrap/>
          </w:tcPr>
          <w:p w:rsidR="00BE3957" w:rsidRDefault="00BE3957" w:rsidP="00345936">
            <w:pPr>
              <w:pStyle w:val="NoSpacing"/>
              <w:rPr>
                <w:lang w:val="it-IT"/>
              </w:rPr>
            </w:pPr>
            <w:r>
              <w:rPr>
                <w:lang w:val="it-IT"/>
              </w:rPr>
              <w:t>Sistema</w:t>
            </w:r>
          </w:p>
        </w:tc>
        <w:tc>
          <w:tcPr>
            <w:tcW w:w="2490" w:type="pct"/>
            <w:gridSpan w:val="2"/>
            <w:tcBorders>
              <w:top w:val="dotted" w:sz="4" w:space="0" w:color="auto"/>
              <w:left w:val="single" w:sz="4" w:space="0" w:color="auto"/>
              <w:bottom w:val="dotted" w:sz="4" w:space="0" w:color="auto"/>
              <w:right w:val="single" w:sz="4" w:space="0" w:color="auto"/>
            </w:tcBorders>
          </w:tcPr>
          <w:p w:rsidR="00BE3957" w:rsidRDefault="00BE3957" w:rsidP="00D2607B">
            <w:pPr>
              <w:pStyle w:val="NoSpacing"/>
              <w:pBdr>
                <w:top w:val="nil"/>
                <w:left w:val="nil"/>
                <w:bottom w:val="nil"/>
                <w:right w:val="nil"/>
                <w:between w:val="nil"/>
                <w:bar w:val="nil"/>
              </w:pBdr>
              <w:rPr>
                <w:lang w:val="it-IT"/>
              </w:rPr>
            </w:pPr>
            <w:r w:rsidRPr="005C0F4A">
              <w:rPr>
                <w:lang w:val="it-IT" w:bidi="en-US"/>
              </w:rPr>
              <w:t>Il prodotto software in oggetto che ha la funzione di gestione delle prenotazioni di una fumetteria</w:t>
            </w:r>
          </w:p>
        </w:tc>
        <w:tc>
          <w:tcPr>
            <w:tcW w:w="1236" w:type="pct"/>
            <w:gridSpan w:val="2"/>
            <w:tcBorders>
              <w:top w:val="dotted" w:sz="4" w:space="0" w:color="auto"/>
              <w:left w:val="single" w:sz="4" w:space="0" w:color="auto"/>
              <w:bottom w:val="dotted" w:sz="4" w:space="0" w:color="auto"/>
            </w:tcBorders>
          </w:tcPr>
          <w:p w:rsidR="00BE3957" w:rsidRPr="00D2607B" w:rsidRDefault="00365604" w:rsidP="00154C1B">
            <w:pPr>
              <w:pStyle w:val="NoSpacing"/>
              <w:rPr>
                <w:lang w:val="it-IT" w:bidi="en-US"/>
              </w:rPr>
            </w:pPr>
            <w:r>
              <w:rPr>
                <w:lang w:val="it-IT" w:bidi="en-US"/>
              </w:rPr>
              <w:t xml:space="preserve">3, 4, 5, 6, 7, </w:t>
            </w:r>
            <w:r w:rsidR="00154C1B">
              <w:rPr>
                <w:lang w:val="it-IT" w:bidi="en-US"/>
              </w:rPr>
              <w:t>8</w:t>
            </w:r>
            <w:r>
              <w:rPr>
                <w:lang w:val="it-IT" w:bidi="en-US"/>
              </w:rPr>
              <w:t xml:space="preserve">, </w:t>
            </w:r>
            <w:r w:rsidR="00154C1B">
              <w:rPr>
                <w:lang w:val="it-IT" w:bidi="en-US"/>
              </w:rPr>
              <w:t>9</w:t>
            </w:r>
            <w:r>
              <w:rPr>
                <w:lang w:val="it-IT" w:bidi="en-US"/>
              </w:rPr>
              <w:t>, 1</w:t>
            </w:r>
            <w:r w:rsidR="00154C1B">
              <w:rPr>
                <w:lang w:val="it-IT" w:bidi="en-US"/>
              </w:rPr>
              <w:t>0</w:t>
            </w:r>
            <w:r>
              <w:rPr>
                <w:lang w:val="it-IT" w:bidi="en-US"/>
              </w:rPr>
              <w:t xml:space="preserve">, </w:t>
            </w:r>
            <w:r w:rsidR="00154C1B">
              <w:rPr>
                <w:lang w:val="it-IT" w:bidi="en-US"/>
              </w:rPr>
              <w:t>11</w:t>
            </w:r>
          </w:p>
        </w:tc>
      </w:tr>
      <w:tr w:rsidR="009A63EE" w:rsidTr="009A63EE">
        <w:tc>
          <w:tcPr>
            <w:tcW w:w="1265" w:type="pct"/>
            <w:tcBorders>
              <w:top w:val="single" w:sz="4" w:space="0" w:color="auto"/>
            </w:tcBorders>
            <w:noWrap/>
          </w:tcPr>
          <w:p w:rsidR="009A63EE" w:rsidRPr="00D2607B" w:rsidRDefault="009A63EE" w:rsidP="00345936">
            <w:pPr>
              <w:pStyle w:val="NoSpacing"/>
              <w:rPr>
                <w:lang w:val="it-IT" w:bidi="en-US"/>
              </w:rPr>
            </w:pPr>
          </w:p>
        </w:tc>
        <w:tc>
          <w:tcPr>
            <w:tcW w:w="1111" w:type="pct"/>
            <w:gridSpan w:val="2"/>
            <w:tcBorders>
              <w:top w:val="single" w:sz="4" w:space="0" w:color="auto"/>
            </w:tcBorders>
          </w:tcPr>
          <w:p w:rsidR="009A63EE" w:rsidRPr="00D2607B" w:rsidRDefault="009A63EE" w:rsidP="00345936">
            <w:pPr>
              <w:pStyle w:val="NoSpacing"/>
              <w:rPr>
                <w:lang w:val="it-IT" w:bidi="en-US"/>
              </w:rPr>
            </w:pPr>
          </w:p>
        </w:tc>
        <w:tc>
          <w:tcPr>
            <w:tcW w:w="2410" w:type="pct"/>
            <w:gridSpan w:val="2"/>
            <w:tcBorders>
              <w:top w:val="single" w:sz="4" w:space="0" w:color="auto"/>
            </w:tcBorders>
          </w:tcPr>
          <w:p w:rsidR="009A63EE" w:rsidRPr="00D2607B" w:rsidRDefault="009A63EE" w:rsidP="00345936">
            <w:pPr>
              <w:pStyle w:val="NoSpacing"/>
              <w:rPr>
                <w:lang w:val="it-IT" w:bidi="en-US"/>
              </w:rPr>
            </w:pPr>
          </w:p>
        </w:tc>
        <w:tc>
          <w:tcPr>
            <w:tcW w:w="214" w:type="pct"/>
            <w:tcBorders>
              <w:top w:val="single" w:sz="4" w:space="0" w:color="auto"/>
            </w:tcBorders>
          </w:tcPr>
          <w:p w:rsidR="009A63EE" w:rsidRPr="00D2607B" w:rsidRDefault="009A63EE" w:rsidP="00345936">
            <w:pPr>
              <w:pStyle w:val="NoSpacing"/>
              <w:rPr>
                <w:lang w:val="it-IT" w:bidi="en-US"/>
              </w:rPr>
            </w:pPr>
          </w:p>
        </w:tc>
      </w:tr>
      <w:tr w:rsidR="002D7553" w:rsidRPr="00BA619F" w:rsidTr="002D7553">
        <w:tc>
          <w:tcPr>
            <w:tcW w:w="5000" w:type="pct"/>
            <w:gridSpan w:val="6"/>
            <w:tcBorders>
              <w:top w:val="double" w:sz="6" w:space="0" w:color="auto"/>
              <w:left w:val="nil"/>
              <w:bottom w:val="single" w:sz="18" w:space="0" w:color="auto"/>
              <w:right w:val="nil"/>
            </w:tcBorders>
            <w:shd w:val="clear" w:color="auto" w:fill="FFFFFF"/>
            <w:noWrap/>
          </w:tcPr>
          <w:p w:rsidR="002D7553" w:rsidRPr="00721FBE" w:rsidRDefault="00D2607B" w:rsidP="00345936">
            <w:pPr>
              <w:pStyle w:val="NoSpacing"/>
              <w:rPr>
                <w:b/>
                <w:lang w:val="it-IT" w:bidi="en-US"/>
              </w:rPr>
            </w:pPr>
            <w:r>
              <w:rPr>
                <w:b/>
                <w:lang w:val="it-IT" w:bidi="en-US"/>
              </w:rPr>
              <w:t xml:space="preserve">Termini del glossario: </w:t>
            </w:r>
            <w:r w:rsidR="00154C1B">
              <w:rPr>
                <w:b/>
                <w:lang w:val="it-IT" w:bidi="en-US"/>
              </w:rPr>
              <w:t>4</w:t>
            </w:r>
          </w:p>
        </w:tc>
      </w:tr>
    </w:tbl>
    <w:p w:rsidR="00F30AC2" w:rsidRDefault="0020540E" w:rsidP="00582FDE">
      <w:pPr>
        <w:pStyle w:val="Livello1"/>
      </w:pPr>
      <w:bookmarkStart w:id="7" w:name="_Toc424967485"/>
      <w:r>
        <w:t>i</w:t>
      </w:r>
      <w:r w:rsidR="0072118C">
        <w:t>l modello cocomo</w:t>
      </w:r>
      <w:bookmarkEnd w:id="7"/>
    </w:p>
    <w:p w:rsidR="00582FDE" w:rsidRPr="00582FDE" w:rsidRDefault="0072118C" w:rsidP="00582FDE">
      <w:pPr>
        <w:pStyle w:val="TestoNormaleBasatosuLivello11"/>
      </w:pPr>
      <w:bookmarkStart w:id="8" w:name="_Toc415484855"/>
      <w:r w:rsidRPr="0072118C">
        <w:t xml:space="preserve">Il modello COCOMO (COnstructive COst Model) è un modello matematico </w:t>
      </w:r>
      <w:r w:rsidR="00527C8E">
        <w:t>basato</w:t>
      </w:r>
      <w:r w:rsidRPr="0072118C">
        <w:t xml:space="preserve"> su una procedura algoritmica </w:t>
      </w:r>
      <w:r w:rsidR="00527C8E">
        <w:t xml:space="preserve">progettato per seguire un modello di sviluppo a </w:t>
      </w:r>
      <w:r w:rsidRPr="0072118C">
        <w:t xml:space="preserve">cascata, in particolare seguendo le seguenti fasi: </w:t>
      </w:r>
      <w:r w:rsidR="00582FDE">
        <w:br/>
      </w:r>
    </w:p>
    <w:p w:rsidR="0072118C" w:rsidRPr="00283194" w:rsidRDefault="0072118C" w:rsidP="00283194">
      <w:pPr>
        <w:pStyle w:val="Elenco"/>
        <w:ind w:left="1276" w:hanging="283"/>
      </w:pPr>
      <w:r>
        <w:t xml:space="preserve">1. </w:t>
      </w:r>
      <w:r w:rsidRPr="0072118C">
        <w:t>Pianificazione ed analisi dei requisiti</w:t>
      </w:r>
      <w:r w:rsidR="00283194">
        <w:t>;</w:t>
      </w:r>
      <w:r w:rsidRPr="0072118C">
        <w:t xml:space="preserve"> </w:t>
      </w:r>
    </w:p>
    <w:p w:rsidR="0072118C" w:rsidRPr="00283194" w:rsidRDefault="0072118C" w:rsidP="00283194">
      <w:pPr>
        <w:pStyle w:val="Elenco"/>
        <w:ind w:left="1276" w:hanging="283"/>
      </w:pPr>
      <w:r w:rsidRPr="0072118C">
        <w:t>2. Progetto dell'applicazione</w:t>
      </w:r>
      <w:r w:rsidR="00283194">
        <w:t>;</w:t>
      </w:r>
      <w:r w:rsidRPr="00283194">
        <w:rPr>
          <w:rFonts w:hint="eastAsia"/>
        </w:rPr>
        <w:t> </w:t>
      </w:r>
    </w:p>
    <w:p w:rsidR="0072118C" w:rsidRPr="00283194" w:rsidRDefault="0072118C" w:rsidP="00283194">
      <w:pPr>
        <w:pStyle w:val="Elenco"/>
        <w:ind w:left="1276" w:hanging="283"/>
      </w:pPr>
      <w:r w:rsidRPr="0072118C">
        <w:t>3. Sviluppo</w:t>
      </w:r>
      <w:r w:rsidR="00283194">
        <w:t>;</w:t>
      </w:r>
      <w:r w:rsidRPr="00283194">
        <w:rPr>
          <w:rFonts w:hint="eastAsia"/>
        </w:rPr>
        <w:t> </w:t>
      </w:r>
    </w:p>
    <w:p w:rsidR="0072118C" w:rsidRDefault="0072118C" w:rsidP="00283194">
      <w:pPr>
        <w:pStyle w:val="Elenco"/>
        <w:ind w:left="1276" w:hanging="283"/>
        <w:rPr>
          <w:b/>
          <w:caps/>
        </w:rPr>
      </w:pPr>
      <w:r w:rsidRPr="0072118C">
        <w:t>4. Integrazione e test</w:t>
      </w:r>
      <w:r w:rsidR="00283194">
        <w:t>.</w:t>
      </w:r>
      <w:r w:rsidR="00582FDE">
        <w:br/>
      </w:r>
      <w:r w:rsidRPr="0072118C">
        <w:t xml:space="preserve"> </w:t>
      </w:r>
    </w:p>
    <w:p w:rsidR="00527C8E" w:rsidRDefault="00527C8E" w:rsidP="00350204">
      <w:pPr>
        <w:pStyle w:val="TestoNormaleBasatosuLivello11"/>
        <w:rPr>
          <w:b/>
          <w:caps/>
        </w:rPr>
      </w:pPr>
      <w:r>
        <w:t>COCOMO permette di calcolare il costo deriva</w:t>
      </w:r>
      <w:r w:rsidR="00350204">
        <w:t>ndolo dall’impegno (mesi/</w:t>
      </w:r>
      <w:r>
        <w:t>persona) neccessario allo sviluppo</w:t>
      </w:r>
      <w:r w:rsidR="00350204">
        <w:t>,</w:t>
      </w:r>
      <w:r>
        <w:t xml:space="preserve"> che si ricava da una funzione che lo correla alla dimensione del </w:t>
      </w:r>
      <w:r w:rsidR="00350204">
        <w:t>SW</w:t>
      </w:r>
      <w:r>
        <w:t xml:space="preserve"> da sviluppare.</w:t>
      </w:r>
    </w:p>
    <w:p w:rsidR="00A500B9" w:rsidRPr="00350204" w:rsidRDefault="0072118C" w:rsidP="00350204">
      <w:pPr>
        <w:pStyle w:val="TestoNormaleBasatosuLivello11"/>
        <w:rPr>
          <w:b/>
          <w:caps/>
        </w:rPr>
      </w:pPr>
      <w:r w:rsidRPr="0072118C">
        <w:t>Tale modello è un modello matematico espresso da più formule</w:t>
      </w:r>
      <w:r w:rsidR="00350204">
        <w:t>,</w:t>
      </w:r>
      <w:r w:rsidRPr="0072118C">
        <w:t xml:space="preserve"> che forniscono lo sforzo e il tempo necessario per lo svolgimento delle attività</w:t>
      </w:r>
      <w:r w:rsidR="00350204">
        <w:t>,</w:t>
      </w:r>
      <w:r w:rsidRPr="0072118C">
        <w:t xml:space="preserve"> dal</w:t>
      </w:r>
      <w:r w:rsidR="00350204">
        <w:t>la</w:t>
      </w:r>
      <w:r w:rsidRPr="0072118C">
        <w:t xml:space="preserve"> progett</w:t>
      </w:r>
      <w:r w:rsidR="00350204">
        <w:t>azione</w:t>
      </w:r>
      <w:r w:rsidRPr="0072118C">
        <w:t xml:space="preserve"> fino al test di accettazione. </w:t>
      </w:r>
      <w:r w:rsidR="00350204">
        <w:br/>
      </w:r>
      <w:r w:rsidRPr="0072118C">
        <w:t xml:space="preserve">I costi per la pianificazione e l'analisi dei requisiti sono calcolati a parte. </w:t>
      </w:r>
    </w:p>
    <w:bookmarkEnd w:id="8"/>
    <w:p w:rsidR="00D507BD" w:rsidRDefault="0029472F" w:rsidP="00350204">
      <w:pPr>
        <w:pStyle w:val="Livello11"/>
      </w:pPr>
      <w:r>
        <w:t xml:space="preserve"> </w:t>
      </w:r>
      <w:r w:rsidR="00350204">
        <w:t>M</w:t>
      </w:r>
      <w:r w:rsidR="00527C8E">
        <w:t>otivazione</w:t>
      </w:r>
    </w:p>
    <w:p w:rsidR="00D507BD" w:rsidRPr="00350204" w:rsidRDefault="00527C8E" w:rsidP="00350204">
      <w:pPr>
        <w:pStyle w:val="TestoNormaleIndentato"/>
        <w:rPr>
          <w:rStyle w:val="TestoNormaleBasatosuLivello11Char"/>
          <w:i w:val="0"/>
        </w:rPr>
      </w:pPr>
      <w:r w:rsidRPr="00350204">
        <w:rPr>
          <w:rStyle w:val="TestoNormaleBasatosuLivello11Char"/>
          <w:i w:val="0"/>
        </w:rPr>
        <w:t xml:space="preserve">La scelta del modello di stima è stata fatta per vedere se la stima eseguita con due diverse metodologie, tornavano più o meno lo stesso risultato. Questo modello scelto è considerato un modello statistico ed analitico, mentre il secondo si basa solo sull’esperienza </w:t>
      </w:r>
      <w:r w:rsidR="00F027CD" w:rsidRPr="00350204">
        <w:rPr>
          <w:rStyle w:val="TestoNormaleBasatosuLivello11Char"/>
          <w:i w:val="0"/>
        </w:rPr>
        <w:t>dei membri del team. Il modello COCOMO quindi, l’abbiamo scelto per verificare che i due risultati non si discostino di molto l’uno dall’altro, utilizzando formule matematiche e tabelle, permettendo dunque, di arrivare ad una stima dei costi attendibile.</w:t>
      </w:r>
    </w:p>
    <w:p w:rsidR="00D507BD" w:rsidRDefault="0029472F" w:rsidP="00350204">
      <w:pPr>
        <w:pStyle w:val="Livello11"/>
      </w:pPr>
      <w:r>
        <w:t xml:space="preserve"> </w:t>
      </w:r>
      <w:r w:rsidR="00350204">
        <w:t>S</w:t>
      </w:r>
      <w:r w:rsidR="001573BB">
        <w:t>tima dell’effort</w:t>
      </w:r>
    </w:p>
    <w:p w:rsidR="008B58EB" w:rsidRPr="00350204" w:rsidRDefault="001573BB" w:rsidP="00350204">
      <w:pPr>
        <w:pStyle w:val="TestoNormaleIndentato"/>
        <w:rPr>
          <w:rStyle w:val="TestoNormaleBasatosuLivello11Char"/>
          <w:i w:val="0"/>
        </w:rPr>
      </w:pPr>
      <w:r w:rsidRPr="00350204">
        <w:rPr>
          <w:rStyle w:val="TestoNormaleBasatosuLivello11Char"/>
          <w:i w:val="0"/>
        </w:rPr>
        <w:t>Il modello COCOMO calcola lo sforzo di sviluppo del software come funzione della grandezza del programma espresso in KDS</w:t>
      </w:r>
      <w:r w:rsidR="008B58EB" w:rsidRPr="00350204">
        <w:rPr>
          <w:rStyle w:val="TestoNormaleBasatosuLivello11Char"/>
          <w:i w:val="0"/>
        </w:rPr>
        <w:t>LOC e su degli indici dei costi.</w:t>
      </w:r>
    </w:p>
    <w:p w:rsidR="008B58EB" w:rsidRPr="00350204" w:rsidRDefault="008B58EB" w:rsidP="00350204">
      <w:pPr>
        <w:pStyle w:val="TestoNormaleIndentato"/>
        <w:rPr>
          <w:rStyle w:val="TestoNormaleBasatosuLivello11Char"/>
          <w:i w:val="0"/>
        </w:rPr>
      </w:pPr>
      <w:r w:rsidRPr="00350204">
        <w:rPr>
          <w:rStyle w:val="TestoNormaleBasatosuLivello11Char"/>
          <w:i w:val="0"/>
        </w:rPr>
        <w:t>Il costo quindi, è stimato da una funzione matematica degli attributi di prodotto, progetto e processi i quali valori vengono stimati dai product manager.</w:t>
      </w:r>
    </w:p>
    <w:p w:rsidR="00BB5ACE" w:rsidRDefault="00BB5ACE" w:rsidP="00350204">
      <w:pPr>
        <w:pStyle w:val="TestoNormaleIndentato"/>
        <w:rPr>
          <w:rStyle w:val="TestoNormaleBasatosuLivello11Char"/>
          <w:i w:val="0"/>
        </w:rPr>
      </w:pPr>
    </w:p>
    <w:p w:rsidR="00BB5ACE" w:rsidRDefault="00BB5ACE" w:rsidP="00350204">
      <w:pPr>
        <w:pStyle w:val="TestoNormaleIndentato"/>
        <w:rPr>
          <w:rStyle w:val="TestoNormaleBasatosuLivello11Char"/>
          <w:i w:val="0"/>
        </w:rPr>
      </w:pPr>
    </w:p>
    <w:p w:rsidR="001C56F6" w:rsidRDefault="008B58EB" w:rsidP="005442DA">
      <w:pPr>
        <w:pStyle w:val="TestoNormaleIndentato"/>
      </w:pPr>
      <w:r w:rsidRPr="00350204">
        <w:rPr>
          <w:rStyle w:val="TestoNormaleBasatosuLivello11Char"/>
          <w:i w:val="0"/>
        </w:rPr>
        <w:t xml:space="preserve">Questo modello calcola la stima dei costi </w:t>
      </w:r>
      <w:r w:rsidR="005B0015" w:rsidRPr="00350204">
        <w:rPr>
          <w:rStyle w:val="TestoNormaleBasatosuLivello11Char"/>
          <w:i w:val="0"/>
        </w:rPr>
        <w:t>seguendo la seguente formula:</w:t>
      </w:r>
      <w:r w:rsidR="005442DA">
        <w:rPr>
          <w:rStyle w:val="TestoNormaleBasatosuLivello11Char"/>
          <w:i w:val="0"/>
        </w:rPr>
        <w:br/>
      </w:r>
    </w:p>
    <w:p w:rsidR="001C56F6" w:rsidRDefault="005B0015" w:rsidP="005442DA">
      <w:pPr>
        <w:pStyle w:val="Pseudocodice0"/>
        <w:jc w:val="center"/>
        <w:rPr>
          <w:b/>
        </w:rPr>
      </w:pPr>
      <w:r w:rsidRPr="005442DA">
        <w:rPr>
          <w:b/>
        </w:rPr>
        <w:t>Effort= A*Size</w:t>
      </w:r>
      <w:r w:rsidRPr="005442DA">
        <w:rPr>
          <w:b/>
          <w:vertAlign w:val="superscript"/>
        </w:rPr>
        <w:t xml:space="preserve">B </w:t>
      </w:r>
      <w:r w:rsidR="001C56F6" w:rsidRPr="005442DA">
        <w:rPr>
          <w:b/>
        </w:rPr>
        <w:t>*M</w:t>
      </w:r>
      <w:r w:rsidR="005442DA">
        <w:rPr>
          <w:b/>
        </w:rPr>
        <w:br/>
      </w:r>
    </w:p>
    <w:p w:rsidR="001C56F6" w:rsidRPr="00BB5ACE" w:rsidRDefault="001C56F6" w:rsidP="00BB5ACE">
      <w:pPr>
        <w:pStyle w:val="TestoNormaleIndentato"/>
      </w:pPr>
      <w:r w:rsidRPr="00BB5ACE">
        <w:t>I parametri utilizzati nella formula sono:</w:t>
      </w:r>
      <w:r w:rsidR="00283194">
        <w:br/>
      </w:r>
    </w:p>
    <w:p w:rsidR="001C56F6" w:rsidRDefault="001C56F6" w:rsidP="00963146">
      <w:pPr>
        <w:pStyle w:val="Elenco"/>
        <w:numPr>
          <w:ilvl w:val="0"/>
          <w:numId w:val="5"/>
        </w:numPr>
        <w:tabs>
          <w:tab w:val="clear" w:pos="360"/>
        </w:tabs>
        <w:ind w:left="1276" w:hanging="283"/>
      </w:pPr>
      <w:r w:rsidRPr="00C94DFB">
        <w:rPr>
          <w:i/>
        </w:rPr>
        <w:t>Effort</w:t>
      </w:r>
      <w:r>
        <w:t>: è il risultato della stima, indica la quantità di lavoro richiesta per completare il progetto</w:t>
      </w:r>
      <w:r w:rsidR="00283194">
        <w:t xml:space="preserve"> calcolata in PM (mesi-persona);</w:t>
      </w:r>
    </w:p>
    <w:p w:rsidR="001D1FF9" w:rsidRDefault="001C56F6" w:rsidP="00963146">
      <w:pPr>
        <w:pStyle w:val="Elenco"/>
        <w:numPr>
          <w:ilvl w:val="0"/>
          <w:numId w:val="5"/>
        </w:numPr>
        <w:tabs>
          <w:tab w:val="clear" w:pos="360"/>
        </w:tabs>
        <w:ind w:left="1276" w:hanging="283"/>
      </w:pPr>
      <w:r w:rsidRPr="00C94DFB">
        <w:rPr>
          <w:i/>
        </w:rPr>
        <w:t>A</w:t>
      </w:r>
      <w:r>
        <w:t>: è una costante dipendente dall’organizzazione, si riferisce alla dimensione del team, dalla sua esperienza</w:t>
      </w:r>
      <w:r w:rsidR="00283194">
        <w:t xml:space="preserve"> e dalla struttura dell’azienda;</w:t>
      </w:r>
    </w:p>
    <w:p w:rsidR="001C56F6" w:rsidRDefault="001C56F6" w:rsidP="00963146">
      <w:pPr>
        <w:pStyle w:val="Elenco"/>
        <w:numPr>
          <w:ilvl w:val="0"/>
          <w:numId w:val="5"/>
        </w:numPr>
        <w:tabs>
          <w:tab w:val="clear" w:pos="360"/>
        </w:tabs>
        <w:ind w:left="1276" w:hanging="283"/>
      </w:pPr>
      <w:r w:rsidRPr="00C94DFB">
        <w:rPr>
          <w:i/>
        </w:rPr>
        <w:t>Size</w:t>
      </w:r>
      <w:r>
        <w:t>: la dimensione in KDSI</w:t>
      </w:r>
      <w:r w:rsidR="006C1FD0">
        <w:t xml:space="preserve"> (o KDSLOC)</w:t>
      </w:r>
      <w:r>
        <w:t>, indica la lunghezza del</w:t>
      </w:r>
      <w:r w:rsidR="00283194">
        <w:t>le linee di codice del progetto;</w:t>
      </w:r>
    </w:p>
    <w:p w:rsidR="001C56F6" w:rsidRDefault="001C56F6" w:rsidP="00963146">
      <w:pPr>
        <w:pStyle w:val="Elenco"/>
        <w:numPr>
          <w:ilvl w:val="0"/>
          <w:numId w:val="5"/>
        </w:numPr>
        <w:tabs>
          <w:tab w:val="clear" w:pos="360"/>
        </w:tabs>
        <w:ind w:left="1276" w:hanging="283"/>
      </w:pPr>
      <w:r w:rsidRPr="00C94DFB">
        <w:rPr>
          <w:i/>
        </w:rPr>
        <w:t>B</w:t>
      </w:r>
      <w:r>
        <w:t>: riflette la sproporzione dello sforzo per i progetti più grandi</w:t>
      </w:r>
      <w:r w:rsidR="008311C1">
        <w:t>.</w:t>
      </w:r>
    </w:p>
    <w:p w:rsidR="00BB5ACE" w:rsidRDefault="008311C1" w:rsidP="0043623B">
      <w:pPr>
        <w:pStyle w:val="TestoNormaleIndentato"/>
      </w:pPr>
      <w:r w:rsidRPr="00283194">
        <w:t xml:space="preserve">Le variabili A e B possono cambiare valore a seconda della dimensione del progetto come mostrato nella figura </w:t>
      </w:r>
      <w:r w:rsidR="00B772B6" w:rsidRPr="00283194">
        <w:t>seguente</w:t>
      </w:r>
      <w:r w:rsidR="0043623B">
        <w:t xml:space="preserve"> (figura 1).</w:t>
      </w:r>
    </w:p>
    <w:p w:rsidR="0043623B" w:rsidRDefault="0043623B" w:rsidP="0043623B">
      <w:pPr>
        <w:pStyle w:val="TestoNormaleIndentato"/>
      </w:pPr>
    </w:p>
    <w:p w:rsidR="007D6D60" w:rsidRPr="00841870" w:rsidRDefault="0043623B" w:rsidP="007D6D60">
      <w:pPr>
        <w:pStyle w:val="Immagine"/>
      </w:pPr>
      <w:r w:rsidRPr="00841870">
        <w:t xml:space="preserve">Figura 1. </w:t>
      </w:r>
      <w:r w:rsidR="007D6D60" w:rsidRPr="00841870">
        <w:t>Le formule del COCOMO</w:t>
      </w:r>
    </w:p>
    <w:bookmarkEnd w:id="0"/>
    <w:p w:rsidR="008311C1" w:rsidRPr="001704A4" w:rsidRDefault="008311C1" w:rsidP="004A748C">
      <w:pPr>
        <w:pStyle w:val="TestoNormaleBasatosuLivello11"/>
        <w:rPr>
          <w:rFonts w:ascii="Times New Roman" w:eastAsia="Times New Roman" w:hAnsi="Times New Roman"/>
          <w:b/>
          <w:bCs/>
          <w:sz w:val="36"/>
          <w:szCs w:val="36"/>
          <w:lang w:eastAsia="it-IT"/>
        </w:rPr>
      </w:pPr>
      <w:r>
        <w:rPr>
          <w:rFonts w:ascii="Times New Roman" w:eastAsia="Times New Roman" w:hAnsi="Times New Roman"/>
          <w:b/>
          <w:bCs/>
          <w:noProof/>
          <w:sz w:val="36"/>
          <w:szCs w:val="36"/>
          <w:lang w:eastAsia="it-IT"/>
        </w:rPr>
        <w:drawing>
          <wp:anchor distT="0" distB="0" distL="114300" distR="114300" simplePos="0" relativeHeight="251659776" behindDoc="0" locked="0" layoutInCell="1" allowOverlap="1">
            <wp:simplePos x="0" y="0"/>
            <wp:positionH relativeFrom="column">
              <wp:posOffset>554355</wp:posOffset>
            </wp:positionH>
            <wp:positionV relativeFrom="paragraph">
              <wp:posOffset>52070</wp:posOffset>
            </wp:positionV>
            <wp:extent cx="5238750" cy="3181350"/>
            <wp:effectExtent l="19050" t="0" r="0" b="0"/>
            <wp:wrapTight wrapText="bothSides">
              <wp:wrapPolygon edited="0">
                <wp:start x="-79" y="0"/>
                <wp:lineTo x="-79" y="21471"/>
                <wp:lineTo x="21600" y="21471"/>
                <wp:lineTo x="21600" y="0"/>
                <wp:lineTo x="-79" y="0"/>
              </wp:wrapPolygon>
            </wp:wrapTight>
            <wp:docPr id="4" name="Immagine 4" descr="Alice:Users:aliceculaon:Desktop:Schermata 2015-07-07 alle 15.0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ce:Users:aliceculaon:Desktop:Schermata 2015-07-07 alle 15.04.02.png"/>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181350"/>
                    </a:xfrm>
                    <a:prstGeom prst="rect">
                      <a:avLst/>
                    </a:prstGeom>
                    <a:noFill/>
                    <a:ln>
                      <a:noFill/>
                    </a:ln>
                    <a:extLs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a:ext>
                    </a:extLst>
                  </pic:spPr>
                </pic:pic>
              </a:graphicData>
            </a:graphic>
          </wp:anchor>
        </w:drawing>
      </w:r>
    </w:p>
    <w:p w:rsidR="008311C1" w:rsidRPr="001704A4" w:rsidRDefault="008311C1" w:rsidP="004A748C">
      <w:pPr>
        <w:pStyle w:val="TestoNormaleBasatosuLivello11"/>
        <w:rPr>
          <w:rFonts w:ascii="Times New Roman" w:eastAsia="Times New Roman" w:hAnsi="Times New Roman"/>
          <w:b/>
          <w:bCs/>
          <w:sz w:val="36"/>
          <w:szCs w:val="36"/>
          <w:lang w:eastAsia="it-IT"/>
        </w:rPr>
      </w:pPr>
    </w:p>
    <w:p w:rsidR="008311C1" w:rsidRPr="001704A4" w:rsidRDefault="008311C1" w:rsidP="004A748C">
      <w:pPr>
        <w:pStyle w:val="TestoNormaleBasatosuLivello11"/>
        <w:rPr>
          <w:rFonts w:ascii="Times New Roman" w:eastAsia="Times New Roman" w:hAnsi="Times New Roman"/>
          <w:b/>
          <w:bCs/>
          <w:sz w:val="36"/>
          <w:szCs w:val="36"/>
          <w:lang w:eastAsia="it-IT"/>
        </w:rPr>
      </w:pPr>
    </w:p>
    <w:p w:rsidR="008311C1" w:rsidRPr="001704A4" w:rsidRDefault="008311C1" w:rsidP="004A748C">
      <w:pPr>
        <w:pStyle w:val="TestoNormaleBasatosuLivello11"/>
        <w:rPr>
          <w:rFonts w:ascii="Times New Roman" w:eastAsia="Times New Roman" w:hAnsi="Times New Roman"/>
          <w:b/>
          <w:bCs/>
          <w:sz w:val="36"/>
          <w:szCs w:val="36"/>
          <w:lang w:eastAsia="it-IT"/>
        </w:rPr>
      </w:pPr>
    </w:p>
    <w:p w:rsidR="008311C1" w:rsidRPr="001704A4" w:rsidRDefault="008311C1" w:rsidP="004A748C">
      <w:pPr>
        <w:pStyle w:val="TestoNormaleBasatosuLivello11"/>
        <w:rPr>
          <w:rFonts w:ascii="Times New Roman" w:eastAsia="Times New Roman" w:hAnsi="Times New Roman"/>
          <w:b/>
          <w:bCs/>
          <w:sz w:val="36"/>
          <w:szCs w:val="36"/>
          <w:lang w:eastAsia="it-IT"/>
        </w:rPr>
      </w:pPr>
    </w:p>
    <w:p w:rsidR="00E761CA" w:rsidRPr="001704A4" w:rsidRDefault="00E761CA" w:rsidP="004A748C">
      <w:pPr>
        <w:pStyle w:val="TestoNormaleBasatosuLivello11"/>
        <w:rPr>
          <w:rFonts w:ascii="Times New Roman" w:eastAsia="Times New Roman" w:hAnsi="Times New Roman"/>
          <w:b/>
          <w:bCs/>
          <w:sz w:val="36"/>
          <w:szCs w:val="36"/>
          <w:lang w:eastAsia="it-IT"/>
        </w:rPr>
      </w:pPr>
    </w:p>
    <w:p w:rsidR="00B772B6" w:rsidRPr="001704A4" w:rsidRDefault="00B772B6" w:rsidP="004A748C">
      <w:pPr>
        <w:pStyle w:val="TestoNormaleBasatosuLivello11"/>
        <w:rPr>
          <w:rFonts w:ascii="Times New Roman" w:eastAsia="Times New Roman" w:hAnsi="Times New Roman"/>
          <w:b/>
          <w:bCs/>
          <w:sz w:val="36"/>
          <w:szCs w:val="36"/>
          <w:lang w:eastAsia="it-IT"/>
        </w:rPr>
      </w:pPr>
    </w:p>
    <w:p w:rsidR="00B772B6" w:rsidRPr="001704A4" w:rsidRDefault="00B772B6" w:rsidP="004A748C">
      <w:pPr>
        <w:pStyle w:val="TestoNormaleBasatosuLivello11"/>
        <w:rPr>
          <w:rFonts w:ascii="Times New Roman" w:eastAsia="Times New Roman" w:hAnsi="Times New Roman"/>
          <w:b/>
          <w:bCs/>
          <w:sz w:val="36"/>
          <w:szCs w:val="36"/>
          <w:lang w:eastAsia="it-IT"/>
        </w:rPr>
      </w:pPr>
    </w:p>
    <w:p w:rsidR="00B772B6" w:rsidRPr="001704A4" w:rsidRDefault="00B772B6" w:rsidP="004A748C">
      <w:pPr>
        <w:pStyle w:val="TestoNormaleBasatosuLivello11"/>
        <w:rPr>
          <w:rFonts w:ascii="Times New Roman" w:eastAsia="Times New Roman" w:hAnsi="Times New Roman"/>
          <w:b/>
          <w:bCs/>
          <w:sz w:val="36"/>
          <w:szCs w:val="36"/>
          <w:lang w:eastAsia="it-IT"/>
        </w:rPr>
      </w:pPr>
    </w:p>
    <w:p w:rsidR="00B772B6" w:rsidRPr="001704A4" w:rsidRDefault="00B772B6" w:rsidP="004A748C">
      <w:pPr>
        <w:pStyle w:val="TestoNormaleBasatosuLivello11"/>
        <w:rPr>
          <w:rFonts w:ascii="Times New Roman" w:eastAsia="Times New Roman" w:hAnsi="Times New Roman"/>
          <w:b/>
          <w:bCs/>
          <w:sz w:val="36"/>
          <w:szCs w:val="36"/>
          <w:lang w:eastAsia="it-IT"/>
        </w:rPr>
      </w:pPr>
    </w:p>
    <w:p w:rsidR="006C1FD0" w:rsidRPr="0043623B" w:rsidRDefault="003D6752" w:rsidP="004A748C">
      <w:pPr>
        <w:pStyle w:val="Livello11"/>
        <w:rPr>
          <w:lang w:val="en-US"/>
        </w:rPr>
      </w:pPr>
      <w:r w:rsidRPr="002619CC">
        <w:rPr>
          <w:lang w:val="en-US"/>
        </w:rPr>
        <w:t xml:space="preserve"> </w:t>
      </w:r>
      <w:r w:rsidR="00B772B6" w:rsidRPr="0043623B">
        <w:rPr>
          <w:lang w:val="en-US"/>
        </w:rPr>
        <w:t>KDSLOC</w:t>
      </w:r>
      <w:r w:rsidR="006C1FD0" w:rsidRPr="0043623B">
        <w:rPr>
          <w:lang w:val="en-US"/>
        </w:rPr>
        <w:t xml:space="preserve"> (Kilo Delivered Source Lines Of Code)</w:t>
      </w:r>
    </w:p>
    <w:p w:rsidR="00B179AD" w:rsidRPr="0043623B" w:rsidRDefault="006C1FD0" w:rsidP="0043623B">
      <w:pPr>
        <w:pStyle w:val="TestoNormaleIndentato"/>
        <w:rPr>
          <w:rStyle w:val="TestoNormaleBasatosuLivello11Char"/>
          <w:i w:val="0"/>
        </w:rPr>
      </w:pPr>
      <w:r w:rsidRPr="0043623B">
        <w:rPr>
          <w:rStyle w:val="TestoNormaleBasatosuLivello11Char"/>
          <w:i w:val="0"/>
        </w:rPr>
        <w:t xml:space="preserve">Questo parametro non è ancora noto in questa fase in quanto non è ancora iniziata la stesura del codice; esso sarà conosciuto solamente alla fine del progetto. Per risolvere questo problema, viene diviso il </w:t>
      </w:r>
      <w:r w:rsidR="007718F3">
        <w:rPr>
          <w:rStyle w:val="TestoNormaleBasatosuLivello11Char"/>
          <w:i w:val="0"/>
        </w:rPr>
        <w:t>S</w:t>
      </w:r>
      <w:r w:rsidRPr="0043623B">
        <w:rPr>
          <w:rStyle w:val="TestoNormaleBasatosuLivello11Char"/>
          <w:i w:val="0"/>
        </w:rPr>
        <w:t>istema in diverse funzionalità che soddisfano i req</w:t>
      </w:r>
      <w:r w:rsidR="00850F51" w:rsidRPr="0043623B">
        <w:rPr>
          <w:rStyle w:val="TestoNormaleBasatosuLivello11Char"/>
          <w:i w:val="0"/>
        </w:rPr>
        <w:t>uisiti</w:t>
      </w:r>
      <w:r w:rsidR="00B179AD" w:rsidRPr="0043623B">
        <w:rPr>
          <w:rStyle w:val="TestoNormaleBasatosuLivello11Char"/>
          <w:i w:val="0"/>
        </w:rPr>
        <w:t>: ciò viene fatto attraverso i Function P</w:t>
      </w:r>
      <w:r w:rsidR="00850F51" w:rsidRPr="0043623B">
        <w:rPr>
          <w:rStyle w:val="TestoNormaleBasatosuLivello11Char"/>
          <w:i w:val="0"/>
        </w:rPr>
        <w:t>oint</w:t>
      </w:r>
      <w:r w:rsidR="00B179AD" w:rsidRPr="0043623B">
        <w:rPr>
          <w:rStyle w:val="TestoNormaleBasatosuLivello11Char"/>
          <w:i w:val="0"/>
        </w:rPr>
        <w:t>s</w:t>
      </w:r>
      <w:r w:rsidR="00850F51" w:rsidRPr="0043623B">
        <w:rPr>
          <w:rStyle w:val="TestoNormaleBasatosuLivello11Char"/>
          <w:i w:val="0"/>
        </w:rPr>
        <w:t xml:space="preserve"> che rappresentano appunto le </w:t>
      </w:r>
      <w:r w:rsidR="00B179AD" w:rsidRPr="0043623B">
        <w:rPr>
          <w:rStyle w:val="TestoNormaleBasatosuLivello11Char"/>
          <w:i w:val="0"/>
        </w:rPr>
        <w:t>funzioni principali del progetto. Il risultato del calcolo del loro calcolo, restituirà quindi una stima della dimensione in Function Points, la quale verrà successivamente convertita il KDSLOC da inserire successivamente nella formula di calcolo dell'Effort.</w:t>
      </w:r>
    </w:p>
    <w:p w:rsidR="005442DA" w:rsidRDefault="005442DA" w:rsidP="005442DA">
      <w:pPr>
        <w:pStyle w:val="TestoNormaleIndentato"/>
        <w:rPr>
          <w:rStyle w:val="TestoNormaleBasatosuLivello11Char"/>
          <w:i w:val="0"/>
        </w:rPr>
      </w:pPr>
    </w:p>
    <w:p w:rsidR="00B179AD" w:rsidRDefault="00B179AD" w:rsidP="005442DA">
      <w:pPr>
        <w:pStyle w:val="TestoNormaleIndentato"/>
      </w:pPr>
      <w:r w:rsidRPr="0043623B">
        <w:rPr>
          <w:rStyle w:val="TestoNormaleBasatosuLivello11Char"/>
          <w:i w:val="0"/>
        </w:rPr>
        <w:t>Per effettuare la conversione useremo la seguente formula:</w:t>
      </w:r>
      <w:r w:rsidR="005442DA">
        <w:rPr>
          <w:rStyle w:val="TestoNormaleBasatosuLivello11Char"/>
          <w:i w:val="0"/>
        </w:rPr>
        <w:br/>
      </w:r>
    </w:p>
    <w:p w:rsidR="00B179AD" w:rsidRPr="005442DA" w:rsidRDefault="00B179AD" w:rsidP="005442DA">
      <w:pPr>
        <w:pStyle w:val="Pseudocodice0"/>
        <w:jc w:val="center"/>
        <w:rPr>
          <w:b/>
        </w:rPr>
      </w:pPr>
      <w:r w:rsidRPr="005442DA">
        <w:rPr>
          <w:b/>
        </w:rPr>
        <w:t>KDSLOC = (FP * LangIndex) / 100</w:t>
      </w:r>
      <w:r w:rsidR="00511B68">
        <w:rPr>
          <w:b/>
        </w:rPr>
        <w:t>0</w:t>
      </w:r>
      <w:r w:rsidR="005442DA">
        <w:rPr>
          <w:b/>
        </w:rPr>
        <w:br/>
      </w:r>
    </w:p>
    <w:p w:rsidR="00B179AD" w:rsidRPr="003F6B08" w:rsidRDefault="00B179AD" w:rsidP="003F6B08">
      <w:pPr>
        <w:pStyle w:val="TestoNormaleIndentato"/>
        <w:rPr>
          <w:rStyle w:val="TestoNormaleBasatosuLivello11Char"/>
          <w:i w:val="0"/>
        </w:rPr>
      </w:pPr>
      <w:r w:rsidRPr="003F6B08">
        <w:rPr>
          <w:rStyle w:val="TestoNormaleBasatosuLivello11Char"/>
          <w:i w:val="0"/>
        </w:rPr>
        <w:t>Riguardo al calcolo del Funcion Point, lo descriveremo nel paragrafo seguente, mentre il parametro LangIndex, è ricavato dalle tabelle di riferimento di Caper Jones</w:t>
      </w:r>
      <w:r w:rsidR="003D6752" w:rsidRPr="003F6B08">
        <w:rPr>
          <w:rStyle w:val="TestoNormaleBasatosuLivello11Char"/>
          <w:i w:val="0"/>
        </w:rPr>
        <w:t xml:space="preserve"> (tabella sottostante)</w:t>
      </w:r>
      <w:r w:rsidRPr="003F6B08">
        <w:rPr>
          <w:rStyle w:val="TestoNormaleBasatosuLivello11Char"/>
          <w:i w:val="0"/>
        </w:rPr>
        <w:t>, da cui si ricava una stima del numero di righe di codice per Function Point a seconda del linguaggio di programmazione che si intende utilizzare.</w:t>
      </w:r>
    </w:p>
    <w:p w:rsidR="007718F3" w:rsidRDefault="007718F3" w:rsidP="007718F3">
      <w:pPr>
        <w:pStyle w:val="Immagine"/>
      </w:pPr>
      <w:r>
        <w:br/>
      </w:r>
      <w:r w:rsidR="00C94DFB">
        <w:t>Figura 2.</w:t>
      </w:r>
      <w:r>
        <w:t xml:space="preserve"> Valori medi KDSLOC/FP per i linguaggi di programmazione più comuni</w:t>
      </w:r>
    </w:p>
    <w:p w:rsidR="003D6752" w:rsidRDefault="003D6752" w:rsidP="003B6DE8">
      <w:pPr>
        <w:pStyle w:val="Immagine"/>
      </w:pPr>
      <w:r>
        <w:rPr>
          <w:noProof/>
          <w:lang w:eastAsia="it-IT"/>
        </w:rPr>
        <w:drawing>
          <wp:inline distT="0" distB="0" distL="0" distR="0">
            <wp:extent cx="6152515" cy="1937385"/>
            <wp:effectExtent l="0" t="0" r="0" b="0"/>
            <wp:docPr id="3" name="Immagine 3" descr="Alice:Users:aliceculaon:Desktop:Schermata 2015-07-09 alle 15.1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ce:Users:aliceculaon:Desktop:Schermata 2015-07-09 alle 15.12.51.png"/>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52515" cy="1937385"/>
                    </a:xfrm>
                    <a:prstGeom prst="rect">
                      <a:avLst/>
                    </a:prstGeom>
                    <a:noFill/>
                    <a:ln>
                      <a:noFill/>
                    </a:ln>
                  </pic:spPr>
                </pic:pic>
              </a:graphicData>
            </a:graphic>
          </wp:inline>
        </w:drawing>
      </w:r>
    </w:p>
    <w:p w:rsidR="003D6752" w:rsidRPr="005442DA" w:rsidRDefault="003D6752" w:rsidP="003D6752">
      <w:pPr>
        <w:pStyle w:val="Livello11"/>
      </w:pPr>
      <w:r w:rsidRPr="005442DA">
        <w:t>FUNCTION POINTS</w:t>
      </w:r>
    </w:p>
    <w:p w:rsidR="003D6752" w:rsidRDefault="003D6752" w:rsidP="0077373E">
      <w:pPr>
        <w:pStyle w:val="TestoNormaleIndentato"/>
      </w:pPr>
      <w:r w:rsidRPr="005442DA">
        <w:rPr>
          <w:rStyle w:val="TestoNormaleBasatosuLivello11Char"/>
          <w:i w:val="0"/>
        </w:rPr>
        <w:t>I Function Points vengono calcolati attraverso la seguente formula:</w:t>
      </w:r>
      <w:r w:rsidR="0077373E">
        <w:rPr>
          <w:rStyle w:val="TestoNormaleBasatosuLivello11Char"/>
          <w:i w:val="0"/>
        </w:rPr>
        <w:br/>
      </w:r>
    </w:p>
    <w:p w:rsidR="003D6752" w:rsidRDefault="003D6752" w:rsidP="0077373E">
      <w:pPr>
        <w:pStyle w:val="Pseudocodice0"/>
        <w:jc w:val="center"/>
        <w:rPr>
          <w:b/>
        </w:rPr>
      </w:pPr>
      <w:r w:rsidRPr="003D6752">
        <w:rPr>
          <w:b/>
        </w:rPr>
        <w:t>FP = UFP * TCF</w:t>
      </w:r>
      <w:r w:rsidR="0077373E">
        <w:rPr>
          <w:b/>
        </w:rPr>
        <w:br/>
      </w:r>
    </w:p>
    <w:p w:rsidR="003D6752" w:rsidRPr="0077373E" w:rsidRDefault="003D6752" w:rsidP="0077373E">
      <w:pPr>
        <w:pStyle w:val="TestoNormaleIndentato"/>
        <w:rPr>
          <w:rStyle w:val="TestoNormaleBasatosuLivello11Char"/>
          <w:i w:val="0"/>
        </w:rPr>
      </w:pPr>
      <w:r w:rsidRPr="0077373E">
        <w:rPr>
          <w:rStyle w:val="TestoNormaleBasatosuLivello11Char"/>
          <w:i w:val="0"/>
        </w:rPr>
        <w:t>I parametri utilizzati nella formula sono:</w:t>
      </w:r>
      <w:r w:rsidR="0077373E">
        <w:rPr>
          <w:rStyle w:val="TestoNormaleBasatosuLivello11Char"/>
          <w:i w:val="0"/>
        </w:rPr>
        <w:br/>
      </w:r>
    </w:p>
    <w:p w:rsidR="003D6752" w:rsidRDefault="00BC01BC" w:rsidP="00963146">
      <w:pPr>
        <w:pStyle w:val="Elenco"/>
        <w:numPr>
          <w:ilvl w:val="0"/>
          <w:numId w:val="6"/>
        </w:numPr>
        <w:tabs>
          <w:tab w:val="clear" w:pos="360"/>
        </w:tabs>
        <w:ind w:left="1276" w:hanging="283"/>
      </w:pPr>
      <w:r>
        <w:t xml:space="preserve">FP: </w:t>
      </w:r>
      <w:r w:rsidR="003D6752">
        <w:t>Function Points,</w:t>
      </w:r>
      <w:r w:rsidR="003D6752" w:rsidRPr="003D6752">
        <w:t xml:space="preserve"> il valore utilizzato per stimare la dimensione del </w:t>
      </w:r>
      <w:r w:rsidR="00644CC0">
        <w:t>Sistema</w:t>
      </w:r>
      <w:r w:rsidR="0077373E">
        <w:t>;</w:t>
      </w:r>
    </w:p>
    <w:p w:rsidR="003D6752" w:rsidRDefault="003D6752" w:rsidP="00963146">
      <w:pPr>
        <w:pStyle w:val="Elenco"/>
        <w:numPr>
          <w:ilvl w:val="0"/>
          <w:numId w:val="6"/>
        </w:numPr>
        <w:tabs>
          <w:tab w:val="clear" w:pos="360"/>
        </w:tabs>
        <w:ind w:left="1276" w:hanging="283"/>
      </w:pPr>
      <w:r>
        <w:t xml:space="preserve">UFP: </w:t>
      </w:r>
      <w:r w:rsidR="00BC01BC">
        <w:t>Unadjusted Funcion Points, il valore dei fat</w:t>
      </w:r>
      <w:r w:rsidR="0077373E">
        <w:t>tori di peso divisi in 5 indici;</w:t>
      </w:r>
    </w:p>
    <w:p w:rsidR="00BC01BC" w:rsidRDefault="00BC01BC" w:rsidP="00963146">
      <w:pPr>
        <w:pStyle w:val="Elenco"/>
        <w:numPr>
          <w:ilvl w:val="0"/>
          <w:numId w:val="6"/>
        </w:numPr>
        <w:tabs>
          <w:tab w:val="clear" w:pos="360"/>
        </w:tabs>
        <w:ind w:left="1276" w:hanging="283"/>
      </w:pPr>
      <w:r>
        <w:t xml:space="preserve">TCF: Tecnical Complexity Factors, valore dei fattori di aggiustamento del peso calcolato dai </w:t>
      </w:r>
      <w:r w:rsidR="00546985">
        <w:t>Function Points;</w:t>
      </w:r>
      <w:r w:rsidR="0077373E">
        <w:br/>
      </w:r>
    </w:p>
    <w:p w:rsidR="00BC01BC" w:rsidRPr="00CA78AB" w:rsidRDefault="00BC01BC" w:rsidP="00CA78AB">
      <w:pPr>
        <w:pStyle w:val="TestoNormaleIndentato"/>
        <w:rPr>
          <w:rStyle w:val="TestoNormaleBasatosuLivello11Char"/>
          <w:i w:val="0"/>
        </w:rPr>
      </w:pPr>
      <w:r w:rsidRPr="00CA78AB">
        <w:rPr>
          <w:rStyle w:val="TestoNormaleBasatosuLivello11Char"/>
          <w:i w:val="0"/>
        </w:rPr>
        <w:t xml:space="preserve">Per calcolare il valore dei Function Points, </w:t>
      </w:r>
      <w:r w:rsidR="0029472F" w:rsidRPr="00CA78AB">
        <w:rPr>
          <w:rStyle w:val="TestoNormaleBasatosuLivello11Char"/>
          <w:i w:val="0"/>
        </w:rPr>
        <w:t>vanno seguiti i seguenti 5 passi:</w:t>
      </w:r>
      <w:r w:rsidR="00CA78AB">
        <w:rPr>
          <w:rStyle w:val="TestoNormaleBasatosuLivello11Char"/>
          <w:i w:val="0"/>
        </w:rPr>
        <w:br/>
      </w:r>
    </w:p>
    <w:p w:rsidR="0029472F" w:rsidRDefault="0029472F" w:rsidP="00963146">
      <w:pPr>
        <w:pStyle w:val="Elenco"/>
        <w:numPr>
          <w:ilvl w:val="0"/>
          <w:numId w:val="7"/>
        </w:numPr>
        <w:tabs>
          <w:tab w:val="clear" w:pos="360"/>
        </w:tabs>
        <w:ind w:left="1276" w:hanging="283"/>
      </w:pPr>
      <w:r>
        <w:t>Identificazione e classificazione di 5 indici</w:t>
      </w:r>
      <w:r w:rsidR="00CA78AB">
        <w:t>;</w:t>
      </w:r>
      <w:r>
        <w:t xml:space="preserve"> </w:t>
      </w:r>
    </w:p>
    <w:p w:rsidR="0029472F" w:rsidRDefault="0029472F" w:rsidP="00963146">
      <w:pPr>
        <w:pStyle w:val="Elenco"/>
        <w:numPr>
          <w:ilvl w:val="0"/>
          <w:numId w:val="7"/>
        </w:numPr>
        <w:tabs>
          <w:tab w:val="clear" w:pos="360"/>
        </w:tabs>
        <w:ind w:left="1276" w:hanging="283"/>
      </w:pPr>
      <w:r>
        <w:t>Definizione della complessità di ogni indice</w:t>
      </w:r>
      <w:r w:rsidR="00CA78AB">
        <w:t>;</w:t>
      </w:r>
      <w:r>
        <w:t xml:space="preserve"> </w:t>
      </w:r>
    </w:p>
    <w:p w:rsidR="0029472F" w:rsidRPr="00CA78AB" w:rsidRDefault="0029472F" w:rsidP="00963146">
      <w:pPr>
        <w:pStyle w:val="Elenco"/>
        <w:numPr>
          <w:ilvl w:val="0"/>
          <w:numId w:val="7"/>
        </w:numPr>
        <w:tabs>
          <w:tab w:val="clear" w:pos="360"/>
        </w:tabs>
        <w:ind w:left="1276" w:hanging="283"/>
      </w:pPr>
      <w:r w:rsidRPr="00CA78AB">
        <w:t>Calcolo dell'Unadjusted Function Points</w:t>
      </w:r>
      <w:r w:rsidR="00CA78AB">
        <w:t>;</w:t>
      </w:r>
    </w:p>
    <w:p w:rsidR="0029472F" w:rsidRPr="00CA78AB" w:rsidRDefault="0029472F" w:rsidP="00963146">
      <w:pPr>
        <w:pStyle w:val="Elenco"/>
        <w:numPr>
          <w:ilvl w:val="0"/>
          <w:numId w:val="7"/>
        </w:numPr>
        <w:tabs>
          <w:tab w:val="clear" w:pos="360"/>
        </w:tabs>
        <w:ind w:left="1276" w:hanging="283"/>
        <w:rPr>
          <w:lang w:val="en-US"/>
        </w:rPr>
      </w:pPr>
      <w:r w:rsidRPr="00CA78AB">
        <w:rPr>
          <w:lang w:val="en-US"/>
        </w:rPr>
        <w:t>Calcolo del Technical Complexity Factor</w:t>
      </w:r>
      <w:r w:rsidR="00CA78AB" w:rsidRPr="00CA78AB">
        <w:rPr>
          <w:lang w:val="en-US"/>
        </w:rPr>
        <w:t>;</w:t>
      </w:r>
    </w:p>
    <w:p w:rsidR="0029472F" w:rsidRPr="00CA78AB" w:rsidRDefault="0029472F" w:rsidP="00963146">
      <w:pPr>
        <w:pStyle w:val="Elenco"/>
        <w:numPr>
          <w:ilvl w:val="0"/>
          <w:numId w:val="7"/>
        </w:numPr>
        <w:tabs>
          <w:tab w:val="clear" w:pos="360"/>
        </w:tabs>
        <w:ind w:left="1276" w:hanging="283"/>
      </w:pPr>
      <w:r w:rsidRPr="00CA78AB">
        <w:t>Calcolo dei Function Points</w:t>
      </w:r>
      <w:r w:rsidR="00CA78AB">
        <w:t>;</w:t>
      </w:r>
    </w:p>
    <w:p w:rsidR="0029472F" w:rsidRPr="001704A4" w:rsidRDefault="00120AEC" w:rsidP="00120AEC">
      <w:pPr>
        <w:spacing w:after="0" w:line="240" w:lineRule="auto"/>
        <w:rPr>
          <w:lang w:val="en-US"/>
        </w:rPr>
      </w:pPr>
      <w:r>
        <w:rPr>
          <w:lang w:val="en-US"/>
        </w:rPr>
        <w:br w:type="page"/>
      </w:r>
    </w:p>
    <w:p w:rsidR="0029472F" w:rsidRPr="005502FA" w:rsidRDefault="00841870" w:rsidP="00841870">
      <w:pPr>
        <w:pStyle w:val="Livello111"/>
      </w:pPr>
      <w:r>
        <w:t>Unadjusted Function Points</w:t>
      </w:r>
    </w:p>
    <w:p w:rsidR="000B3FB7" w:rsidRPr="002F2373" w:rsidRDefault="00505002" w:rsidP="002F2373">
      <w:pPr>
        <w:pStyle w:val="TestoNormaleIndentato"/>
        <w:rPr>
          <w:rStyle w:val="TestoNormaleBasatosuLivello11Char"/>
          <w:i w:val="0"/>
        </w:rPr>
      </w:pPr>
      <w:r w:rsidRPr="002F2373">
        <w:rPr>
          <w:rStyle w:val="TestoNormaleBasatosuLivello11Char"/>
          <w:i w:val="0"/>
        </w:rPr>
        <w:t xml:space="preserve">Il calcolo dell'Unadjusted Function Points avviene identificando nella descrizione dell'applicazione che si vuole implementare, ovvero nella specifica funzionale del </w:t>
      </w:r>
      <w:r w:rsidR="00644CC0">
        <w:rPr>
          <w:rStyle w:val="TestoNormaleBasatosuLivello11Char"/>
          <w:i w:val="0"/>
        </w:rPr>
        <w:t>Sistema</w:t>
      </w:r>
      <w:r w:rsidRPr="002F2373">
        <w:rPr>
          <w:rStyle w:val="TestoNormaleBasatosuLivello11Char"/>
          <w:i w:val="0"/>
        </w:rPr>
        <w:t>, gli elementi appartenenti alle seguenti classi:</w:t>
      </w:r>
      <w:r w:rsidR="002F2373">
        <w:rPr>
          <w:rStyle w:val="TestoNormaleBasatosuLivello11Char"/>
          <w:i w:val="0"/>
        </w:rPr>
        <w:br/>
      </w:r>
    </w:p>
    <w:p w:rsidR="000B3FB7" w:rsidRDefault="000B3FB7" w:rsidP="00963146">
      <w:pPr>
        <w:pStyle w:val="Elenco"/>
        <w:numPr>
          <w:ilvl w:val="0"/>
          <w:numId w:val="8"/>
        </w:numPr>
        <w:tabs>
          <w:tab w:val="clear" w:pos="360"/>
        </w:tabs>
        <w:ind w:left="1276" w:hanging="283"/>
      </w:pPr>
      <w:r w:rsidRPr="00C94DFB">
        <w:rPr>
          <w:b/>
        </w:rPr>
        <w:t>External Input (EI):</w:t>
      </w:r>
      <w:r>
        <w:t xml:space="preserve"> dati in</w:t>
      </w:r>
      <w:r w:rsidRPr="000B3FB7">
        <w:t xml:space="preserve"> Input, cioè informazioni e/o dati forniti dall'utente al </w:t>
      </w:r>
      <w:r w:rsidR="00644CC0">
        <w:t>Sistema</w:t>
      </w:r>
      <w:r w:rsidRPr="000B3FB7">
        <w:t xml:space="preserve">, </w:t>
      </w:r>
      <w:r>
        <w:t>come ad esempio</w:t>
      </w:r>
      <w:r w:rsidRPr="000B3FB7">
        <w:t xml:space="preserve"> inserimento, modifica ed eliminazione di dati.</w:t>
      </w:r>
    </w:p>
    <w:p w:rsidR="000B3FB7" w:rsidRDefault="000B3FB7" w:rsidP="00963146">
      <w:pPr>
        <w:pStyle w:val="Elenco"/>
        <w:numPr>
          <w:ilvl w:val="0"/>
          <w:numId w:val="8"/>
        </w:numPr>
        <w:tabs>
          <w:tab w:val="clear" w:pos="360"/>
        </w:tabs>
        <w:ind w:left="1276" w:hanging="283"/>
      </w:pPr>
      <w:r w:rsidRPr="00C94DFB">
        <w:rPr>
          <w:b/>
        </w:rPr>
        <w:t>External Output (EO):</w:t>
      </w:r>
      <w:r w:rsidRPr="000B3FB7">
        <w:t xml:space="preserve"> </w:t>
      </w:r>
      <w:r>
        <w:t xml:space="preserve">dati </w:t>
      </w:r>
      <w:r w:rsidRPr="000B3FB7">
        <w:t>di Output, cioè informazion</w:t>
      </w:r>
      <w:r>
        <w:t>i e/o dati forniti all'utente da</w:t>
      </w:r>
      <w:r w:rsidRPr="000B3FB7">
        <w:t xml:space="preserve">ll'applicazione </w:t>
      </w:r>
      <w:r>
        <w:t>riguardo</w:t>
      </w:r>
      <w:r w:rsidRPr="000B3FB7">
        <w:t xml:space="preserve"> eventi, </w:t>
      </w:r>
      <w:r>
        <w:t xml:space="preserve">è il risultato ricavato dopo </w:t>
      </w:r>
      <w:r w:rsidRPr="000B3FB7">
        <w:t>elaborazioni.</w:t>
      </w:r>
    </w:p>
    <w:p w:rsidR="000B3FB7" w:rsidRDefault="000B3FB7" w:rsidP="00963146">
      <w:pPr>
        <w:pStyle w:val="Elenco"/>
        <w:numPr>
          <w:ilvl w:val="0"/>
          <w:numId w:val="8"/>
        </w:numPr>
        <w:tabs>
          <w:tab w:val="clear" w:pos="360"/>
        </w:tabs>
        <w:ind w:left="1276" w:hanging="283"/>
      </w:pPr>
      <w:r w:rsidRPr="00C94DFB">
        <w:rPr>
          <w:b/>
        </w:rPr>
        <w:t>External Inquiry (EQ):</w:t>
      </w:r>
      <w:r w:rsidRPr="000B3FB7">
        <w:t xml:space="preserve"> Interrogazioni, cioè sequenze interatti</w:t>
      </w:r>
      <w:r>
        <w:t>ve di richieste-risposte, come</w:t>
      </w:r>
      <w:r w:rsidRPr="000B3FB7">
        <w:t xml:space="preserve"> visualizzazione, esportazione e stampa di dati.</w:t>
      </w:r>
    </w:p>
    <w:p w:rsidR="000B3FB7" w:rsidRDefault="000B3FB7" w:rsidP="00963146">
      <w:pPr>
        <w:pStyle w:val="Elenco"/>
        <w:numPr>
          <w:ilvl w:val="0"/>
          <w:numId w:val="8"/>
        </w:numPr>
        <w:tabs>
          <w:tab w:val="clear" w:pos="360"/>
        </w:tabs>
        <w:ind w:left="1276" w:hanging="283"/>
      </w:pPr>
      <w:r w:rsidRPr="00C94DFB">
        <w:rPr>
          <w:b/>
        </w:rPr>
        <w:t>External Interface File (EIF):</w:t>
      </w:r>
      <w:r w:rsidRPr="000B3FB7">
        <w:t xml:space="preserve"> interfacce dell'applicazione, cioè interfacce con altri sistemi informativi esterni, ovvero altri programmi.</w:t>
      </w:r>
    </w:p>
    <w:p w:rsidR="000B3FB7" w:rsidRDefault="000B3FB7" w:rsidP="00963146">
      <w:pPr>
        <w:pStyle w:val="Elenco"/>
        <w:numPr>
          <w:ilvl w:val="0"/>
          <w:numId w:val="8"/>
        </w:numPr>
        <w:tabs>
          <w:tab w:val="clear" w:pos="360"/>
        </w:tabs>
        <w:ind w:left="1276" w:hanging="283"/>
      </w:pPr>
      <w:r w:rsidRPr="00C94DFB">
        <w:rPr>
          <w:b/>
        </w:rPr>
        <w:t>Internal Logical File (ILF):</w:t>
      </w:r>
      <w:r w:rsidRPr="000B3FB7">
        <w:t xml:space="preserve"> file interni dell'applicazione, cioè i file logici principali gestiti nel </w:t>
      </w:r>
      <w:r w:rsidR="00644CC0">
        <w:t>Sistema</w:t>
      </w:r>
      <w:r w:rsidRPr="000B3FB7">
        <w:t xml:space="preserve"> necessari per l'elaborazione dei dati e per garantire il corretto funzionamento del </w:t>
      </w:r>
      <w:r w:rsidR="00644CC0">
        <w:t>S</w:t>
      </w:r>
      <w:r w:rsidRPr="000B3FB7">
        <w:t>istema.</w:t>
      </w:r>
    </w:p>
    <w:p w:rsidR="000B3FB7" w:rsidRPr="00C94DFB" w:rsidRDefault="000B3FB7" w:rsidP="00C94DFB">
      <w:pPr>
        <w:pStyle w:val="TestoNormaleIndentato"/>
        <w:rPr>
          <w:rStyle w:val="TestoNormaleBasatosuLivello11Char"/>
          <w:i w:val="0"/>
        </w:rPr>
      </w:pPr>
      <w:r w:rsidRPr="00C94DFB">
        <w:rPr>
          <w:rStyle w:val="TestoNormaleBasatosuLivello11Char"/>
          <w:i w:val="0"/>
        </w:rPr>
        <w:t xml:space="preserve">In seguito all’identificazione, ogni funzionalità del </w:t>
      </w:r>
      <w:r w:rsidR="00644CC0">
        <w:rPr>
          <w:rStyle w:val="TestoNormaleBasatosuLivello11Char"/>
          <w:i w:val="0"/>
        </w:rPr>
        <w:t>S</w:t>
      </w:r>
      <w:r w:rsidRPr="00C94DFB">
        <w:rPr>
          <w:rStyle w:val="TestoNormaleBasatosuLivello11Char"/>
          <w:i w:val="0"/>
        </w:rPr>
        <w:t>istema viene collocata nell'apposita classe di appartenenza, a cui viene assegnato un peso di complessità del requisito, che può assumere valore basso, medio o alto in relazione alla seguente tabella:</w:t>
      </w:r>
      <w:r w:rsidR="00C94DFB">
        <w:rPr>
          <w:rStyle w:val="TestoNormaleBasatosuLivello11Char"/>
          <w:i w:val="0"/>
        </w:rPr>
        <w:br/>
      </w:r>
    </w:p>
    <w:p w:rsidR="00C94DFB" w:rsidRDefault="00C94DFB" w:rsidP="00C94DFB">
      <w:pPr>
        <w:pStyle w:val="Immagine"/>
      </w:pPr>
      <w:r>
        <w:t>Figura 3.</w:t>
      </w:r>
      <w:r w:rsidR="00644CC0">
        <w:t xml:space="preserve"> </w:t>
      </w:r>
      <w:r w:rsidR="003B6DE8">
        <w:t>Classi di funzionalità</w:t>
      </w:r>
    </w:p>
    <w:p w:rsidR="000B3FB7" w:rsidRDefault="000B3FB7" w:rsidP="003B6DE8">
      <w:pPr>
        <w:pStyle w:val="Immagine"/>
      </w:pPr>
      <w:r>
        <w:rPr>
          <w:noProof/>
          <w:lang w:eastAsia="it-IT"/>
        </w:rPr>
        <w:drawing>
          <wp:inline distT="0" distB="0" distL="0" distR="0">
            <wp:extent cx="6152515" cy="1363980"/>
            <wp:effectExtent l="0" t="0" r="0" b="0"/>
            <wp:docPr id="5" name="Immagine 5" descr="Alice:Users:aliceculaon:Desktop:Schermata 2015-07-10 alle 19.5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ce:Users:aliceculaon:Desktop:Schermata 2015-07-10 alle 19.57.11.png"/>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52515" cy="1363980"/>
                    </a:xfrm>
                    <a:prstGeom prst="rect">
                      <a:avLst/>
                    </a:prstGeom>
                    <a:noFill/>
                    <a:ln>
                      <a:noFill/>
                    </a:ln>
                  </pic:spPr>
                </pic:pic>
              </a:graphicData>
            </a:graphic>
          </wp:inline>
        </w:drawing>
      </w:r>
    </w:p>
    <w:p w:rsidR="000B3FB7" w:rsidRPr="00C94DFB" w:rsidRDefault="000B3FB7" w:rsidP="00C94DFB">
      <w:pPr>
        <w:pStyle w:val="TestoNormaleIndentato"/>
        <w:rPr>
          <w:rStyle w:val="TestoNormaleBasatosuLivello11Char"/>
          <w:i w:val="0"/>
        </w:rPr>
      </w:pPr>
      <w:r w:rsidRPr="00C94DFB">
        <w:rPr>
          <w:rStyle w:val="TestoNormaleBasatosuLivello11Char"/>
          <w:i w:val="0"/>
        </w:rPr>
        <w:t>Al fine dell'analisi delle funzionalità, bisognerà contare gli elementi di ciascuna classe, vale a dire il numero di funzionalità di ogni classe, per ciascuna complessità riempiendo la tabella nel seguente modo:</w:t>
      </w:r>
      <w:r w:rsidR="00EB2AD6">
        <w:rPr>
          <w:rStyle w:val="TestoNormaleBasatosuLivello11Char"/>
          <w:i w:val="0"/>
        </w:rPr>
        <w:br/>
      </w:r>
    </w:p>
    <w:p w:rsidR="000B3FB7" w:rsidRDefault="00841870" w:rsidP="00841870">
      <w:pPr>
        <w:pStyle w:val="Immagine"/>
      </w:pPr>
      <w:r>
        <w:t>Figura 4.</w:t>
      </w:r>
      <w:r w:rsidR="00644CC0">
        <w:t xml:space="preserve"> Numero di funzionalità</w:t>
      </w:r>
    </w:p>
    <w:p w:rsidR="000B3FB7" w:rsidRDefault="000B3FB7" w:rsidP="003B6DE8">
      <w:pPr>
        <w:pStyle w:val="Immagine"/>
      </w:pPr>
      <w:r>
        <w:rPr>
          <w:noProof/>
          <w:lang w:eastAsia="it-IT"/>
        </w:rPr>
        <w:drawing>
          <wp:inline distT="0" distB="0" distL="0" distR="0">
            <wp:extent cx="6152515" cy="1557655"/>
            <wp:effectExtent l="0" t="0" r="0" b="0"/>
            <wp:docPr id="6" name="Immagine 6" descr="Alice:Users:aliceculaon:Desktop:Schermata 2015-07-10 alle 19.5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ice:Users:aliceculaon:Desktop:Schermata 2015-07-10 alle 19.59.06.png"/>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52515" cy="1557655"/>
                    </a:xfrm>
                    <a:prstGeom prst="rect">
                      <a:avLst/>
                    </a:prstGeom>
                    <a:noFill/>
                    <a:ln>
                      <a:noFill/>
                    </a:ln>
                  </pic:spPr>
                </pic:pic>
              </a:graphicData>
            </a:graphic>
          </wp:inline>
        </w:drawing>
      </w:r>
    </w:p>
    <w:p w:rsidR="000B3FB7" w:rsidRPr="00841870" w:rsidRDefault="000B3FB7" w:rsidP="00841870">
      <w:pPr>
        <w:pStyle w:val="TestoNormaleIndentato"/>
        <w:rPr>
          <w:rStyle w:val="TestoNormaleBasatosuLivello11Char"/>
          <w:i w:val="0"/>
        </w:rPr>
      </w:pPr>
      <w:r w:rsidRPr="00841870">
        <w:rPr>
          <w:rStyle w:val="TestoNormaleBasatosuLivello11Char"/>
          <w:i w:val="0"/>
        </w:rPr>
        <w:t>Dove n indica il numero di funzionalità collocate in una specifica classe con una determinata complessità.</w:t>
      </w:r>
    </w:p>
    <w:p w:rsidR="000B3FB7" w:rsidRPr="00841870" w:rsidRDefault="000B3FB7" w:rsidP="00841870">
      <w:pPr>
        <w:pStyle w:val="TestoNormaleIndentato"/>
        <w:rPr>
          <w:rStyle w:val="TestoNormaleBasatosuLivello11Char"/>
          <w:i w:val="0"/>
        </w:rPr>
      </w:pPr>
      <w:r w:rsidRPr="00841870">
        <w:rPr>
          <w:rStyle w:val="TestoNormaleBasatosuLivello11Char"/>
          <w:i w:val="0"/>
        </w:rPr>
        <w:t>In seguito, Per calcolare il totale degli Unadjusted Function Points basterà applicare la seguente formula:</w:t>
      </w:r>
    </w:p>
    <w:p w:rsidR="000B3FB7" w:rsidRDefault="000B3FB7" w:rsidP="00154C1B">
      <w:pPr>
        <w:spacing w:after="0" w:line="240" w:lineRule="auto"/>
      </w:pPr>
      <w:r>
        <w:rPr>
          <w:noProof/>
          <w:lang w:eastAsia="it-IT"/>
        </w:rPr>
        <w:drawing>
          <wp:inline distT="0" distB="0" distL="0" distR="0">
            <wp:extent cx="4681920" cy="1303245"/>
            <wp:effectExtent l="0" t="0" r="0" b="0"/>
            <wp:docPr id="7" name="Immagine 7" descr="Alice:Users:aliceculaon:Desktop:Schermata 2015-07-10 alle 20.0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ice:Users:aliceculaon:Desktop:Schermata 2015-07-10 alle 20.00.50.png"/>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81920" cy="1303245"/>
                    </a:xfrm>
                    <a:prstGeom prst="rect">
                      <a:avLst/>
                    </a:prstGeom>
                    <a:noFill/>
                    <a:ln>
                      <a:noFill/>
                    </a:ln>
                  </pic:spPr>
                </pic:pic>
              </a:graphicData>
            </a:graphic>
          </wp:inline>
        </w:drawing>
      </w:r>
    </w:p>
    <w:p w:rsidR="000B3FB7" w:rsidRDefault="000B3FB7" w:rsidP="00841870">
      <w:pPr>
        <w:pStyle w:val="TestoNormaleIndentato"/>
      </w:pPr>
      <w:r w:rsidRPr="000B3FB7">
        <w:t>Dove I indica il tipo di classe e J indica la complessità (bassa, media, alta)</w:t>
      </w:r>
      <w:r>
        <w:t>.</w:t>
      </w:r>
    </w:p>
    <w:p w:rsidR="00BF7539" w:rsidRDefault="00BF7539" w:rsidP="000B3FB7"/>
    <w:p w:rsidR="000B3FB7" w:rsidRPr="00841870" w:rsidRDefault="000B3FB7" w:rsidP="00841870">
      <w:pPr>
        <w:pStyle w:val="Livello111"/>
      </w:pPr>
      <w:r w:rsidRPr="00841870">
        <w:t>T</w:t>
      </w:r>
      <w:r w:rsidR="00841870">
        <w:t>echnical Complexity Factors (</w:t>
      </w:r>
      <w:r w:rsidRPr="00841870">
        <w:t>TFC)</w:t>
      </w:r>
    </w:p>
    <w:p w:rsidR="00BF7539" w:rsidRPr="00BF7539" w:rsidRDefault="00BF7539" w:rsidP="00841870">
      <w:pPr>
        <w:pStyle w:val="TestoNormaleIndentato"/>
      </w:pPr>
      <w:r w:rsidRPr="00BF7539">
        <w:t>Il Technical Complexity Factors è il fattore di complessità tecnica del</w:t>
      </w:r>
      <w:r>
        <w:t xml:space="preserve"> </w:t>
      </w:r>
      <w:r w:rsidR="00644CC0">
        <w:t>Sistema</w:t>
      </w:r>
      <w:r>
        <w:t>,</w:t>
      </w:r>
      <w:r w:rsidRPr="00BF7539">
        <w:t xml:space="preserve"> che serve per introdurre nel calcolo dei Function Points un valore di influenza rispetto alle </w:t>
      </w:r>
      <w:r>
        <w:t xml:space="preserve">sue </w:t>
      </w:r>
      <w:r w:rsidRPr="00BF7539">
        <w:t>caratteristiche generali.</w:t>
      </w:r>
    </w:p>
    <w:p w:rsidR="00BF7539" w:rsidRPr="00BF7539" w:rsidRDefault="00BF7539" w:rsidP="00841870">
      <w:pPr>
        <w:pStyle w:val="TestoNormaleIndentato"/>
      </w:pPr>
      <w:r w:rsidRPr="00BF7539">
        <w:t xml:space="preserve">Il calcolo del Technical Complexity Factors avviene sulla base di 14 caratteristiche (o fattori) del </w:t>
      </w:r>
      <w:r w:rsidR="00EB2AD6">
        <w:t>S</w:t>
      </w:r>
      <w:r w:rsidRPr="00BF7539">
        <w:t xml:space="preserve">istema a cui ad ognuna viene assegnato un peso, che varia da 0 a 5, a seconda dell'influenza che quella specifica caratteristica ha sulla complessità del </w:t>
      </w:r>
      <w:r>
        <w:t>progetto.</w:t>
      </w:r>
    </w:p>
    <w:p w:rsidR="00BF7539" w:rsidRDefault="00BF7539" w:rsidP="00841870">
      <w:pPr>
        <w:pStyle w:val="TestoNormaleIndentato"/>
      </w:pPr>
      <w:r w:rsidRPr="00BF7539">
        <w:t xml:space="preserve">Le caratteristiche del </w:t>
      </w:r>
      <w:r w:rsidR="00EB2AD6">
        <w:t>S</w:t>
      </w:r>
      <w:r w:rsidRPr="00BF7539">
        <w:t>istema che dovranno essere valutate e a cui dovranno essere assegnati dei pesi sono riportate nella seguente tabella:</w:t>
      </w:r>
      <w:r w:rsidR="00841870">
        <w:br/>
      </w:r>
    </w:p>
    <w:p w:rsidR="00BF7539" w:rsidRDefault="00841870" w:rsidP="00841870">
      <w:pPr>
        <w:pStyle w:val="Immagine"/>
      </w:pPr>
      <w:r>
        <w:t>Figura 5.</w:t>
      </w:r>
      <w:r w:rsidR="00EB2AD6">
        <w:t xml:space="preserve"> Caratteristiche del Sistema</w:t>
      </w:r>
    </w:p>
    <w:p w:rsidR="00BF7539" w:rsidRDefault="00BF7539" w:rsidP="003B6DE8">
      <w:pPr>
        <w:pStyle w:val="Immagine"/>
        <w:jc w:val="center"/>
      </w:pPr>
      <w:r>
        <w:rPr>
          <w:noProof/>
          <w:lang w:eastAsia="it-IT"/>
        </w:rPr>
        <w:drawing>
          <wp:inline distT="0" distB="0" distL="0" distR="0">
            <wp:extent cx="6144895" cy="2999105"/>
            <wp:effectExtent l="0" t="0" r="0" b="0"/>
            <wp:docPr id="8" name="Immagine 8" descr="Alice:Users:aliceculaon:Desktop:Schermata 2015-07-10 alle 20.0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ice:Users:aliceculaon:Desktop:Schermata 2015-07-10 alle 20.04.41.png"/>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44895" cy="2999105"/>
                    </a:xfrm>
                    <a:prstGeom prst="rect">
                      <a:avLst/>
                    </a:prstGeom>
                    <a:noFill/>
                    <a:ln>
                      <a:noFill/>
                    </a:ln>
                  </pic:spPr>
                </pic:pic>
              </a:graphicData>
            </a:graphic>
          </wp:inline>
        </w:drawing>
      </w:r>
    </w:p>
    <w:p w:rsidR="00BF7539" w:rsidRDefault="00BF7539" w:rsidP="00841870">
      <w:pPr>
        <w:pStyle w:val="TestoNormaleIndentato"/>
      </w:pPr>
      <w:r>
        <w:t>Come accennato</w:t>
      </w:r>
      <w:r w:rsidRPr="00BF7539">
        <w:t xml:space="preserve"> in precedenza</w:t>
      </w:r>
      <w:r>
        <w:t>, il valore del</w:t>
      </w:r>
      <w:r w:rsidRPr="00BF7539">
        <w:t xml:space="preserve"> peso che può essere assegn</w:t>
      </w:r>
      <w:r>
        <w:t>ato ad ogni caratteristic</w:t>
      </w:r>
      <w:r w:rsidR="00841870">
        <w:t>a</w:t>
      </w:r>
      <w:r>
        <w:t xml:space="preserve"> assume </w:t>
      </w:r>
      <w:r w:rsidRPr="00BF7539">
        <w:t>un valore</w:t>
      </w:r>
      <w:r>
        <w:t xml:space="preserve"> compreso</w:t>
      </w:r>
      <w:r w:rsidRPr="00BF7539">
        <w:t xml:space="preserve"> tra 0 e 5 in relazione alla seguente tabella:</w:t>
      </w:r>
    </w:p>
    <w:p w:rsidR="00841870" w:rsidRPr="00841870" w:rsidRDefault="00841870" w:rsidP="00841870">
      <w:pPr>
        <w:spacing w:after="0" w:line="240" w:lineRule="auto"/>
        <w:rPr>
          <w:b/>
          <w:i/>
          <w:color w:val="7F7F7F"/>
          <w:sz w:val="24"/>
          <w:szCs w:val="24"/>
        </w:rPr>
      </w:pPr>
      <w:r>
        <w:br w:type="page"/>
      </w:r>
    </w:p>
    <w:p w:rsidR="00841870" w:rsidRDefault="00841870" w:rsidP="00841870">
      <w:pPr>
        <w:pStyle w:val="Immagine"/>
      </w:pPr>
      <w:r>
        <w:t>Figura 6.</w:t>
      </w:r>
    </w:p>
    <w:p w:rsidR="00BF7539" w:rsidRDefault="00BF7539" w:rsidP="003B6DE8">
      <w:pPr>
        <w:pStyle w:val="Immagine"/>
        <w:jc w:val="center"/>
      </w:pPr>
      <w:r>
        <w:rPr>
          <w:noProof/>
          <w:lang w:eastAsia="it-IT"/>
        </w:rPr>
        <w:drawing>
          <wp:inline distT="0" distB="0" distL="0" distR="0">
            <wp:extent cx="6152515" cy="1456690"/>
            <wp:effectExtent l="0" t="0" r="0" b="0"/>
            <wp:docPr id="9" name="Immagine 9" descr="Alice:Users:aliceculaon:Desktop:Schermata 2015-07-10 alle 20.0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ice:Users:aliceculaon:Desktop:Schermata 2015-07-10 alle 20.06.14.png"/>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52515" cy="1456690"/>
                    </a:xfrm>
                    <a:prstGeom prst="rect">
                      <a:avLst/>
                    </a:prstGeom>
                    <a:noFill/>
                    <a:ln>
                      <a:noFill/>
                    </a:ln>
                  </pic:spPr>
                </pic:pic>
              </a:graphicData>
            </a:graphic>
          </wp:inline>
        </w:drawing>
      </w:r>
    </w:p>
    <w:p w:rsidR="00BF7539" w:rsidRDefault="00BF7539" w:rsidP="003B6DE8">
      <w:pPr>
        <w:pStyle w:val="TestoNormaleIndentato"/>
      </w:pPr>
      <w:r>
        <w:t xml:space="preserve">Infine, dopo aver riempito la </w:t>
      </w:r>
      <w:r w:rsidRPr="00BF7539">
        <w:t>tabella dei fattori con i relativi pesi, per calcolare il Technical Complexity Factors (TCF) si utilizza la seguente formula:</w:t>
      </w:r>
    </w:p>
    <w:p w:rsidR="00BF7539" w:rsidRDefault="00EB2AD6" w:rsidP="00EB2AD6">
      <w:pPr>
        <w:ind w:firstLine="708"/>
        <w:jc w:val="center"/>
      </w:pPr>
      <w:r>
        <w:rPr>
          <w:noProof/>
          <w:lang w:eastAsia="it-IT"/>
        </w:rPr>
        <w:drawing>
          <wp:inline distT="0" distB="0" distL="0" distR="0">
            <wp:extent cx="4123120" cy="1140777"/>
            <wp:effectExtent l="0" t="0" r="0" b="0"/>
            <wp:docPr id="16" name="Immagine 10" descr="Alice:Users:aliceculaon:Desktop:Schermata 2015-07-10 alle 20.0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ice:Users:aliceculaon:Desktop:Schermata 2015-07-10 alle 20.07.30.png"/>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23120" cy="1140777"/>
                    </a:xfrm>
                    <a:prstGeom prst="rect">
                      <a:avLst/>
                    </a:prstGeom>
                    <a:noFill/>
                    <a:ln>
                      <a:noFill/>
                    </a:ln>
                  </pic:spPr>
                </pic:pic>
              </a:graphicData>
            </a:graphic>
          </wp:inline>
        </w:drawing>
      </w:r>
    </w:p>
    <w:p w:rsidR="00BF7539" w:rsidRPr="003B6DE8" w:rsidRDefault="00BF7539" w:rsidP="003B6DE8">
      <w:pPr>
        <w:pStyle w:val="Livello111"/>
      </w:pPr>
      <w:r w:rsidRPr="003B6DE8">
        <w:t>FATTORE MOLTIPLICATIVO</w:t>
      </w:r>
    </w:p>
    <w:p w:rsidR="00BF7539" w:rsidRPr="00BF7539" w:rsidRDefault="00BF7539" w:rsidP="003B6DE8">
      <w:pPr>
        <w:pStyle w:val="TestoNormaleIndentato"/>
      </w:pPr>
      <w:r w:rsidRPr="00BF7539">
        <w:t xml:space="preserve">Il fattore moltiplicativo M indica il coefficiente di assestamento, </w:t>
      </w:r>
      <w:r>
        <w:t>vale a dire</w:t>
      </w:r>
      <w:r w:rsidRPr="00BF7539">
        <w:t xml:space="preserve"> un valore che indica lo scostamento dal valore normale di un determinato attributo all'interno del </w:t>
      </w:r>
      <w:r w:rsidR="00644CC0">
        <w:t>Sistema</w:t>
      </w:r>
      <w:r w:rsidRPr="00BF7539">
        <w:t xml:space="preserve">. </w:t>
      </w:r>
      <w:r>
        <w:t>Per calcolare</w:t>
      </w:r>
      <w:r w:rsidRPr="00BF7539">
        <w:t xml:space="preserve"> questo fattore</w:t>
      </w:r>
      <w:r>
        <w:t>,</w:t>
      </w:r>
      <w:r w:rsidRPr="00BF7539">
        <w:t xml:space="preserve"> </w:t>
      </w:r>
      <w:r>
        <w:t>si analizzano</w:t>
      </w:r>
      <w:r w:rsidRPr="00BF7539">
        <w:t xml:space="preserve"> quattro categorie di attributi che influenzano il costo, che identifican</w:t>
      </w:r>
      <w:r>
        <w:t xml:space="preserve">o diversi aspetti del </w:t>
      </w:r>
      <w:r w:rsidR="00644CC0">
        <w:t>Sistema</w:t>
      </w:r>
      <w:r>
        <w:t>, e</w:t>
      </w:r>
      <w:r w:rsidRPr="00BF7539">
        <w:t xml:space="preserve"> per ognuno di questi si hanno dei sotto-attributi con dei valori predefiniti che ne determinano la complessità in base all'importanza che hanno all'interno del software.</w:t>
      </w:r>
    </w:p>
    <w:p w:rsidR="003B6DE8" w:rsidRPr="00BF7539" w:rsidRDefault="00BF7539" w:rsidP="003B6DE8">
      <w:pPr>
        <w:pStyle w:val="TestoNormaleIndentato"/>
      </w:pPr>
      <w:r w:rsidRPr="00BF7539">
        <w:t>Gli attributi che influenzano il fattore moltiplicativo M sono 15 (detti Cost Driver) ed ognuno di essi ha un valore su una scala di 6 valori che varia da “Molto Basso” a</w:t>
      </w:r>
      <w:r>
        <w:t>d</w:t>
      </w:r>
      <w:r w:rsidRPr="00BF7539">
        <w:t xml:space="preserve"> “Altissimo” come riportato nella seguente tabella:</w:t>
      </w:r>
      <w:r w:rsidR="00F04F5A">
        <w:br/>
      </w:r>
    </w:p>
    <w:p w:rsidR="00F04F5A" w:rsidRDefault="00F04F5A" w:rsidP="00F04F5A">
      <w:pPr>
        <w:pStyle w:val="Immagine"/>
      </w:pPr>
      <w:r>
        <w:t>Figura 5. Caratteristiche del Sistema</w:t>
      </w:r>
    </w:p>
    <w:p w:rsidR="00BF7539" w:rsidRDefault="00F04F5A" w:rsidP="00BF7539">
      <w:r>
        <w:rPr>
          <w:noProof/>
          <w:lang w:eastAsia="it-IT"/>
        </w:rPr>
        <w:drawing>
          <wp:anchor distT="0" distB="0" distL="114300" distR="114300" simplePos="0" relativeHeight="251661824" behindDoc="0" locked="0" layoutInCell="1" allowOverlap="1">
            <wp:simplePos x="0" y="0"/>
            <wp:positionH relativeFrom="column">
              <wp:posOffset>97155</wp:posOffset>
            </wp:positionH>
            <wp:positionV relativeFrom="paragraph">
              <wp:posOffset>17145</wp:posOffset>
            </wp:positionV>
            <wp:extent cx="6153150" cy="2352675"/>
            <wp:effectExtent l="19050" t="0" r="0" b="0"/>
            <wp:wrapSquare wrapText="bothSides"/>
            <wp:docPr id="11" name="Immagine 11" descr="Alice:Users:aliceculaon:Desktop:Schermata 2015-07-10 alle 20.1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ice:Users:aliceculaon:Desktop:Schermata 2015-07-10 alle 20.10.34.png"/>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53150" cy="2352675"/>
                    </a:xfrm>
                    <a:prstGeom prst="rect">
                      <a:avLst/>
                    </a:prstGeom>
                    <a:noFill/>
                    <a:ln>
                      <a:noFill/>
                    </a:ln>
                    <a:extLs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a:ext>
                    </a:extLst>
                  </pic:spPr>
                </pic:pic>
              </a:graphicData>
            </a:graphic>
          </wp:anchor>
        </w:drawing>
      </w:r>
    </w:p>
    <w:p w:rsidR="00BF7539" w:rsidRPr="00BF7539" w:rsidRDefault="00F04F5A" w:rsidP="00F04F5A">
      <w:pPr>
        <w:pStyle w:val="TestoNormaleIndentato"/>
      </w:pPr>
      <w:r>
        <w:br/>
      </w:r>
      <w:r w:rsidR="003B6DE8">
        <w:rPr>
          <w:noProof/>
          <w:lang w:eastAsia="it-IT"/>
        </w:rPr>
        <w:drawing>
          <wp:anchor distT="0" distB="0" distL="114300" distR="114300" simplePos="0" relativeHeight="251660800" behindDoc="0" locked="0" layoutInCell="1" allowOverlap="1">
            <wp:simplePos x="0" y="0"/>
            <wp:positionH relativeFrom="column">
              <wp:posOffset>78105</wp:posOffset>
            </wp:positionH>
            <wp:positionV relativeFrom="paragraph">
              <wp:posOffset>81280</wp:posOffset>
            </wp:positionV>
            <wp:extent cx="6153150" cy="2085975"/>
            <wp:effectExtent l="19050" t="0" r="0" b="0"/>
            <wp:wrapSquare wrapText="bothSides"/>
            <wp:docPr id="12" name="Immagine 12" descr="Alice:Users:aliceculaon:Desktop:Schermata 2015-07-10 alle 20.1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ice:Users:aliceculaon:Desktop:Schermata 2015-07-10 alle 20.11.16.png"/>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53150" cy="2085975"/>
                    </a:xfrm>
                    <a:prstGeom prst="rect">
                      <a:avLst/>
                    </a:prstGeom>
                    <a:noFill/>
                    <a:ln>
                      <a:noFill/>
                    </a:ln>
                    <a:extLs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a:ext>
                    </a:extLst>
                  </pic:spPr>
                </pic:pic>
              </a:graphicData>
            </a:graphic>
          </wp:anchor>
        </w:drawing>
      </w:r>
      <w:r w:rsidR="00D2615C" w:rsidRPr="00D2615C">
        <w:t xml:space="preserve">Il fattore moltiplicativo M, </w:t>
      </w:r>
      <w:r w:rsidR="00D2615C">
        <w:t>verrà</w:t>
      </w:r>
      <w:r w:rsidR="00D2615C" w:rsidRPr="00D2615C">
        <w:t xml:space="preserve"> dato dalla moltiplicazione di tutti i parametri descritti nella tabella precedente, ed avrà la seguente forma:</w:t>
      </w:r>
      <w:r>
        <w:br/>
      </w:r>
    </w:p>
    <w:p w:rsidR="00BF7539" w:rsidRPr="00F04F5A" w:rsidRDefault="00D2615C" w:rsidP="00F04F5A">
      <w:pPr>
        <w:pStyle w:val="Pseudocodice0"/>
        <w:jc w:val="center"/>
        <w:rPr>
          <w:b/>
          <w:lang w:val="en-US"/>
        </w:rPr>
      </w:pPr>
      <w:r w:rsidRPr="00F04F5A">
        <w:rPr>
          <w:b/>
          <w:lang w:val="en-US"/>
        </w:rPr>
        <w:t>M = RELY * DATA * CPLX * TIME * STOR * VIRT * TURN * ACAP * AEXP * PCAP * VEXP * LEXP * MODP * TOOL * SCED</w:t>
      </w:r>
    </w:p>
    <w:p w:rsidR="00BF7539" w:rsidRPr="001704A4" w:rsidRDefault="00BF7539" w:rsidP="00BF7539">
      <w:pPr>
        <w:rPr>
          <w:lang w:val="en-US"/>
        </w:rPr>
      </w:pPr>
    </w:p>
    <w:p w:rsidR="00BF7539" w:rsidRPr="00F04F5A" w:rsidRDefault="00D2615C" w:rsidP="00F04F5A">
      <w:pPr>
        <w:pStyle w:val="Livello11"/>
      </w:pPr>
      <w:r w:rsidRPr="00F04F5A">
        <w:t>STIMA DEL TEMPO DI SVILUPPO (TDEV)</w:t>
      </w:r>
    </w:p>
    <w:p w:rsidR="00BF7539" w:rsidRPr="00BF7539" w:rsidRDefault="00D2615C" w:rsidP="00F04F5A">
      <w:pPr>
        <w:pStyle w:val="TestoNormaleIndentato"/>
      </w:pPr>
      <w:r w:rsidRPr="00D2615C">
        <w:t xml:space="preserve">Una volta conosciuto il costo finale dello sforzo necessario per lo sviluppo del </w:t>
      </w:r>
      <w:r w:rsidR="00644CC0">
        <w:t>Sistema</w:t>
      </w:r>
      <w:r w:rsidRPr="00D2615C">
        <w:t xml:space="preserve"> software espresso in mesi-persona (PM), è possibile calcolare il tempo solare minimo di sviluppo TDEV (Development Time), calcolato tramite la seguente formula:</w:t>
      </w:r>
      <w:r w:rsidR="00F04F5A">
        <w:br/>
      </w:r>
    </w:p>
    <w:p w:rsidR="00BF7539" w:rsidRPr="00F04F5A" w:rsidRDefault="00D2615C" w:rsidP="00F04F5A">
      <w:pPr>
        <w:pStyle w:val="Pseudocodice0"/>
        <w:jc w:val="center"/>
        <w:rPr>
          <w:b/>
        </w:rPr>
      </w:pPr>
      <w:r w:rsidRPr="00F04F5A">
        <w:rPr>
          <w:b/>
        </w:rPr>
        <w:t>TDEV = C * Effort D</w:t>
      </w:r>
    </w:p>
    <w:p w:rsidR="00BF7539" w:rsidRDefault="00D2615C" w:rsidP="00F04F5A">
      <w:pPr>
        <w:pStyle w:val="TestoNormaleIndentato"/>
      </w:pPr>
      <w:r>
        <w:t>In cui:</w:t>
      </w:r>
    </w:p>
    <w:p w:rsidR="00D2615C" w:rsidRDefault="00F04F5A" w:rsidP="00F04F5A">
      <w:pPr>
        <w:pStyle w:val="TestoNormaleIndentato"/>
      </w:pPr>
      <w:r>
        <w:t xml:space="preserve">- </w:t>
      </w:r>
      <w:r w:rsidR="00D2615C" w:rsidRPr="00F04F5A">
        <w:t>Effort:</w:t>
      </w:r>
      <w:r w:rsidR="00D2615C">
        <w:t xml:space="preserve"> è</w:t>
      </w:r>
      <w:r w:rsidR="00D2615C" w:rsidRPr="00D2615C">
        <w:t xml:space="preserve"> il risultato </w:t>
      </w:r>
      <w:r w:rsidR="00D2615C">
        <w:t xml:space="preserve">dello sforzo </w:t>
      </w:r>
      <w:r w:rsidR="00D2615C" w:rsidRPr="00D2615C">
        <w:t>espresso in numero di persone/mese necessarie per lo sviluppo del progetto</w:t>
      </w:r>
    </w:p>
    <w:p w:rsidR="00D2615C" w:rsidRPr="00D2615C" w:rsidRDefault="00F04F5A" w:rsidP="00F04F5A">
      <w:pPr>
        <w:pStyle w:val="TestoNormaleIndentato"/>
      </w:pPr>
      <w:r>
        <w:t xml:space="preserve">- </w:t>
      </w:r>
      <w:r w:rsidR="00D2615C" w:rsidRPr="00F04F5A">
        <w:t>C</w:t>
      </w:r>
      <w:r w:rsidR="00D2615C" w:rsidRPr="00D2615C">
        <w:t xml:space="preserve"> e </w:t>
      </w:r>
      <w:r w:rsidR="00D2615C" w:rsidRPr="00F04F5A">
        <w:t>D</w:t>
      </w:r>
      <w:r w:rsidR="00D2615C" w:rsidRPr="00D2615C">
        <w:t xml:space="preserve">: sono costanti legate alla complessità del progetto in relazione alla seguente tabella: </w:t>
      </w:r>
      <w:r>
        <w:br/>
      </w:r>
    </w:p>
    <w:p w:rsidR="00F04F5A" w:rsidRDefault="00F04F5A" w:rsidP="00F04F5A">
      <w:pPr>
        <w:pStyle w:val="Immagine"/>
      </w:pPr>
      <w:r>
        <w:t>Figura 5. Formule per il TDEV</w:t>
      </w:r>
    </w:p>
    <w:p w:rsidR="00D2615C" w:rsidRDefault="00D2615C" w:rsidP="00F04F5A">
      <w:pPr>
        <w:pStyle w:val="Immagine"/>
        <w:jc w:val="center"/>
      </w:pPr>
      <w:r>
        <w:rPr>
          <w:noProof/>
          <w:lang w:eastAsia="it-IT"/>
        </w:rPr>
        <w:drawing>
          <wp:inline distT="0" distB="0" distL="0" distR="0">
            <wp:extent cx="6144895" cy="984250"/>
            <wp:effectExtent l="0" t="0" r="0" b="0"/>
            <wp:docPr id="13" name="Immagine 13" descr="Alice:Users:aliceculaon:Desktop:Schermata 2015-07-10 alle 20.1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ice:Users:aliceculaon:Desktop:Schermata 2015-07-10 alle 20.18.56.png"/>
                    <pic:cNvPicPr>
                      <a:picLocks noChangeAspect="1" noChangeArrowheads="1"/>
                    </pic:cNvPicPr>
                  </pic:nvPicPr>
                  <pic:blipFill>
                    <a:blip r:embed="rId1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44895" cy="984250"/>
                    </a:xfrm>
                    <a:prstGeom prst="rect">
                      <a:avLst/>
                    </a:prstGeom>
                    <a:noFill/>
                    <a:ln>
                      <a:noFill/>
                    </a:ln>
                  </pic:spPr>
                </pic:pic>
              </a:graphicData>
            </a:graphic>
          </wp:inline>
        </w:drawing>
      </w:r>
    </w:p>
    <w:p w:rsidR="00D2615C" w:rsidRPr="00D2615C" w:rsidRDefault="00D2615C" w:rsidP="00F04F5A">
      <w:pPr>
        <w:pStyle w:val="TestoNormaleIndentato"/>
      </w:pPr>
      <w:r w:rsidRPr="00D2615C">
        <w:t>Una volta noto il numero di persone/mese ed il tempo necessario per lo sviluppo del progetto è possibile stimare il numero di programmatori da impiegare nello sviluppo del progetto tramite la seguente formula:</w:t>
      </w:r>
      <w:r w:rsidR="00F04F5A">
        <w:br/>
      </w:r>
    </w:p>
    <w:p w:rsidR="00D2615C" w:rsidRPr="00F04F5A" w:rsidRDefault="00D2615C" w:rsidP="00F04F5A">
      <w:pPr>
        <w:pStyle w:val="Pseudocodice0"/>
        <w:jc w:val="center"/>
        <w:rPr>
          <w:b/>
        </w:rPr>
      </w:pPr>
      <w:r w:rsidRPr="00F04F5A">
        <w:rPr>
          <w:b/>
        </w:rPr>
        <w:t>N = Effort / TDEV</w:t>
      </w:r>
    </w:p>
    <w:p w:rsidR="00BF7539" w:rsidRPr="00BF7539" w:rsidRDefault="00BF7539" w:rsidP="00BF7539"/>
    <w:p w:rsidR="00BF7539" w:rsidRDefault="00BF7539" w:rsidP="00BF7539"/>
    <w:p w:rsidR="00E3795D" w:rsidRPr="00A52A76" w:rsidRDefault="00E3795D" w:rsidP="00A52A76">
      <w:pPr>
        <w:pStyle w:val="Livello1"/>
      </w:pPr>
      <w:bookmarkStart w:id="9" w:name="_Toc424967486"/>
      <w:r w:rsidRPr="00A52A76">
        <w:t>GIUDIZIO DEGLI ESPERTI</w:t>
      </w:r>
      <w:bookmarkEnd w:id="9"/>
    </w:p>
    <w:p w:rsidR="00BF7539" w:rsidRDefault="00E3795D" w:rsidP="00A52A76">
      <w:pPr>
        <w:pStyle w:val="TestoNormaleBasatosuLivello11"/>
      </w:pPr>
      <w:r>
        <w:t>Il secondo modello di stima preso in considerazione è il modello “Giudizio degli esperti”</w:t>
      </w:r>
      <w:r w:rsidR="00F04F5A">
        <w:t>, un modello esterno e indipendente,</w:t>
      </w:r>
      <w:r>
        <w:t xml:space="preserve"> in cui </w:t>
      </w:r>
      <w:r w:rsidR="003A412E">
        <w:t>vengono calcolati tutti i costi che il team dovrà sostenere per lo sviluppo del progetto.</w:t>
      </w:r>
    </w:p>
    <w:p w:rsidR="009C3D8B" w:rsidRDefault="009C3D8B" w:rsidP="00A52A76">
      <w:pPr>
        <w:pStyle w:val="TestoNormaleBasatosuLivello11"/>
      </w:pPr>
      <w:r>
        <w:t xml:space="preserve">Nel calcolo vengono presi in considerazione </w:t>
      </w:r>
      <w:r w:rsidR="006724F7">
        <w:t>dei costi tipici che un’azienda di questo settore potrebbe trovarsi a sostenere partendo da alcuni presupposti che sono alla base del calcolo:</w:t>
      </w:r>
      <w:r w:rsidR="006724F7">
        <w:br/>
      </w:r>
    </w:p>
    <w:p w:rsidR="006724F7" w:rsidRDefault="006724F7" w:rsidP="00963146">
      <w:pPr>
        <w:pStyle w:val="Elenco"/>
        <w:numPr>
          <w:ilvl w:val="0"/>
          <w:numId w:val="9"/>
        </w:numPr>
        <w:tabs>
          <w:tab w:val="clear" w:pos="360"/>
        </w:tabs>
        <w:ind w:left="1276" w:hanging="283"/>
      </w:pPr>
      <w:r>
        <w:t>che tutte le fasi di realizzazione del Sistema (dalla progettazione all’implementazione) siano avvenute in concomitanza ad altri progetti e si è considerato un numero di progetti concomitanti pari a 4 (compreso il presente Sistema)</w:t>
      </w:r>
      <w:r w:rsidR="00981C11">
        <w:t>;</w:t>
      </w:r>
    </w:p>
    <w:p w:rsidR="00981C11" w:rsidRDefault="00981C11" w:rsidP="00963146">
      <w:pPr>
        <w:pStyle w:val="Elenco"/>
        <w:numPr>
          <w:ilvl w:val="0"/>
          <w:numId w:val="9"/>
        </w:numPr>
        <w:tabs>
          <w:tab w:val="clear" w:pos="360"/>
        </w:tabs>
        <w:ind w:left="1276" w:hanging="283"/>
      </w:pPr>
      <w:r>
        <w:t xml:space="preserve">anzitutto si è stabilita  una retribuzione annua lorda “tipo” percepita da un dipendnte, in modo da quantificare quella che è la componente più onerosa nella realizzazione del Sistema;  </w:t>
      </w:r>
    </w:p>
    <w:p w:rsidR="00981C11" w:rsidRDefault="00981C11" w:rsidP="00963146">
      <w:pPr>
        <w:pStyle w:val="Elenco"/>
        <w:numPr>
          <w:ilvl w:val="0"/>
          <w:numId w:val="9"/>
        </w:numPr>
        <w:tabs>
          <w:tab w:val="clear" w:pos="360"/>
        </w:tabs>
        <w:ind w:left="1276" w:hanging="283"/>
      </w:pPr>
      <w:r>
        <w:t>sono state previste delle ore di straordinario</w:t>
      </w:r>
      <w:r w:rsidR="00E833BE">
        <w:t>, stimate per analogia con altre realtà</w:t>
      </w:r>
      <w:r>
        <w:t>;</w:t>
      </w:r>
    </w:p>
    <w:p w:rsidR="00E833BE" w:rsidRDefault="00981C11" w:rsidP="00963146">
      <w:pPr>
        <w:pStyle w:val="Elenco"/>
        <w:numPr>
          <w:ilvl w:val="0"/>
          <w:numId w:val="9"/>
        </w:numPr>
        <w:tabs>
          <w:tab w:val="clear" w:pos="360"/>
        </w:tabs>
        <w:ind w:left="1276" w:hanging="283"/>
      </w:pPr>
      <w:r>
        <w:t xml:space="preserve">il calcolo è stato effettuato </w:t>
      </w:r>
      <w:r w:rsidR="00E833BE">
        <w:t>su base mensile; il costo è stato poi moltiplicato per il numero di mesi corrispondenti alla probabile durata di sviluppo del sistema;</w:t>
      </w:r>
    </w:p>
    <w:p w:rsidR="001E1EC8" w:rsidRDefault="001E1EC8" w:rsidP="001E1EC8">
      <w:pPr>
        <w:pStyle w:val="Elenco"/>
        <w:ind w:left="1276"/>
      </w:pPr>
      <w:r>
        <w:t>Ovvero la durata di realizzazione è stata stimata a priori e misurata in mesi, attraverso un</w:t>
      </w:r>
      <w:r w:rsidR="00804C58">
        <w:t>a stima preventiva approssimativa della durata delle attività necessarie per mezzo di un cronogramma a sua volta basato su di un’analisi dei requisiti.</w:t>
      </w:r>
    </w:p>
    <w:p w:rsidR="00981C11" w:rsidRDefault="00E833BE" w:rsidP="00963146">
      <w:pPr>
        <w:pStyle w:val="Elenco"/>
        <w:numPr>
          <w:ilvl w:val="0"/>
          <w:numId w:val="9"/>
        </w:numPr>
        <w:tabs>
          <w:tab w:val="clear" w:pos="360"/>
        </w:tabs>
        <w:ind w:left="1276" w:hanging="283"/>
      </w:pPr>
      <w:r>
        <w:t>il costo annuale della parte di manodopera successiva alla consegna (“valore annuale contratto manutentivo”) è stato determinato per una misura del 15% sulla base del valore del Sistema.</w:t>
      </w:r>
      <w:r w:rsidR="00981C11">
        <w:br/>
      </w:r>
    </w:p>
    <w:p w:rsidR="006724F7" w:rsidRDefault="00981C11" w:rsidP="00A52A76">
      <w:pPr>
        <w:pStyle w:val="TestoNormaleBasatosuLivello11"/>
      </w:pPr>
      <w:r>
        <w:t xml:space="preserve">Altre assunzioni sono state fatte, come ad esempio il numero di anni di ammortamento per gli strumenti di lavoro e di prodotti interni quale il CM; voci descritte dettagliatamente all’interno del relatio documento che alleghiamo al presente (prospetto costi 1.0). </w:t>
      </w:r>
      <w:r>
        <w:br/>
      </w:r>
    </w:p>
    <w:p w:rsidR="00784F6B" w:rsidRDefault="00784F6B" w:rsidP="00A52A76">
      <w:pPr>
        <w:pStyle w:val="TestoNormaleBasatosuLivello11"/>
      </w:pPr>
      <w:r>
        <w:t xml:space="preserve">Nell’analisi dei costi vengono elencati tutti i possibili costi che l’azienda dovrà sostenere per poter sviluppare il </w:t>
      </w:r>
      <w:r w:rsidR="00644CC0">
        <w:t>Sistema</w:t>
      </w:r>
      <w:r>
        <w:t xml:space="preserve">, partendo dai bisogni primari come ad esempio i computer, le stampanti… fino ai vari tool che vengono utilizzati nello sviluppo e i veri mezzi che il team utilizza per poter </w:t>
      </w:r>
      <w:r w:rsidR="00915010">
        <w:t>comunicare.</w:t>
      </w:r>
    </w:p>
    <w:p w:rsidR="00915010" w:rsidRDefault="00915010" w:rsidP="00A52A76">
      <w:pPr>
        <w:pStyle w:val="TestoNormaleBasatosuLivello11"/>
      </w:pPr>
      <w:r>
        <w:t xml:space="preserve">Nell’analisi sono stati calcolati anche i costi dell’affitto, dell’adsl ed inoltre è stata fatta un accurata analisi del calcolo delle imposte, </w:t>
      </w:r>
      <w:r w:rsidR="00F04F5A">
        <w:t>come l’</w:t>
      </w:r>
      <w:r>
        <w:t>IRPEF</w:t>
      </w:r>
      <w:r w:rsidR="005368D6">
        <w:t>,</w:t>
      </w:r>
      <w:r>
        <w:t xml:space="preserve"> e</w:t>
      </w:r>
      <w:r w:rsidR="005368D6">
        <w:t xml:space="preserve"> dell’</w:t>
      </w:r>
      <w:r>
        <w:t>INAIL.</w:t>
      </w:r>
    </w:p>
    <w:p w:rsidR="00915010" w:rsidRPr="00BF7539" w:rsidRDefault="00915010" w:rsidP="00BF7539">
      <w:bookmarkStart w:id="10" w:name="_GoBack"/>
      <w:bookmarkEnd w:id="10"/>
    </w:p>
    <w:p w:rsidR="00BF7539" w:rsidRPr="00BF7539" w:rsidRDefault="00BF7539" w:rsidP="00BF7539"/>
    <w:p w:rsidR="00BF7539" w:rsidRPr="00BF7539" w:rsidRDefault="00BF7539" w:rsidP="00BF7539"/>
    <w:p w:rsidR="00BF7539" w:rsidRPr="00BF7539" w:rsidRDefault="00BF7539" w:rsidP="00BF7539"/>
    <w:sectPr w:rsidR="00BF7539" w:rsidRPr="00BF7539" w:rsidSect="000D0FA0">
      <w:headerReference w:type="default" r:id="rId20"/>
      <w:footerReference w:type="default" r:id="rId21"/>
      <w:headerReference w:type="first" r:id="rId22"/>
      <w:footerReference w:type="first" r:id="rId23"/>
      <w:pgSz w:w="11906" w:h="16838"/>
      <w:pgMar w:top="1440" w:right="1134" w:bottom="1440" w:left="1077" w:header="709" w:footer="709" w:gutter="0"/>
      <w:pgBorders w:offsetFrom="page">
        <w:top w:val="threeDEngrave" w:sz="24" w:space="24" w:color="4F81BD"/>
        <w:bottom w:val="threeDEmboss" w:sz="48" w:space="24" w:color="4F81BD"/>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DA0" w:rsidRDefault="001C1DA0" w:rsidP="00594668">
      <w:pPr>
        <w:spacing w:after="0" w:line="240" w:lineRule="auto"/>
      </w:pPr>
      <w:r>
        <w:separator/>
      </w:r>
    </w:p>
  </w:endnote>
  <w:endnote w:type="continuationSeparator" w:id="1">
    <w:p w:rsidR="001C1DA0" w:rsidRDefault="001C1DA0" w:rsidP="005946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F6B" w:rsidRDefault="009F1052" w:rsidP="00A052E0">
    <w:pPr>
      <w:pStyle w:val="Header"/>
      <w:pBdr>
        <w:bottom w:val="single" w:sz="4" w:space="1" w:color="D9D9D9"/>
      </w:pBdr>
      <w:spacing w:after="0"/>
      <w:rPr>
        <w:b/>
      </w:rPr>
    </w:pPr>
    <w:r w:rsidRPr="009F1052">
      <w:rPr>
        <w:noProof/>
        <w:lang w:eastAsia="it-IT"/>
      </w:rPr>
      <w:pict>
        <v:rect id="_x0000_s2062" style="position:absolute;margin-left:-.4pt;margin-top:817.15pt;width:623.75pt;height:26.5pt;z-index:251658752;mso-width-percent:1050;mso-position-horizontal-relative:page;mso-position-vertical-relative:page;mso-width-percent:1050;mso-height-relative:top-margin-area" o:allowincell="f" fillcolor="#548dd4" strokecolor="#31849b">
          <w10:wrap anchorx="page" anchory="margin"/>
        </v:rect>
      </w:pict>
    </w:r>
    <w:r w:rsidRPr="009F1052">
      <w:rPr>
        <w:noProof/>
        <w:sz w:val="20"/>
        <w:szCs w:val="20"/>
        <w:lang w:eastAsia="it-IT"/>
      </w:rPr>
      <w:pict>
        <v:rect id="_x0000_s2063" style="position:absolute;margin-left:-.8pt;margin-top:-.65pt;width:623.8pt;height:26.5pt;z-index:251659776;mso-width-percent:1050;mso-position-horizontal-relative:page;mso-position-vertical-relative:page;mso-width-percent:1050;mso-height-relative:top-margin-area" o:allowincell="f" fillcolor="#548dd4" strokecolor="#31849b">
          <w10:wrap anchorx="page" anchory="margin"/>
        </v:rect>
      </w:pict>
    </w:r>
  </w:p>
  <w:p w:rsidR="00784F6B" w:rsidRPr="001704A4" w:rsidRDefault="009F1052" w:rsidP="00A052E0">
    <w:pPr>
      <w:spacing w:after="0"/>
      <w:rPr>
        <w:b/>
        <w:sz w:val="20"/>
        <w:szCs w:val="20"/>
      </w:rPr>
    </w:pPr>
    <w:r w:rsidRPr="009F1052">
      <w:fldChar w:fldCharType="begin"/>
    </w:r>
    <w:r w:rsidR="00784F6B">
      <w:instrText xml:space="preserve"> PAGE   \* MERGEFORMAT </w:instrText>
    </w:r>
    <w:r w:rsidRPr="009F1052">
      <w:fldChar w:fldCharType="separate"/>
    </w:r>
    <w:r w:rsidR="000915C6" w:rsidRPr="000915C6">
      <w:rPr>
        <w:b/>
        <w:noProof/>
      </w:rPr>
      <w:t>3</w:t>
    </w:r>
    <w:r>
      <w:rPr>
        <w:b/>
        <w:noProof/>
      </w:rPr>
      <w:fldChar w:fldCharType="end"/>
    </w:r>
    <w:r w:rsidR="00784F6B">
      <w:rPr>
        <w:b/>
      </w:rPr>
      <w:t xml:space="preserve"> | </w:t>
    </w:r>
    <w:r w:rsidR="00784F6B">
      <w:rPr>
        <w:color w:val="7F7F7F"/>
        <w:spacing w:val="60"/>
      </w:rPr>
      <w:t xml:space="preserve">Page </w:t>
    </w:r>
    <w:r w:rsidR="00784F6B">
      <w:rPr>
        <w:color w:val="7F7F7F"/>
        <w:spacing w:val="60"/>
      </w:rPr>
      <w:tab/>
    </w:r>
    <w:r w:rsidR="00784F6B">
      <w:rPr>
        <w:color w:val="7F7F7F"/>
        <w:spacing w:val="60"/>
      </w:rPr>
      <w:tab/>
    </w:r>
    <w:r w:rsidR="00784F6B">
      <w:rPr>
        <w:color w:val="7F7F7F"/>
        <w:spacing w:val="60"/>
      </w:rPr>
      <w:tab/>
    </w:r>
    <w:r w:rsidR="00784F6B">
      <w:rPr>
        <w:color w:val="7F7F7F"/>
        <w:spacing w:val="60"/>
      </w:rPr>
      <w:tab/>
    </w:r>
    <w:r w:rsidR="00144E25" w:rsidRPr="00E72768">
      <w:rPr>
        <w:sz w:val="20"/>
        <w:szCs w:val="20"/>
      </w:rPr>
      <w:t xml:space="preserve">PROGETTO: </w:t>
    </w:r>
    <w:r w:rsidR="00144E25">
      <w:rPr>
        <w:b/>
        <w:sz w:val="20"/>
        <w:szCs w:val="20"/>
      </w:rPr>
      <w:t>FUMETTERIA</w:t>
    </w:r>
    <w:r w:rsidR="00144E25">
      <w:rPr>
        <w:b/>
        <w:sz w:val="20"/>
        <w:szCs w:val="20"/>
      </w:rPr>
      <w:tab/>
    </w:r>
    <w:r w:rsidR="000915C6">
      <w:rPr>
        <w:b/>
        <w:sz w:val="20"/>
        <w:szCs w:val="20"/>
      </w:rPr>
      <w:t>PIGHIN</w:t>
    </w:r>
    <w:r w:rsidR="00144E25">
      <w:rPr>
        <w:b/>
        <w:sz w:val="20"/>
        <w:szCs w:val="20"/>
      </w:rPr>
      <w:tab/>
    </w:r>
    <w:r w:rsidR="00784F6B">
      <w:rPr>
        <w:b/>
        <w:sz w:val="20"/>
        <w:szCs w:val="20"/>
      </w:rPr>
      <w:tab/>
    </w:r>
    <w:r w:rsidR="001704A4">
      <w:rPr>
        <w:b/>
        <w:sz w:val="20"/>
        <w:szCs w:val="20"/>
      </w:rPr>
      <w:t xml:space="preserve">                           </w:t>
    </w:r>
    <w:r w:rsidR="001704A4">
      <w:rPr>
        <w:b/>
        <w:bCs/>
        <w:color w:val="17365D"/>
        <w:sz w:val="20"/>
        <w:szCs w:val="20"/>
      </w:rPr>
      <w:t>Analisi dei Costi</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F6B" w:rsidRDefault="009F1052">
    <w:pPr>
      <w:pStyle w:val="Footer"/>
    </w:pPr>
    <w:r>
      <w:rPr>
        <w:noProof/>
        <w:lang w:eastAsia="it-IT"/>
      </w:rPr>
      <w:pict>
        <v:rect id="_x0000_s2052" style="position:absolute;margin-left:-16.25pt;margin-top:815.65pt;width:623.85pt;height:26.5pt;z-index:251656704;mso-width-percent:1050;mso-position-horizontal-relative:page;mso-position-vertical-relative:page;mso-width-percent:1050;mso-height-relative:top-margin-area" o:allowincell="f" fillcolor="#365f91" strokecolor="#31849b">
          <w10:wrap anchorx="page"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DA0" w:rsidRDefault="001C1DA0" w:rsidP="00594668">
      <w:pPr>
        <w:spacing w:after="0" w:line="240" w:lineRule="auto"/>
      </w:pPr>
      <w:r>
        <w:separator/>
      </w:r>
    </w:p>
  </w:footnote>
  <w:footnote w:type="continuationSeparator" w:id="1">
    <w:p w:rsidR="001C1DA0" w:rsidRDefault="001C1DA0" w:rsidP="005946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F6B" w:rsidRDefault="009F1052">
    <w:pPr>
      <w:pStyle w:val="Header"/>
      <w:pBdr>
        <w:bottom w:val="single" w:sz="4" w:space="1" w:color="D9D9D9"/>
      </w:pBdr>
      <w:rPr>
        <w:b/>
      </w:rPr>
    </w:pPr>
    <w:r w:rsidRPr="009F1052">
      <w:rPr>
        <w:noProof/>
        <w:sz w:val="20"/>
        <w:szCs w:val="20"/>
        <w:lang w:eastAsia="it-IT"/>
      </w:rPr>
      <w:pict>
        <v:rect id="_x0000_s2056" style="position:absolute;margin-left:-.8pt;margin-top:-.65pt;width:623.8pt;height:26.5pt;z-index:251657728;mso-width-percent:1050;mso-position-horizontal-relative:page;mso-position-vertical-relative:page;mso-width-percent:1050;mso-height-relative:top-margin-area" o:allowincell="f" fillcolor="#548dd4" strokecolor="#31849b">
          <w10:wrap anchorx="page" anchory="margin"/>
        </v:rect>
      </w:pict>
    </w:r>
    <w:r w:rsidRPr="009F1052">
      <w:fldChar w:fldCharType="begin"/>
    </w:r>
    <w:r w:rsidR="00784F6B">
      <w:instrText xml:space="preserve"> PAGE   \* MERGEFORMAT </w:instrText>
    </w:r>
    <w:r w:rsidRPr="009F1052">
      <w:fldChar w:fldCharType="separate"/>
    </w:r>
    <w:r w:rsidR="000915C6" w:rsidRPr="000915C6">
      <w:rPr>
        <w:b/>
        <w:noProof/>
      </w:rPr>
      <w:t>3</w:t>
    </w:r>
    <w:r>
      <w:rPr>
        <w:b/>
        <w:noProof/>
      </w:rPr>
      <w:fldChar w:fldCharType="end"/>
    </w:r>
    <w:r w:rsidR="00784F6B">
      <w:rPr>
        <w:b/>
      </w:rPr>
      <w:t xml:space="preserve"> | </w:t>
    </w:r>
    <w:r w:rsidR="00784F6B">
      <w:rPr>
        <w:color w:val="7F7F7F"/>
        <w:spacing w:val="60"/>
      </w:rPr>
      <w:t>Page</w:t>
    </w:r>
    <w:r w:rsidR="00784F6B">
      <w:rPr>
        <w:color w:val="7F7F7F"/>
        <w:spacing w:val="60"/>
      </w:rPr>
      <w:tab/>
    </w:r>
    <w:r w:rsidR="00784F6B">
      <w:rPr>
        <w:color w:val="7F7F7F"/>
        <w:spacing w:val="60"/>
      </w:rPr>
      <w:tab/>
    </w:r>
    <w:r w:rsidR="00784F6B">
      <w:rPr>
        <w:b/>
        <w:noProof/>
        <w:lang w:eastAsia="it-IT"/>
      </w:rPr>
      <w:drawing>
        <wp:inline distT="0" distB="0" distL="0" distR="0">
          <wp:extent cx="936625" cy="278765"/>
          <wp:effectExtent l="19050" t="0" r="0" b="0"/>
          <wp:docPr id="2" name="Picture 0" descr="Logo-iTrio - 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iTrio - 01.0.png"/>
                  <pic:cNvPicPr>
                    <a:picLocks noChangeAspect="1" noChangeArrowheads="1"/>
                  </pic:cNvPicPr>
                </pic:nvPicPr>
                <pic:blipFill>
                  <a:blip r:embed="rId1"/>
                  <a:srcRect/>
                  <a:stretch>
                    <a:fillRect/>
                  </a:stretch>
                </pic:blipFill>
                <pic:spPr bwMode="auto">
                  <a:xfrm>
                    <a:off x="0" y="0"/>
                    <a:ext cx="936625" cy="27876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F6B" w:rsidRDefault="009F1052">
    <w:pPr>
      <w:pStyle w:val="Header"/>
    </w:pPr>
    <w:r>
      <w:rPr>
        <w:noProof/>
        <w:lang w:eastAsia="it-IT"/>
      </w:rPr>
      <w:pict>
        <v:rect id="_x0000_s2051" style="position:absolute;margin-left:-3.35pt;margin-top:-2pt;width:624.15pt;height:26.5pt;z-index:251655680;mso-width-percent:1050;mso-position-horizontal-relative:page;mso-position-vertical-relative:page;mso-width-percent:1050;mso-height-relative:top-margin-area" o:allowincell="f" fillcolor="#365f91" strokecolor="#31849b">
          <w10:wrap anchorx="page" anchory="margin"/>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C1652"/>
    <w:multiLevelType w:val="multilevel"/>
    <w:tmpl w:val="1854B274"/>
    <w:styleLink w:val="List0"/>
    <w:lvl w:ilvl="0">
      <w:start w:val="7"/>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
    <w:nsid w:val="0887623F"/>
    <w:multiLevelType w:val="multilevel"/>
    <w:tmpl w:val="78F4B7F0"/>
    <w:lvl w:ilvl="0">
      <w:start w:val="1"/>
      <w:numFmt w:val="decimal"/>
      <w:lvlText w:val="%1."/>
      <w:lvlJc w:val="left"/>
      <w:pPr>
        <w:tabs>
          <w:tab w:val="num" w:pos="360"/>
        </w:tabs>
        <w:ind w:left="0" w:firstLine="0"/>
      </w:pPr>
      <w:rPr>
        <w:rFonts w:hint="default"/>
      </w:rPr>
    </w:lvl>
    <w:lvl w:ilvl="1">
      <w:start w:val="1"/>
      <w:numFmt w:val="decimal"/>
      <w:lvlText w:val=""/>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2">
    <w:nsid w:val="0EA46D8C"/>
    <w:multiLevelType w:val="multilevel"/>
    <w:tmpl w:val="B1CC4D44"/>
    <w:lvl w:ilvl="0">
      <w:start w:val="1"/>
      <w:numFmt w:val="decimal"/>
      <w:lvlText w:val="%1."/>
      <w:lvlJc w:val="left"/>
      <w:pPr>
        <w:tabs>
          <w:tab w:val="num" w:pos="360"/>
        </w:tabs>
        <w:ind w:left="0" w:firstLine="0"/>
      </w:pPr>
      <w:rPr>
        <w:rFonts w:hint="default"/>
      </w:rPr>
    </w:lvl>
    <w:lvl w:ilvl="1">
      <w:start w:val="1"/>
      <w:numFmt w:val="decimal"/>
      <w:lvlText w:val=""/>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3">
    <w:nsid w:val="17EE3C5E"/>
    <w:multiLevelType w:val="multilevel"/>
    <w:tmpl w:val="F340732E"/>
    <w:lvl w:ilvl="0">
      <w:start w:val="1"/>
      <w:numFmt w:val="decimal"/>
      <w:lvlText w:val="%1."/>
      <w:lvlJc w:val="left"/>
      <w:pPr>
        <w:tabs>
          <w:tab w:val="num" w:pos="360"/>
        </w:tabs>
        <w:ind w:left="0" w:firstLine="0"/>
      </w:pPr>
      <w:rPr>
        <w:rFonts w:hint="default"/>
      </w:rPr>
    </w:lvl>
    <w:lvl w:ilvl="1">
      <w:start w:val="1"/>
      <w:numFmt w:val="decimal"/>
      <w:lvlText w:val=""/>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4">
    <w:nsid w:val="3C0B2BAA"/>
    <w:multiLevelType w:val="multilevel"/>
    <w:tmpl w:val="B270051C"/>
    <w:styleLink w:val="List21"/>
    <w:lvl w:ilvl="0">
      <w:start w:val="1"/>
      <w:numFmt w:val="decimal"/>
      <w:lvlText w:val="%1."/>
      <w:lvlJc w:val="left"/>
      <w:rPr>
        <w:rFonts w:ascii="Calibri" w:eastAsia="Calibri" w:hAnsi="Calibri" w:cs="Calibri"/>
        <w:i/>
        <w:iCs/>
        <w:position w:val="0"/>
        <w:rtl w:val="0"/>
      </w:rPr>
    </w:lvl>
    <w:lvl w:ilvl="1">
      <w:start w:val="1"/>
      <w:numFmt w:val="decimal"/>
      <w:lvlText w:val="%1.%2."/>
      <w:lvlJc w:val="left"/>
      <w:rPr>
        <w:rFonts w:ascii="Calibri" w:eastAsia="Calibri" w:hAnsi="Calibri" w:cs="Calibri"/>
        <w:i/>
        <w:iCs/>
        <w:position w:val="0"/>
        <w:rtl w:val="0"/>
      </w:rPr>
    </w:lvl>
    <w:lvl w:ilvl="2">
      <w:start w:val="1"/>
      <w:numFmt w:val="decimal"/>
      <w:lvlText w:val="%1.%2.%3."/>
      <w:lvlJc w:val="left"/>
      <w:rPr>
        <w:rFonts w:ascii="Calibri" w:eastAsia="Calibri" w:hAnsi="Calibri" w:cs="Calibri"/>
        <w:i/>
        <w:iCs/>
        <w:position w:val="0"/>
        <w:rtl w:val="0"/>
      </w:rPr>
    </w:lvl>
    <w:lvl w:ilvl="3">
      <w:start w:val="1"/>
      <w:numFmt w:val="decimal"/>
      <w:lvlText w:val="%1.%2.%3.%4."/>
      <w:lvlJc w:val="left"/>
      <w:rPr>
        <w:rFonts w:ascii="Calibri" w:eastAsia="Calibri" w:hAnsi="Calibri" w:cs="Calibri"/>
        <w:i/>
        <w:iCs/>
        <w:position w:val="0"/>
        <w:rtl w:val="0"/>
      </w:rPr>
    </w:lvl>
    <w:lvl w:ilvl="4">
      <w:start w:val="1"/>
      <w:numFmt w:val="decimal"/>
      <w:lvlText w:val="%1.%2.%3.%4.%5."/>
      <w:lvlJc w:val="left"/>
      <w:rPr>
        <w:rFonts w:ascii="Calibri" w:eastAsia="Calibri" w:hAnsi="Calibri" w:cs="Calibri"/>
        <w:i/>
        <w:iCs/>
        <w:position w:val="0"/>
        <w:rtl w:val="0"/>
      </w:rPr>
    </w:lvl>
    <w:lvl w:ilvl="5">
      <w:start w:val="1"/>
      <w:numFmt w:val="decimal"/>
      <w:lvlText w:val="%1.%2.%3.%4.%5.%6."/>
      <w:lvlJc w:val="left"/>
      <w:rPr>
        <w:rFonts w:ascii="Calibri" w:eastAsia="Calibri" w:hAnsi="Calibri" w:cs="Calibri"/>
        <w:i/>
        <w:iCs/>
        <w:position w:val="0"/>
        <w:rtl w:val="0"/>
      </w:rPr>
    </w:lvl>
    <w:lvl w:ilvl="6">
      <w:start w:val="1"/>
      <w:numFmt w:val="decimal"/>
      <w:lvlText w:val="%1.%2.%3.%4.%5.%6.%7."/>
      <w:lvlJc w:val="left"/>
      <w:rPr>
        <w:rFonts w:ascii="Calibri" w:eastAsia="Calibri" w:hAnsi="Calibri" w:cs="Calibri"/>
        <w:i/>
        <w:iCs/>
        <w:position w:val="0"/>
        <w:rtl w:val="0"/>
      </w:rPr>
    </w:lvl>
    <w:lvl w:ilvl="7">
      <w:start w:val="1"/>
      <w:numFmt w:val="decimal"/>
      <w:lvlText w:val="%1.%2.%3.%4.%5.%6.%7.%8."/>
      <w:lvlJc w:val="left"/>
      <w:rPr>
        <w:rFonts w:ascii="Calibri" w:eastAsia="Calibri" w:hAnsi="Calibri" w:cs="Calibri"/>
        <w:i/>
        <w:iCs/>
        <w:position w:val="0"/>
        <w:rtl w:val="0"/>
      </w:rPr>
    </w:lvl>
    <w:lvl w:ilvl="8">
      <w:start w:val="1"/>
      <w:numFmt w:val="decimal"/>
      <w:lvlText w:val="%1.%2.%3.%4.%5.%6.%7.%8.%9."/>
      <w:lvlJc w:val="left"/>
      <w:rPr>
        <w:rFonts w:ascii="Calibri" w:eastAsia="Calibri" w:hAnsi="Calibri" w:cs="Calibri"/>
        <w:i/>
        <w:iCs/>
        <w:position w:val="0"/>
        <w:rtl w:val="0"/>
      </w:rPr>
    </w:lvl>
  </w:abstractNum>
  <w:abstractNum w:abstractNumId="5">
    <w:nsid w:val="40024047"/>
    <w:multiLevelType w:val="multilevel"/>
    <w:tmpl w:val="40126628"/>
    <w:styleLink w:val="List1"/>
    <w:lvl w:ilvl="0">
      <w:start w:val="1"/>
      <w:numFmt w:val="decimal"/>
      <w:lvlText w:val="%1."/>
      <w:lvlJc w:val="left"/>
      <w:rPr>
        <w:rFonts w:ascii="Calibri" w:eastAsia="Calibri" w:hAnsi="Calibri" w:cs="Calibri"/>
        <w:i/>
        <w:iCs/>
        <w:position w:val="0"/>
        <w:rtl w:val="0"/>
      </w:rPr>
    </w:lvl>
    <w:lvl w:ilvl="1">
      <w:start w:val="1"/>
      <w:numFmt w:val="decimal"/>
      <w:lvlText w:val="%1.%2."/>
      <w:lvlJc w:val="left"/>
      <w:rPr>
        <w:rFonts w:ascii="Calibri" w:eastAsia="Calibri" w:hAnsi="Calibri" w:cs="Calibri"/>
        <w:i/>
        <w:iCs/>
        <w:position w:val="0"/>
        <w:rtl w:val="0"/>
      </w:rPr>
    </w:lvl>
    <w:lvl w:ilvl="2">
      <w:start w:val="1"/>
      <w:numFmt w:val="decimal"/>
      <w:lvlText w:val="%1.%2.%3."/>
      <w:lvlJc w:val="left"/>
      <w:rPr>
        <w:rFonts w:ascii="Calibri" w:eastAsia="Calibri" w:hAnsi="Calibri" w:cs="Calibri"/>
        <w:i/>
        <w:iCs/>
        <w:position w:val="0"/>
        <w:rtl w:val="0"/>
      </w:rPr>
    </w:lvl>
    <w:lvl w:ilvl="3">
      <w:start w:val="1"/>
      <w:numFmt w:val="decimal"/>
      <w:lvlText w:val="%1.%2.%3.%4."/>
      <w:lvlJc w:val="left"/>
      <w:rPr>
        <w:rFonts w:ascii="Calibri" w:eastAsia="Calibri" w:hAnsi="Calibri" w:cs="Calibri"/>
        <w:i/>
        <w:iCs/>
        <w:position w:val="0"/>
        <w:rtl w:val="0"/>
      </w:rPr>
    </w:lvl>
    <w:lvl w:ilvl="4">
      <w:start w:val="1"/>
      <w:numFmt w:val="decimal"/>
      <w:lvlText w:val="%1.%2.%3.%4.%5."/>
      <w:lvlJc w:val="left"/>
      <w:rPr>
        <w:rFonts w:ascii="Calibri" w:eastAsia="Calibri" w:hAnsi="Calibri" w:cs="Calibri"/>
        <w:i/>
        <w:iCs/>
        <w:position w:val="0"/>
        <w:rtl w:val="0"/>
      </w:rPr>
    </w:lvl>
    <w:lvl w:ilvl="5">
      <w:start w:val="1"/>
      <w:numFmt w:val="decimal"/>
      <w:lvlText w:val="%1.%2.%3.%4.%5.%6."/>
      <w:lvlJc w:val="left"/>
      <w:rPr>
        <w:rFonts w:ascii="Calibri" w:eastAsia="Calibri" w:hAnsi="Calibri" w:cs="Calibri"/>
        <w:i/>
        <w:iCs/>
        <w:position w:val="0"/>
        <w:rtl w:val="0"/>
      </w:rPr>
    </w:lvl>
    <w:lvl w:ilvl="6">
      <w:start w:val="1"/>
      <w:numFmt w:val="decimal"/>
      <w:lvlText w:val="%1.%2.%3.%4.%5.%6.%7."/>
      <w:lvlJc w:val="left"/>
      <w:rPr>
        <w:rFonts w:ascii="Calibri" w:eastAsia="Calibri" w:hAnsi="Calibri" w:cs="Calibri"/>
        <w:i/>
        <w:iCs/>
        <w:position w:val="0"/>
        <w:rtl w:val="0"/>
      </w:rPr>
    </w:lvl>
    <w:lvl w:ilvl="7">
      <w:start w:val="1"/>
      <w:numFmt w:val="decimal"/>
      <w:lvlText w:val="%1.%2.%3.%4.%5.%6.%7.%8."/>
      <w:lvlJc w:val="left"/>
      <w:rPr>
        <w:rFonts w:ascii="Calibri" w:eastAsia="Calibri" w:hAnsi="Calibri" w:cs="Calibri"/>
        <w:i/>
        <w:iCs/>
        <w:position w:val="0"/>
        <w:rtl w:val="0"/>
      </w:rPr>
    </w:lvl>
    <w:lvl w:ilvl="8">
      <w:start w:val="1"/>
      <w:numFmt w:val="decimal"/>
      <w:lvlText w:val="%1.%2.%3.%4.%5.%6.%7.%8.%9."/>
      <w:lvlJc w:val="left"/>
      <w:rPr>
        <w:rFonts w:ascii="Calibri" w:eastAsia="Calibri" w:hAnsi="Calibri" w:cs="Calibri"/>
        <w:i/>
        <w:iCs/>
        <w:position w:val="0"/>
        <w:rtl w:val="0"/>
      </w:rPr>
    </w:lvl>
  </w:abstractNum>
  <w:abstractNum w:abstractNumId="6">
    <w:nsid w:val="4B62306D"/>
    <w:multiLevelType w:val="multilevel"/>
    <w:tmpl w:val="263A0574"/>
    <w:lvl w:ilvl="0">
      <w:start w:val="1"/>
      <w:numFmt w:val="decimal"/>
      <w:lvlText w:val="%1."/>
      <w:lvlJc w:val="left"/>
      <w:pPr>
        <w:tabs>
          <w:tab w:val="num" w:pos="360"/>
        </w:tabs>
        <w:ind w:left="0" w:firstLine="0"/>
      </w:pPr>
      <w:rPr>
        <w:rFonts w:hint="default"/>
      </w:rPr>
    </w:lvl>
    <w:lvl w:ilvl="1">
      <w:start w:val="1"/>
      <w:numFmt w:val="decimal"/>
      <w:lvlText w:val=""/>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7">
    <w:nsid w:val="58CF34FB"/>
    <w:multiLevelType w:val="multilevel"/>
    <w:tmpl w:val="B89CEF30"/>
    <w:lvl w:ilvl="0">
      <w:start w:val="1"/>
      <w:numFmt w:val="decimal"/>
      <w:lvlText w:val="%1."/>
      <w:lvlJc w:val="left"/>
      <w:pPr>
        <w:tabs>
          <w:tab w:val="num" w:pos="360"/>
        </w:tabs>
        <w:ind w:left="0" w:firstLine="0"/>
      </w:pPr>
      <w:rPr>
        <w:rFonts w:hint="default"/>
      </w:rPr>
    </w:lvl>
    <w:lvl w:ilvl="1">
      <w:start w:val="1"/>
      <w:numFmt w:val="decimal"/>
      <w:lvlText w:val=""/>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8">
    <w:nsid w:val="76E2029D"/>
    <w:multiLevelType w:val="multilevel"/>
    <w:tmpl w:val="22E29752"/>
    <w:lvl w:ilvl="0">
      <w:start w:val="1"/>
      <w:numFmt w:val="decimal"/>
      <w:pStyle w:val="Livello1"/>
      <w:lvlText w:val="%1."/>
      <w:lvlJc w:val="left"/>
      <w:pPr>
        <w:ind w:left="360" w:hanging="360"/>
      </w:pPr>
    </w:lvl>
    <w:lvl w:ilvl="1">
      <w:start w:val="1"/>
      <w:numFmt w:val="decimal"/>
      <w:pStyle w:val="Livello11"/>
      <w:lvlText w:val="%1.%2."/>
      <w:lvlJc w:val="left"/>
      <w:pPr>
        <w:ind w:left="792" w:hanging="432"/>
      </w:pPr>
    </w:lvl>
    <w:lvl w:ilvl="2">
      <w:start w:val="1"/>
      <w:numFmt w:val="decimal"/>
      <w:pStyle w:val="Livello111"/>
      <w:lvlText w:val="%1.%2.%3."/>
      <w:lvlJc w:val="left"/>
      <w:pPr>
        <w:ind w:left="1224" w:hanging="504"/>
      </w:pPr>
    </w:lvl>
    <w:lvl w:ilvl="3">
      <w:start w:val="1"/>
      <w:numFmt w:val="decimal"/>
      <w:pStyle w:val="Livello1111"/>
      <w:lvlText w:val="%1.%2.%3.%4."/>
      <w:lvlJc w:val="left"/>
      <w:pPr>
        <w:ind w:left="1728" w:hanging="648"/>
      </w:pPr>
    </w:lvl>
    <w:lvl w:ilvl="4">
      <w:start w:val="1"/>
      <w:numFmt w:val="decimal"/>
      <w:pStyle w:val="Livello1111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0"/>
  </w:num>
  <w:num w:numId="3">
    <w:abstractNumId w:val="5"/>
  </w:num>
  <w:num w:numId="4">
    <w:abstractNumId w:val="4"/>
  </w:num>
  <w:num w:numId="5">
    <w:abstractNumId w:val="2"/>
  </w:num>
  <w:num w:numId="6">
    <w:abstractNumId w:val="7"/>
  </w:num>
  <w:num w:numId="7">
    <w:abstractNumId w:val="6"/>
  </w:num>
  <w:num w:numId="8">
    <w:abstractNumId w:val="3"/>
  </w:num>
  <w:num w:numId="9">
    <w:abstractNumId w:val="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08"/>
  <w:hyphenationZone w:val="284"/>
  <w:drawingGridHorizontalSpacing w:val="110"/>
  <w:displayHorizontalDrawingGridEvery w:val="2"/>
  <w:characterSpacingControl w:val="doNotCompress"/>
  <w:savePreviewPicture/>
  <w:hdrShapeDefaults>
    <o:shapedefaults v:ext="edit" spidmax="10242" style="mso-position-horizontal-relative:page;mso-position-vertical-relative:page;mso-width-percent:1050;mso-height-relative:top-margin-area" o:allowincell="f" fillcolor="#8db3e2" strokecolor="#31849b">
      <v:fill color="#8db3e2"/>
      <v:stroke color="#31849b"/>
      <o:colormenu v:ext="edit" fillcolor="none [3212]"/>
    </o:shapedefaults>
    <o:shapelayout v:ext="edit">
      <o:idmap v:ext="edit" data="2"/>
    </o:shapelayout>
  </w:hdrShapeDefaults>
  <w:footnotePr>
    <w:footnote w:id="0"/>
    <w:footnote w:id="1"/>
  </w:footnotePr>
  <w:endnotePr>
    <w:endnote w:id="0"/>
    <w:endnote w:id="1"/>
  </w:endnotePr>
  <w:compat/>
  <w:rsids>
    <w:rsidRoot w:val="00F534C9"/>
    <w:rsid w:val="000001C2"/>
    <w:rsid w:val="000058C9"/>
    <w:rsid w:val="00010724"/>
    <w:rsid w:val="00011C12"/>
    <w:rsid w:val="0001728E"/>
    <w:rsid w:val="00020626"/>
    <w:rsid w:val="00026394"/>
    <w:rsid w:val="0003010C"/>
    <w:rsid w:val="0003227B"/>
    <w:rsid w:val="00036D86"/>
    <w:rsid w:val="00041228"/>
    <w:rsid w:val="00044501"/>
    <w:rsid w:val="000468CA"/>
    <w:rsid w:val="00050046"/>
    <w:rsid w:val="00071D82"/>
    <w:rsid w:val="000736DB"/>
    <w:rsid w:val="000737B6"/>
    <w:rsid w:val="000738EF"/>
    <w:rsid w:val="000741D7"/>
    <w:rsid w:val="000840D8"/>
    <w:rsid w:val="000915C6"/>
    <w:rsid w:val="00091E3F"/>
    <w:rsid w:val="00093980"/>
    <w:rsid w:val="000A4407"/>
    <w:rsid w:val="000A4717"/>
    <w:rsid w:val="000A51AF"/>
    <w:rsid w:val="000A5372"/>
    <w:rsid w:val="000B3FB7"/>
    <w:rsid w:val="000B483F"/>
    <w:rsid w:val="000C0C86"/>
    <w:rsid w:val="000C4943"/>
    <w:rsid w:val="000C5E73"/>
    <w:rsid w:val="000D0A81"/>
    <w:rsid w:val="000D0FA0"/>
    <w:rsid w:val="000E21A2"/>
    <w:rsid w:val="000E7D05"/>
    <w:rsid w:val="000F0DB0"/>
    <w:rsid w:val="000F15CC"/>
    <w:rsid w:val="000F323E"/>
    <w:rsid w:val="000F66C4"/>
    <w:rsid w:val="001073CA"/>
    <w:rsid w:val="00120AEC"/>
    <w:rsid w:val="00120E51"/>
    <w:rsid w:val="00123749"/>
    <w:rsid w:val="00124220"/>
    <w:rsid w:val="00127702"/>
    <w:rsid w:val="0013675B"/>
    <w:rsid w:val="00137255"/>
    <w:rsid w:val="00137B95"/>
    <w:rsid w:val="00141980"/>
    <w:rsid w:val="00144E25"/>
    <w:rsid w:val="00154C1B"/>
    <w:rsid w:val="00156AE7"/>
    <w:rsid w:val="001573BB"/>
    <w:rsid w:val="001620BD"/>
    <w:rsid w:val="00164328"/>
    <w:rsid w:val="00164D6B"/>
    <w:rsid w:val="001704A4"/>
    <w:rsid w:val="0017259D"/>
    <w:rsid w:val="00180DC2"/>
    <w:rsid w:val="001823E1"/>
    <w:rsid w:val="001838F5"/>
    <w:rsid w:val="001865DB"/>
    <w:rsid w:val="00190566"/>
    <w:rsid w:val="00190DDA"/>
    <w:rsid w:val="001946DC"/>
    <w:rsid w:val="0019587C"/>
    <w:rsid w:val="0019634C"/>
    <w:rsid w:val="0019672F"/>
    <w:rsid w:val="001B1591"/>
    <w:rsid w:val="001B6677"/>
    <w:rsid w:val="001C1DA0"/>
    <w:rsid w:val="001C56F6"/>
    <w:rsid w:val="001D1FF9"/>
    <w:rsid w:val="001E1EC8"/>
    <w:rsid w:val="001F06BC"/>
    <w:rsid w:val="001F2D89"/>
    <w:rsid w:val="001F6ED6"/>
    <w:rsid w:val="00200122"/>
    <w:rsid w:val="00201277"/>
    <w:rsid w:val="0020540E"/>
    <w:rsid w:val="00210432"/>
    <w:rsid w:val="0021427F"/>
    <w:rsid w:val="00226CB4"/>
    <w:rsid w:val="00240211"/>
    <w:rsid w:val="0024215B"/>
    <w:rsid w:val="002443F3"/>
    <w:rsid w:val="002458E8"/>
    <w:rsid w:val="0025407E"/>
    <w:rsid w:val="00254751"/>
    <w:rsid w:val="002619CC"/>
    <w:rsid w:val="00263DC7"/>
    <w:rsid w:val="00263E5D"/>
    <w:rsid w:val="00281BD0"/>
    <w:rsid w:val="00283194"/>
    <w:rsid w:val="0029472F"/>
    <w:rsid w:val="002952AF"/>
    <w:rsid w:val="00296744"/>
    <w:rsid w:val="002A7CE4"/>
    <w:rsid w:val="002B1808"/>
    <w:rsid w:val="002B2432"/>
    <w:rsid w:val="002B61D8"/>
    <w:rsid w:val="002C395F"/>
    <w:rsid w:val="002C41D9"/>
    <w:rsid w:val="002C7FF7"/>
    <w:rsid w:val="002D7553"/>
    <w:rsid w:val="002D75CD"/>
    <w:rsid w:val="002D7F64"/>
    <w:rsid w:val="002E0998"/>
    <w:rsid w:val="002E40E1"/>
    <w:rsid w:val="002F05FC"/>
    <w:rsid w:val="002F072B"/>
    <w:rsid w:val="002F2373"/>
    <w:rsid w:val="00304DCD"/>
    <w:rsid w:val="003053AD"/>
    <w:rsid w:val="00307E97"/>
    <w:rsid w:val="003209BB"/>
    <w:rsid w:val="00324EA0"/>
    <w:rsid w:val="00325C03"/>
    <w:rsid w:val="003261AB"/>
    <w:rsid w:val="003277CF"/>
    <w:rsid w:val="00332D84"/>
    <w:rsid w:val="00334269"/>
    <w:rsid w:val="0034254A"/>
    <w:rsid w:val="00344D91"/>
    <w:rsid w:val="00345936"/>
    <w:rsid w:val="00350204"/>
    <w:rsid w:val="003514A3"/>
    <w:rsid w:val="0036019C"/>
    <w:rsid w:val="00363E2F"/>
    <w:rsid w:val="00363F19"/>
    <w:rsid w:val="00365604"/>
    <w:rsid w:val="00373AF5"/>
    <w:rsid w:val="003756E7"/>
    <w:rsid w:val="00376056"/>
    <w:rsid w:val="00380EE7"/>
    <w:rsid w:val="003820E5"/>
    <w:rsid w:val="00386DCC"/>
    <w:rsid w:val="00387A9E"/>
    <w:rsid w:val="0039143F"/>
    <w:rsid w:val="003937FE"/>
    <w:rsid w:val="00393AC0"/>
    <w:rsid w:val="00394098"/>
    <w:rsid w:val="003A0E16"/>
    <w:rsid w:val="003A1032"/>
    <w:rsid w:val="003A412E"/>
    <w:rsid w:val="003B0880"/>
    <w:rsid w:val="003B35A7"/>
    <w:rsid w:val="003B43E7"/>
    <w:rsid w:val="003B6DE8"/>
    <w:rsid w:val="003D185F"/>
    <w:rsid w:val="003D5621"/>
    <w:rsid w:val="003D5849"/>
    <w:rsid w:val="003D6752"/>
    <w:rsid w:val="003E4557"/>
    <w:rsid w:val="003F09B9"/>
    <w:rsid w:val="003F6B08"/>
    <w:rsid w:val="003F772F"/>
    <w:rsid w:val="00401FDB"/>
    <w:rsid w:val="00407721"/>
    <w:rsid w:val="0041736D"/>
    <w:rsid w:val="004253F2"/>
    <w:rsid w:val="00431B39"/>
    <w:rsid w:val="0043623B"/>
    <w:rsid w:val="00443AA5"/>
    <w:rsid w:val="00444C6D"/>
    <w:rsid w:val="0045336A"/>
    <w:rsid w:val="00455978"/>
    <w:rsid w:val="004567CF"/>
    <w:rsid w:val="0046579C"/>
    <w:rsid w:val="00467263"/>
    <w:rsid w:val="004678BE"/>
    <w:rsid w:val="00471EEE"/>
    <w:rsid w:val="004735A3"/>
    <w:rsid w:val="00473C48"/>
    <w:rsid w:val="004743E6"/>
    <w:rsid w:val="00481969"/>
    <w:rsid w:val="004822DD"/>
    <w:rsid w:val="00485A67"/>
    <w:rsid w:val="00487615"/>
    <w:rsid w:val="00491173"/>
    <w:rsid w:val="004975AA"/>
    <w:rsid w:val="004A748C"/>
    <w:rsid w:val="004A77C8"/>
    <w:rsid w:val="004B14B3"/>
    <w:rsid w:val="004B3DEA"/>
    <w:rsid w:val="004C2683"/>
    <w:rsid w:val="004C26F7"/>
    <w:rsid w:val="004C31D3"/>
    <w:rsid w:val="004D1988"/>
    <w:rsid w:val="004D4FCE"/>
    <w:rsid w:val="004D7E68"/>
    <w:rsid w:val="004E20D0"/>
    <w:rsid w:val="004F6A23"/>
    <w:rsid w:val="004F75DA"/>
    <w:rsid w:val="00505002"/>
    <w:rsid w:val="00506297"/>
    <w:rsid w:val="00511B68"/>
    <w:rsid w:val="00512250"/>
    <w:rsid w:val="00523759"/>
    <w:rsid w:val="00525DA3"/>
    <w:rsid w:val="00527C8E"/>
    <w:rsid w:val="00534AC9"/>
    <w:rsid w:val="005368D6"/>
    <w:rsid w:val="00543A47"/>
    <w:rsid w:val="005442DA"/>
    <w:rsid w:val="00546985"/>
    <w:rsid w:val="00547DD6"/>
    <w:rsid w:val="005502FA"/>
    <w:rsid w:val="00560FE2"/>
    <w:rsid w:val="005618C3"/>
    <w:rsid w:val="00561CCF"/>
    <w:rsid w:val="00564341"/>
    <w:rsid w:val="005752C3"/>
    <w:rsid w:val="00582FDE"/>
    <w:rsid w:val="00594668"/>
    <w:rsid w:val="005958D3"/>
    <w:rsid w:val="00595C25"/>
    <w:rsid w:val="005A0315"/>
    <w:rsid w:val="005B0015"/>
    <w:rsid w:val="005C462D"/>
    <w:rsid w:val="005C5E96"/>
    <w:rsid w:val="005D21A3"/>
    <w:rsid w:val="005D5291"/>
    <w:rsid w:val="005E56F6"/>
    <w:rsid w:val="005E7593"/>
    <w:rsid w:val="0060129C"/>
    <w:rsid w:val="006036A5"/>
    <w:rsid w:val="006050CA"/>
    <w:rsid w:val="006058B4"/>
    <w:rsid w:val="00611A90"/>
    <w:rsid w:val="006140CB"/>
    <w:rsid w:val="00616959"/>
    <w:rsid w:val="006222CA"/>
    <w:rsid w:val="00622BB1"/>
    <w:rsid w:val="00625562"/>
    <w:rsid w:val="00625E74"/>
    <w:rsid w:val="00626167"/>
    <w:rsid w:val="006278D4"/>
    <w:rsid w:val="006371BB"/>
    <w:rsid w:val="00641EDA"/>
    <w:rsid w:val="00644CC0"/>
    <w:rsid w:val="00654660"/>
    <w:rsid w:val="00661116"/>
    <w:rsid w:val="00663C07"/>
    <w:rsid w:val="006724F7"/>
    <w:rsid w:val="00677557"/>
    <w:rsid w:val="00697E9C"/>
    <w:rsid w:val="006A4427"/>
    <w:rsid w:val="006A4EF8"/>
    <w:rsid w:val="006A633F"/>
    <w:rsid w:val="006B0FBE"/>
    <w:rsid w:val="006B77FE"/>
    <w:rsid w:val="006C0836"/>
    <w:rsid w:val="006C1AF7"/>
    <w:rsid w:val="006C1FD0"/>
    <w:rsid w:val="006D450E"/>
    <w:rsid w:val="006D50CF"/>
    <w:rsid w:val="006E033B"/>
    <w:rsid w:val="006E1F8E"/>
    <w:rsid w:val="006E2D3F"/>
    <w:rsid w:val="006F1164"/>
    <w:rsid w:val="00701B52"/>
    <w:rsid w:val="007169B5"/>
    <w:rsid w:val="00720FB6"/>
    <w:rsid w:val="0072118C"/>
    <w:rsid w:val="00721FBE"/>
    <w:rsid w:val="00722F84"/>
    <w:rsid w:val="0073118F"/>
    <w:rsid w:val="0075313D"/>
    <w:rsid w:val="00761B1F"/>
    <w:rsid w:val="00762D2D"/>
    <w:rsid w:val="0076494C"/>
    <w:rsid w:val="00767250"/>
    <w:rsid w:val="007718F3"/>
    <w:rsid w:val="0077373E"/>
    <w:rsid w:val="00773E22"/>
    <w:rsid w:val="00777E61"/>
    <w:rsid w:val="00784F6B"/>
    <w:rsid w:val="00784FD0"/>
    <w:rsid w:val="007851A1"/>
    <w:rsid w:val="007A354B"/>
    <w:rsid w:val="007A4353"/>
    <w:rsid w:val="007A73B0"/>
    <w:rsid w:val="007B7629"/>
    <w:rsid w:val="007C4B7B"/>
    <w:rsid w:val="007C6525"/>
    <w:rsid w:val="007C7911"/>
    <w:rsid w:val="007C7F1B"/>
    <w:rsid w:val="007D0DD3"/>
    <w:rsid w:val="007D1E01"/>
    <w:rsid w:val="007D6813"/>
    <w:rsid w:val="007D6D60"/>
    <w:rsid w:val="007D7559"/>
    <w:rsid w:val="007D7B53"/>
    <w:rsid w:val="007E2719"/>
    <w:rsid w:val="007E6F2C"/>
    <w:rsid w:val="007E7923"/>
    <w:rsid w:val="007E7DC6"/>
    <w:rsid w:val="007E7F44"/>
    <w:rsid w:val="007F3B96"/>
    <w:rsid w:val="00803CC0"/>
    <w:rsid w:val="00804C58"/>
    <w:rsid w:val="00810AEC"/>
    <w:rsid w:val="00817302"/>
    <w:rsid w:val="00821F3A"/>
    <w:rsid w:val="00823540"/>
    <w:rsid w:val="00824102"/>
    <w:rsid w:val="00824AAC"/>
    <w:rsid w:val="008256C5"/>
    <w:rsid w:val="0082642F"/>
    <w:rsid w:val="008270EB"/>
    <w:rsid w:val="008311C1"/>
    <w:rsid w:val="008319AB"/>
    <w:rsid w:val="00835CFD"/>
    <w:rsid w:val="00836CFE"/>
    <w:rsid w:val="00841870"/>
    <w:rsid w:val="008442A1"/>
    <w:rsid w:val="008467DB"/>
    <w:rsid w:val="0084765C"/>
    <w:rsid w:val="00850F51"/>
    <w:rsid w:val="00850FA0"/>
    <w:rsid w:val="00854495"/>
    <w:rsid w:val="008615A7"/>
    <w:rsid w:val="00864A4A"/>
    <w:rsid w:val="00864CDC"/>
    <w:rsid w:val="00872C0E"/>
    <w:rsid w:val="00872EDE"/>
    <w:rsid w:val="00883A23"/>
    <w:rsid w:val="00895E03"/>
    <w:rsid w:val="008A0590"/>
    <w:rsid w:val="008A204F"/>
    <w:rsid w:val="008A36F1"/>
    <w:rsid w:val="008B479E"/>
    <w:rsid w:val="008B58EB"/>
    <w:rsid w:val="008C29A2"/>
    <w:rsid w:val="008C75CC"/>
    <w:rsid w:val="008D43A4"/>
    <w:rsid w:val="008E06EF"/>
    <w:rsid w:val="008E2FCA"/>
    <w:rsid w:val="008F3686"/>
    <w:rsid w:val="008F59B3"/>
    <w:rsid w:val="009103E7"/>
    <w:rsid w:val="00915010"/>
    <w:rsid w:val="0092289C"/>
    <w:rsid w:val="00922DB8"/>
    <w:rsid w:val="00926793"/>
    <w:rsid w:val="00942E56"/>
    <w:rsid w:val="00947036"/>
    <w:rsid w:val="0095576F"/>
    <w:rsid w:val="00961763"/>
    <w:rsid w:val="00963146"/>
    <w:rsid w:val="009635C8"/>
    <w:rsid w:val="00964672"/>
    <w:rsid w:val="0096637F"/>
    <w:rsid w:val="0097001D"/>
    <w:rsid w:val="00970327"/>
    <w:rsid w:val="00981C11"/>
    <w:rsid w:val="00983C24"/>
    <w:rsid w:val="0098450F"/>
    <w:rsid w:val="00984C97"/>
    <w:rsid w:val="00985BC4"/>
    <w:rsid w:val="00992A02"/>
    <w:rsid w:val="009A1371"/>
    <w:rsid w:val="009A3F80"/>
    <w:rsid w:val="009A63EE"/>
    <w:rsid w:val="009B22CE"/>
    <w:rsid w:val="009B319F"/>
    <w:rsid w:val="009B4D1E"/>
    <w:rsid w:val="009C3D8B"/>
    <w:rsid w:val="009C7B63"/>
    <w:rsid w:val="009D07A3"/>
    <w:rsid w:val="009D556F"/>
    <w:rsid w:val="009D6DA8"/>
    <w:rsid w:val="009E2158"/>
    <w:rsid w:val="009F1052"/>
    <w:rsid w:val="009F47EE"/>
    <w:rsid w:val="009F6BB0"/>
    <w:rsid w:val="00A052E0"/>
    <w:rsid w:val="00A11B78"/>
    <w:rsid w:val="00A1444D"/>
    <w:rsid w:val="00A1515D"/>
    <w:rsid w:val="00A15771"/>
    <w:rsid w:val="00A21F5C"/>
    <w:rsid w:val="00A2331B"/>
    <w:rsid w:val="00A30B79"/>
    <w:rsid w:val="00A3208C"/>
    <w:rsid w:val="00A35655"/>
    <w:rsid w:val="00A46930"/>
    <w:rsid w:val="00A500B9"/>
    <w:rsid w:val="00A50DB5"/>
    <w:rsid w:val="00A52A76"/>
    <w:rsid w:val="00A616FF"/>
    <w:rsid w:val="00A63DA9"/>
    <w:rsid w:val="00A65E07"/>
    <w:rsid w:val="00A73C60"/>
    <w:rsid w:val="00A764EA"/>
    <w:rsid w:val="00A81511"/>
    <w:rsid w:val="00A81D28"/>
    <w:rsid w:val="00A87730"/>
    <w:rsid w:val="00A91D88"/>
    <w:rsid w:val="00A94F9C"/>
    <w:rsid w:val="00AB0B9B"/>
    <w:rsid w:val="00AB4B9D"/>
    <w:rsid w:val="00AC1833"/>
    <w:rsid w:val="00AE3E56"/>
    <w:rsid w:val="00AE6B80"/>
    <w:rsid w:val="00AF1568"/>
    <w:rsid w:val="00AF2E20"/>
    <w:rsid w:val="00AF361E"/>
    <w:rsid w:val="00AF42F4"/>
    <w:rsid w:val="00B00A9B"/>
    <w:rsid w:val="00B043A8"/>
    <w:rsid w:val="00B073E7"/>
    <w:rsid w:val="00B10786"/>
    <w:rsid w:val="00B14207"/>
    <w:rsid w:val="00B179AD"/>
    <w:rsid w:val="00B231A9"/>
    <w:rsid w:val="00B265EF"/>
    <w:rsid w:val="00B30D4D"/>
    <w:rsid w:val="00B36A2A"/>
    <w:rsid w:val="00B374C3"/>
    <w:rsid w:val="00B521B0"/>
    <w:rsid w:val="00B63226"/>
    <w:rsid w:val="00B63A4B"/>
    <w:rsid w:val="00B6791D"/>
    <w:rsid w:val="00B71D60"/>
    <w:rsid w:val="00B72344"/>
    <w:rsid w:val="00B772B6"/>
    <w:rsid w:val="00B814BB"/>
    <w:rsid w:val="00B871A3"/>
    <w:rsid w:val="00B93EA2"/>
    <w:rsid w:val="00BA619F"/>
    <w:rsid w:val="00BA6C9C"/>
    <w:rsid w:val="00BB14BB"/>
    <w:rsid w:val="00BB2176"/>
    <w:rsid w:val="00BB3020"/>
    <w:rsid w:val="00BB4059"/>
    <w:rsid w:val="00BB4ED9"/>
    <w:rsid w:val="00BB547A"/>
    <w:rsid w:val="00BB54DB"/>
    <w:rsid w:val="00BB5ACE"/>
    <w:rsid w:val="00BB6976"/>
    <w:rsid w:val="00BC01BC"/>
    <w:rsid w:val="00BD22BB"/>
    <w:rsid w:val="00BE085D"/>
    <w:rsid w:val="00BE1AE9"/>
    <w:rsid w:val="00BE3957"/>
    <w:rsid w:val="00BE4ADE"/>
    <w:rsid w:val="00BF18B3"/>
    <w:rsid w:val="00BF372A"/>
    <w:rsid w:val="00BF7539"/>
    <w:rsid w:val="00C077D8"/>
    <w:rsid w:val="00C07A67"/>
    <w:rsid w:val="00C10691"/>
    <w:rsid w:val="00C233F4"/>
    <w:rsid w:val="00C27A4B"/>
    <w:rsid w:val="00C420EC"/>
    <w:rsid w:val="00C42128"/>
    <w:rsid w:val="00C42184"/>
    <w:rsid w:val="00C42A94"/>
    <w:rsid w:val="00C51B2B"/>
    <w:rsid w:val="00C53F92"/>
    <w:rsid w:val="00C5760E"/>
    <w:rsid w:val="00C577A9"/>
    <w:rsid w:val="00C61CB2"/>
    <w:rsid w:val="00C67972"/>
    <w:rsid w:val="00C70C87"/>
    <w:rsid w:val="00C7105F"/>
    <w:rsid w:val="00C74392"/>
    <w:rsid w:val="00C84113"/>
    <w:rsid w:val="00C87AC3"/>
    <w:rsid w:val="00C90DB2"/>
    <w:rsid w:val="00C94DFB"/>
    <w:rsid w:val="00CA0F8E"/>
    <w:rsid w:val="00CA78AB"/>
    <w:rsid w:val="00CB599C"/>
    <w:rsid w:val="00CC2F22"/>
    <w:rsid w:val="00CC37FB"/>
    <w:rsid w:val="00CC412E"/>
    <w:rsid w:val="00CD6E8E"/>
    <w:rsid w:val="00CE074C"/>
    <w:rsid w:val="00CE3D0B"/>
    <w:rsid w:val="00CE6860"/>
    <w:rsid w:val="00CE75DE"/>
    <w:rsid w:val="00CF3E1C"/>
    <w:rsid w:val="00D00840"/>
    <w:rsid w:val="00D10063"/>
    <w:rsid w:val="00D16A2B"/>
    <w:rsid w:val="00D21B2C"/>
    <w:rsid w:val="00D25FF7"/>
    <w:rsid w:val="00D2607B"/>
    <w:rsid w:val="00D2615C"/>
    <w:rsid w:val="00D337F5"/>
    <w:rsid w:val="00D371DF"/>
    <w:rsid w:val="00D4052D"/>
    <w:rsid w:val="00D4224B"/>
    <w:rsid w:val="00D507BD"/>
    <w:rsid w:val="00D629D0"/>
    <w:rsid w:val="00D644CF"/>
    <w:rsid w:val="00D67D12"/>
    <w:rsid w:val="00D72000"/>
    <w:rsid w:val="00D7276D"/>
    <w:rsid w:val="00D85238"/>
    <w:rsid w:val="00D86E0C"/>
    <w:rsid w:val="00D91535"/>
    <w:rsid w:val="00D91603"/>
    <w:rsid w:val="00D91BAE"/>
    <w:rsid w:val="00D975C7"/>
    <w:rsid w:val="00DA2047"/>
    <w:rsid w:val="00DA25F4"/>
    <w:rsid w:val="00DB0C8A"/>
    <w:rsid w:val="00DB1DA6"/>
    <w:rsid w:val="00DB1E12"/>
    <w:rsid w:val="00DB56E1"/>
    <w:rsid w:val="00DC40E7"/>
    <w:rsid w:val="00DC53D0"/>
    <w:rsid w:val="00DC654D"/>
    <w:rsid w:val="00DC6FAB"/>
    <w:rsid w:val="00DD1885"/>
    <w:rsid w:val="00DD1E53"/>
    <w:rsid w:val="00DD2CB9"/>
    <w:rsid w:val="00DD7480"/>
    <w:rsid w:val="00DE0257"/>
    <w:rsid w:val="00DE4760"/>
    <w:rsid w:val="00DE5767"/>
    <w:rsid w:val="00DE7997"/>
    <w:rsid w:val="00DF4A86"/>
    <w:rsid w:val="00DF5A4F"/>
    <w:rsid w:val="00E03633"/>
    <w:rsid w:val="00E03B39"/>
    <w:rsid w:val="00E03EBA"/>
    <w:rsid w:val="00E116CD"/>
    <w:rsid w:val="00E229ED"/>
    <w:rsid w:val="00E22B61"/>
    <w:rsid w:val="00E245EC"/>
    <w:rsid w:val="00E3795D"/>
    <w:rsid w:val="00E4019F"/>
    <w:rsid w:val="00E442D9"/>
    <w:rsid w:val="00E45188"/>
    <w:rsid w:val="00E5191F"/>
    <w:rsid w:val="00E55749"/>
    <w:rsid w:val="00E60A0B"/>
    <w:rsid w:val="00E63E8A"/>
    <w:rsid w:val="00E6515B"/>
    <w:rsid w:val="00E65E16"/>
    <w:rsid w:val="00E72768"/>
    <w:rsid w:val="00E760ED"/>
    <w:rsid w:val="00E76128"/>
    <w:rsid w:val="00E761CA"/>
    <w:rsid w:val="00E762D0"/>
    <w:rsid w:val="00E833BE"/>
    <w:rsid w:val="00E83C81"/>
    <w:rsid w:val="00E90016"/>
    <w:rsid w:val="00EA1ABE"/>
    <w:rsid w:val="00EB2AD6"/>
    <w:rsid w:val="00ED52DC"/>
    <w:rsid w:val="00EE10D1"/>
    <w:rsid w:val="00EF5472"/>
    <w:rsid w:val="00F0013A"/>
    <w:rsid w:val="00F027CD"/>
    <w:rsid w:val="00F04F5A"/>
    <w:rsid w:val="00F14A5D"/>
    <w:rsid w:val="00F172CC"/>
    <w:rsid w:val="00F24C03"/>
    <w:rsid w:val="00F26196"/>
    <w:rsid w:val="00F30AC2"/>
    <w:rsid w:val="00F30D96"/>
    <w:rsid w:val="00F31EF2"/>
    <w:rsid w:val="00F534C9"/>
    <w:rsid w:val="00F57175"/>
    <w:rsid w:val="00F65535"/>
    <w:rsid w:val="00F71CDB"/>
    <w:rsid w:val="00F71EC4"/>
    <w:rsid w:val="00F7478C"/>
    <w:rsid w:val="00F75FDD"/>
    <w:rsid w:val="00F9058E"/>
    <w:rsid w:val="00F9247D"/>
    <w:rsid w:val="00F97EDC"/>
    <w:rsid w:val="00FA651A"/>
    <w:rsid w:val="00FA675E"/>
    <w:rsid w:val="00FB040B"/>
    <w:rsid w:val="00FB68E5"/>
    <w:rsid w:val="00FB6B80"/>
    <w:rsid w:val="00FC19A7"/>
    <w:rsid w:val="00FC68C1"/>
    <w:rsid w:val="00FD2C79"/>
    <w:rsid w:val="00FD3DD3"/>
    <w:rsid w:val="00FD4906"/>
    <w:rsid w:val="00FD642D"/>
    <w:rsid w:val="00FD65D5"/>
    <w:rsid w:val="00FF1E5D"/>
    <w:rsid w:val="00FF425D"/>
    <w:rsid w:val="00FF4DE0"/>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style="mso-position-horizontal-relative:page;mso-position-vertical-relative:page;mso-width-percent:1050;mso-height-relative:top-margin-area" o:allowincell="f" fillcolor="#8db3e2" strokecolor="#31849b">
      <v:fill color="#8db3e2"/>
      <v:stroke color="#31849b"/>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t-IT" w:eastAsia="it-IT"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D86E0C"/>
    <w:pPr>
      <w:spacing w:after="200" w:line="276" w:lineRule="auto"/>
    </w:pPr>
    <w:rPr>
      <w:sz w:val="22"/>
      <w:szCs w:val="22"/>
      <w:lang w:eastAsia="en-US"/>
    </w:rPr>
  </w:style>
  <w:style w:type="paragraph" w:styleId="Heading1">
    <w:name w:val="heading 1"/>
    <w:basedOn w:val="Normal"/>
    <w:next w:val="Normal"/>
    <w:link w:val="Heading1Char"/>
    <w:uiPriority w:val="9"/>
    <w:rsid w:val="002952AF"/>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rsid w:val="00010724"/>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rsid w:val="00010724"/>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rsid w:val="003A10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0C4943"/>
    <w:pPr>
      <w:ind w:left="720"/>
      <w:contextualSpacing/>
    </w:pPr>
  </w:style>
  <w:style w:type="paragraph" w:styleId="EndnoteText">
    <w:name w:val="endnote text"/>
    <w:basedOn w:val="Normal"/>
    <w:link w:val="EndnoteTextChar"/>
    <w:uiPriority w:val="99"/>
    <w:semiHidden/>
    <w:unhideWhenUsed/>
    <w:rsid w:val="00594668"/>
    <w:rPr>
      <w:sz w:val="20"/>
      <w:szCs w:val="20"/>
    </w:rPr>
  </w:style>
  <w:style w:type="character" w:customStyle="1" w:styleId="EndnoteTextChar">
    <w:name w:val="Endnote Text Char"/>
    <w:basedOn w:val="DefaultParagraphFont"/>
    <w:link w:val="EndnoteText"/>
    <w:uiPriority w:val="99"/>
    <w:semiHidden/>
    <w:rsid w:val="00594668"/>
    <w:rPr>
      <w:lang w:eastAsia="en-US"/>
    </w:rPr>
  </w:style>
  <w:style w:type="character" w:styleId="EndnoteReference">
    <w:name w:val="endnote reference"/>
    <w:basedOn w:val="DefaultParagraphFont"/>
    <w:uiPriority w:val="99"/>
    <w:semiHidden/>
    <w:unhideWhenUsed/>
    <w:rsid w:val="00594668"/>
    <w:rPr>
      <w:vertAlign w:val="superscript"/>
    </w:rPr>
  </w:style>
  <w:style w:type="paragraph" w:styleId="FootnoteText">
    <w:name w:val="footnote text"/>
    <w:basedOn w:val="Normal"/>
    <w:link w:val="FootnoteTextChar"/>
    <w:uiPriority w:val="99"/>
    <w:unhideWhenUsed/>
    <w:rsid w:val="00393AC0"/>
    <w:rPr>
      <w:sz w:val="20"/>
      <w:szCs w:val="20"/>
    </w:rPr>
  </w:style>
  <w:style w:type="character" w:customStyle="1" w:styleId="FootnoteTextChar">
    <w:name w:val="Footnote Text Char"/>
    <w:basedOn w:val="DefaultParagraphFont"/>
    <w:link w:val="FootnoteText"/>
    <w:uiPriority w:val="99"/>
    <w:rsid w:val="00393AC0"/>
    <w:rPr>
      <w:lang w:eastAsia="en-US"/>
    </w:rPr>
  </w:style>
  <w:style w:type="character" w:styleId="FootnoteReference">
    <w:name w:val="footnote reference"/>
    <w:basedOn w:val="DefaultParagraphFont"/>
    <w:uiPriority w:val="99"/>
    <w:semiHidden/>
    <w:unhideWhenUsed/>
    <w:rsid w:val="00393AC0"/>
    <w:rPr>
      <w:vertAlign w:val="superscript"/>
    </w:rPr>
  </w:style>
  <w:style w:type="paragraph" w:styleId="Header">
    <w:name w:val="header"/>
    <w:basedOn w:val="Normal"/>
    <w:link w:val="HeaderChar"/>
    <w:uiPriority w:val="99"/>
    <w:unhideWhenUsed/>
    <w:rsid w:val="00E83C81"/>
    <w:pPr>
      <w:tabs>
        <w:tab w:val="center" w:pos="4819"/>
        <w:tab w:val="right" w:pos="9638"/>
      </w:tabs>
    </w:pPr>
  </w:style>
  <w:style w:type="character" w:customStyle="1" w:styleId="HeaderChar">
    <w:name w:val="Header Char"/>
    <w:basedOn w:val="DefaultParagraphFont"/>
    <w:link w:val="Header"/>
    <w:uiPriority w:val="99"/>
    <w:rsid w:val="00E83C81"/>
    <w:rPr>
      <w:sz w:val="22"/>
      <w:szCs w:val="22"/>
      <w:lang w:eastAsia="en-US"/>
    </w:rPr>
  </w:style>
  <w:style w:type="paragraph" w:styleId="Footer">
    <w:name w:val="footer"/>
    <w:basedOn w:val="Normal"/>
    <w:link w:val="FooterChar"/>
    <w:uiPriority w:val="99"/>
    <w:unhideWhenUsed/>
    <w:rsid w:val="00E83C81"/>
    <w:pPr>
      <w:tabs>
        <w:tab w:val="center" w:pos="4819"/>
        <w:tab w:val="right" w:pos="9638"/>
      </w:tabs>
    </w:pPr>
  </w:style>
  <w:style w:type="character" w:customStyle="1" w:styleId="FooterChar">
    <w:name w:val="Footer Char"/>
    <w:basedOn w:val="DefaultParagraphFont"/>
    <w:link w:val="Footer"/>
    <w:uiPriority w:val="99"/>
    <w:rsid w:val="00E83C81"/>
    <w:rPr>
      <w:sz w:val="22"/>
      <w:szCs w:val="22"/>
      <w:lang w:eastAsia="en-US"/>
    </w:rPr>
  </w:style>
  <w:style w:type="paragraph" w:styleId="BalloonText">
    <w:name w:val="Balloon Text"/>
    <w:basedOn w:val="Normal"/>
    <w:link w:val="BalloonTextChar"/>
    <w:uiPriority w:val="99"/>
    <w:semiHidden/>
    <w:unhideWhenUsed/>
    <w:rsid w:val="00C71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05F"/>
    <w:rPr>
      <w:rFonts w:ascii="Tahoma" w:hAnsi="Tahoma" w:cs="Tahoma"/>
      <w:sz w:val="16"/>
      <w:szCs w:val="16"/>
      <w:lang w:eastAsia="en-US"/>
    </w:rPr>
  </w:style>
  <w:style w:type="paragraph" w:styleId="NoSpacing">
    <w:name w:val="No Spacing"/>
    <w:link w:val="NoSpacingChar"/>
    <w:qFormat/>
    <w:rsid w:val="00B72344"/>
    <w:rPr>
      <w:rFonts w:eastAsia="Times New Roman"/>
      <w:sz w:val="22"/>
      <w:szCs w:val="22"/>
      <w:lang w:val="en-US" w:eastAsia="en-US"/>
    </w:rPr>
  </w:style>
  <w:style w:type="character" w:customStyle="1" w:styleId="NoSpacingChar">
    <w:name w:val="No Spacing Char"/>
    <w:basedOn w:val="DefaultParagraphFont"/>
    <w:link w:val="NoSpacing"/>
    <w:uiPriority w:val="1"/>
    <w:rsid w:val="00B72344"/>
    <w:rPr>
      <w:rFonts w:eastAsia="Times New Roman"/>
      <w:sz w:val="22"/>
      <w:szCs w:val="22"/>
      <w:lang w:val="en-US" w:eastAsia="en-US" w:bidi="ar-SA"/>
    </w:rPr>
  </w:style>
  <w:style w:type="paragraph" w:customStyle="1" w:styleId="DecimalAligned">
    <w:name w:val="Decimal Aligned"/>
    <w:basedOn w:val="Normal"/>
    <w:uiPriority w:val="40"/>
    <w:rsid w:val="002443F3"/>
    <w:pPr>
      <w:tabs>
        <w:tab w:val="decimal" w:pos="360"/>
      </w:tabs>
    </w:pPr>
    <w:rPr>
      <w:rFonts w:eastAsia="Times New Roman"/>
      <w:lang w:val="en-US"/>
    </w:rPr>
  </w:style>
  <w:style w:type="character" w:styleId="SubtleEmphasis">
    <w:name w:val="Subtle Emphasis"/>
    <w:basedOn w:val="DefaultParagraphFont"/>
    <w:uiPriority w:val="19"/>
    <w:rsid w:val="002443F3"/>
    <w:rPr>
      <w:rFonts w:eastAsia="Times New Roman" w:cs="Times New Roman"/>
      <w:bCs w:val="0"/>
      <w:i/>
      <w:iCs/>
      <w:color w:val="808080"/>
      <w:szCs w:val="22"/>
      <w:lang w:val="en-US"/>
    </w:rPr>
  </w:style>
  <w:style w:type="table" w:styleId="MediumShading2-Accent5">
    <w:name w:val="Medium Shading 2 Accent 5"/>
    <w:basedOn w:val="TableNormal"/>
    <w:uiPriority w:val="64"/>
    <w:rsid w:val="002443F3"/>
    <w:rPr>
      <w:rFonts w:eastAsia="Times New Roman"/>
      <w:sz w:val="22"/>
      <w:szCs w:val="22"/>
      <w:lang w:val="en-US"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2952AF"/>
    <w:rPr>
      <w:rFonts w:ascii="Cambria" w:eastAsia="Times New Roman" w:hAnsi="Cambria" w:cs="Times New Roman"/>
      <w:b/>
      <w:bCs/>
      <w:kern w:val="32"/>
      <w:sz w:val="32"/>
      <w:szCs w:val="32"/>
      <w:lang w:eastAsia="en-US"/>
    </w:rPr>
  </w:style>
  <w:style w:type="paragraph" w:styleId="TOCHeading">
    <w:name w:val="TOC Heading"/>
    <w:basedOn w:val="Heading1"/>
    <w:next w:val="Normal"/>
    <w:uiPriority w:val="39"/>
    <w:unhideWhenUsed/>
    <w:rsid w:val="002952AF"/>
    <w:pPr>
      <w:keepLines/>
      <w:spacing w:before="480" w:after="0"/>
      <w:outlineLvl w:val="9"/>
    </w:pPr>
    <w:rPr>
      <w:color w:val="365F91"/>
      <w:kern w:val="0"/>
      <w:sz w:val="28"/>
      <w:szCs w:val="28"/>
      <w:lang w:val="en-US"/>
    </w:rPr>
  </w:style>
  <w:style w:type="paragraph" w:styleId="TOC2">
    <w:name w:val="toc 2"/>
    <w:basedOn w:val="Livello11"/>
    <w:next w:val="Livello11"/>
    <w:autoRedefine/>
    <w:uiPriority w:val="39"/>
    <w:unhideWhenUsed/>
    <w:rsid w:val="00C42A94"/>
    <w:pPr>
      <w:numPr>
        <w:ilvl w:val="0"/>
        <w:numId w:val="0"/>
      </w:numPr>
      <w:spacing w:before="240" w:line="276" w:lineRule="auto"/>
    </w:pPr>
    <w:rPr>
      <w:rFonts w:cs="Calibri"/>
      <w:b/>
      <w:bCs/>
      <w:sz w:val="20"/>
      <w:szCs w:val="20"/>
    </w:rPr>
  </w:style>
  <w:style w:type="paragraph" w:styleId="TOC1">
    <w:name w:val="toc 1"/>
    <w:basedOn w:val="Normal"/>
    <w:next w:val="Livello1"/>
    <w:autoRedefine/>
    <w:uiPriority w:val="39"/>
    <w:unhideWhenUsed/>
    <w:rsid w:val="0019634C"/>
    <w:pPr>
      <w:tabs>
        <w:tab w:val="right" w:leader="dot" w:pos="9685"/>
      </w:tabs>
      <w:spacing w:before="360" w:after="0"/>
      <w:ind w:left="426" w:hanging="426"/>
    </w:pPr>
    <w:rPr>
      <w:rFonts w:ascii="Cambria" w:hAnsi="Cambria"/>
      <w:b/>
      <w:bCs/>
      <w:caps/>
      <w:sz w:val="24"/>
      <w:szCs w:val="24"/>
    </w:rPr>
  </w:style>
  <w:style w:type="paragraph" w:styleId="TOC3">
    <w:name w:val="toc 3"/>
    <w:basedOn w:val="Livello111"/>
    <w:next w:val="Livello111"/>
    <w:autoRedefine/>
    <w:uiPriority w:val="39"/>
    <w:unhideWhenUsed/>
    <w:rsid w:val="00C42A94"/>
    <w:pPr>
      <w:numPr>
        <w:ilvl w:val="0"/>
        <w:numId w:val="0"/>
      </w:numPr>
      <w:spacing w:line="276" w:lineRule="auto"/>
      <w:ind w:left="220"/>
    </w:pPr>
    <w:rPr>
      <w:rFonts w:cs="Calibri"/>
      <w:sz w:val="20"/>
      <w:szCs w:val="20"/>
    </w:rPr>
  </w:style>
  <w:style w:type="paragraph" w:styleId="TOC4">
    <w:name w:val="toc 4"/>
    <w:basedOn w:val="Normal"/>
    <w:next w:val="Normal"/>
    <w:autoRedefine/>
    <w:uiPriority w:val="39"/>
    <w:unhideWhenUsed/>
    <w:rsid w:val="00AF42F4"/>
    <w:pPr>
      <w:spacing w:after="0"/>
      <w:ind w:left="440"/>
    </w:pPr>
    <w:rPr>
      <w:rFonts w:cs="Calibri"/>
      <w:sz w:val="20"/>
      <w:szCs w:val="20"/>
    </w:rPr>
  </w:style>
  <w:style w:type="paragraph" w:styleId="TOC5">
    <w:name w:val="toc 5"/>
    <w:basedOn w:val="Normal"/>
    <w:next w:val="Normal"/>
    <w:autoRedefine/>
    <w:uiPriority w:val="39"/>
    <w:unhideWhenUsed/>
    <w:rsid w:val="00AF42F4"/>
    <w:pPr>
      <w:spacing w:after="0"/>
      <w:ind w:left="660"/>
    </w:pPr>
    <w:rPr>
      <w:rFonts w:cs="Calibri"/>
      <w:sz w:val="20"/>
      <w:szCs w:val="20"/>
    </w:rPr>
  </w:style>
  <w:style w:type="paragraph" w:styleId="TOC6">
    <w:name w:val="toc 6"/>
    <w:basedOn w:val="Normal"/>
    <w:next w:val="Normal"/>
    <w:autoRedefine/>
    <w:uiPriority w:val="39"/>
    <w:unhideWhenUsed/>
    <w:rsid w:val="00AF42F4"/>
    <w:pPr>
      <w:spacing w:after="0"/>
      <w:ind w:left="880"/>
    </w:pPr>
    <w:rPr>
      <w:rFonts w:cs="Calibri"/>
      <w:sz w:val="20"/>
      <w:szCs w:val="20"/>
    </w:rPr>
  </w:style>
  <w:style w:type="paragraph" w:styleId="TOC7">
    <w:name w:val="toc 7"/>
    <w:basedOn w:val="Normal"/>
    <w:next w:val="Normal"/>
    <w:autoRedefine/>
    <w:uiPriority w:val="39"/>
    <w:unhideWhenUsed/>
    <w:rsid w:val="00AF42F4"/>
    <w:pPr>
      <w:spacing w:after="0"/>
      <w:ind w:left="1100"/>
    </w:pPr>
    <w:rPr>
      <w:rFonts w:cs="Calibri"/>
      <w:sz w:val="20"/>
      <w:szCs w:val="20"/>
    </w:rPr>
  </w:style>
  <w:style w:type="paragraph" w:styleId="TOC8">
    <w:name w:val="toc 8"/>
    <w:basedOn w:val="Normal"/>
    <w:next w:val="Normal"/>
    <w:autoRedefine/>
    <w:uiPriority w:val="39"/>
    <w:unhideWhenUsed/>
    <w:rsid w:val="00AF42F4"/>
    <w:pPr>
      <w:spacing w:after="0"/>
      <w:ind w:left="1320"/>
    </w:pPr>
    <w:rPr>
      <w:rFonts w:cs="Calibri"/>
      <w:sz w:val="20"/>
      <w:szCs w:val="20"/>
    </w:rPr>
  </w:style>
  <w:style w:type="paragraph" w:styleId="TOC9">
    <w:name w:val="toc 9"/>
    <w:basedOn w:val="Normal"/>
    <w:next w:val="Normal"/>
    <w:autoRedefine/>
    <w:uiPriority w:val="39"/>
    <w:unhideWhenUsed/>
    <w:rsid w:val="00AF42F4"/>
    <w:pPr>
      <w:spacing w:after="0"/>
      <w:ind w:left="1540"/>
    </w:pPr>
    <w:rPr>
      <w:rFonts w:cs="Calibri"/>
      <w:sz w:val="20"/>
      <w:szCs w:val="20"/>
    </w:rPr>
  </w:style>
  <w:style w:type="character" w:customStyle="1" w:styleId="Heading2Char">
    <w:name w:val="Heading 2 Char"/>
    <w:basedOn w:val="DefaultParagraphFont"/>
    <w:link w:val="Heading2"/>
    <w:uiPriority w:val="9"/>
    <w:rsid w:val="00010724"/>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uiPriority w:val="9"/>
    <w:rsid w:val="00010724"/>
    <w:rPr>
      <w:rFonts w:ascii="Cambria" w:eastAsia="Times New Roman" w:hAnsi="Cambria" w:cs="Times New Roman"/>
      <w:b/>
      <w:bCs/>
      <w:sz w:val="26"/>
      <w:szCs w:val="26"/>
      <w:lang w:eastAsia="en-US"/>
    </w:rPr>
  </w:style>
  <w:style w:type="paragraph" w:customStyle="1" w:styleId="Livello1">
    <w:name w:val="Livello1."/>
    <w:basedOn w:val="ListParagraph"/>
    <w:link w:val="Livello1Char"/>
    <w:qFormat/>
    <w:rsid w:val="00487615"/>
    <w:pPr>
      <w:numPr>
        <w:numId w:val="1"/>
      </w:numPr>
      <w:spacing w:before="480" w:after="120" w:line="240" w:lineRule="auto"/>
      <w:contextualSpacing w:val="0"/>
    </w:pPr>
    <w:rPr>
      <w:b/>
      <w:caps/>
      <w:sz w:val="24"/>
      <w:szCs w:val="24"/>
      <w:u w:val="single"/>
    </w:rPr>
  </w:style>
  <w:style w:type="paragraph" w:customStyle="1" w:styleId="Livello11">
    <w:name w:val="Livello1.1."/>
    <w:basedOn w:val="Normal"/>
    <w:link w:val="Livello11Char"/>
    <w:qFormat/>
    <w:rsid w:val="00E229ED"/>
    <w:pPr>
      <w:numPr>
        <w:ilvl w:val="1"/>
        <w:numId w:val="1"/>
      </w:numPr>
      <w:spacing w:before="120" w:after="0" w:line="240" w:lineRule="auto"/>
    </w:pPr>
    <w:rPr>
      <w:i/>
      <w:sz w:val="24"/>
      <w:szCs w:val="24"/>
    </w:rPr>
  </w:style>
  <w:style w:type="character" w:customStyle="1" w:styleId="ListParagraphChar">
    <w:name w:val="List Paragraph Char"/>
    <w:basedOn w:val="DefaultParagraphFont"/>
    <w:link w:val="ListParagraph"/>
    <w:uiPriority w:val="34"/>
    <w:rsid w:val="00F7478C"/>
    <w:rPr>
      <w:sz w:val="22"/>
      <w:szCs w:val="22"/>
      <w:lang w:eastAsia="en-US"/>
    </w:rPr>
  </w:style>
  <w:style w:type="character" w:customStyle="1" w:styleId="Livello1Char">
    <w:name w:val="Livello1. Char"/>
    <w:basedOn w:val="ListParagraphChar"/>
    <w:link w:val="Livello1"/>
    <w:rsid w:val="00487615"/>
    <w:rPr>
      <w:b/>
      <w:caps/>
      <w:sz w:val="24"/>
      <w:szCs w:val="24"/>
      <w:u w:val="single"/>
    </w:rPr>
  </w:style>
  <w:style w:type="character" w:customStyle="1" w:styleId="Livello11Char">
    <w:name w:val="Livello1.1. Char"/>
    <w:basedOn w:val="DefaultParagraphFont"/>
    <w:link w:val="Livello11"/>
    <w:rsid w:val="00E229ED"/>
    <w:rPr>
      <w:i/>
      <w:sz w:val="24"/>
      <w:szCs w:val="24"/>
      <w:lang w:eastAsia="en-US"/>
    </w:rPr>
  </w:style>
  <w:style w:type="paragraph" w:customStyle="1" w:styleId="Livello111">
    <w:name w:val="Livello 1.1.1."/>
    <w:basedOn w:val="Normal"/>
    <w:link w:val="Livello111Char"/>
    <w:qFormat/>
    <w:rsid w:val="004C26F7"/>
    <w:pPr>
      <w:numPr>
        <w:ilvl w:val="2"/>
        <w:numId w:val="1"/>
      </w:numPr>
      <w:spacing w:after="0" w:line="240" w:lineRule="auto"/>
    </w:pPr>
    <w:rPr>
      <w:sz w:val="24"/>
      <w:szCs w:val="24"/>
    </w:rPr>
  </w:style>
  <w:style w:type="character" w:customStyle="1" w:styleId="Livello111Char">
    <w:name w:val="Livello 1.1.1. Char"/>
    <w:basedOn w:val="DefaultParagraphFont"/>
    <w:link w:val="Livello111"/>
    <w:rsid w:val="004C26F7"/>
    <w:rPr>
      <w:sz w:val="24"/>
      <w:szCs w:val="24"/>
      <w:lang w:eastAsia="en-US"/>
    </w:rPr>
  </w:style>
  <w:style w:type="character" w:styleId="Hyperlink">
    <w:name w:val="Hyperlink"/>
    <w:basedOn w:val="DefaultParagraphFont"/>
    <w:uiPriority w:val="99"/>
    <w:unhideWhenUsed/>
    <w:rsid w:val="00FD4906"/>
    <w:rPr>
      <w:color w:val="0000FF"/>
      <w:u w:val="single"/>
    </w:rPr>
  </w:style>
  <w:style w:type="paragraph" w:customStyle="1" w:styleId="Livello1111">
    <w:name w:val="Livello 1.1.1.1."/>
    <w:basedOn w:val="Livello111"/>
    <w:next w:val="Livello111"/>
    <w:link w:val="Livello1111Char"/>
    <w:autoRedefine/>
    <w:qFormat/>
    <w:rsid w:val="009B319F"/>
    <w:pPr>
      <w:numPr>
        <w:ilvl w:val="3"/>
      </w:numPr>
      <w:ind w:firstLine="115"/>
    </w:pPr>
    <w:rPr>
      <w:sz w:val="22"/>
    </w:rPr>
  </w:style>
  <w:style w:type="paragraph" w:customStyle="1" w:styleId="Livello11111">
    <w:name w:val="Livello 1.1.1.1.1."/>
    <w:basedOn w:val="Livello1111"/>
    <w:link w:val="Livello11111Char"/>
    <w:qFormat/>
    <w:rsid w:val="001865DB"/>
    <w:pPr>
      <w:numPr>
        <w:ilvl w:val="4"/>
      </w:numPr>
      <w:ind w:left="3969" w:hanging="1134"/>
    </w:pPr>
  </w:style>
  <w:style w:type="character" w:customStyle="1" w:styleId="Livello1111Char">
    <w:name w:val="Livello 1.1.1.1. Char"/>
    <w:basedOn w:val="Livello111Char"/>
    <w:link w:val="Livello1111"/>
    <w:rsid w:val="009B319F"/>
    <w:rPr>
      <w:sz w:val="22"/>
    </w:rPr>
  </w:style>
  <w:style w:type="character" w:customStyle="1" w:styleId="Livello11111Char">
    <w:name w:val="Livello 1.1.1.1.1. Char"/>
    <w:basedOn w:val="Livello1111Char"/>
    <w:link w:val="Livello11111"/>
    <w:rsid w:val="001865DB"/>
  </w:style>
  <w:style w:type="paragraph" w:customStyle="1" w:styleId="TestoNormaleBasatosulLivello11">
    <w:name w:val="Testo Normale (Basato sul Livello1.1)"/>
    <w:basedOn w:val="Livello11"/>
    <w:link w:val="TestoNormaleBasatosulLivello11Char"/>
    <w:rsid w:val="00FD3DD3"/>
    <w:pPr>
      <w:numPr>
        <w:ilvl w:val="0"/>
        <w:numId w:val="0"/>
      </w:numPr>
      <w:ind w:left="992" w:hanging="635"/>
    </w:pPr>
  </w:style>
  <w:style w:type="paragraph" w:customStyle="1" w:styleId="TestoNormaleBasatosuLivello11">
    <w:name w:val="Testo Normale (Basato su &quot;Livello1.1.&quot;)"/>
    <w:basedOn w:val="TestoNormaleBasatosulLivello11"/>
    <w:link w:val="TestoNormaleBasatosuLivello11Char"/>
    <w:qFormat/>
    <w:rsid w:val="00D91603"/>
    <w:pPr>
      <w:ind w:left="0" w:firstLine="0"/>
    </w:pPr>
    <w:rPr>
      <w:i w:val="0"/>
    </w:rPr>
  </w:style>
  <w:style w:type="character" w:customStyle="1" w:styleId="TestoNormaleBasatosulLivello11Char">
    <w:name w:val="Testo Normale (Basato sul Livello1.1) Char"/>
    <w:basedOn w:val="Livello11Char"/>
    <w:link w:val="TestoNormaleBasatosulLivello11"/>
    <w:rsid w:val="00FD3DD3"/>
    <w:rPr>
      <w:i/>
      <w:sz w:val="24"/>
      <w:szCs w:val="24"/>
      <w:lang w:eastAsia="en-US"/>
    </w:rPr>
  </w:style>
  <w:style w:type="character" w:customStyle="1" w:styleId="Hyperlink0">
    <w:name w:val="Hyperlink.0"/>
    <w:basedOn w:val="Hyperlink"/>
    <w:rsid w:val="00376056"/>
    <w:rPr>
      <w:color w:val="0000FF"/>
      <w:u w:val="single" w:color="0000FF"/>
    </w:rPr>
  </w:style>
  <w:style w:type="character" w:customStyle="1" w:styleId="TestoNormaleBasatosuLivello11Char">
    <w:name w:val="Testo Normale (Basato su &quot;Livello1.1.&quot;) Char"/>
    <w:basedOn w:val="TestoNormaleBasatosulLivello11Char"/>
    <w:link w:val="TestoNormaleBasatosuLivello11"/>
    <w:rsid w:val="00D91603"/>
    <w:rPr>
      <w:i/>
      <w:sz w:val="24"/>
      <w:szCs w:val="24"/>
      <w:lang w:eastAsia="en-US"/>
    </w:rPr>
  </w:style>
  <w:style w:type="paragraph" w:customStyle="1" w:styleId="Pseudocodice">
    <w:name w:val="Pseudocodice"/>
    <w:basedOn w:val="Livello11"/>
    <w:link w:val="PseudocodiceChar"/>
    <w:rsid w:val="00864A4A"/>
    <w:pPr>
      <w:numPr>
        <w:ilvl w:val="0"/>
        <w:numId w:val="0"/>
      </w:numPr>
      <w:spacing w:before="0"/>
      <w:ind w:left="567"/>
    </w:pPr>
    <w:rPr>
      <w:rFonts w:ascii="Lucida Console" w:hAnsi="Lucida Console"/>
      <w:i w:val="0"/>
      <w:sz w:val="20"/>
      <w:szCs w:val="20"/>
    </w:rPr>
  </w:style>
  <w:style w:type="character" w:styleId="LineNumber">
    <w:name w:val="line number"/>
    <w:basedOn w:val="DefaultParagraphFont"/>
    <w:uiPriority w:val="99"/>
    <w:semiHidden/>
    <w:unhideWhenUsed/>
    <w:rsid w:val="00BB3020"/>
  </w:style>
  <w:style w:type="character" w:customStyle="1" w:styleId="PseudocodiceChar">
    <w:name w:val="Pseudocodice Char"/>
    <w:basedOn w:val="Livello11Char"/>
    <w:link w:val="Pseudocodice"/>
    <w:rsid w:val="00864A4A"/>
    <w:rPr>
      <w:rFonts w:ascii="Lucida Console" w:hAnsi="Lucida Console"/>
      <w:i/>
      <w:sz w:val="24"/>
      <w:szCs w:val="24"/>
      <w:lang w:eastAsia="en-US"/>
    </w:rPr>
  </w:style>
  <w:style w:type="paragraph" w:customStyle="1" w:styleId="Pseudocodice0">
    <w:name w:val="Pseudocodice_"/>
    <w:basedOn w:val="Pseudocodice"/>
    <w:link w:val="PseudocodiceChar0"/>
    <w:qFormat/>
    <w:rsid w:val="00864A4A"/>
  </w:style>
  <w:style w:type="paragraph" w:customStyle="1" w:styleId="Elenco1">
    <w:name w:val="Elenco1"/>
    <w:basedOn w:val="TestoNormaleBasatosuLivello11"/>
    <w:link w:val="ElencoChar"/>
    <w:qFormat/>
    <w:rsid w:val="00190566"/>
    <w:pPr>
      <w:spacing w:before="0"/>
    </w:pPr>
  </w:style>
  <w:style w:type="character" w:customStyle="1" w:styleId="PseudocodiceChar0">
    <w:name w:val="Pseudocodice_ Char"/>
    <w:basedOn w:val="PseudocodiceChar"/>
    <w:link w:val="Pseudocodice0"/>
    <w:rsid w:val="00864A4A"/>
    <w:rPr>
      <w:rFonts w:ascii="Lucida Console" w:hAnsi="Lucida Console"/>
      <w:i/>
      <w:sz w:val="24"/>
      <w:szCs w:val="24"/>
      <w:lang w:eastAsia="en-US"/>
    </w:rPr>
  </w:style>
  <w:style w:type="paragraph" w:customStyle="1" w:styleId="Immagine">
    <w:name w:val="Immagine"/>
    <w:basedOn w:val="TestoNormaleBasatosuLivello11"/>
    <w:link w:val="ImmagineChar"/>
    <w:qFormat/>
    <w:rsid w:val="00401FDB"/>
    <w:rPr>
      <w:b/>
      <w:i/>
      <w:color w:val="7F7F7F"/>
    </w:rPr>
  </w:style>
  <w:style w:type="character" w:customStyle="1" w:styleId="ElencoChar">
    <w:name w:val="Elenco Char"/>
    <w:basedOn w:val="TestoNormaleBasatosuLivello11Char"/>
    <w:link w:val="Elenco1"/>
    <w:rsid w:val="00190566"/>
    <w:rPr>
      <w:i/>
      <w:sz w:val="24"/>
      <w:szCs w:val="24"/>
      <w:lang w:eastAsia="en-US"/>
    </w:rPr>
  </w:style>
  <w:style w:type="character" w:customStyle="1" w:styleId="ImmagineChar">
    <w:name w:val="Immagine Char"/>
    <w:basedOn w:val="TestoNormaleBasatosuLivello11Char"/>
    <w:link w:val="Immagine"/>
    <w:rsid w:val="00401FDB"/>
    <w:rPr>
      <w:b/>
      <w:i/>
      <w:color w:val="7F7F7F"/>
      <w:sz w:val="24"/>
      <w:szCs w:val="24"/>
      <w:lang w:eastAsia="en-US"/>
    </w:rPr>
  </w:style>
  <w:style w:type="paragraph" w:customStyle="1" w:styleId="Corpo">
    <w:name w:val="Corpo"/>
    <w:rsid w:val="00FC68C1"/>
    <w:pPr>
      <w:pBdr>
        <w:top w:val="nil"/>
        <w:left w:val="nil"/>
        <w:bottom w:val="nil"/>
        <w:right w:val="nil"/>
        <w:between w:val="nil"/>
        <w:bar w:val="nil"/>
      </w:pBdr>
      <w:spacing w:after="200" w:line="276" w:lineRule="auto"/>
    </w:pPr>
    <w:rPr>
      <w:rFonts w:cs="Calibri"/>
      <w:color w:val="000000"/>
      <w:sz w:val="22"/>
      <w:szCs w:val="22"/>
      <w:u w:color="000000"/>
      <w:bdr w:val="nil"/>
    </w:rPr>
  </w:style>
  <w:style w:type="numbering" w:customStyle="1" w:styleId="List0">
    <w:name w:val="List 0"/>
    <w:basedOn w:val="NoList"/>
    <w:rsid w:val="00200122"/>
    <w:pPr>
      <w:numPr>
        <w:numId w:val="2"/>
      </w:numPr>
    </w:pPr>
  </w:style>
  <w:style w:type="numbering" w:customStyle="1" w:styleId="List1">
    <w:name w:val="List 1"/>
    <w:basedOn w:val="NoList"/>
    <w:rsid w:val="00200122"/>
    <w:pPr>
      <w:numPr>
        <w:numId w:val="3"/>
      </w:numPr>
    </w:pPr>
  </w:style>
  <w:style w:type="numbering" w:customStyle="1" w:styleId="List21">
    <w:name w:val="List 21"/>
    <w:basedOn w:val="NoList"/>
    <w:rsid w:val="00200122"/>
    <w:pPr>
      <w:numPr>
        <w:numId w:val="4"/>
      </w:numPr>
    </w:pPr>
  </w:style>
  <w:style w:type="character" w:customStyle="1" w:styleId="Hyperlink4">
    <w:name w:val="Hyperlink.4"/>
    <w:basedOn w:val="DefaultParagraphFont"/>
    <w:rsid w:val="00200122"/>
  </w:style>
  <w:style w:type="paragraph" w:customStyle="1" w:styleId="TestoNormaleIndentato">
    <w:name w:val="Testo Normale Indentato"/>
    <w:basedOn w:val="TestoNormaleBasatosuLivello11"/>
    <w:link w:val="TestoNormaleIndentatoChar"/>
    <w:qFormat/>
    <w:rsid w:val="00506297"/>
    <w:pPr>
      <w:ind w:left="993"/>
    </w:pPr>
  </w:style>
  <w:style w:type="character" w:customStyle="1" w:styleId="TestoNormaleIndentatoChar">
    <w:name w:val="Testo Normale Indentato Char"/>
    <w:basedOn w:val="TestoNormaleBasatosuLivello11Char"/>
    <w:link w:val="TestoNormaleIndentato"/>
    <w:rsid w:val="00506297"/>
    <w:rPr>
      <w:i/>
      <w:sz w:val="24"/>
      <w:szCs w:val="24"/>
      <w:lang w:eastAsia="en-US"/>
    </w:rPr>
  </w:style>
  <w:style w:type="paragraph" w:customStyle="1" w:styleId="Titolo2">
    <w:name w:val="Titolo2"/>
    <w:basedOn w:val="Normal"/>
    <w:link w:val="Titolo2Char"/>
    <w:rsid w:val="00473C48"/>
    <w:pPr>
      <w:spacing w:before="100" w:beforeAutospacing="1" w:after="100" w:afterAutospacing="1" w:line="240" w:lineRule="auto"/>
      <w:outlineLvl w:val="1"/>
    </w:pPr>
    <w:rPr>
      <w:rFonts w:ascii="Times New Roman" w:eastAsia="Times New Roman" w:hAnsi="Times New Roman"/>
      <w:b/>
      <w:bCs/>
      <w:sz w:val="36"/>
      <w:szCs w:val="36"/>
      <w:lang w:val="en-US" w:eastAsia="it-IT"/>
    </w:rPr>
  </w:style>
  <w:style w:type="character" w:customStyle="1" w:styleId="Titolo2Char">
    <w:name w:val="Titolo2 Char"/>
    <w:basedOn w:val="DefaultParagraphFont"/>
    <w:link w:val="Titolo2"/>
    <w:rsid w:val="00473C48"/>
    <w:rPr>
      <w:rFonts w:ascii="Times New Roman" w:eastAsia="Times New Roman" w:hAnsi="Times New Roman"/>
      <w:b/>
      <w:bCs/>
      <w:sz w:val="36"/>
      <w:szCs w:val="36"/>
      <w:lang w:val="en-US"/>
    </w:rPr>
  </w:style>
  <w:style w:type="character" w:customStyle="1" w:styleId="Heading4Char">
    <w:name w:val="Heading 4 Char"/>
    <w:basedOn w:val="DefaultParagraphFont"/>
    <w:link w:val="Heading4"/>
    <w:uiPriority w:val="9"/>
    <w:semiHidden/>
    <w:rsid w:val="003A1032"/>
    <w:rPr>
      <w:rFonts w:asciiTheme="majorHAnsi" w:eastAsiaTheme="majorEastAsia" w:hAnsiTheme="majorHAnsi" w:cstheme="majorBidi"/>
      <w:b/>
      <w:bCs/>
      <w:i/>
      <w:iCs/>
      <w:color w:val="4F81BD" w:themeColor="accent1"/>
      <w:sz w:val="22"/>
      <w:szCs w:val="22"/>
      <w:lang w:eastAsia="en-US"/>
    </w:rPr>
  </w:style>
  <w:style w:type="paragraph" w:styleId="NormalWeb">
    <w:name w:val="Normal (Web)"/>
    <w:basedOn w:val="Normal"/>
    <w:uiPriority w:val="99"/>
    <w:unhideWhenUsed/>
    <w:rsid w:val="003A1032"/>
    <w:pPr>
      <w:spacing w:before="100" w:beforeAutospacing="1" w:after="100" w:afterAutospacing="1" w:line="240" w:lineRule="auto"/>
    </w:pPr>
    <w:rPr>
      <w:rFonts w:ascii="Times New Roman" w:eastAsia="Times New Roman" w:hAnsi="Times New Roman"/>
      <w:sz w:val="24"/>
      <w:szCs w:val="24"/>
      <w:lang w:eastAsia="it-IT"/>
    </w:rPr>
  </w:style>
  <w:style w:type="paragraph" w:styleId="HTMLPreformatted">
    <w:name w:val="HTML Preformatted"/>
    <w:basedOn w:val="Normal"/>
    <w:link w:val="HTMLPreformattedChar"/>
    <w:uiPriority w:val="99"/>
    <w:unhideWhenUsed/>
    <w:rsid w:val="003A1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rsid w:val="003A1032"/>
    <w:rPr>
      <w:rFonts w:ascii="Courier New" w:eastAsia="Times New Roman" w:hAnsi="Courier New" w:cs="Courier New"/>
    </w:rPr>
  </w:style>
  <w:style w:type="character" w:styleId="Strong">
    <w:name w:val="Strong"/>
    <w:basedOn w:val="DefaultParagraphFont"/>
    <w:uiPriority w:val="22"/>
    <w:rsid w:val="001B1591"/>
    <w:rPr>
      <w:b/>
      <w:bCs/>
    </w:rPr>
  </w:style>
  <w:style w:type="character" w:styleId="Emphasis">
    <w:name w:val="Emphasis"/>
    <w:basedOn w:val="DefaultParagraphFont"/>
    <w:uiPriority w:val="20"/>
    <w:rsid w:val="001B1591"/>
    <w:rPr>
      <w:i/>
      <w:iCs/>
    </w:rPr>
  </w:style>
  <w:style w:type="character" w:styleId="HTMLCode">
    <w:name w:val="HTML Code"/>
    <w:basedOn w:val="DefaultParagraphFont"/>
    <w:uiPriority w:val="99"/>
    <w:semiHidden/>
    <w:unhideWhenUsed/>
    <w:rsid w:val="004A748C"/>
    <w:rPr>
      <w:rFonts w:ascii="Courier New" w:eastAsia="Times New Roman" w:hAnsi="Courier New" w:cs="Courier New"/>
      <w:sz w:val="20"/>
      <w:szCs w:val="20"/>
    </w:rPr>
  </w:style>
  <w:style w:type="paragraph" w:customStyle="1" w:styleId="Elenco">
    <w:name w:val="Elenco"/>
    <w:basedOn w:val="TestoNormaleBasatosuLivello11"/>
    <w:qFormat/>
    <w:rsid w:val="00283194"/>
    <w:pPr>
      <w:spacing w:before="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Paragrafoelenco">
    <w:name w:val="List0"/>
    <w:pPr>
      <w:numPr>
        <w:numId w:val="7"/>
      </w:numPr>
    </w:pPr>
  </w:style>
  <w:style w:type="numbering" w:customStyle="1" w:styleId="Testonotadichiusura">
    <w:name w:val="List21"/>
    <w:pPr>
      <w:numPr>
        <w:numId w:val="9"/>
      </w:numPr>
    </w:pPr>
  </w:style>
  <w:style w:type="numbering" w:customStyle="1" w:styleId="TestonotadichiusuraCarattere">
    <w:name w:val="List1"/>
    <w:pPr>
      <w:numPr>
        <w:numId w:val="8"/>
      </w:numPr>
    </w:pPr>
  </w:style>
</w:styles>
</file>

<file path=word/webSettings.xml><?xml version="1.0" encoding="utf-8"?>
<w:webSettings xmlns:r="http://schemas.openxmlformats.org/officeDocument/2006/relationships" xmlns:w="http://schemas.openxmlformats.org/wordprocessingml/2006/main">
  <w:divs>
    <w:div w:id="38872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da\Desktop\Ingengeria%20SW\Ingegneria%20del%20SW%202\Progetto%202014-15\REPOSITORY%20I-Trio\doc\Configuration%20Managemen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ADD16-294F-478C-AB03-A5836EFF3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Template>
  <TotalTime>551</TotalTime>
  <Pages>11</Pages>
  <Words>2114</Words>
  <Characters>12051</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Analisi dei Requisiti</vt:lpstr>
      <vt:lpstr>        INDICE</vt:lpstr>
      <vt:lpstr>        </vt:lpstr>
    </vt:vector>
  </TitlesOfParts>
  <Company>iDuo</Company>
  <LinksUpToDate>false</LinksUpToDate>
  <CharactersWithSpaces>14137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dei Requisiti</dc:title>
  <dc:subject>Versione 2.0</dc:subject>
  <dc:creator>.</dc:creator>
  <cp:lastModifiedBy>.</cp:lastModifiedBy>
  <cp:revision>24</cp:revision>
  <cp:lastPrinted>2015-04-29T06:00:00Z</cp:lastPrinted>
  <dcterms:created xsi:type="dcterms:W3CDTF">2015-07-17T20:49:00Z</dcterms:created>
  <dcterms:modified xsi:type="dcterms:W3CDTF">2015-08-03T05:12:00Z</dcterms:modified>
</cp:coreProperties>
</file>