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105F" w:rsidRPr="00A15771" w:rsidRDefault="002860CA" w:rsidP="00926793">
      <w:pPr>
        <w:pStyle w:val="Livello1"/>
        <w:numPr>
          <w:ilvl w:val="0"/>
          <w:numId w:val="0"/>
        </w:numPr>
        <w:ind w:left="357"/>
      </w:pPr>
      <w:r w:rsidRPr="002860CA">
        <w:rPr>
          <w:rFonts w:eastAsia="Times New Roman"/>
          <w:noProof/>
          <w:lang w:val="en-US" w:eastAsia="zh-TW"/>
        </w:rPr>
        <w:pict>
          <v:rect id="_x0000_s1058" style="position:absolute;left:0;text-align:left;margin-left:562.2pt;margin-top:-2.2pt;width:7.15pt;height:883.15pt;z-index:251657728;mso-height-percent:1050;mso-position-horizontal-relative:page;mso-position-vertical-relative:page;mso-height-percent:1050" o:allowincell="f" strokecolor="#31849b">
            <w10:wrap anchorx="page" anchory="page"/>
          </v:rect>
        </w:pict>
      </w:r>
      <w:r w:rsidRPr="002860CA">
        <w:rPr>
          <w:noProof/>
          <w:lang w:val="en-US" w:eastAsia="zh-TW"/>
        </w:rPr>
        <w:pict>
          <v:group id="_x0000_s1041" style="position:absolute;left:0;text-align:left;margin-left:0;margin-top:-40pt;width:595.25pt;height:697.9pt;z-index:251656704;mso-width-percent:1000;mso-height-percent:1000;mso-position-horizontal-relative:page;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stroked="f">
                  <v:fill opacity=".5"/>
                  <v:path arrowok="t"/>
                </v:shape>
                <v:shape id="_x0000_s1045" style="position:absolute;left:7150;top:7468;width:3466;height:3550;mso-width-relative:page;mso-height-relative:page" coordsize="3466,3550" path="m,569l,2930r3466,620l3466,,,569xe" fillcolor="#d3dfee" stroked="f">
                  <v:fill opacity=".5"/>
                  <v:path arrowok="t"/>
                </v:shape>
                <v:shape id="_x0000_s1046" style="position:absolute;left:10616;top:7468;width:1591;height:3550;mso-width-relative:page;mso-height-relative:page" coordsize="1591,3550" path="m,l,3550,1591,2746r,-2009l,xe" fillcolor="#a7bfde" stroked="f">
                  <v:fill opacity=".5"/>
                  <v:path arrowok="t"/>
                </v:shape>
              </v:group>
              <v:shape id="_x0000_s1047" style="position:absolute;left:8071;top:4069;width:4120;height:2913;mso-width-relative:page;mso-height-relative:page" coordsize="4120,2913" path="m1,251l,2662r4120,251l4120,,1,251xe" fillcolor="#d8d8d8" stroked="f">
                <v:path arrowok="t"/>
              </v:shape>
              <v:shape id="_x0000_s1048" style="position:absolute;left:4104;top:3399;width:3985;height:4236;mso-width-relative:page;mso-height-relative:page" coordsize="3985,4236" path="m,l,4236,3985,3349r,-2428l,xe" fillcolor="#bfbfbf" stroked="f">
                <v:path arrowok="t"/>
              </v:shape>
              <v:shape id="_x0000_s1049" style="position:absolute;left:18;top:3399;width:4086;height:4253;mso-width-relative:page;mso-height-relative:page" coordsize="4086,4253" path="m4086,r-2,4253l,3198,,1072,4086,xe" fillcolor="#d8d8d8" stroked="f">
                <v:path arrowok="t"/>
              </v:shape>
              <v:shape id="_x0000_s1050" style="position:absolute;left:17;top:3617;width:2076;height:3851;mso-width-relative:page;mso-height-relative:page" coordsize="2076,3851" path="m,921l2060,r16,3851l,2981,,921xe" fillcolor="#d3dfee" stroked="f">
                <v:fill opacity="45875f"/>
                <v:path arrowok="t"/>
              </v:shape>
              <v:shape id="_x0000_s1051" style="position:absolute;left:2077;top:3617;width:6011;height:3835;mso-width-relative:page;mso-height-relative:page" coordsize="6011,3835" path="m,l17,3835,6011,2629r,-1390l,xe" fillcolor="#a7bfde" stroked="f">
                <v:fill opacity="45875f"/>
                <v:path arrowok="t"/>
              </v:shape>
              <v:shape id="_x0000_s1052" style="position:absolute;left:8088;top:3835;width:4102;height:3432;mso-width-relative:page;mso-height-relative:page" coordsize="4102,3432" path="m,1038l,2411,4102,3432,4102,,,1038xe" fillcolor="#d3dfee" stroked="f">
                <v:fill opacity="45875f"/>
                <v:path arrowok="t"/>
              </v:shape>
            </v:group>
            <v:rect id="_x0000_s1053" style="position:absolute;left:1799;top:1440;width:8639;height:1111;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p w:rsidR="00B02D27" w:rsidRPr="00984DC5" w:rsidRDefault="00B02D27" w:rsidP="002C395F">
                    <w:pPr>
                      <w:spacing w:after="0"/>
                      <w:rPr>
                        <w:b/>
                        <w:sz w:val="36"/>
                        <w:szCs w:val="36"/>
                      </w:rPr>
                    </w:pPr>
                    <w:r w:rsidRPr="003F158E">
                      <w:rPr>
                        <w:sz w:val="36"/>
                        <w:szCs w:val="36"/>
                      </w:rPr>
                      <w:t xml:space="preserve">PROGETTO: </w:t>
                    </w:r>
                    <w:r>
                      <w:rPr>
                        <w:b/>
                        <w:sz w:val="36"/>
                        <w:szCs w:val="36"/>
                      </w:rPr>
                      <w:t xml:space="preserve">Fumetteria Pighin </w:t>
                    </w:r>
                    <w:r w:rsidRPr="003F158E">
                      <w:rPr>
                        <w:b/>
                        <w:sz w:val="36"/>
                        <w:szCs w:val="36"/>
                      </w:rPr>
                      <w:t xml:space="preserve"> </w:t>
                    </w:r>
                    <w:r w:rsidRPr="003F158E">
                      <w:rPr>
                        <w:b/>
                        <w:noProof/>
                        <w:color w:val="808080"/>
                        <w:sz w:val="36"/>
                        <w:szCs w:val="36"/>
                        <w:lang w:eastAsia="it-IT"/>
                      </w:rPr>
                      <w:t xml:space="preserve">     </w:t>
                    </w:r>
                    <w:r>
                      <w:rPr>
                        <w:b/>
                        <w:noProof/>
                        <w:color w:val="808080"/>
                        <w:sz w:val="36"/>
                        <w:szCs w:val="36"/>
                        <w:lang w:eastAsia="it-IT"/>
                      </w:rPr>
                      <w:t xml:space="preserve"> </w:t>
                    </w:r>
                    <w:r w:rsidRPr="003F158E">
                      <w:rPr>
                        <w:b/>
                        <w:noProof/>
                        <w:color w:val="808080"/>
                        <w:sz w:val="32"/>
                        <w:szCs w:val="32"/>
                        <w:lang w:eastAsia="it-IT"/>
                      </w:rPr>
                      <w:t xml:space="preserve">   </w:t>
                    </w:r>
                    <w:r>
                      <w:rPr>
                        <w:b/>
                        <w:noProof/>
                        <w:color w:val="808080"/>
                        <w:sz w:val="32"/>
                        <w:szCs w:val="32"/>
                        <w:lang w:eastAsia="it-IT"/>
                      </w:rPr>
                      <w:t xml:space="preserve">                 </w:t>
                    </w:r>
                    <w:r>
                      <w:rPr>
                        <w:b/>
                        <w:noProof/>
                        <w:color w:val="808080"/>
                        <w:sz w:val="32"/>
                        <w:szCs w:val="32"/>
                        <w:lang w:eastAsia="it-IT"/>
                      </w:rPr>
                      <w:drawing>
                        <wp:inline distT="0" distB="0" distL="0" distR="0">
                          <wp:extent cx="936625" cy="278765"/>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8"/>
                                  <a:srcRect/>
                                  <a:stretch>
                                    <a:fillRect/>
                                  </a:stretch>
                                </pic:blipFill>
                                <pic:spPr bwMode="auto">
                                  <a:xfrm>
                                    <a:off x="0" y="0"/>
                                    <a:ext cx="936625" cy="278765"/>
                                  </a:xfrm>
                                  <a:prstGeom prst="rect">
                                    <a:avLst/>
                                  </a:prstGeom>
                                  <a:noFill/>
                                  <a:ln w="9525">
                                    <a:noFill/>
                                    <a:miter lim="800000"/>
                                    <a:headEnd/>
                                    <a:tailEnd/>
                                  </a:ln>
                                </pic:spPr>
                              </pic:pic>
                            </a:graphicData>
                          </a:graphic>
                        </wp:inline>
                      </w:drawing>
                    </w:r>
                    <w:r>
                      <w:rPr>
                        <w:b/>
                        <w:noProof/>
                        <w:color w:val="808080"/>
                        <w:sz w:val="32"/>
                        <w:szCs w:val="32"/>
                        <w:lang w:eastAsia="it-IT"/>
                      </w:rPr>
                      <w:t xml:space="preserve">  </w:t>
                    </w:r>
                    <w:r w:rsidRPr="003F158E">
                      <w:rPr>
                        <w:b/>
                        <w:noProof/>
                        <w:color w:val="808080"/>
                        <w:sz w:val="32"/>
                        <w:szCs w:val="32"/>
                        <w:lang w:eastAsia="it-IT"/>
                      </w:rPr>
                      <w:t xml:space="preserve"> </w:t>
                    </w:r>
                  </w:p>
                  <w:p w:rsidR="00B02D27" w:rsidRPr="00C7105F" w:rsidRDefault="00B02D27">
                    <w:pPr>
                      <w:spacing w:after="0"/>
                      <w:rPr>
                        <w:b/>
                        <w:bCs/>
                        <w:color w:val="808080"/>
                        <w:sz w:val="32"/>
                        <w:szCs w:val="32"/>
                      </w:rPr>
                    </w:pPr>
                  </w:p>
                </w:txbxContent>
              </v:textbox>
            </v:rect>
            <v:rect id="_x0000_s1054" style="position:absolute;left:6494;top:11160;width:4998;height:2284;mso-position-horizontal-relative:margin;mso-position-vertical-relative:margin" filled="f" stroked="f">
              <v:textbox style="mso-next-textbox:#_x0000_s1054;mso-fit-shape-to-text:t">
                <w:txbxContent>
                  <w:p w:rsidR="00B02D27" w:rsidRPr="002C395F" w:rsidRDefault="00B02D27" w:rsidP="002C395F">
                    <w:pPr>
                      <w:jc w:val="right"/>
                      <w:rPr>
                        <w:sz w:val="32"/>
                        <w:szCs w:val="32"/>
                      </w:rPr>
                    </w:pPr>
                    <w:r>
                      <w:rPr>
                        <w:sz w:val="36"/>
                        <w:szCs w:val="36"/>
                      </w:rPr>
                      <w:br/>
                    </w:r>
                    <w:r>
                      <w:rPr>
                        <w:sz w:val="32"/>
                        <w:szCs w:val="32"/>
                      </w:rPr>
                      <w:t>Data Creazione: 01</w:t>
                    </w:r>
                    <w:r w:rsidRPr="002C395F">
                      <w:rPr>
                        <w:sz w:val="32"/>
                        <w:szCs w:val="32"/>
                      </w:rPr>
                      <w:t>/</w:t>
                    </w:r>
                    <w:r>
                      <w:rPr>
                        <w:sz w:val="32"/>
                        <w:szCs w:val="32"/>
                      </w:rPr>
                      <w:t>01</w:t>
                    </w:r>
                    <w:r w:rsidRPr="002C395F">
                      <w:rPr>
                        <w:sz w:val="32"/>
                        <w:szCs w:val="32"/>
                      </w:rPr>
                      <w:t>/</w:t>
                    </w:r>
                    <w:r>
                      <w:rPr>
                        <w:sz w:val="32"/>
                        <w:szCs w:val="32"/>
                      </w:rPr>
                      <w:t>2015</w:t>
                    </w:r>
                  </w:p>
                  <w:p w:rsidR="00B02D27" w:rsidRPr="002C395F" w:rsidRDefault="00B02D27" w:rsidP="002C395F">
                    <w:pPr>
                      <w:jc w:val="right"/>
                      <w:rPr>
                        <w:sz w:val="32"/>
                        <w:szCs w:val="32"/>
                      </w:rPr>
                    </w:pPr>
                    <w:r>
                      <w:rPr>
                        <w:sz w:val="32"/>
                        <w:szCs w:val="32"/>
                      </w:rPr>
                      <w:t xml:space="preserve">Data ultima modifica: </w:t>
                    </w:r>
                    <w:r>
                      <w:rPr>
                        <w:sz w:val="32"/>
                        <w:szCs w:val="32"/>
                      </w:rPr>
                      <w:fldChar w:fldCharType="begin"/>
                    </w:r>
                    <w:r>
                      <w:rPr>
                        <w:sz w:val="32"/>
                        <w:szCs w:val="32"/>
                      </w:rPr>
                      <w:instrText xml:space="preserve"> TIME \@ "dd/MM/yyyy" </w:instrText>
                    </w:r>
                    <w:r>
                      <w:rPr>
                        <w:sz w:val="32"/>
                        <w:szCs w:val="32"/>
                      </w:rPr>
                      <w:fldChar w:fldCharType="separate"/>
                    </w:r>
                    <w:r>
                      <w:rPr>
                        <w:noProof/>
                        <w:sz w:val="32"/>
                        <w:szCs w:val="32"/>
                      </w:rPr>
                      <w:t>02/09/2015</w:t>
                    </w:r>
                    <w:r>
                      <w:rPr>
                        <w:sz w:val="32"/>
                        <w:szCs w:val="32"/>
                      </w:rPr>
                      <w:fldChar w:fldCharType="end"/>
                    </w:r>
                  </w:p>
                  <w:p w:rsidR="00B02D27" w:rsidRPr="002C395F" w:rsidRDefault="00B02D27" w:rsidP="002C395F">
                    <w:pPr>
                      <w:rPr>
                        <w:szCs w:val="96"/>
                      </w:rPr>
                    </w:pP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rsidR="00B02D27" w:rsidRDefault="00B02D27" w:rsidP="002C395F">
                    <w:pPr>
                      <w:spacing w:after="0"/>
                      <w:rPr>
                        <w:sz w:val="32"/>
                        <w:szCs w:val="32"/>
                      </w:rPr>
                    </w:pPr>
                  </w:p>
                  <w:p w:rsidR="00B02D27" w:rsidRPr="00B073E7" w:rsidRDefault="00B02D27" w:rsidP="002C395F">
                    <w:pPr>
                      <w:spacing w:after="0"/>
                      <w:rPr>
                        <w:b/>
                        <w:bCs/>
                        <w:color w:val="17365D"/>
                        <w:sz w:val="32"/>
                        <w:szCs w:val="32"/>
                      </w:rPr>
                    </w:pPr>
                  </w:p>
                  <w:p w:rsidR="00B02D27" w:rsidRDefault="00B02D27" w:rsidP="002C395F">
                    <w:pPr>
                      <w:spacing w:after="0"/>
                      <w:jc w:val="center"/>
                      <w:rPr>
                        <w:b/>
                        <w:bCs/>
                        <w:color w:val="17365D"/>
                        <w:sz w:val="72"/>
                        <w:szCs w:val="72"/>
                      </w:rPr>
                    </w:pPr>
                  </w:p>
                  <w:p w:rsidR="00B02D27" w:rsidRPr="002B61D8" w:rsidRDefault="00B02D27" w:rsidP="00984DC5">
                    <w:pPr>
                      <w:spacing w:after="0"/>
                      <w:jc w:val="center"/>
                      <w:rPr>
                        <w:b/>
                        <w:bCs/>
                        <w:color w:val="1F497D"/>
                        <w:sz w:val="72"/>
                        <w:szCs w:val="72"/>
                      </w:rPr>
                    </w:pPr>
                    <w:r>
                      <w:rPr>
                        <w:b/>
                        <w:bCs/>
                        <w:color w:val="17365D"/>
                        <w:sz w:val="72"/>
                        <w:szCs w:val="72"/>
                      </w:rPr>
                      <w:t>Specifica di Requisiti</w:t>
                    </w:r>
                  </w:p>
                  <w:p w:rsidR="00B02D27" w:rsidRDefault="00B02D27" w:rsidP="002C395F">
                    <w:pPr>
                      <w:jc w:val="center"/>
                      <w:rPr>
                        <w:b/>
                        <w:bCs/>
                        <w:color w:val="4F81BD"/>
                        <w:sz w:val="40"/>
                        <w:szCs w:val="40"/>
                      </w:rPr>
                    </w:pPr>
                    <w:r>
                      <w:rPr>
                        <w:b/>
                        <w:bCs/>
                        <w:color w:val="4F81BD"/>
                        <w:sz w:val="40"/>
                        <w:szCs w:val="40"/>
                      </w:rPr>
                      <w:t>Versione 1.6</w:t>
                    </w:r>
                  </w:p>
                  <w:p w:rsidR="00B02D27" w:rsidRDefault="00B02D27" w:rsidP="002C395F">
                    <w:pPr>
                      <w:rPr>
                        <w:b/>
                        <w:bCs/>
                        <w:color w:val="4F81BD"/>
                        <w:sz w:val="40"/>
                        <w:szCs w:val="40"/>
                      </w:rPr>
                    </w:pPr>
                  </w:p>
                  <w:p w:rsidR="00B02D27" w:rsidRPr="002B61D8" w:rsidRDefault="00B02D27" w:rsidP="002C395F">
                    <w:pPr>
                      <w:rPr>
                        <w:b/>
                        <w:bCs/>
                        <w:color w:val="4F81BD"/>
                        <w:sz w:val="40"/>
                        <w:szCs w:val="40"/>
                      </w:rPr>
                    </w:pPr>
                  </w:p>
                  <w:p w:rsidR="00B02D27" w:rsidRDefault="00B02D27" w:rsidP="002C395F">
                    <w:pPr>
                      <w:rPr>
                        <w:b/>
                        <w:bCs/>
                        <w:color w:val="808080"/>
                        <w:sz w:val="32"/>
                        <w:szCs w:val="32"/>
                      </w:rPr>
                    </w:pPr>
                  </w:p>
                  <w:p w:rsidR="00B02D27" w:rsidRDefault="00B02D27" w:rsidP="002C395F">
                    <w:pPr>
                      <w:rPr>
                        <w:b/>
                        <w:bCs/>
                        <w:color w:val="808080"/>
                        <w:sz w:val="32"/>
                        <w:szCs w:val="32"/>
                      </w:rPr>
                    </w:pPr>
                    <w:r>
                      <w:rPr>
                        <w:b/>
                        <w:bCs/>
                        <w:color w:val="808080"/>
                        <w:sz w:val="32"/>
                        <w:szCs w:val="32"/>
                      </w:rPr>
                      <w:t>Elisa Antolli</w:t>
                    </w:r>
                  </w:p>
                  <w:p w:rsidR="00B02D27" w:rsidRDefault="00B02D27" w:rsidP="002C395F">
                    <w:pPr>
                      <w:rPr>
                        <w:b/>
                        <w:bCs/>
                        <w:color w:val="808080"/>
                        <w:sz w:val="32"/>
                        <w:szCs w:val="32"/>
                      </w:rPr>
                    </w:pPr>
                    <w:r>
                      <w:rPr>
                        <w:b/>
                        <w:bCs/>
                        <w:color w:val="808080"/>
                        <w:sz w:val="32"/>
                        <w:szCs w:val="32"/>
                      </w:rPr>
                      <w:t>Alice Culaon</w:t>
                    </w:r>
                  </w:p>
                  <w:p w:rsidR="00B02D27" w:rsidRDefault="00B02D27" w:rsidP="002C395F">
                    <w:pPr>
                      <w:rPr>
                        <w:b/>
                        <w:bCs/>
                        <w:color w:val="808080"/>
                        <w:sz w:val="32"/>
                        <w:szCs w:val="32"/>
                      </w:rPr>
                    </w:pPr>
                    <w:r>
                      <w:rPr>
                        <w:b/>
                        <w:bCs/>
                        <w:color w:val="808080"/>
                        <w:sz w:val="32"/>
                        <w:szCs w:val="32"/>
                      </w:rPr>
                      <w:t>Diego Pillon</w:t>
                    </w:r>
                  </w:p>
                  <w:p w:rsidR="00B02D27" w:rsidRPr="002B61D8" w:rsidRDefault="00B02D27">
                    <w:pPr>
                      <w:rPr>
                        <w:b/>
                        <w:bCs/>
                        <w:color w:val="4F81BD"/>
                        <w:sz w:val="40"/>
                        <w:szCs w:val="40"/>
                      </w:rPr>
                    </w:pPr>
                  </w:p>
                </w:txbxContent>
              </v:textbox>
            </v:rect>
            <w10:wrap anchorx="page" anchory="margin"/>
          </v:group>
        </w:pict>
      </w:r>
      <w:r w:rsidRPr="002860CA">
        <w:rPr>
          <w:rFonts w:eastAsia="Times New Roman"/>
          <w:noProof/>
          <w:lang w:val="en-US" w:eastAsia="zh-TW"/>
        </w:rPr>
        <w:pict>
          <v:rect id="_x0000_s1059" style="position:absolute;left:0;text-align:left;margin-left:24.95pt;margin-top:-1pt;width:7.15pt;height:883.2pt;z-index:251658752;mso-height-percent:1050;mso-position-horizontal-relative:page;mso-position-vertical-relative:page;mso-height-percent:1050" o:allowincell="f" strokecolor="#31849b">
            <w10:wrap anchorx="margin" anchory="page"/>
          </v:rect>
        </w:pict>
      </w:r>
    </w:p>
    <w:p w:rsidR="00C7105F" w:rsidRPr="00A15771" w:rsidRDefault="00C7105F" w:rsidP="0092289C">
      <w:pPr>
        <w:spacing w:after="120" w:line="240" w:lineRule="auto"/>
        <w:rPr>
          <w:sz w:val="24"/>
          <w:szCs w:val="24"/>
        </w:rPr>
      </w:pPr>
    </w:p>
    <w:p w:rsidR="00C577A9" w:rsidRDefault="00C7105F">
      <w:pPr>
        <w:pStyle w:val="TOCHeading"/>
      </w:pPr>
      <w:r w:rsidRPr="00A15771">
        <w:rPr>
          <w:b w:val="0"/>
          <w:bCs w:val="0"/>
          <w:sz w:val="24"/>
          <w:szCs w:val="24"/>
        </w:rPr>
        <w:br w:type="page"/>
      </w:r>
    </w:p>
    <w:p w:rsidR="00C61CB2" w:rsidRDefault="00C61CB2">
      <w:pPr>
        <w:pStyle w:val="TOCHeading"/>
        <w:rPr>
          <w:rFonts w:ascii="Calibri" w:hAnsi="Calibri" w:cs="Calibri"/>
        </w:rPr>
      </w:pPr>
      <w:bookmarkStart w:id="0" w:name="_Toc405451046"/>
    </w:p>
    <w:p w:rsidR="00C61CB2" w:rsidRPr="00C61CB2" w:rsidRDefault="00C61CB2" w:rsidP="00ED52DC">
      <w:pPr>
        <w:pStyle w:val="TOCHeading"/>
        <w:outlineLvl w:val="2"/>
        <w:rPr>
          <w:rFonts w:ascii="Calibri" w:hAnsi="Calibri" w:cs="Calibri"/>
          <w:sz w:val="44"/>
          <w:szCs w:val="44"/>
          <w:lang w:val="it-IT"/>
        </w:rPr>
      </w:pPr>
      <w:r w:rsidRPr="00C61CB2">
        <w:rPr>
          <w:rFonts w:ascii="Calibri" w:hAnsi="Calibri" w:cs="Calibri"/>
          <w:sz w:val="44"/>
          <w:szCs w:val="44"/>
          <w:lang w:val="it-IT"/>
        </w:rPr>
        <w:t>INDICE</w:t>
      </w:r>
    </w:p>
    <w:p w:rsidR="00C13134" w:rsidRDefault="002860CA">
      <w:pPr>
        <w:pStyle w:val="TOC1"/>
        <w:rPr>
          <w:rFonts w:asciiTheme="minorHAnsi" w:eastAsiaTheme="minorEastAsia" w:hAnsiTheme="minorHAnsi" w:cstheme="minorBidi"/>
          <w:b w:val="0"/>
          <w:bCs w:val="0"/>
          <w:caps w:val="0"/>
          <w:noProof/>
          <w:sz w:val="22"/>
          <w:szCs w:val="22"/>
          <w:lang w:eastAsia="it-IT"/>
        </w:rPr>
      </w:pPr>
      <w:r w:rsidRPr="002860CA">
        <w:rPr>
          <w:b w:val="0"/>
          <w:bCs w:val="0"/>
          <w:caps w:val="0"/>
        </w:rPr>
        <w:fldChar w:fldCharType="begin"/>
      </w:r>
      <w:r w:rsidR="00835CFD">
        <w:rPr>
          <w:b w:val="0"/>
          <w:bCs w:val="0"/>
          <w:caps w:val="0"/>
        </w:rPr>
        <w:instrText xml:space="preserve"> TOC \t "Livello1.;1" </w:instrText>
      </w:r>
      <w:r w:rsidRPr="002860CA">
        <w:rPr>
          <w:b w:val="0"/>
          <w:bCs w:val="0"/>
          <w:caps w:val="0"/>
        </w:rPr>
        <w:fldChar w:fldCharType="separate"/>
      </w:r>
      <w:r w:rsidR="00C13134" w:rsidRPr="007E6581">
        <w:rPr>
          <w:noProof/>
        </w:rPr>
        <w:t>1.</w:t>
      </w:r>
      <w:r w:rsidR="00C13134">
        <w:rPr>
          <w:rFonts w:asciiTheme="minorHAnsi" w:eastAsiaTheme="minorEastAsia" w:hAnsiTheme="minorHAnsi" w:cstheme="minorBidi"/>
          <w:b w:val="0"/>
          <w:bCs w:val="0"/>
          <w:caps w:val="0"/>
          <w:noProof/>
          <w:sz w:val="22"/>
          <w:szCs w:val="22"/>
          <w:lang w:eastAsia="it-IT"/>
        </w:rPr>
        <w:tab/>
      </w:r>
      <w:r w:rsidR="00C13134">
        <w:rPr>
          <w:noProof/>
        </w:rPr>
        <w:t>TABELLA DELLE REVISIONI (DI QUESTO TEMPLATE)</w:t>
      </w:r>
      <w:r w:rsidR="00C13134">
        <w:rPr>
          <w:noProof/>
        </w:rPr>
        <w:tab/>
      </w:r>
      <w:r>
        <w:rPr>
          <w:noProof/>
        </w:rPr>
        <w:fldChar w:fldCharType="begin"/>
      </w:r>
      <w:r w:rsidR="00C13134">
        <w:rPr>
          <w:noProof/>
        </w:rPr>
        <w:instrText xml:space="preserve"> PAGEREF _Toc424368235 \h </w:instrText>
      </w:r>
      <w:r>
        <w:rPr>
          <w:noProof/>
        </w:rPr>
      </w:r>
      <w:r>
        <w:rPr>
          <w:noProof/>
        </w:rPr>
        <w:fldChar w:fldCharType="separate"/>
      </w:r>
      <w:r w:rsidR="00C13134">
        <w:rPr>
          <w:noProof/>
        </w:rPr>
        <w:t>3</w:t>
      </w:r>
      <w:r>
        <w:rPr>
          <w:noProof/>
        </w:rPr>
        <w:fldChar w:fldCharType="end"/>
      </w:r>
    </w:p>
    <w:p w:rsidR="00C13134" w:rsidRDefault="00C13134">
      <w:pPr>
        <w:pStyle w:val="TOC1"/>
        <w:rPr>
          <w:rFonts w:asciiTheme="minorHAnsi" w:eastAsiaTheme="minorEastAsia" w:hAnsiTheme="minorHAnsi" w:cstheme="minorBidi"/>
          <w:b w:val="0"/>
          <w:bCs w:val="0"/>
          <w:caps w:val="0"/>
          <w:noProof/>
          <w:sz w:val="22"/>
          <w:szCs w:val="22"/>
          <w:lang w:eastAsia="it-IT"/>
        </w:rPr>
      </w:pPr>
      <w:r w:rsidRPr="007E6581">
        <w:rPr>
          <w:noProof/>
        </w:rPr>
        <w:t>2.</w:t>
      </w:r>
      <w:r>
        <w:rPr>
          <w:rFonts w:asciiTheme="minorHAnsi" w:eastAsiaTheme="minorEastAsia" w:hAnsiTheme="minorHAnsi" w:cstheme="minorBidi"/>
          <w:b w:val="0"/>
          <w:bCs w:val="0"/>
          <w:caps w:val="0"/>
          <w:noProof/>
          <w:sz w:val="22"/>
          <w:szCs w:val="22"/>
          <w:lang w:eastAsia="it-IT"/>
        </w:rPr>
        <w:tab/>
      </w:r>
      <w:r>
        <w:rPr>
          <w:noProof/>
        </w:rPr>
        <w:t>SCOPO DEL DOCUMENTO</w:t>
      </w:r>
      <w:r>
        <w:rPr>
          <w:noProof/>
        </w:rPr>
        <w:tab/>
      </w:r>
      <w:r w:rsidR="002860CA">
        <w:rPr>
          <w:noProof/>
        </w:rPr>
        <w:fldChar w:fldCharType="begin"/>
      </w:r>
      <w:r>
        <w:rPr>
          <w:noProof/>
        </w:rPr>
        <w:instrText xml:space="preserve"> PAGEREF _Toc424368236 \h </w:instrText>
      </w:r>
      <w:r w:rsidR="002860CA">
        <w:rPr>
          <w:noProof/>
        </w:rPr>
      </w:r>
      <w:r w:rsidR="002860CA">
        <w:rPr>
          <w:noProof/>
        </w:rPr>
        <w:fldChar w:fldCharType="separate"/>
      </w:r>
      <w:r>
        <w:rPr>
          <w:noProof/>
        </w:rPr>
        <w:t>3</w:t>
      </w:r>
      <w:r w:rsidR="002860CA">
        <w:rPr>
          <w:noProof/>
        </w:rPr>
        <w:fldChar w:fldCharType="end"/>
      </w:r>
    </w:p>
    <w:p w:rsidR="00C13134" w:rsidRDefault="00C13134">
      <w:pPr>
        <w:pStyle w:val="TOC1"/>
        <w:rPr>
          <w:rFonts w:asciiTheme="minorHAnsi" w:eastAsiaTheme="minorEastAsia" w:hAnsiTheme="minorHAnsi" w:cstheme="minorBidi"/>
          <w:b w:val="0"/>
          <w:bCs w:val="0"/>
          <w:caps w:val="0"/>
          <w:noProof/>
          <w:sz w:val="22"/>
          <w:szCs w:val="22"/>
          <w:lang w:eastAsia="it-IT"/>
        </w:rPr>
      </w:pPr>
      <w:r w:rsidRPr="007E6581">
        <w:rPr>
          <w:noProof/>
        </w:rPr>
        <w:t>3.</w:t>
      </w:r>
      <w:r>
        <w:rPr>
          <w:rFonts w:asciiTheme="minorHAnsi" w:eastAsiaTheme="minorEastAsia" w:hAnsiTheme="minorHAnsi" w:cstheme="minorBidi"/>
          <w:b w:val="0"/>
          <w:bCs w:val="0"/>
          <w:caps w:val="0"/>
          <w:noProof/>
          <w:sz w:val="22"/>
          <w:szCs w:val="22"/>
          <w:lang w:eastAsia="it-IT"/>
        </w:rPr>
        <w:tab/>
      </w:r>
      <w:r>
        <w:rPr>
          <w:noProof/>
        </w:rPr>
        <w:t>AUTORI DEL DOCUMENTO</w:t>
      </w:r>
      <w:r>
        <w:rPr>
          <w:noProof/>
        </w:rPr>
        <w:tab/>
      </w:r>
      <w:r w:rsidR="002860CA">
        <w:rPr>
          <w:noProof/>
        </w:rPr>
        <w:fldChar w:fldCharType="begin"/>
      </w:r>
      <w:r>
        <w:rPr>
          <w:noProof/>
        </w:rPr>
        <w:instrText xml:space="preserve"> PAGEREF _Toc424368237 \h </w:instrText>
      </w:r>
      <w:r w:rsidR="002860CA">
        <w:rPr>
          <w:noProof/>
        </w:rPr>
      </w:r>
      <w:r w:rsidR="002860CA">
        <w:rPr>
          <w:noProof/>
        </w:rPr>
        <w:fldChar w:fldCharType="separate"/>
      </w:r>
      <w:r>
        <w:rPr>
          <w:noProof/>
        </w:rPr>
        <w:t>3</w:t>
      </w:r>
      <w:r w:rsidR="002860CA">
        <w:rPr>
          <w:noProof/>
        </w:rPr>
        <w:fldChar w:fldCharType="end"/>
      </w:r>
    </w:p>
    <w:p w:rsidR="00C13134" w:rsidRDefault="00C13134">
      <w:pPr>
        <w:pStyle w:val="TOC1"/>
        <w:rPr>
          <w:rFonts w:asciiTheme="minorHAnsi" w:eastAsiaTheme="minorEastAsia" w:hAnsiTheme="minorHAnsi" w:cstheme="minorBidi"/>
          <w:b w:val="0"/>
          <w:bCs w:val="0"/>
          <w:caps w:val="0"/>
          <w:noProof/>
          <w:sz w:val="22"/>
          <w:szCs w:val="22"/>
          <w:lang w:eastAsia="it-IT"/>
        </w:rPr>
      </w:pPr>
      <w:r w:rsidRPr="007E6581">
        <w:rPr>
          <w:noProof/>
        </w:rPr>
        <w:t>4.</w:t>
      </w:r>
      <w:r>
        <w:rPr>
          <w:rFonts w:asciiTheme="minorHAnsi" w:eastAsiaTheme="minorEastAsia" w:hAnsiTheme="minorHAnsi" w:cstheme="minorBidi"/>
          <w:b w:val="0"/>
          <w:bCs w:val="0"/>
          <w:caps w:val="0"/>
          <w:noProof/>
          <w:sz w:val="22"/>
          <w:szCs w:val="22"/>
          <w:lang w:eastAsia="it-IT"/>
        </w:rPr>
        <w:tab/>
      </w:r>
      <w:r>
        <w:rPr>
          <w:noProof/>
        </w:rPr>
        <w:t>GLOSSARIO</w:t>
      </w:r>
      <w:r>
        <w:rPr>
          <w:noProof/>
        </w:rPr>
        <w:tab/>
      </w:r>
      <w:r w:rsidR="002860CA">
        <w:rPr>
          <w:noProof/>
        </w:rPr>
        <w:fldChar w:fldCharType="begin"/>
      </w:r>
      <w:r>
        <w:rPr>
          <w:noProof/>
        </w:rPr>
        <w:instrText xml:space="preserve"> PAGEREF _Toc424368238 \h </w:instrText>
      </w:r>
      <w:r w:rsidR="002860CA">
        <w:rPr>
          <w:noProof/>
        </w:rPr>
      </w:r>
      <w:r w:rsidR="002860CA">
        <w:rPr>
          <w:noProof/>
        </w:rPr>
        <w:fldChar w:fldCharType="separate"/>
      </w:r>
      <w:r>
        <w:rPr>
          <w:noProof/>
        </w:rPr>
        <w:t>3</w:t>
      </w:r>
      <w:r w:rsidR="002860CA">
        <w:rPr>
          <w:noProof/>
        </w:rPr>
        <w:fldChar w:fldCharType="end"/>
      </w:r>
    </w:p>
    <w:p w:rsidR="00C13134" w:rsidRDefault="00C13134">
      <w:pPr>
        <w:pStyle w:val="TOC1"/>
        <w:rPr>
          <w:rFonts w:asciiTheme="minorHAnsi" w:eastAsiaTheme="minorEastAsia" w:hAnsiTheme="minorHAnsi" w:cstheme="minorBidi"/>
          <w:b w:val="0"/>
          <w:bCs w:val="0"/>
          <w:caps w:val="0"/>
          <w:noProof/>
          <w:sz w:val="22"/>
          <w:szCs w:val="22"/>
          <w:lang w:eastAsia="it-IT"/>
        </w:rPr>
      </w:pPr>
      <w:r w:rsidRPr="007E6581">
        <w:rPr>
          <w:noProof/>
        </w:rPr>
        <w:t>5.</w:t>
      </w:r>
      <w:r>
        <w:rPr>
          <w:rFonts w:asciiTheme="minorHAnsi" w:eastAsiaTheme="minorEastAsia" w:hAnsiTheme="minorHAnsi" w:cstheme="minorBidi"/>
          <w:b w:val="0"/>
          <w:bCs w:val="0"/>
          <w:caps w:val="0"/>
          <w:noProof/>
          <w:sz w:val="22"/>
          <w:szCs w:val="22"/>
          <w:lang w:eastAsia="it-IT"/>
        </w:rPr>
        <w:tab/>
      </w:r>
      <w:r>
        <w:rPr>
          <w:noProof/>
        </w:rPr>
        <w:t>Casi D’uso</w:t>
      </w:r>
      <w:r>
        <w:rPr>
          <w:noProof/>
        </w:rPr>
        <w:tab/>
      </w:r>
      <w:r w:rsidR="002860CA">
        <w:rPr>
          <w:noProof/>
        </w:rPr>
        <w:fldChar w:fldCharType="begin"/>
      </w:r>
      <w:r>
        <w:rPr>
          <w:noProof/>
        </w:rPr>
        <w:instrText xml:space="preserve"> PAGEREF _Toc424368239 \h </w:instrText>
      </w:r>
      <w:r w:rsidR="002860CA">
        <w:rPr>
          <w:noProof/>
        </w:rPr>
      </w:r>
      <w:r w:rsidR="002860CA">
        <w:rPr>
          <w:noProof/>
        </w:rPr>
        <w:fldChar w:fldCharType="separate"/>
      </w:r>
      <w:r>
        <w:rPr>
          <w:noProof/>
        </w:rPr>
        <w:t>4</w:t>
      </w:r>
      <w:r w:rsidR="002860CA">
        <w:rPr>
          <w:noProof/>
        </w:rPr>
        <w:fldChar w:fldCharType="end"/>
      </w:r>
    </w:p>
    <w:p w:rsidR="00C13134" w:rsidRDefault="00C13134">
      <w:pPr>
        <w:pStyle w:val="TOC1"/>
        <w:rPr>
          <w:rFonts w:asciiTheme="minorHAnsi" w:eastAsiaTheme="minorEastAsia" w:hAnsiTheme="minorHAnsi" w:cstheme="minorBidi"/>
          <w:b w:val="0"/>
          <w:bCs w:val="0"/>
          <w:caps w:val="0"/>
          <w:noProof/>
          <w:sz w:val="22"/>
          <w:szCs w:val="22"/>
          <w:lang w:eastAsia="it-IT"/>
        </w:rPr>
      </w:pPr>
      <w:r w:rsidRPr="007E6581">
        <w:rPr>
          <w:noProof/>
        </w:rPr>
        <w:t>6.</w:t>
      </w:r>
      <w:r>
        <w:rPr>
          <w:rFonts w:asciiTheme="minorHAnsi" w:eastAsiaTheme="minorEastAsia" w:hAnsiTheme="minorHAnsi" w:cstheme="minorBidi"/>
          <w:b w:val="0"/>
          <w:bCs w:val="0"/>
          <w:caps w:val="0"/>
          <w:noProof/>
          <w:sz w:val="22"/>
          <w:szCs w:val="22"/>
          <w:lang w:eastAsia="it-IT"/>
        </w:rPr>
        <w:tab/>
      </w:r>
      <w:r>
        <w:rPr>
          <w:noProof/>
        </w:rPr>
        <w:t>CASI D’USO E loro REQUISITI FUNZIONALI</w:t>
      </w:r>
      <w:r>
        <w:rPr>
          <w:noProof/>
        </w:rPr>
        <w:tab/>
      </w:r>
      <w:r w:rsidR="002860CA">
        <w:rPr>
          <w:noProof/>
        </w:rPr>
        <w:fldChar w:fldCharType="begin"/>
      </w:r>
      <w:r>
        <w:rPr>
          <w:noProof/>
        </w:rPr>
        <w:instrText xml:space="preserve"> PAGEREF _Toc424368240 \h </w:instrText>
      </w:r>
      <w:r w:rsidR="002860CA">
        <w:rPr>
          <w:noProof/>
        </w:rPr>
      </w:r>
      <w:r w:rsidR="002860CA">
        <w:rPr>
          <w:noProof/>
        </w:rPr>
        <w:fldChar w:fldCharType="separate"/>
      </w:r>
      <w:r>
        <w:rPr>
          <w:noProof/>
        </w:rPr>
        <w:t>9</w:t>
      </w:r>
      <w:r w:rsidR="002860CA">
        <w:rPr>
          <w:noProof/>
        </w:rPr>
        <w:fldChar w:fldCharType="end"/>
      </w:r>
    </w:p>
    <w:p w:rsidR="00C13134" w:rsidRDefault="00C13134">
      <w:pPr>
        <w:pStyle w:val="TOC1"/>
        <w:rPr>
          <w:rFonts w:asciiTheme="minorHAnsi" w:eastAsiaTheme="minorEastAsia" w:hAnsiTheme="minorHAnsi" w:cstheme="minorBidi"/>
          <w:b w:val="0"/>
          <w:bCs w:val="0"/>
          <w:caps w:val="0"/>
          <w:noProof/>
          <w:sz w:val="22"/>
          <w:szCs w:val="22"/>
          <w:lang w:eastAsia="it-IT"/>
        </w:rPr>
      </w:pPr>
      <w:r w:rsidRPr="007E6581">
        <w:rPr>
          <w:noProof/>
        </w:rPr>
        <w:t>7.</w:t>
      </w:r>
      <w:r>
        <w:rPr>
          <w:rFonts w:asciiTheme="minorHAnsi" w:eastAsiaTheme="minorEastAsia" w:hAnsiTheme="minorHAnsi" w:cstheme="minorBidi"/>
          <w:b w:val="0"/>
          <w:bCs w:val="0"/>
          <w:caps w:val="0"/>
          <w:noProof/>
          <w:sz w:val="22"/>
          <w:szCs w:val="22"/>
          <w:lang w:eastAsia="it-IT"/>
        </w:rPr>
        <w:tab/>
      </w:r>
      <w:r>
        <w:rPr>
          <w:noProof/>
        </w:rPr>
        <w:t>MATRICE DI TRACCIABILITÀ</w:t>
      </w:r>
      <w:r>
        <w:rPr>
          <w:noProof/>
        </w:rPr>
        <w:tab/>
      </w:r>
      <w:r w:rsidR="002860CA">
        <w:rPr>
          <w:noProof/>
        </w:rPr>
        <w:fldChar w:fldCharType="begin"/>
      </w:r>
      <w:r>
        <w:rPr>
          <w:noProof/>
        </w:rPr>
        <w:instrText xml:space="preserve"> PAGEREF _Toc424368241 \h </w:instrText>
      </w:r>
      <w:r w:rsidR="002860CA">
        <w:rPr>
          <w:noProof/>
        </w:rPr>
      </w:r>
      <w:r w:rsidR="002860CA">
        <w:rPr>
          <w:noProof/>
        </w:rPr>
        <w:fldChar w:fldCharType="separate"/>
      </w:r>
      <w:r>
        <w:rPr>
          <w:noProof/>
        </w:rPr>
        <w:t>30</w:t>
      </w:r>
      <w:r w:rsidR="002860CA">
        <w:rPr>
          <w:noProof/>
        </w:rPr>
        <w:fldChar w:fldCharType="end"/>
      </w:r>
    </w:p>
    <w:p w:rsidR="00C61CB2" w:rsidRPr="00595C25" w:rsidRDefault="002860CA" w:rsidP="00ED52DC">
      <w:pPr>
        <w:outlineLvl w:val="2"/>
        <w:rPr>
          <w:b/>
          <w:lang w:val="en-US"/>
        </w:rPr>
      </w:pPr>
      <w:r>
        <w:rPr>
          <w:rFonts w:ascii="Cambria" w:hAnsi="Cambria"/>
          <w:b/>
          <w:bCs/>
          <w:caps/>
          <w:sz w:val="24"/>
          <w:szCs w:val="24"/>
        </w:rPr>
        <w:fldChar w:fldCharType="end"/>
      </w:r>
    </w:p>
    <w:p w:rsidR="00B63A4B" w:rsidRPr="00D00840" w:rsidRDefault="000A5372" w:rsidP="00835CFD">
      <w:pPr>
        <w:pStyle w:val="Livello1"/>
      </w:pPr>
      <w:r w:rsidRPr="00835CFD">
        <w:br w:type="page"/>
      </w:r>
      <w:bookmarkStart w:id="1" w:name="_Toc424368235"/>
      <w:bookmarkStart w:id="2" w:name="_Toc411671760"/>
      <w:r w:rsidR="00B63A4B" w:rsidRPr="00D00840">
        <w:t>TABELLA DELLE REVISIONI</w:t>
      </w:r>
      <w:r w:rsidR="00071D82">
        <w:t xml:space="preserve"> (DI QUESTO TEMPLATE)</w:t>
      </w:r>
      <w:bookmarkEnd w:id="1"/>
    </w:p>
    <w:tbl>
      <w:tblPr>
        <w:tblW w:w="4942" w:type="pct"/>
        <w:tblBorders>
          <w:top w:val="single" w:sz="18" w:space="0" w:color="auto"/>
          <w:bottom w:val="single" w:sz="18" w:space="0" w:color="auto"/>
        </w:tblBorders>
        <w:tblLayout w:type="fixed"/>
        <w:tblLook w:val="0660"/>
      </w:tblPr>
      <w:tblGrid>
        <w:gridCol w:w="1243"/>
        <w:gridCol w:w="1418"/>
        <w:gridCol w:w="5174"/>
        <w:gridCol w:w="1961"/>
      </w:tblGrid>
      <w:tr w:rsidR="00334269" w:rsidTr="00C67110">
        <w:tc>
          <w:tcPr>
            <w:tcW w:w="634" w:type="pct"/>
            <w:tcBorders>
              <w:top w:val="single" w:sz="18" w:space="0" w:color="auto"/>
              <w:left w:val="nil"/>
              <w:bottom w:val="single" w:sz="18" w:space="0" w:color="auto"/>
              <w:right w:val="nil"/>
            </w:tcBorders>
            <w:shd w:val="clear" w:color="auto" w:fill="4BACC6"/>
            <w:noWrap/>
          </w:tcPr>
          <w:p w:rsidR="00B63A4B" w:rsidRPr="00721FBE" w:rsidRDefault="006C1AF7" w:rsidP="003314CC">
            <w:pPr>
              <w:pStyle w:val="NoSpacing"/>
              <w:jc w:val="center"/>
              <w:rPr>
                <w:b/>
                <w:bCs/>
                <w:color w:val="FFFFFF"/>
                <w:lang w:val="it-IT" w:bidi="en-US"/>
              </w:rPr>
            </w:pPr>
            <w:r w:rsidRPr="00721FBE">
              <w:rPr>
                <w:b/>
                <w:bCs/>
                <w:color w:val="FFFFFF"/>
                <w:lang w:val="it-IT" w:bidi="en-US"/>
              </w:rPr>
              <w:t>Rev.</w:t>
            </w:r>
            <w:r w:rsidR="00B63A4B" w:rsidRPr="00721FBE">
              <w:rPr>
                <w:b/>
                <w:bCs/>
                <w:color w:val="FFFFFF"/>
                <w:lang w:val="it-IT" w:bidi="en-US"/>
              </w:rPr>
              <w:t>/Ver</w:t>
            </w:r>
            <w:r w:rsidRPr="00721FBE">
              <w:rPr>
                <w:b/>
                <w:bCs/>
                <w:color w:val="FFFFFF"/>
                <w:lang w:val="it-IT" w:bidi="en-US"/>
              </w:rPr>
              <w:t>.</w:t>
            </w:r>
          </w:p>
        </w:tc>
        <w:tc>
          <w:tcPr>
            <w:tcW w:w="724" w:type="pct"/>
            <w:tcBorders>
              <w:top w:val="single" w:sz="18" w:space="0" w:color="auto"/>
              <w:left w:val="nil"/>
              <w:bottom w:val="single" w:sz="18" w:space="0" w:color="auto"/>
              <w:right w:val="nil"/>
            </w:tcBorders>
            <w:shd w:val="clear" w:color="auto" w:fill="4BACC6"/>
          </w:tcPr>
          <w:p w:rsidR="00B63A4B" w:rsidRPr="00721FBE" w:rsidRDefault="00B63A4B" w:rsidP="003314CC">
            <w:pPr>
              <w:pStyle w:val="NoSpacing"/>
              <w:jc w:val="center"/>
              <w:rPr>
                <w:b/>
                <w:bCs/>
                <w:color w:val="FFFFFF"/>
                <w:lang w:val="it-IT" w:bidi="en-US"/>
              </w:rPr>
            </w:pPr>
            <w:r w:rsidRPr="00721FBE">
              <w:rPr>
                <w:b/>
                <w:bCs/>
                <w:color w:val="FFFFFF"/>
                <w:lang w:val="it-IT" w:bidi="en-US"/>
              </w:rPr>
              <w:t>Data</w:t>
            </w:r>
          </w:p>
        </w:tc>
        <w:tc>
          <w:tcPr>
            <w:tcW w:w="2641" w:type="pct"/>
            <w:tcBorders>
              <w:top w:val="single" w:sz="18" w:space="0" w:color="auto"/>
              <w:left w:val="nil"/>
              <w:bottom w:val="single" w:sz="18" w:space="0" w:color="auto"/>
              <w:right w:val="nil"/>
            </w:tcBorders>
            <w:shd w:val="clear" w:color="auto" w:fill="4BACC6"/>
          </w:tcPr>
          <w:p w:rsidR="00B63A4B" w:rsidRPr="00721FBE" w:rsidRDefault="00B63A4B" w:rsidP="003314CC">
            <w:pPr>
              <w:pStyle w:val="NoSpacing"/>
              <w:jc w:val="center"/>
              <w:rPr>
                <w:b/>
                <w:bCs/>
                <w:color w:val="FFFFFF"/>
                <w:lang w:val="it-IT" w:bidi="en-US"/>
              </w:rPr>
            </w:pPr>
            <w:r w:rsidRPr="00721FBE">
              <w:rPr>
                <w:b/>
                <w:bCs/>
                <w:color w:val="FFFFFF"/>
                <w:lang w:val="it-IT" w:bidi="en-US"/>
              </w:rPr>
              <w:t>Descrizione</w:t>
            </w:r>
          </w:p>
        </w:tc>
        <w:tc>
          <w:tcPr>
            <w:tcW w:w="1001" w:type="pct"/>
            <w:tcBorders>
              <w:top w:val="single" w:sz="18" w:space="0" w:color="auto"/>
              <w:left w:val="nil"/>
              <w:bottom w:val="single" w:sz="18" w:space="0" w:color="auto"/>
              <w:right w:val="nil"/>
            </w:tcBorders>
            <w:shd w:val="clear" w:color="auto" w:fill="4BACC6"/>
          </w:tcPr>
          <w:p w:rsidR="00B63A4B" w:rsidRPr="00721FBE" w:rsidRDefault="00B63A4B" w:rsidP="003314CC">
            <w:pPr>
              <w:pStyle w:val="NoSpacing"/>
              <w:jc w:val="center"/>
              <w:rPr>
                <w:b/>
                <w:bCs/>
                <w:color w:val="FFFFFF"/>
                <w:lang w:val="it-IT" w:bidi="en-US"/>
              </w:rPr>
            </w:pPr>
            <w:r w:rsidRPr="00721FBE">
              <w:rPr>
                <w:b/>
                <w:bCs/>
                <w:color w:val="FFFFFF"/>
                <w:lang w:val="it-IT" w:bidi="en-US"/>
              </w:rPr>
              <w:t>Autore</w:t>
            </w:r>
          </w:p>
        </w:tc>
      </w:tr>
      <w:tr w:rsidR="00334269" w:rsidRPr="00721FBE" w:rsidTr="00C67110">
        <w:tc>
          <w:tcPr>
            <w:tcW w:w="634" w:type="pct"/>
            <w:tcBorders>
              <w:top w:val="single" w:sz="18" w:space="0" w:color="auto"/>
              <w:bottom w:val="dotted" w:sz="4" w:space="0" w:color="auto"/>
              <w:right w:val="single" w:sz="2" w:space="0" w:color="auto"/>
            </w:tcBorders>
            <w:noWrap/>
          </w:tcPr>
          <w:p w:rsidR="00B63A4B" w:rsidRPr="00721FBE" w:rsidRDefault="00B63A4B" w:rsidP="00625562">
            <w:pPr>
              <w:pStyle w:val="NoSpacing"/>
              <w:rPr>
                <w:lang w:val="it-IT" w:bidi="en-US"/>
              </w:rPr>
            </w:pPr>
            <w:r w:rsidRPr="00721FBE">
              <w:rPr>
                <w:lang w:val="it-IT" w:bidi="en-US"/>
              </w:rPr>
              <w:t>1</w:t>
            </w:r>
            <w:r w:rsidR="000840D8" w:rsidRPr="00721FBE">
              <w:rPr>
                <w:lang w:val="it-IT" w:bidi="en-US"/>
              </w:rPr>
              <w:t>/1.0</w:t>
            </w:r>
          </w:p>
        </w:tc>
        <w:tc>
          <w:tcPr>
            <w:tcW w:w="724" w:type="pct"/>
            <w:tcBorders>
              <w:top w:val="single" w:sz="18" w:space="0" w:color="auto"/>
              <w:left w:val="single" w:sz="2" w:space="0" w:color="auto"/>
              <w:bottom w:val="dotted" w:sz="4" w:space="0" w:color="auto"/>
              <w:right w:val="single" w:sz="2" w:space="0" w:color="auto"/>
            </w:tcBorders>
          </w:tcPr>
          <w:p w:rsidR="00B63A4B" w:rsidRPr="00721FBE" w:rsidRDefault="00E30292" w:rsidP="00DD7480">
            <w:pPr>
              <w:pStyle w:val="NoSpacing"/>
              <w:rPr>
                <w:lang w:val="it-IT" w:bidi="en-US"/>
              </w:rPr>
            </w:pPr>
            <w:r>
              <w:rPr>
                <w:lang w:val="it-IT" w:bidi="en-US"/>
              </w:rPr>
              <w:t>01</w:t>
            </w:r>
            <w:r w:rsidR="00DD7480" w:rsidRPr="00721FBE">
              <w:rPr>
                <w:lang w:val="it-IT" w:bidi="en-US"/>
              </w:rPr>
              <w:t>-</w:t>
            </w:r>
            <w:r>
              <w:rPr>
                <w:lang w:val="it-IT" w:bidi="en-US"/>
              </w:rPr>
              <w:t>0</w:t>
            </w:r>
            <w:r w:rsidR="001823E1" w:rsidRPr="00721FBE">
              <w:rPr>
                <w:lang w:val="it-IT" w:bidi="en-US"/>
              </w:rPr>
              <w:t>1</w:t>
            </w:r>
            <w:r w:rsidR="00B63A4B" w:rsidRPr="00721FBE">
              <w:rPr>
                <w:lang w:val="it-IT" w:bidi="en-US"/>
              </w:rPr>
              <w:t>-</w:t>
            </w:r>
            <w:r w:rsidR="00DD7480" w:rsidRPr="00721FBE">
              <w:rPr>
                <w:lang w:val="it-IT" w:bidi="en-US"/>
              </w:rPr>
              <w:t>201</w:t>
            </w:r>
            <w:r>
              <w:rPr>
                <w:lang w:val="it-IT" w:bidi="en-US"/>
              </w:rPr>
              <w:t>5</w:t>
            </w:r>
          </w:p>
        </w:tc>
        <w:tc>
          <w:tcPr>
            <w:tcW w:w="2641" w:type="pct"/>
            <w:tcBorders>
              <w:top w:val="single" w:sz="18" w:space="0" w:color="auto"/>
              <w:left w:val="single" w:sz="2" w:space="0" w:color="auto"/>
              <w:bottom w:val="dotted" w:sz="4" w:space="0" w:color="auto"/>
              <w:right w:val="single" w:sz="2" w:space="0" w:color="auto"/>
            </w:tcBorders>
          </w:tcPr>
          <w:p w:rsidR="00B63A4B" w:rsidRPr="00721FBE" w:rsidRDefault="00DC654D" w:rsidP="00E30292">
            <w:pPr>
              <w:pStyle w:val="NoSpacing"/>
              <w:rPr>
                <w:lang w:val="it-IT" w:bidi="en-US"/>
              </w:rPr>
            </w:pPr>
            <w:r w:rsidRPr="00721FBE">
              <w:rPr>
                <w:lang w:val="it-IT" w:bidi="en-US"/>
              </w:rPr>
              <w:t>Creazio</w:t>
            </w:r>
            <w:r w:rsidR="00C53F92" w:rsidRPr="00721FBE">
              <w:rPr>
                <w:lang w:val="it-IT" w:bidi="en-US"/>
              </w:rPr>
              <w:t>ne</w:t>
            </w:r>
            <w:r w:rsidR="00E30292">
              <w:rPr>
                <w:lang w:val="it-IT" w:bidi="en-US"/>
              </w:rPr>
              <w:t xml:space="preserve"> del documento</w:t>
            </w:r>
          </w:p>
        </w:tc>
        <w:tc>
          <w:tcPr>
            <w:tcW w:w="1001" w:type="pct"/>
            <w:tcBorders>
              <w:top w:val="single" w:sz="18" w:space="0" w:color="auto"/>
              <w:left w:val="single" w:sz="2" w:space="0" w:color="auto"/>
              <w:bottom w:val="dotted" w:sz="4" w:space="0" w:color="auto"/>
            </w:tcBorders>
          </w:tcPr>
          <w:p w:rsidR="00B63A4B" w:rsidRPr="00721FBE" w:rsidRDefault="00E30292" w:rsidP="00625562">
            <w:pPr>
              <w:pStyle w:val="NoSpacing"/>
              <w:rPr>
                <w:lang w:val="it-IT" w:bidi="en-US"/>
              </w:rPr>
            </w:pPr>
            <w:r>
              <w:rPr>
                <w:lang w:val="it-IT" w:bidi="en-US"/>
              </w:rPr>
              <w:t>Elisa Antolli</w:t>
            </w:r>
          </w:p>
        </w:tc>
      </w:tr>
      <w:tr w:rsidR="00334269" w:rsidRPr="00721FBE" w:rsidTr="00C67110">
        <w:tc>
          <w:tcPr>
            <w:tcW w:w="634" w:type="pct"/>
            <w:tcBorders>
              <w:top w:val="dotted" w:sz="4" w:space="0" w:color="auto"/>
              <w:bottom w:val="dotted" w:sz="4" w:space="0" w:color="auto"/>
              <w:right w:val="single" w:sz="2" w:space="0" w:color="auto"/>
            </w:tcBorders>
            <w:noWrap/>
          </w:tcPr>
          <w:p w:rsidR="00B63A4B" w:rsidRPr="00721FBE" w:rsidRDefault="00B63A4B" w:rsidP="00625562">
            <w:pPr>
              <w:pStyle w:val="NoSpacing"/>
              <w:rPr>
                <w:lang w:val="it-IT" w:bidi="en-US"/>
              </w:rPr>
            </w:pPr>
            <w:r w:rsidRPr="00721FBE">
              <w:rPr>
                <w:lang w:val="it-IT" w:bidi="en-US"/>
              </w:rPr>
              <w:t>2</w:t>
            </w:r>
            <w:r w:rsidR="000840D8" w:rsidRPr="00721FBE">
              <w:rPr>
                <w:lang w:val="it-IT" w:bidi="en-US"/>
              </w:rPr>
              <w:t>/1.1</w:t>
            </w:r>
          </w:p>
        </w:tc>
        <w:tc>
          <w:tcPr>
            <w:tcW w:w="724" w:type="pct"/>
            <w:tcBorders>
              <w:top w:val="dotted" w:sz="4" w:space="0" w:color="auto"/>
              <w:left w:val="single" w:sz="2" w:space="0" w:color="auto"/>
              <w:bottom w:val="dotted" w:sz="4" w:space="0" w:color="auto"/>
              <w:right w:val="single" w:sz="2" w:space="0" w:color="auto"/>
            </w:tcBorders>
          </w:tcPr>
          <w:p w:rsidR="00B63A4B" w:rsidRPr="00721FBE" w:rsidRDefault="00E30292" w:rsidP="001823E1">
            <w:pPr>
              <w:pStyle w:val="NoSpacing"/>
              <w:rPr>
                <w:lang w:val="it-IT" w:bidi="en-US"/>
              </w:rPr>
            </w:pPr>
            <w:r>
              <w:rPr>
                <w:lang w:val="it-IT" w:bidi="en-US"/>
              </w:rPr>
              <w:t>16-02</w:t>
            </w:r>
            <w:r w:rsidR="00B63A4B" w:rsidRPr="00721FBE">
              <w:rPr>
                <w:lang w:val="it-IT" w:bidi="en-US"/>
              </w:rPr>
              <w:t>-</w:t>
            </w:r>
            <w:r w:rsidR="001823E1" w:rsidRPr="00721FBE">
              <w:rPr>
                <w:lang w:val="it-IT" w:bidi="en-US"/>
              </w:rPr>
              <w:t>201</w:t>
            </w:r>
            <w:r>
              <w:rPr>
                <w:lang w:val="it-IT" w:bidi="en-US"/>
              </w:rPr>
              <w:t>5</w:t>
            </w:r>
          </w:p>
        </w:tc>
        <w:tc>
          <w:tcPr>
            <w:tcW w:w="2641" w:type="pct"/>
            <w:tcBorders>
              <w:top w:val="dotted" w:sz="4" w:space="0" w:color="auto"/>
              <w:left w:val="single" w:sz="2" w:space="0" w:color="auto"/>
              <w:bottom w:val="dotted" w:sz="4" w:space="0" w:color="auto"/>
              <w:right w:val="single" w:sz="2" w:space="0" w:color="auto"/>
            </w:tcBorders>
          </w:tcPr>
          <w:p w:rsidR="00B63A4B" w:rsidRPr="00721FBE" w:rsidRDefault="00E30292" w:rsidP="00625562">
            <w:pPr>
              <w:pStyle w:val="NoSpacing"/>
              <w:rPr>
                <w:lang w:val="it-IT" w:bidi="en-US"/>
              </w:rPr>
            </w:pPr>
            <w:r>
              <w:rPr>
                <w:lang w:val="it-IT" w:bidi="en-US"/>
              </w:rPr>
              <w:t>Aggiunta dello scopo</w:t>
            </w:r>
          </w:p>
        </w:tc>
        <w:tc>
          <w:tcPr>
            <w:tcW w:w="1001" w:type="pct"/>
            <w:tcBorders>
              <w:top w:val="dotted" w:sz="4" w:space="0" w:color="auto"/>
              <w:left w:val="single" w:sz="2" w:space="0" w:color="auto"/>
              <w:bottom w:val="dotted" w:sz="4" w:space="0" w:color="auto"/>
            </w:tcBorders>
          </w:tcPr>
          <w:p w:rsidR="00B63A4B" w:rsidRPr="00721FBE" w:rsidRDefault="00E30292" w:rsidP="001823E1">
            <w:pPr>
              <w:pStyle w:val="NoSpacing"/>
              <w:rPr>
                <w:lang w:val="it-IT" w:bidi="en-US"/>
              </w:rPr>
            </w:pPr>
            <w:r>
              <w:rPr>
                <w:lang w:val="it-IT" w:bidi="en-US"/>
              </w:rPr>
              <w:t>Elisa Antolli</w:t>
            </w:r>
          </w:p>
        </w:tc>
      </w:tr>
      <w:tr w:rsidR="00334269" w:rsidRPr="00721FBE" w:rsidTr="00C67110">
        <w:tc>
          <w:tcPr>
            <w:tcW w:w="634" w:type="pct"/>
            <w:tcBorders>
              <w:top w:val="dotted" w:sz="4" w:space="0" w:color="auto"/>
              <w:bottom w:val="dotted" w:sz="4" w:space="0" w:color="auto"/>
              <w:right w:val="single" w:sz="2" w:space="0" w:color="auto"/>
            </w:tcBorders>
            <w:noWrap/>
          </w:tcPr>
          <w:p w:rsidR="00803CC0" w:rsidRPr="00721FBE" w:rsidRDefault="00803CC0" w:rsidP="00625562">
            <w:pPr>
              <w:pStyle w:val="NoSpacing"/>
              <w:rPr>
                <w:lang w:val="it-IT" w:bidi="en-US"/>
              </w:rPr>
            </w:pPr>
            <w:r w:rsidRPr="00721FBE">
              <w:rPr>
                <w:lang w:val="it-IT" w:bidi="en-US"/>
              </w:rPr>
              <w:t>3</w:t>
            </w:r>
            <w:r w:rsidR="000840D8" w:rsidRPr="00721FBE">
              <w:rPr>
                <w:lang w:val="it-IT" w:bidi="en-US"/>
              </w:rPr>
              <w:t>/1.</w:t>
            </w:r>
            <w:r w:rsidR="00E30292">
              <w:rPr>
                <w:lang w:val="it-IT" w:bidi="en-US"/>
              </w:rPr>
              <w:t>1.</w:t>
            </w:r>
            <w:r w:rsidR="000840D8" w:rsidRPr="00721FBE">
              <w:rPr>
                <w:lang w:val="it-IT" w:bidi="en-US"/>
              </w:rPr>
              <w:t>2</w:t>
            </w:r>
          </w:p>
        </w:tc>
        <w:tc>
          <w:tcPr>
            <w:tcW w:w="724" w:type="pct"/>
            <w:tcBorders>
              <w:top w:val="dotted" w:sz="4" w:space="0" w:color="auto"/>
              <w:left w:val="single" w:sz="2" w:space="0" w:color="auto"/>
              <w:bottom w:val="dotted" w:sz="4" w:space="0" w:color="auto"/>
              <w:right w:val="single" w:sz="2" w:space="0" w:color="auto"/>
            </w:tcBorders>
          </w:tcPr>
          <w:p w:rsidR="00803CC0" w:rsidRPr="00721FBE" w:rsidRDefault="00AB4B9D" w:rsidP="00E30292">
            <w:pPr>
              <w:pStyle w:val="NoSpacing"/>
              <w:rPr>
                <w:lang w:val="it-IT" w:bidi="en-US"/>
              </w:rPr>
            </w:pPr>
            <w:r w:rsidRPr="00721FBE">
              <w:rPr>
                <w:lang w:val="it-IT" w:bidi="en-US"/>
              </w:rPr>
              <w:t>1</w:t>
            </w:r>
            <w:r w:rsidR="00E30292">
              <w:rPr>
                <w:lang w:val="it-IT" w:bidi="en-US"/>
              </w:rPr>
              <w:t>9-0</w:t>
            </w:r>
            <w:r w:rsidR="00803CC0" w:rsidRPr="00721FBE">
              <w:rPr>
                <w:lang w:val="it-IT" w:bidi="en-US"/>
              </w:rPr>
              <w:t>2-201</w:t>
            </w:r>
            <w:r w:rsidR="00E30292">
              <w:rPr>
                <w:lang w:val="it-IT" w:bidi="en-US"/>
              </w:rPr>
              <w:t>5</w:t>
            </w:r>
          </w:p>
        </w:tc>
        <w:tc>
          <w:tcPr>
            <w:tcW w:w="2641" w:type="pct"/>
            <w:tcBorders>
              <w:top w:val="dotted" w:sz="4" w:space="0" w:color="auto"/>
              <w:left w:val="single" w:sz="2" w:space="0" w:color="auto"/>
              <w:bottom w:val="dotted" w:sz="4" w:space="0" w:color="auto"/>
              <w:right w:val="single" w:sz="2" w:space="0" w:color="auto"/>
            </w:tcBorders>
          </w:tcPr>
          <w:p w:rsidR="00803CC0" w:rsidRPr="00721FBE" w:rsidRDefault="00E30292" w:rsidP="00625562">
            <w:pPr>
              <w:pStyle w:val="NoSpacing"/>
              <w:rPr>
                <w:lang w:val="it-IT" w:bidi="en-US"/>
              </w:rPr>
            </w:pPr>
            <w:r>
              <w:rPr>
                <w:lang w:val="it-IT" w:bidi="en-US"/>
              </w:rPr>
              <w:t>Aggiunta di contenuto</w:t>
            </w:r>
          </w:p>
        </w:tc>
        <w:tc>
          <w:tcPr>
            <w:tcW w:w="1001" w:type="pct"/>
            <w:tcBorders>
              <w:top w:val="dotted" w:sz="4" w:space="0" w:color="auto"/>
              <w:left w:val="single" w:sz="2" w:space="0" w:color="auto"/>
              <w:bottom w:val="dotted" w:sz="4" w:space="0" w:color="auto"/>
            </w:tcBorders>
          </w:tcPr>
          <w:p w:rsidR="00803CC0" w:rsidRPr="00721FBE" w:rsidRDefault="00E30292" w:rsidP="001823E1">
            <w:pPr>
              <w:pStyle w:val="NoSpacing"/>
              <w:rPr>
                <w:lang w:val="it-IT" w:bidi="en-US"/>
              </w:rPr>
            </w:pPr>
            <w:r>
              <w:rPr>
                <w:lang w:val="it-IT" w:bidi="en-US"/>
              </w:rPr>
              <w:t>Elisa Antolli</w:t>
            </w:r>
          </w:p>
        </w:tc>
      </w:tr>
      <w:tr w:rsidR="00334269" w:rsidRPr="00721FBE" w:rsidTr="00C67110">
        <w:tc>
          <w:tcPr>
            <w:tcW w:w="634" w:type="pct"/>
            <w:tcBorders>
              <w:top w:val="dotted" w:sz="4" w:space="0" w:color="auto"/>
              <w:bottom w:val="dotted" w:sz="4" w:space="0" w:color="auto"/>
              <w:right w:val="single" w:sz="2" w:space="0" w:color="auto"/>
            </w:tcBorders>
            <w:noWrap/>
          </w:tcPr>
          <w:p w:rsidR="00B63A4B" w:rsidRPr="00721FBE" w:rsidRDefault="00146019" w:rsidP="00625562">
            <w:pPr>
              <w:pStyle w:val="NoSpacing"/>
              <w:rPr>
                <w:lang w:val="it-IT" w:bidi="en-US"/>
              </w:rPr>
            </w:pPr>
            <w:r>
              <w:rPr>
                <w:lang w:val="it-IT" w:bidi="en-US"/>
              </w:rPr>
              <w:t>4/1.</w:t>
            </w:r>
            <w:r w:rsidR="00E30292">
              <w:rPr>
                <w:lang w:val="it-IT" w:bidi="en-US"/>
              </w:rPr>
              <w:t>2</w:t>
            </w:r>
          </w:p>
        </w:tc>
        <w:tc>
          <w:tcPr>
            <w:tcW w:w="724" w:type="pct"/>
            <w:tcBorders>
              <w:top w:val="dotted" w:sz="4" w:space="0" w:color="auto"/>
              <w:left w:val="single" w:sz="2" w:space="0" w:color="auto"/>
              <w:bottom w:val="dotted" w:sz="4" w:space="0" w:color="auto"/>
              <w:right w:val="single" w:sz="2" w:space="0" w:color="auto"/>
            </w:tcBorders>
          </w:tcPr>
          <w:p w:rsidR="00B63A4B" w:rsidRPr="00721FBE" w:rsidRDefault="00E30292" w:rsidP="00625562">
            <w:pPr>
              <w:pStyle w:val="NoSpacing"/>
              <w:rPr>
                <w:lang w:val="it-IT" w:bidi="en-US"/>
              </w:rPr>
            </w:pPr>
            <w:r>
              <w:rPr>
                <w:lang w:val="it-IT" w:bidi="en-US"/>
              </w:rPr>
              <w:t>08-05-2015</w:t>
            </w:r>
          </w:p>
        </w:tc>
        <w:tc>
          <w:tcPr>
            <w:tcW w:w="2641" w:type="pct"/>
            <w:tcBorders>
              <w:top w:val="dotted" w:sz="4" w:space="0" w:color="auto"/>
              <w:left w:val="single" w:sz="2" w:space="0" w:color="auto"/>
              <w:bottom w:val="dotted" w:sz="4" w:space="0" w:color="auto"/>
              <w:right w:val="single" w:sz="2" w:space="0" w:color="auto"/>
            </w:tcBorders>
          </w:tcPr>
          <w:p w:rsidR="00B63A4B" w:rsidRPr="00721FBE" w:rsidRDefault="0005472E" w:rsidP="00625562">
            <w:pPr>
              <w:pStyle w:val="NoSpacing"/>
              <w:rPr>
                <w:lang w:val="it-IT" w:bidi="en-US"/>
              </w:rPr>
            </w:pPr>
            <w:r>
              <w:rPr>
                <w:lang w:val="it-IT" w:bidi="en-US"/>
              </w:rPr>
              <w:t>Correzione ai requisiti</w:t>
            </w:r>
          </w:p>
        </w:tc>
        <w:tc>
          <w:tcPr>
            <w:tcW w:w="1001" w:type="pct"/>
            <w:tcBorders>
              <w:top w:val="dotted" w:sz="4" w:space="0" w:color="auto"/>
              <w:left w:val="single" w:sz="2" w:space="0" w:color="auto"/>
              <w:bottom w:val="dotted" w:sz="4" w:space="0" w:color="auto"/>
            </w:tcBorders>
          </w:tcPr>
          <w:p w:rsidR="00B63A4B" w:rsidRPr="00721FBE" w:rsidRDefault="0005472E" w:rsidP="00625562">
            <w:pPr>
              <w:pStyle w:val="NoSpacing"/>
              <w:rPr>
                <w:lang w:val="it-IT" w:bidi="en-US"/>
              </w:rPr>
            </w:pPr>
            <w:r>
              <w:rPr>
                <w:lang w:val="it-IT" w:bidi="en-US"/>
              </w:rPr>
              <w:t xml:space="preserve">Elisa Antolli, </w:t>
            </w:r>
            <w:r w:rsidR="000656D8">
              <w:rPr>
                <w:lang w:val="it-IT" w:bidi="en-US"/>
              </w:rPr>
              <w:br/>
            </w:r>
            <w:r>
              <w:rPr>
                <w:lang w:val="it-IT" w:bidi="en-US"/>
              </w:rPr>
              <w:t>Alice Culaon</w:t>
            </w:r>
          </w:p>
        </w:tc>
      </w:tr>
      <w:tr w:rsidR="00334269" w:rsidRPr="00721FBE" w:rsidTr="00C67110">
        <w:tc>
          <w:tcPr>
            <w:tcW w:w="634" w:type="pct"/>
            <w:tcBorders>
              <w:top w:val="dotted" w:sz="4" w:space="0" w:color="auto"/>
              <w:bottom w:val="dotted" w:sz="4" w:space="0" w:color="auto"/>
              <w:right w:val="single" w:sz="2" w:space="0" w:color="auto"/>
            </w:tcBorders>
            <w:noWrap/>
          </w:tcPr>
          <w:p w:rsidR="001823E1" w:rsidRPr="00721FBE" w:rsidRDefault="00146019" w:rsidP="00625562">
            <w:pPr>
              <w:pStyle w:val="NoSpacing"/>
              <w:rPr>
                <w:lang w:val="it-IT" w:bidi="en-US"/>
              </w:rPr>
            </w:pPr>
            <w:r>
              <w:rPr>
                <w:lang w:val="it-IT" w:bidi="en-US"/>
              </w:rPr>
              <w:t>5/1.</w:t>
            </w:r>
            <w:r w:rsidR="00E30292">
              <w:rPr>
                <w:lang w:val="it-IT" w:bidi="en-US"/>
              </w:rPr>
              <w:t>3</w:t>
            </w:r>
          </w:p>
        </w:tc>
        <w:tc>
          <w:tcPr>
            <w:tcW w:w="724" w:type="pct"/>
            <w:tcBorders>
              <w:top w:val="dotted" w:sz="4" w:space="0" w:color="auto"/>
              <w:left w:val="single" w:sz="2" w:space="0" w:color="auto"/>
              <w:bottom w:val="dotted" w:sz="4" w:space="0" w:color="auto"/>
              <w:right w:val="single" w:sz="2" w:space="0" w:color="auto"/>
            </w:tcBorders>
          </w:tcPr>
          <w:p w:rsidR="001823E1" w:rsidRPr="00721FBE" w:rsidRDefault="00E30292" w:rsidP="00625562">
            <w:pPr>
              <w:pStyle w:val="NoSpacing"/>
              <w:rPr>
                <w:lang w:val="it-IT" w:bidi="en-US"/>
              </w:rPr>
            </w:pPr>
            <w:r>
              <w:rPr>
                <w:lang w:val="it-IT" w:bidi="en-US"/>
              </w:rPr>
              <w:t>30-05-2015</w:t>
            </w:r>
          </w:p>
        </w:tc>
        <w:tc>
          <w:tcPr>
            <w:tcW w:w="2641" w:type="pct"/>
            <w:tcBorders>
              <w:top w:val="dotted" w:sz="4" w:space="0" w:color="auto"/>
              <w:left w:val="single" w:sz="2" w:space="0" w:color="auto"/>
              <w:bottom w:val="dotted" w:sz="4" w:space="0" w:color="auto"/>
              <w:right w:val="single" w:sz="2" w:space="0" w:color="auto"/>
            </w:tcBorders>
          </w:tcPr>
          <w:p w:rsidR="001823E1" w:rsidRPr="00721FBE" w:rsidRDefault="000656D8" w:rsidP="00625562">
            <w:pPr>
              <w:pStyle w:val="NoSpacing"/>
              <w:rPr>
                <w:lang w:val="it-IT" w:bidi="en-US"/>
              </w:rPr>
            </w:pPr>
            <w:r>
              <w:rPr>
                <w:lang w:val="it-IT" w:bidi="en-US"/>
              </w:rPr>
              <w:t>Correzioni al documenti e inserimento Use Case e Requisiti</w:t>
            </w:r>
          </w:p>
        </w:tc>
        <w:tc>
          <w:tcPr>
            <w:tcW w:w="1001" w:type="pct"/>
            <w:tcBorders>
              <w:top w:val="dotted" w:sz="4" w:space="0" w:color="auto"/>
              <w:left w:val="single" w:sz="2" w:space="0" w:color="auto"/>
              <w:bottom w:val="dotted" w:sz="4" w:space="0" w:color="auto"/>
            </w:tcBorders>
          </w:tcPr>
          <w:p w:rsidR="001823E1" w:rsidRPr="00721FBE" w:rsidRDefault="0005472E" w:rsidP="00625562">
            <w:pPr>
              <w:pStyle w:val="NoSpacing"/>
              <w:rPr>
                <w:lang w:val="it-IT" w:bidi="en-US"/>
              </w:rPr>
            </w:pPr>
            <w:r>
              <w:rPr>
                <w:lang w:val="it-IT" w:bidi="en-US"/>
              </w:rPr>
              <w:t>Elisa Antolli</w:t>
            </w:r>
          </w:p>
        </w:tc>
      </w:tr>
      <w:tr w:rsidR="00835CFD" w:rsidRPr="00721FBE" w:rsidTr="00DB3A26">
        <w:tc>
          <w:tcPr>
            <w:tcW w:w="634" w:type="pct"/>
            <w:tcBorders>
              <w:top w:val="dotted" w:sz="4" w:space="0" w:color="auto"/>
              <w:bottom w:val="dotted" w:sz="4" w:space="0" w:color="auto"/>
              <w:right w:val="single" w:sz="2" w:space="0" w:color="auto"/>
            </w:tcBorders>
            <w:noWrap/>
          </w:tcPr>
          <w:p w:rsidR="00835CFD" w:rsidRPr="00721FBE" w:rsidRDefault="00E30292" w:rsidP="00DA2047">
            <w:pPr>
              <w:pStyle w:val="NoSpacing"/>
              <w:rPr>
                <w:lang w:val="it-IT" w:bidi="en-US"/>
              </w:rPr>
            </w:pPr>
            <w:r>
              <w:rPr>
                <w:lang w:val="it-IT" w:bidi="en-US"/>
              </w:rPr>
              <w:t>6/1.4</w:t>
            </w:r>
          </w:p>
        </w:tc>
        <w:tc>
          <w:tcPr>
            <w:tcW w:w="724" w:type="pct"/>
            <w:tcBorders>
              <w:top w:val="dotted" w:sz="4" w:space="0" w:color="auto"/>
              <w:left w:val="single" w:sz="2" w:space="0" w:color="auto"/>
              <w:bottom w:val="dotted" w:sz="4" w:space="0" w:color="auto"/>
              <w:right w:val="single" w:sz="2" w:space="0" w:color="auto"/>
            </w:tcBorders>
          </w:tcPr>
          <w:p w:rsidR="00835CFD" w:rsidRPr="00721FBE" w:rsidRDefault="00E30292" w:rsidP="00835CFD">
            <w:pPr>
              <w:pStyle w:val="NoSpacing"/>
              <w:rPr>
                <w:lang w:val="it-IT" w:bidi="en-US"/>
              </w:rPr>
            </w:pPr>
            <w:r>
              <w:rPr>
                <w:lang w:val="it-IT" w:bidi="en-US"/>
              </w:rPr>
              <w:t>04-06-2015</w:t>
            </w:r>
          </w:p>
        </w:tc>
        <w:tc>
          <w:tcPr>
            <w:tcW w:w="2641" w:type="pct"/>
            <w:tcBorders>
              <w:top w:val="dotted" w:sz="4" w:space="0" w:color="auto"/>
              <w:left w:val="single" w:sz="2" w:space="0" w:color="auto"/>
              <w:bottom w:val="dotted" w:sz="4" w:space="0" w:color="auto"/>
              <w:right w:val="single" w:sz="2" w:space="0" w:color="auto"/>
            </w:tcBorders>
          </w:tcPr>
          <w:p w:rsidR="00835CFD" w:rsidRPr="00BC57C5" w:rsidRDefault="00321DA2" w:rsidP="00835CFD">
            <w:pPr>
              <w:pStyle w:val="NoSpacing"/>
              <w:rPr>
                <w:lang w:bidi="en-US"/>
              </w:rPr>
            </w:pPr>
            <w:r>
              <w:rPr>
                <w:lang w:bidi="en-US"/>
              </w:rPr>
              <w:t>Use Case di</w:t>
            </w:r>
            <w:r w:rsidR="00BC57C5" w:rsidRPr="00BC57C5">
              <w:rPr>
                <w:lang w:bidi="en-US"/>
              </w:rPr>
              <w:t xml:space="preserve"> gestione Back Office</w:t>
            </w:r>
          </w:p>
        </w:tc>
        <w:tc>
          <w:tcPr>
            <w:tcW w:w="1001" w:type="pct"/>
            <w:tcBorders>
              <w:top w:val="dotted" w:sz="4" w:space="0" w:color="auto"/>
              <w:left w:val="single" w:sz="2" w:space="0" w:color="auto"/>
              <w:bottom w:val="dotted" w:sz="4" w:space="0" w:color="auto"/>
            </w:tcBorders>
          </w:tcPr>
          <w:p w:rsidR="00835CFD" w:rsidRPr="00721FBE" w:rsidRDefault="00BC57C5" w:rsidP="00DA2047">
            <w:pPr>
              <w:pStyle w:val="NoSpacing"/>
              <w:rPr>
                <w:lang w:val="it-IT" w:bidi="en-US"/>
              </w:rPr>
            </w:pPr>
            <w:r>
              <w:rPr>
                <w:lang w:val="it-IT" w:bidi="en-US"/>
              </w:rPr>
              <w:t>Elisa Antolli</w:t>
            </w:r>
          </w:p>
        </w:tc>
      </w:tr>
      <w:tr w:rsidR="00C67110" w:rsidRPr="00BC57C5" w:rsidTr="00DB3A26">
        <w:tc>
          <w:tcPr>
            <w:tcW w:w="634" w:type="pct"/>
            <w:tcBorders>
              <w:top w:val="dotted" w:sz="4" w:space="0" w:color="auto"/>
              <w:bottom w:val="dotted" w:sz="4" w:space="0" w:color="auto"/>
              <w:right w:val="single" w:sz="2" w:space="0" w:color="auto"/>
            </w:tcBorders>
            <w:noWrap/>
          </w:tcPr>
          <w:p w:rsidR="00C67110" w:rsidRDefault="00E30292" w:rsidP="00DA2047">
            <w:pPr>
              <w:pStyle w:val="NoSpacing"/>
              <w:rPr>
                <w:lang w:val="it-IT" w:bidi="en-US"/>
              </w:rPr>
            </w:pPr>
            <w:r>
              <w:rPr>
                <w:lang w:val="it-IT" w:bidi="en-US"/>
              </w:rPr>
              <w:t>7/1.</w:t>
            </w:r>
            <w:r w:rsidR="00321DA2">
              <w:rPr>
                <w:lang w:val="it-IT" w:bidi="en-US"/>
              </w:rPr>
              <w:t>4.1</w:t>
            </w:r>
          </w:p>
        </w:tc>
        <w:tc>
          <w:tcPr>
            <w:tcW w:w="724" w:type="pct"/>
            <w:tcBorders>
              <w:top w:val="dotted" w:sz="4" w:space="0" w:color="auto"/>
              <w:left w:val="single" w:sz="2" w:space="0" w:color="auto"/>
              <w:bottom w:val="dotted" w:sz="4" w:space="0" w:color="auto"/>
              <w:right w:val="single" w:sz="2" w:space="0" w:color="auto"/>
            </w:tcBorders>
          </w:tcPr>
          <w:p w:rsidR="00C67110" w:rsidRDefault="00E30292" w:rsidP="00321DA2">
            <w:pPr>
              <w:pStyle w:val="NoSpacing"/>
              <w:rPr>
                <w:lang w:val="it-IT" w:bidi="en-US"/>
              </w:rPr>
            </w:pPr>
            <w:r>
              <w:rPr>
                <w:lang w:val="it-IT" w:bidi="en-US"/>
              </w:rPr>
              <w:t>1</w:t>
            </w:r>
            <w:r w:rsidR="00321DA2">
              <w:rPr>
                <w:lang w:val="it-IT" w:bidi="en-US"/>
              </w:rPr>
              <w:t>6</w:t>
            </w:r>
            <w:r>
              <w:rPr>
                <w:lang w:val="it-IT" w:bidi="en-US"/>
              </w:rPr>
              <w:t>-06-2015</w:t>
            </w:r>
          </w:p>
        </w:tc>
        <w:tc>
          <w:tcPr>
            <w:tcW w:w="2641" w:type="pct"/>
            <w:tcBorders>
              <w:top w:val="dotted" w:sz="4" w:space="0" w:color="auto"/>
              <w:left w:val="single" w:sz="2" w:space="0" w:color="auto"/>
              <w:bottom w:val="dotted" w:sz="4" w:space="0" w:color="auto"/>
              <w:right w:val="single" w:sz="2" w:space="0" w:color="auto"/>
            </w:tcBorders>
          </w:tcPr>
          <w:p w:rsidR="00C67110" w:rsidRPr="00321DA2" w:rsidRDefault="00321DA2" w:rsidP="00835CFD">
            <w:pPr>
              <w:pStyle w:val="NoSpacing"/>
              <w:rPr>
                <w:lang w:bidi="en-US"/>
              </w:rPr>
            </w:pPr>
            <w:r w:rsidRPr="00321DA2">
              <w:rPr>
                <w:lang w:bidi="en-US"/>
              </w:rPr>
              <w:t>Use Case di gestione Front Office</w:t>
            </w:r>
            <w:r>
              <w:rPr>
                <w:lang w:bidi="en-US"/>
              </w:rPr>
              <w:t xml:space="preserve"> (gestione Account)</w:t>
            </w:r>
          </w:p>
        </w:tc>
        <w:tc>
          <w:tcPr>
            <w:tcW w:w="1001" w:type="pct"/>
            <w:tcBorders>
              <w:top w:val="dotted" w:sz="4" w:space="0" w:color="auto"/>
              <w:left w:val="single" w:sz="2" w:space="0" w:color="auto"/>
              <w:bottom w:val="dotted" w:sz="4" w:space="0" w:color="auto"/>
            </w:tcBorders>
          </w:tcPr>
          <w:p w:rsidR="00BC57C5" w:rsidRPr="00BC57C5" w:rsidRDefault="00BC57C5" w:rsidP="00DA2047">
            <w:pPr>
              <w:pStyle w:val="NoSpacing"/>
              <w:rPr>
                <w:lang w:val="it-IT" w:bidi="en-US"/>
              </w:rPr>
            </w:pPr>
            <w:r w:rsidRPr="00BC57C5">
              <w:rPr>
                <w:lang w:val="it-IT" w:bidi="en-US"/>
              </w:rPr>
              <w:t>Alice Culaon</w:t>
            </w:r>
          </w:p>
        </w:tc>
      </w:tr>
      <w:tr w:rsidR="00321DA2" w:rsidRPr="00BC57C5" w:rsidTr="00321DA2">
        <w:tc>
          <w:tcPr>
            <w:tcW w:w="634" w:type="pct"/>
            <w:tcBorders>
              <w:top w:val="dotted" w:sz="4" w:space="0" w:color="auto"/>
              <w:bottom w:val="dotted" w:sz="4" w:space="0" w:color="auto"/>
              <w:right w:val="single" w:sz="2" w:space="0" w:color="auto"/>
            </w:tcBorders>
            <w:noWrap/>
          </w:tcPr>
          <w:p w:rsidR="00321DA2" w:rsidRDefault="00321DA2" w:rsidP="00DA2047">
            <w:pPr>
              <w:pStyle w:val="NoSpacing"/>
              <w:rPr>
                <w:lang w:val="it-IT" w:bidi="en-US"/>
              </w:rPr>
            </w:pPr>
            <w:r>
              <w:rPr>
                <w:lang w:val="it-IT" w:bidi="en-US"/>
              </w:rPr>
              <w:t>8/1.4.2</w:t>
            </w:r>
          </w:p>
        </w:tc>
        <w:tc>
          <w:tcPr>
            <w:tcW w:w="724" w:type="pct"/>
            <w:tcBorders>
              <w:top w:val="dotted" w:sz="4" w:space="0" w:color="auto"/>
              <w:left w:val="single" w:sz="2" w:space="0" w:color="auto"/>
              <w:bottom w:val="dotted" w:sz="4" w:space="0" w:color="auto"/>
              <w:right w:val="single" w:sz="2" w:space="0" w:color="auto"/>
            </w:tcBorders>
          </w:tcPr>
          <w:p w:rsidR="00321DA2" w:rsidRDefault="00321DA2" w:rsidP="00321DA2">
            <w:pPr>
              <w:pStyle w:val="NoSpacing"/>
              <w:rPr>
                <w:lang w:val="it-IT" w:bidi="en-US"/>
              </w:rPr>
            </w:pPr>
            <w:r>
              <w:rPr>
                <w:lang w:val="it-IT" w:bidi="en-US"/>
              </w:rPr>
              <w:t>19-06-2015</w:t>
            </w:r>
          </w:p>
        </w:tc>
        <w:tc>
          <w:tcPr>
            <w:tcW w:w="2641" w:type="pct"/>
            <w:tcBorders>
              <w:top w:val="dotted" w:sz="4" w:space="0" w:color="auto"/>
              <w:left w:val="single" w:sz="2" w:space="0" w:color="auto"/>
              <w:bottom w:val="dotted" w:sz="4" w:space="0" w:color="auto"/>
              <w:right w:val="single" w:sz="2" w:space="0" w:color="auto"/>
            </w:tcBorders>
          </w:tcPr>
          <w:p w:rsidR="00321DA2" w:rsidRPr="00D45D95" w:rsidRDefault="00321DA2" w:rsidP="00321DA2">
            <w:pPr>
              <w:pStyle w:val="NoSpacing"/>
              <w:rPr>
                <w:lang w:val="it-IT" w:bidi="en-US"/>
              </w:rPr>
            </w:pPr>
            <w:r>
              <w:rPr>
                <w:lang w:val="it-IT" w:bidi="en-US"/>
              </w:rPr>
              <w:t>Use Case di</w:t>
            </w:r>
            <w:r w:rsidRPr="00D45D95">
              <w:rPr>
                <w:lang w:val="it-IT" w:bidi="en-US"/>
              </w:rPr>
              <w:t xml:space="preserve"> gestione Front Office</w:t>
            </w:r>
            <w:r w:rsidRPr="00D45D95">
              <w:rPr>
                <w:lang w:val="it-IT" w:bidi="en-US"/>
              </w:rPr>
              <w:br/>
              <w:t>Applicazione del modello per I Documenti</w:t>
            </w:r>
          </w:p>
        </w:tc>
        <w:tc>
          <w:tcPr>
            <w:tcW w:w="1001" w:type="pct"/>
            <w:tcBorders>
              <w:top w:val="dotted" w:sz="4" w:space="0" w:color="auto"/>
              <w:left w:val="single" w:sz="2" w:space="0" w:color="auto"/>
              <w:bottom w:val="dotted" w:sz="4" w:space="0" w:color="auto"/>
            </w:tcBorders>
          </w:tcPr>
          <w:p w:rsidR="00321DA2" w:rsidRPr="00BC57C5" w:rsidRDefault="00321DA2" w:rsidP="00DA2047">
            <w:pPr>
              <w:pStyle w:val="NoSpacing"/>
              <w:rPr>
                <w:lang w:val="it-IT" w:bidi="en-US"/>
              </w:rPr>
            </w:pPr>
            <w:r w:rsidRPr="00BC57C5">
              <w:rPr>
                <w:lang w:val="it-IT" w:bidi="en-US"/>
              </w:rPr>
              <w:t>Diego Pillon</w:t>
            </w:r>
          </w:p>
        </w:tc>
      </w:tr>
      <w:tr w:rsidR="00321DA2" w:rsidRPr="00BC57C5" w:rsidTr="00321DA2">
        <w:tc>
          <w:tcPr>
            <w:tcW w:w="634" w:type="pct"/>
            <w:tcBorders>
              <w:top w:val="dotted" w:sz="4" w:space="0" w:color="auto"/>
              <w:bottom w:val="dotted" w:sz="4" w:space="0" w:color="auto"/>
              <w:right w:val="single" w:sz="2" w:space="0" w:color="auto"/>
            </w:tcBorders>
            <w:noWrap/>
          </w:tcPr>
          <w:p w:rsidR="00321DA2" w:rsidRDefault="00321DA2" w:rsidP="00DA2047">
            <w:pPr>
              <w:pStyle w:val="NoSpacing"/>
              <w:rPr>
                <w:lang w:val="it-IT" w:bidi="en-US"/>
              </w:rPr>
            </w:pPr>
            <w:r>
              <w:rPr>
                <w:lang w:val="it-IT" w:bidi="en-US"/>
              </w:rPr>
              <w:t>9/1.5</w:t>
            </w:r>
          </w:p>
        </w:tc>
        <w:tc>
          <w:tcPr>
            <w:tcW w:w="724" w:type="pct"/>
            <w:tcBorders>
              <w:top w:val="dotted" w:sz="4" w:space="0" w:color="auto"/>
              <w:left w:val="single" w:sz="2" w:space="0" w:color="auto"/>
              <w:bottom w:val="dotted" w:sz="4" w:space="0" w:color="auto"/>
              <w:right w:val="single" w:sz="2" w:space="0" w:color="auto"/>
            </w:tcBorders>
          </w:tcPr>
          <w:p w:rsidR="00321DA2" w:rsidRDefault="00321DA2" w:rsidP="00321DA2">
            <w:pPr>
              <w:pStyle w:val="NoSpacing"/>
              <w:rPr>
                <w:lang w:val="it-IT" w:bidi="en-US"/>
              </w:rPr>
            </w:pPr>
            <w:r>
              <w:rPr>
                <w:lang w:val="it-IT" w:bidi="en-US"/>
              </w:rPr>
              <w:t>08-07-2015</w:t>
            </w:r>
          </w:p>
        </w:tc>
        <w:tc>
          <w:tcPr>
            <w:tcW w:w="2641" w:type="pct"/>
            <w:tcBorders>
              <w:top w:val="dotted" w:sz="4" w:space="0" w:color="auto"/>
              <w:left w:val="single" w:sz="2" w:space="0" w:color="auto"/>
              <w:bottom w:val="dotted" w:sz="4" w:space="0" w:color="auto"/>
              <w:right w:val="single" w:sz="2" w:space="0" w:color="auto"/>
            </w:tcBorders>
          </w:tcPr>
          <w:p w:rsidR="00321DA2" w:rsidRDefault="00321DA2" w:rsidP="00D45D95">
            <w:pPr>
              <w:pStyle w:val="NoSpacing"/>
              <w:rPr>
                <w:lang w:val="it-IT" w:bidi="en-US"/>
              </w:rPr>
            </w:pPr>
            <w:r>
              <w:rPr>
                <w:lang w:val="it-IT" w:bidi="en-US"/>
              </w:rPr>
              <w:t>Correzioni diverse e consegna a Pighin</w:t>
            </w:r>
            <w:r w:rsidR="004C45BD">
              <w:rPr>
                <w:lang w:val="it-IT" w:bidi="en-US"/>
              </w:rPr>
              <w:t xml:space="preserve"> (Consegnata)</w:t>
            </w:r>
          </w:p>
        </w:tc>
        <w:tc>
          <w:tcPr>
            <w:tcW w:w="1001" w:type="pct"/>
            <w:tcBorders>
              <w:top w:val="dotted" w:sz="4" w:space="0" w:color="auto"/>
              <w:left w:val="single" w:sz="2" w:space="0" w:color="auto"/>
              <w:bottom w:val="dotted" w:sz="4" w:space="0" w:color="auto"/>
            </w:tcBorders>
          </w:tcPr>
          <w:p w:rsidR="00321DA2" w:rsidRDefault="00321DA2" w:rsidP="00DA2047">
            <w:pPr>
              <w:pStyle w:val="NoSpacing"/>
              <w:rPr>
                <w:lang w:val="it-IT" w:bidi="en-US"/>
              </w:rPr>
            </w:pPr>
            <w:r>
              <w:rPr>
                <w:lang w:val="it-IT" w:bidi="en-US"/>
              </w:rPr>
              <w:t>Elisa Antolli</w:t>
            </w:r>
          </w:p>
        </w:tc>
      </w:tr>
      <w:tr w:rsidR="00DB3A26" w:rsidRPr="00BC57C5" w:rsidTr="00321DA2">
        <w:tc>
          <w:tcPr>
            <w:tcW w:w="634" w:type="pct"/>
            <w:tcBorders>
              <w:top w:val="dotted" w:sz="4" w:space="0" w:color="auto"/>
              <w:bottom w:val="single" w:sz="2" w:space="0" w:color="auto"/>
              <w:right w:val="single" w:sz="2" w:space="0" w:color="auto"/>
            </w:tcBorders>
            <w:noWrap/>
          </w:tcPr>
          <w:p w:rsidR="00DB3A26" w:rsidRPr="00BC57C5" w:rsidRDefault="00321DA2" w:rsidP="00DA2047">
            <w:pPr>
              <w:pStyle w:val="NoSpacing"/>
              <w:rPr>
                <w:lang w:val="it-IT" w:bidi="en-US"/>
              </w:rPr>
            </w:pPr>
            <w:r>
              <w:rPr>
                <w:lang w:val="it-IT" w:bidi="en-US"/>
              </w:rPr>
              <w:t>10</w:t>
            </w:r>
            <w:r w:rsidR="00BC57C5">
              <w:rPr>
                <w:lang w:val="it-IT" w:bidi="en-US"/>
              </w:rPr>
              <w:t>/1.6</w:t>
            </w:r>
          </w:p>
        </w:tc>
        <w:tc>
          <w:tcPr>
            <w:tcW w:w="724" w:type="pct"/>
            <w:tcBorders>
              <w:top w:val="dotted" w:sz="4" w:space="0" w:color="auto"/>
              <w:left w:val="single" w:sz="2" w:space="0" w:color="auto"/>
              <w:bottom w:val="single" w:sz="2" w:space="0" w:color="auto"/>
              <w:right w:val="single" w:sz="2" w:space="0" w:color="auto"/>
            </w:tcBorders>
          </w:tcPr>
          <w:p w:rsidR="00DB3A26" w:rsidRPr="00BC57C5" w:rsidRDefault="00321DA2" w:rsidP="00321DA2">
            <w:pPr>
              <w:pStyle w:val="NoSpacing"/>
              <w:rPr>
                <w:lang w:val="it-IT" w:bidi="en-US"/>
              </w:rPr>
            </w:pPr>
            <w:r>
              <w:rPr>
                <w:lang w:val="it-IT" w:bidi="en-US"/>
              </w:rPr>
              <w:t>10-07</w:t>
            </w:r>
            <w:r w:rsidR="00BC57C5">
              <w:rPr>
                <w:lang w:val="it-IT" w:bidi="en-US"/>
              </w:rPr>
              <w:t>-2015</w:t>
            </w:r>
          </w:p>
        </w:tc>
        <w:tc>
          <w:tcPr>
            <w:tcW w:w="2641" w:type="pct"/>
            <w:tcBorders>
              <w:top w:val="dotted" w:sz="4" w:space="0" w:color="auto"/>
              <w:left w:val="single" w:sz="2" w:space="0" w:color="auto"/>
              <w:bottom w:val="single" w:sz="2" w:space="0" w:color="auto"/>
              <w:right w:val="single" w:sz="2" w:space="0" w:color="auto"/>
            </w:tcBorders>
          </w:tcPr>
          <w:p w:rsidR="00DB3A26" w:rsidRPr="00BC57C5" w:rsidRDefault="00D45D95" w:rsidP="004C45BD">
            <w:pPr>
              <w:pStyle w:val="NoSpacing"/>
              <w:rPr>
                <w:lang w:val="it-IT" w:bidi="en-US"/>
              </w:rPr>
            </w:pPr>
            <w:r>
              <w:rPr>
                <w:lang w:val="it-IT" w:bidi="en-US"/>
              </w:rPr>
              <w:t xml:space="preserve">Correzioni alla presentazione e, </w:t>
            </w:r>
            <w:r w:rsidR="00BC57C5">
              <w:rPr>
                <w:lang w:val="it-IT" w:bidi="en-US"/>
              </w:rPr>
              <w:t>raffinamento del documento</w:t>
            </w:r>
            <w:r>
              <w:rPr>
                <w:lang w:val="it-IT" w:bidi="en-US"/>
              </w:rPr>
              <w:t xml:space="preserve"> e integrazioni dei contenuti degli use case</w:t>
            </w:r>
            <w:r w:rsidR="00321DA2">
              <w:rPr>
                <w:lang w:val="it-IT" w:bidi="en-US"/>
              </w:rPr>
              <w:br/>
              <w:t xml:space="preserve">Versione successiva alla prima consegna </w:t>
            </w:r>
            <w:r w:rsidR="004C45BD">
              <w:rPr>
                <w:lang w:val="it-IT" w:bidi="en-US"/>
              </w:rPr>
              <w:t>(</w:t>
            </w:r>
            <w:r w:rsidR="00321DA2">
              <w:rPr>
                <w:lang w:val="it-IT" w:bidi="en-US"/>
              </w:rPr>
              <w:t>non consegnata</w:t>
            </w:r>
            <w:r w:rsidR="004C45BD">
              <w:rPr>
                <w:lang w:val="it-IT" w:bidi="en-US"/>
              </w:rPr>
              <w:t>)</w:t>
            </w:r>
          </w:p>
        </w:tc>
        <w:tc>
          <w:tcPr>
            <w:tcW w:w="1001" w:type="pct"/>
            <w:tcBorders>
              <w:top w:val="dotted" w:sz="4" w:space="0" w:color="auto"/>
              <w:left w:val="single" w:sz="2" w:space="0" w:color="auto"/>
              <w:bottom w:val="single" w:sz="2" w:space="0" w:color="auto"/>
            </w:tcBorders>
          </w:tcPr>
          <w:p w:rsidR="00DB3A26" w:rsidRPr="00BC57C5" w:rsidRDefault="00BC57C5" w:rsidP="00DA2047">
            <w:pPr>
              <w:pStyle w:val="NoSpacing"/>
              <w:rPr>
                <w:lang w:val="it-IT" w:bidi="en-US"/>
              </w:rPr>
            </w:pPr>
            <w:r>
              <w:rPr>
                <w:lang w:val="it-IT" w:bidi="en-US"/>
              </w:rPr>
              <w:t>Diego Pillon</w:t>
            </w:r>
          </w:p>
        </w:tc>
      </w:tr>
      <w:tr w:rsidR="00334269" w:rsidRPr="00BC57C5" w:rsidTr="00721FBE">
        <w:tc>
          <w:tcPr>
            <w:tcW w:w="634" w:type="pct"/>
            <w:tcBorders>
              <w:top w:val="single" w:sz="2" w:space="0" w:color="auto"/>
            </w:tcBorders>
            <w:noWrap/>
          </w:tcPr>
          <w:p w:rsidR="00E760ED" w:rsidRPr="00BC57C5" w:rsidRDefault="00E760ED" w:rsidP="00625562">
            <w:pPr>
              <w:pStyle w:val="NoSpacing"/>
              <w:rPr>
                <w:lang w:val="it-IT" w:bidi="en-US"/>
              </w:rPr>
            </w:pPr>
          </w:p>
        </w:tc>
        <w:tc>
          <w:tcPr>
            <w:tcW w:w="724" w:type="pct"/>
            <w:tcBorders>
              <w:top w:val="single" w:sz="2" w:space="0" w:color="auto"/>
            </w:tcBorders>
          </w:tcPr>
          <w:p w:rsidR="00E760ED" w:rsidRPr="00BC57C5" w:rsidRDefault="00E760ED" w:rsidP="00625562">
            <w:pPr>
              <w:pStyle w:val="NoSpacing"/>
              <w:rPr>
                <w:lang w:val="it-IT" w:bidi="en-US"/>
              </w:rPr>
            </w:pPr>
          </w:p>
        </w:tc>
        <w:tc>
          <w:tcPr>
            <w:tcW w:w="2641" w:type="pct"/>
            <w:tcBorders>
              <w:top w:val="single" w:sz="2" w:space="0" w:color="auto"/>
            </w:tcBorders>
          </w:tcPr>
          <w:p w:rsidR="00E760ED" w:rsidRPr="00BC57C5" w:rsidRDefault="00E760ED" w:rsidP="00625562">
            <w:pPr>
              <w:pStyle w:val="NoSpacing"/>
              <w:rPr>
                <w:lang w:val="it-IT" w:bidi="en-US"/>
              </w:rPr>
            </w:pPr>
          </w:p>
        </w:tc>
        <w:tc>
          <w:tcPr>
            <w:tcW w:w="1001" w:type="pct"/>
            <w:tcBorders>
              <w:top w:val="single" w:sz="2" w:space="0" w:color="auto"/>
            </w:tcBorders>
          </w:tcPr>
          <w:p w:rsidR="00E760ED" w:rsidRPr="00BC57C5" w:rsidRDefault="00E760ED" w:rsidP="00625562">
            <w:pPr>
              <w:pStyle w:val="NoSpacing"/>
              <w:rPr>
                <w:lang w:val="it-IT" w:bidi="en-US"/>
              </w:rPr>
            </w:pPr>
          </w:p>
        </w:tc>
      </w:tr>
      <w:tr w:rsidR="00321DA2" w:rsidTr="00321DA2">
        <w:tc>
          <w:tcPr>
            <w:tcW w:w="5000" w:type="pct"/>
            <w:gridSpan w:val="4"/>
            <w:tcBorders>
              <w:top w:val="double" w:sz="6" w:space="0" w:color="auto"/>
              <w:left w:val="nil"/>
              <w:bottom w:val="single" w:sz="18" w:space="0" w:color="auto"/>
              <w:right w:val="nil"/>
            </w:tcBorders>
            <w:shd w:val="clear" w:color="auto" w:fill="FFFFFF"/>
            <w:noWrap/>
          </w:tcPr>
          <w:p w:rsidR="00321DA2" w:rsidRPr="00721FBE" w:rsidRDefault="00321DA2" w:rsidP="00625562">
            <w:pPr>
              <w:pStyle w:val="NoSpacing"/>
              <w:rPr>
                <w:lang w:val="it-IT" w:bidi="en-US"/>
              </w:rPr>
            </w:pPr>
            <w:r w:rsidRPr="00721FBE">
              <w:rPr>
                <w:b/>
                <w:lang w:val="it-IT" w:bidi="en-US"/>
              </w:rPr>
              <w:t xml:space="preserve">Tot. Rev. </w:t>
            </w:r>
            <w:r>
              <w:rPr>
                <w:b/>
                <w:lang w:val="it-IT" w:bidi="en-US"/>
              </w:rPr>
              <w:t xml:space="preserve">10                                </w:t>
            </w:r>
            <w:r w:rsidRPr="00321DA2">
              <w:rPr>
                <w:b/>
                <w:lang w:val="it-IT" w:bidi="en-US"/>
              </w:rPr>
              <w:t>Versione corrente  1.6</w:t>
            </w:r>
          </w:p>
        </w:tc>
      </w:tr>
    </w:tbl>
    <w:p w:rsidR="007169B5" w:rsidRPr="00D00840" w:rsidRDefault="007169B5" w:rsidP="007169B5">
      <w:pPr>
        <w:pStyle w:val="Livello1"/>
      </w:pPr>
      <w:bookmarkStart w:id="3" w:name="_Toc424368236"/>
      <w:bookmarkEnd w:id="2"/>
      <w:r w:rsidRPr="00D00840">
        <w:t>SCOPO DE</w:t>
      </w:r>
      <w:r>
        <w:t>L DOCUMENTO</w:t>
      </w:r>
      <w:bookmarkEnd w:id="3"/>
    </w:p>
    <w:p w:rsidR="007169B5" w:rsidRDefault="00BC57C5" w:rsidP="009A63EE">
      <w:pPr>
        <w:pStyle w:val="TestoNormaleBasatosuLivello11"/>
      </w:pPr>
      <w:r w:rsidRPr="00BC57C5">
        <w:t>Il presente documento ha lo scopo di presentare all'utente le specifiche del documento di Analisi dei Requisiti più in dettaglio, in modo</w:t>
      </w:r>
      <w:r w:rsidR="00506EE3">
        <w:t xml:space="preserve"> </w:t>
      </w:r>
      <w:r w:rsidR="0009369E">
        <w:t xml:space="preserve">da </w:t>
      </w:r>
      <w:r w:rsidR="00506EE3">
        <w:t>po</w:t>
      </w:r>
      <w:r w:rsidR="0009369E">
        <w:t>ter</w:t>
      </w:r>
      <w:r w:rsidR="00506EE3">
        <w:t xml:space="preserve"> </w:t>
      </w:r>
      <w:r w:rsidR="0009369E">
        <w:t>risolvere eventuali</w:t>
      </w:r>
      <w:r w:rsidR="00506EE3">
        <w:t xml:space="preserve"> dubbi su come dovrebbe funzionare il </w:t>
      </w:r>
      <w:r w:rsidR="00D9771D">
        <w:t>Sistema</w:t>
      </w:r>
      <w:r w:rsidRPr="00BC57C5">
        <w:t xml:space="preserve"> e quali sono le </w:t>
      </w:r>
      <w:r w:rsidR="00506EE3">
        <w:t>reali</w:t>
      </w:r>
      <w:r w:rsidRPr="00BC57C5">
        <w:t xml:space="preserve"> esigenze</w:t>
      </w:r>
      <w:r w:rsidR="00506EE3">
        <w:t xml:space="preserve"> del cliente</w:t>
      </w:r>
      <w:r w:rsidRPr="00BC57C5">
        <w:t xml:space="preserve">. Oltre all’utilità per l'utente, il documento mira anche a chiarire qualsiasi domanda </w:t>
      </w:r>
      <w:r w:rsidR="00BC16D3">
        <w:t>da parte del gruppo di sviluppo.</w:t>
      </w:r>
    </w:p>
    <w:p w:rsidR="007169B5" w:rsidRPr="00D00840" w:rsidRDefault="007169B5" w:rsidP="007169B5">
      <w:pPr>
        <w:pStyle w:val="Livello1"/>
      </w:pPr>
      <w:bookmarkStart w:id="4" w:name="_Toc424368237"/>
      <w:r>
        <w:t>AUTORI DEL DOCUMENTO</w:t>
      </w:r>
      <w:bookmarkEnd w:id="4"/>
    </w:p>
    <w:p w:rsidR="007169B5" w:rsidRPr="00380EE7" w:rsidRDefault="007B5D28" w:rsidP="005C54EA">
      <w:pPr>
        <w:pStyle w:val="Livello11"/>
        <w:numPr>
          <w:ilvl w:val="0"/>
          <w:numId w:val="2"/>
        </w:numPr>
      </w:pPr>
      <w:r>
        <w:t>Elisa Antolli: definizione;</w:t>
      </w:r>
    </w:p>
    <w:p w:rsidR="007169B5" w:rsidRPr="00380EE7" w:rsidRDefault="007169B5" w:rsidP="005C54EA">
      <w:pPr>
        <w:pStyle w:val="Livello11"/>
        <w:numPr>
          <w:ilvl w:val="0"/>
          <w:numId w:val="2"/>
        </w:numPr>
      </w:pPr>
      <w:r>
        <w:t>A</w:t>
      </w:r>
      <w:r w:rsidR="007B5D28">
        <w:t>lice Culaon: definizione;</w:t>
      </w:r>
    </w:p>
    <w:p w:rsidR="007169B5" w:rsidRDefault="007B5D28" w:rsidP="005C54EA">
      <w:pPr>
        <w:pStyle w:val="Livello11"/>
        <w:numPr>
          <w:ilvl w:val="0"/>
          <w:numId w:val="2"/>
        </w:numPr>
      </w:pPr>
      <w:r>
        <w:t>Diego Pillon: definizione, revisione e layout;</w:t>
      </w:r>
    </w:p>
    <w:p w:rsidR="00DB3A26" w:rsidRPr="00D00840" w:rsidRDefault="007169B5" w:rsidP="00DB3A26">
      <w:pPr>
        <w:pStyle w:val="Livello1"/>
      </w:pPr>
      <w:bookmarkStart w:id="5" w:name="_Toc411671762"/>
      <w:bookmarkStart w:id="6" w:name="_Toc424368238"/>
      <w:r w:rsidRPr="00D00840">
        <w:t>GLOSSARIO</w:t>
      </w:r>
      <w:bookmarkEnd w:id="5"/>
      <w:bookmarkEnd w:id="6"/>
    </w:p>
    <w:tbl>
      <w:tblPr>
        <w:tblW w:w="5000" w:type="pct"/>
        <w:tblBorders>
          <w:top w:val="single" w:sz="18" w:space="0" w:color="auto"/>
          <w:bottom w:val="single" w:sz="18" w:space="0" w:color="auto"/>
        </w:tblBorders>
        <w:tblLook w:val="0660"/>
      </w:tblPr>
      <w:tblGrid>
        <w:gridCol w:w="2508"/>
        <w:gridCol w:w="18"/>
        <w:gridCol w:w="2184"/>
        <w:gridCol w:w="2751"/>
        <w:gridCol w:w="2026"/>
        <w:gridCol w:w="424"/>
      </w:tblGrid>
      <w:tr w:rsidR="009A63EE" w:rsidTr="00345936">
        <w:tc>
          <w:tcPr>
            <w:tcW w:w="1274" w:type="pct"/>
            <w:gridSpan w:val="2"/>
            <w:tcBorders>
              <w:top w:val="single" w:sz="18" w:space="0" w:color="auto"/>
              <w:left w:val="nil"/>
              <w:bottom w:val="single" w:sz="18" w:space="0" w:color="auto"/>
              <w:right w:val="nil"/>
            </w:tcBorders>
            <w:shd w:val="clear" w:color="auto" w:fill="4BACC6"/>
            <w:noWrap/>
          </w:tcPr>
          <w:p w:rsidR="009A63EE" w:rsidRPr="00721FBE" w:rsidRDefault="009A63EE" w:rsidP="003314CC">
            <w:pPr>
              <w:pStyle w:val="NoSpacing"/>
              <w:jc w:val="center"/>
              <w:rPr>
                <w:b/>
                <w:bCs/>
                <w:color w:val="FFFFFF"/>
                <w:lang w:val="it-IT" w:bidi="en-US"/>
              </w:rPr>
            </w:pPr>
            <w:r>
              <w:rPr>
                <w:b/>
                <w:bCs/>
                <w:color w:val="FFFFFF"/>
                <w:lang w:val="it-IT" w:bidi="en-US"/>
              </w:rPr>
              <w:t>Termine</w:t>
            </w:r>
          </w:p>
        </w:tc>
        <w:tc>
          <w:tcPr>
            <w:tcW w:w="2490" w:type="pct"/>
            <w:gridSpan w:val="2"/>
            <w:tcBorders>
              <w:top w:val="single" w:sz="18" w:space="0" w:color="auto"/>
              <w:left w:val="nil"/>
              <w:bottom w:val="single" w:sz="18" w:space="0" w:color="auto"/>
              <w:right w:val="nil"/>
            </w:tcBorders>
            <w:shd w:val="clear" w:color="auto" w:fill="4BACC6"/>
          </w:tcPr>
          <w:p w:rsidR="009A63EE" w:rsidRPr="00721FBE" w:rsidRDefault="009A63EE" w:rsidP="003314CC">
            <w:pPr>
              <w:pStyle w:val="NoSpacing"/>
              <w:jc w:val="center"/>
              <w:rPr>
                <w:b/>
                <w:bCs/>
                <w:color w:val="FFFFFF"/>
                <w:lang w:val="it-IT" w:bidi="en-US"/>
              </w:rPr>
            </w:pPr>
            <w:r>
              <w:rPr>
                <w:b/>
                <w:bCs/>
                <w:color w:val="FFFFFF"/>
                <w:lang w:val="it-IT" w:bidi="en-US"/>
              </w:rPr>
              <w:t>Descrizione</w:t>
            </w:r>
          </w:p>
        </w:tc>
        <w:tc>
          <w:tcPr>
            <w:tcW w:w="1236" w:type="pct"/>
            <w:gridSpan w:val="2"/>
            <w:tcBorders>
              <w:top w:val="single" w:sz="18" w:space="0" w:color="auto"/>
              <w:left w:val="nil"/>
              <w:bottom w:val="single" w:sz="18" w:space="0" w:color="auto"/>
              <w:right w:val="nil"/>
            </w:tcBorders>
            <w:shd w:val="clear" w:color="auto" w:fill="4BACC6"/>
          </w:tcPr>
          <w:p w:rsidR="009A63EE" w:rsidRPr="00721FBE" w:rsidRDefault="009A63EE" w:rsidP="003314CC">
            <w:pPr>
              <w:pStyle w:val="NoSpacing"/>
              <w:jc w:val="center"/>
              <w:rPr>
                <w:b/>
                <w:bCs/>
                <w:color w:val="FFFFFF"/>
                <w:lang w:val="it-IT" w:bidi="en-US"/>
              </w:rPr>
            </w:pPr>
            <w:r>
              <w:rPr>
                <w:b/>
                <w:bCs/>
                <w:color w:val="FFFFFF"/>
                <w:lang w:val="it-IT" w:bidi="en-US"/>
              </w:rPr>
              <w:t>Paragrafo</w:t>
            </w:r>
          </w:p>
        </w:tc>
      </w:tr>
      <w:tr w:rsidR="00DB3697" w:rsidTr="00B02D27">
        <w:tc>
          <w:tcPr>
            <w:tcW w:w="1274" w:type="pct"/>
            <w:gridSpan w:val="2"/>
            <w:tcBorders>
              <w:top w:val="dotted" w:sz="4" w:space="0" w:color="auto"/>
              <w:bottom w:val="dotted" w:sz="4" w:space="0" w:color="auto"/>
              <w:right w:val="single" w:sz="4" w:space="0" w:color="auto"/>
            </w:tcBorders>
            <w:noWrap/>
          </w:tcPr>
          <w:p w:rsidR="00DB3697" w:rsidRDefault="00DB3697" w:rsidP="00B02D27">
            <w:pPr>
              <w:pStyle w:val="NoSpacing"/>
              <w:rPr>
                <w:lang w:bidi="en-US"/>
              </w:rPr>
            </w:pPr>
            <w:r>
              <w:rPr>
                <w:lang w:bidi="en-US"/>
              </w:rPr>
              <w:t>Back Office</w:t>
            </w:r>
          </w:p>
        </w:tc>
        <w:tc>
          <w:tcPr>
            <w:tcW w:w="2490" w:type="pct"/>
            <w:gridSpan w:val="2"/>
            <w:tcBorders>
              <w:top w:val="dotted" w:sz="4" w:space="0" w:color="auto"/>
              <w:left w:val="single" w:sz="4" w:space="0" w:color="auto"/>
              <w:bottom w:val="dotted" w:sz="4" w:space="0" w:color="auto"/>
              <w:right w:val="single" w:sz="4" w:space="0" w:color="auto"/>
            </w:tcBorders>
          </w:tcPr>
          <w:p w:rsidR="00DB3697" w:rsidRPr="005C0F4A" w:rsidRDefault="00DB3697" w:rsidP="00B02D27">
            <w:pPr>
              <w:pStyle w:val="NoSpacing"/>
              <w:rPr>
                <w:lang w:val="it-IT" w:bidi="en-US"/>
              </w:rPr>
            </w:pPr>
            <w:r w:rsidRPr="005C0F4A">
              <w:rPr>
                <w:lang w:val="it-IT" w:bidi="en-US"/>
              </w:rPr>
              <w:t>(letteralmente retro-ufficio) è quella parte di un'azienda (o di un'organizzazione) che comprende tutte le attività proprie dell'azienda, come il sistema di produzione o la gestione. In pratica, il back office è tutto ciò che il cliente (o l'utente) non vede, ma che consente la realizzazione dei prodotti o dei servizi a lui destinati.</w:t>
            </w:r>
          </w:p>
        </w:tc>
        <w:tc>
          <w:tcPr>
            <w:tcW w:w="1236" w:type="pct"/>
            <w:gridSpan w:val="2"/>
            <w:tcBorders>
              <w:top w:val="dotted" w:sz="4" w:space="0" w:color="auto"/>
              <w:left w:val="single" w:sz="4" w:space="0" w:color="auto"/>
              <w:bottom w:val="dotted" w:sz="4" w:space="0" w:color="auto"/>
            </w:tcBorders>
          </w:tcPr>
          <w:p w:rsidR="00DB3697" w:rsidRDefault="001B4281" w:rsidP="001B4281">
            <w:pPr>
              <w:pStyle w:val="NoSpacing"/>
              <w:rPr>
                <w:lang w:bidi="en-US"/>
              </w:rPr>
            </w:pPr>
            <w:r>
              <w:rPr>
                <w:lang w:bidi="en-US"/>
              </w:rPr>
              <w:t>3, 4, 8</w:t>
            </w:r>
            <w:r w:rsidR="00300197">
              <w:rPr>
                <w:lang w:bidi="en-US"/>
              </w:rPr>
              <w:t>, 31</w:t>
            </w:r>
          </w:p>
        </w:tc>
      </w:tr>
      <w:tr w:rsidR="009A63EE" w:rsidTr="00345936">
        <w:tc>
          <w:tcPr>
            <w:tcW w:w="1274" w:type="pct"/>
            <w:gridSpan w:val="2"/>
            <w:tcBorders>
              <w:top w:val="dotted" w:sz="4" w:space="0" w:color="auto"/>
              <w:bottom w:val="dotted" w:sz="4" w:space="0" w:color="auto"/>
              <w:right w:val="single" w:sz="4" w:space="0" w:color="auto"/>
            </w:tcBorders>
            <w:noWrap/>
          </w:tcPr>
          <w:p w:rsidR="009A63EE" w:rsidRDefault="005C0F4A" w:rsidP="00345936">
            <w:pPr>
              <w:pStyle w:val="NoSpacing"/>
              <w:rPr>
                <w:lang w:bidi="en-US"/>
              </w:rPr>
            </w:pPr>
            <w:r>
              <w:rPr>
                <w:lang w:bidi="en-US"/>
              </w:rPr>
              <w:t>Front</w:t>
            </w:r>
            <w:r w:rsidR="00D7151D">
              <w:rPr>
                <w:lang w:bidi="en-US"/>
              </w:rPr>
              <w:t xml:space="preserve"> Office</w:t>
            </w:r>
          </w:p>
        </w:tc>
        <w:tc>
          <w:tcPr>
            <w:tcW w:w="2490" w:type="pct"/>
            <w:gridSpan w:val="2"/>
            <w:tcBorders>
              <w:top w:val="dotted" w:sz="4" w:space="0" w:color="auto"/>
              <w:left w:val="single" w:sz="4" w:space="0" w:color="auto"/>
              <w:bottom w:val="dotted" w:sz="4" w:space="0" w:color="auto"/>
              <w:right w:val="single" w:sz="4" w:space="0" w:color="auto"/>
            </w:tcBorders>
          </w:tcPr>
          <w:p w:rsidR="009A63EE" w:rsidRPr="005C0F4A" w:rsidRDefault="005C0F4A" w:rsidP="00345936">
            <w:pPr>
              <w:pStyle w:val="NoSpacing"/>
              <w:rPr>
                <w:lang w:val="it-IT" w:bidi="en-US"/>
              </w:rPr>
            </w:pPr>
            <w:r w:rsidRPr="005C0F4A">
              <w:rPr>
                <w:lang w:val="it-IT" w:bidi="en-US"/>
              </w:rPr>
              <w:t>Nell'organizzazione aziendale il termine front office (letteralmente fronte-ufficio), indica l'insieme delle strutture di un'organizzazione che gestiscono l’interazione con il cliente. Il Front office è il reparto amministrativo dell’organizzazione che si occupa del ciclo cliente.</w:t>
            </w:r>
          </w:p>
        </w:tc>
        <w:tc>
          <w:tcPr>
            <w:tcW w:w="1236" w:type="pct"/>
            <w:gridSpan w:val="2"/>
            <w:tcBorders>
              <w:top w:val="dotted" w:sz="4" w:space="0" w:color="auto"/>
              <w:left w:val="single" w:sz="4" w:space="0" w:color="auto"/>
              <w:bottom w:val="dotted" w:sz="4" w:space="0" w:color="auto"/>
            </w:tcBorders>
          </w:tcPr>
          <w:p w:rsidR="009A63EE" w:rsidRDefault="00300197" w:rsidP="00345936">
            <w:pPr>
              <w:pStyle w:val="NoSpacing"/>
              <w:rPr>
                <w:lang w:bidi="en-US"/>
              </w:rPr>
            </w:pPr>
            <w:r>
              <w:rPr>
                <w:lang w:bidi="en-US"/>
              </w:rPr>
              <w:t>3, 4, 5 , 6, 7, 30</w:t>
            </w:r>
          </w:p>
        </w:tc>
      </w:tr>
      <w:tr w:rsidR="00DB3697" w:rsidTr="00B02D27">
        <w:tc>
          <w:tcPr>
            <w:tcW w:w="1274" w:type="pct"/>
            <w:gridSpan w:val="2"/>
            <w:tcBorders>
              <w:top w:val="dotted" w:sz="4" w:space="0" w:color="auto"/>
              <w:bottom w:val="dotted" w:sz="4" w:space="0" w:color="auto"/>
              <w:right w:val="single" w:sz="4" w:space="0" w:color="auto"/>
            </w:tcBorders>
            <w:noWrap/>
          </w:tcPr>
          <w:p w:rsidR="00DB3697" w:rsidRDefault="00DB3697" w:rsidP="00B02D27">
            <w:pPr>
              <w:pStyle w:val="NoSpacing"/>
              <w:rPr>
                <w:lang w:bidi="en-US"/>
              </w:rPr>
            </w:pPr>
            <w:r>
              <w:rPr>
                <w:lang w:bidi="en-US"/>
              </w:rPr>
              <w:t>Requisito</w:t>
            </w:r>
          </w:p>
        </w:tc>
        <w:tc>
          <w:tcPr>
            <w:tcW w:w="2490" w:type="pct"/>
            <w:gridSpan w:val="2"/>
            <w:tcBorders>
              <w:top w:val="dotted" w:sz="4" w:space="0" w:color="auto"/>
              <w:left w:val="single" w:sz="4" w:space="0" w:color="auto"/>
              <w:bottom w:val="dotted" w:sz="4" w:space="0" w:color="auto"/>
              <w:right w:val="single" w:sz="4" w:space="0" w:color="auto"/>
            </w:tcBorders>
          </w:tcPr>
          <w:p w:rsidR="00DB3697" w:rsidRPr="00D7151D" w:rsidRDefault="00DB3697" w:rsidP="00B02D27">
            <w:pPr>
              <w:pStyle w:val="NoSpacing"/>
              <w:rPr>
                <w:lang w:val="it-IT" w:bidi="en-US"/>
              </w:rPr>
            </w:pPr>
            <w:r w:rsidRPr="00D7151D">
              <w:rPr>
                <w:lang w:val="it-IT" w:bidi="en-US"/>
              </w:rPr>
              <w:t>Caratteristica del Sistema richiesta dal cliente</w:t>
            </w:r>
          </w:p>
        </w:tc>
        <w:tc>
          <w:tcPr>
            <w:tcW w:w="1236" w:type="pct"/>
            <w:gridSpan w:val="2"/>
            <w:tcBorders>
              <w:top w:val="dotted" w:sz="4" w:space="0" w:color="auto"/>
              <w:left w:val="single" w:sz="4" w:space="0" w:color="auto"/>
              <w:bottom w:val="dotted" w:sz="4" w:space="0" w:color="auto"/>
            </w:tcBorders>
          </w:tcPr>
          <w:p w:rsidR="00DB3697" w:rsidRDefault="001F0BCC" w:rsidP="00B02D27">
            <w:pPr>
              <w:pStyle w:val="NoSpacing"/>
              <w:rPr>
                <w:lang w:bidi="en-US"/>
              </w:rPr>
            </w:pPr>
            <w:r>
              <w:rPr>
                <w:lang w:bidi="en-US"/>
              </w:rPr>
              <w:t>2, 4,</w:t>
            </w:r>
            <w:r w:rsidR="0070543F">
              <w:rPr>
                <w:lang w:bidi="en-US"/>
              </w:rPr>
              <w:t xml:space="preserve"> 9, 11-18, 20, 22-25, 27-28,  30,</w:t>
            </w:r>
            <w:r>
              <w:rPr>
                <w:lang w:bidi="en-US"/>
              </w:rPr>
              <w:t xml:space="preserve"> 31 </w:t>
            </w:r>
          </w:p>
        </w:tc>
      </w:tr>
      <w:tr w:rsidR="00DB3697" w:rsidTr="00B02D27">
        <w:tc>
          <w:tcPr>
            <w:tcW w:w="1274" w:type="pct"/>
            <w:gridSpan w:val="2"/>
            <w:tcBorders>
              <w:top w:val="nil"/>
              <w:bottom w:val="dotted" w:sz="4" w:space="0" w:color="auto"/>
              <w:right w:val="single" w:sz="4" w:space="0" w:color="auto"/>
            </w:tcBorders>
            <w:noWrap/>
          </w:tcPr>
          <w:p w:rsidR="00DB3697" w:rsidRPr="00721FBE" w:rsidRDefault="00DB3697" w:rsidP="00B02D27">
            <w:pPr>
              <w:pStyle w:val="NoSpacing"/>
              <w:rPr>
                <w:lang w:val="it-IT" w:bidi="en-US"/>
              </w:rPr>
            </w:pPr>
            <w:r>
              <w:rPr>
                <w:lang w:val="it-IT" w:bidi="en-US"/>
              </w:rPr>
              <w:t>Sistema</w:t>
            </w:r>
          </w:p>
        </w:tc>
        <w:tc>
          <w:tcPr>
            <w:tcW w:w="2490" w:type="pct"/>
            <w:gridSpan w:val="2"/>
            <w:tcBorders>
              <w:top w:val="nil"/>
              <w:left w:val="single" w:sz="4" w:space="0" w:color="auto"/>
              <w:bottom w:val="dotted" w:sz="4" w:space="0" w:color="auto"/>
              <w:right w:val="single" w:sz="4" w:space="0" w:color="auto"/>
            </w:tcBorders>
          </w:tcPr>
          <w:p w:rsidR="00DB3697" w:rsidRPr="005C0F4A" w:rsidRDefault="00DB3697" w:rsidP="00B02D27">
            <w:pPr>
              <w:pStyle w:val="NoSpacing"/>
              <w:rPr>
                <w:lang w:val="it-IT" w:bidi="en-US"/>
              </w:rPr>
            </w:pPr>
            <w:r w:rsidRPr="005C0F4A">
              <w:rPr>
                <w:lang w:val="it-IT" w:bidi="en-US"/>
              </w:rPr>
              <w:t>Il prodotto software in oggetto che ha la funzione di gestione delle prenotazioni di una fumetteria</w:t>
            </w:r>
          </w:p>
        </w:tc>
        <w:tc>
          <w:tcPr>
            <w:tcW w:w="1236" w:type="pct"/>
            <w:gridSpan w:val="2"/>
            <w:tcBorders>
              <w:top w:val="nil"/>
              <w:left w:val="single" w:sz="4" w:space="0" w:color="auto"/>
              <w:bottom w:val="dotted" w:sz="4" w:space="0" w:color="auto"/>
            </w:tcBorders>
          </w:tcPr>
          <w:p w:rsidR="00DB3697" w:rsidRDefault="0018089C" w:rsidP="00B02D27">
            <w:pPr>
              <w:pStyle w:val="NoSpacing"/>
              <w:rPr>
                <w:lang w:bidi="en-US"/>
              </w:rPr>
            </w:pPr>
            <w:r>
              <w:rPr>
                <w:lang w:bidi="en-US"/>
              </w:rPr>
              <w:t>4, 8-10, 12-29</w:t>
            </w:r>
          </w:p>
        </w:tc>
      </w:tr>
      <w:tr w:rsidR="009A63EE" w:rsidTr="009A63EE">
        <w:tc>
          <w:tcPr>
            <w:tcW w:w="1265" w:type="pct"/>
            <w:tcBorders>
              <w:top w:val="single" w:sz="4" w:space="0" w:color="auto"/>
            </w:tcBorders>
            <w:noWrap/>
          </w:tcPr>
          <w:p w:rsidR="009A63EE" w:rsidRDefault="009A63EE" w:rsidP="00345936">
            <w:pPr>
              <w:pStyle w:val="NoSpacing"/>
              <w:rPr>
                <w:lang w:bidi="en-US"/>
              </w:rPr>
            </w:pPr>
          </w:p>
        </w:tc>
        <w:tc>
          <w:tcPr>
            <w:tcW w:w="1111" w:type="pct"/>
            <w:gridSpan w:val="2"/>
            <w:tcBorders>
              <w:top w:val="single" w:sz="4" w:space="0" w:color="auto"/>
            </w:tcBorders>
          </w:tcPr>
          <w:p w:rsidR="009A63EE" w:rsidRDefault="009A63EE" w:rsidP="00345936">
            <w:pPr>
              <w:pStyle w:val="NoSpacing"/>
              <w:rPr>
                <w:lang w:bidi="en-US"/>
              </w:rPr>
            </w:pPr>
          </w:p>
        </w:tc>
        <w:tc>
          <w:tcPr>
            <w:tcW w:w="2410" w:type="pct"/>
            <w:gridSpan w:val="2"/>
            <w:tcBorders>
              <w:top w:val="single" w:sz="4" w:space="0" w:color="auto"/>
            </w:tcBorders>
          </w:tcPr>
          <w:p w:rsidR="009A63EE" w:rsidRDefault="009A63EE" w:rsidP="00345936">
            <w:pPr>
              <w:pStyle w:val="NoSpacing"/>
              <w:rPr>
                <w:lang w:bidi="en-US"/>
              </w:rPr>
            </w:pPr>
          </w:p>
        </w:tc>
        <w:tc>
          <w:tcPr>
            <w:tcW w:w="214" w:type="pct"/>
            <w:tcBorders>
              <w:top w:val="single" w:sz="4" w:space="0" w:color="auto"/>
            </w:tcBorders>
          </w:tcPr>
          <w:p w:rsidR="009A63EE" w:rsidRDefault="009A63EE" w:rsidP="00345936">
            <w:pPr>
              <w:pStyle w:val="NoSpacing"/>
              <w:rPr>
                <w:lang w:bidi="en-US"/>
              </w:rPr>
            </w:pPr>
          </w:p>
        </w:tc>
      </w:tr>
      <w:tr w:rsidR="002D7553" w:rsidRPr="00BA619F" w:rsidTr="002D7553">
        <w:tc>
          <w:tcPr>
            <w:tcW w:w="5000" w:type="pct"/>
            <w:gridSpan w:val="6"/>
            <w:tcBorders>
              <w:top w:val="double" w:sz="6" w:space="0" w:color="auto"/>
              <w:left w:val="nil"/>
              <w:bottom w:val="single" w:sz="18" w:space="0" w:color="auto"/>
              <w:right w:val="nil"/>
            </w:tcBorders>
            <w:shd w:val="clear" w:color="auto" w:fill="FFFFFF"/>
            <w:noWrap/>
          </w:tcPr>
          <w:p w:rsidR="002D7553" w:rsidRPr="00721FBE" w:rsidRDefault="0050082E" w:rsidP="00345936">
            <w:pPr>
              <w:pStyle w:val="NoSpacing"/>
              <w:rPr>
                <w:b/>
                <w:lang w:val="it-IT" w:bidi="en-US"/>
              </w:rPr>
            </w:pPr>
            <w:r>
              <w:rPr>
                <w:b/>
                <w:lang w:val="it-IT" w:bidi="en-US"/>
              </w:rPr>
              <w:t>Termini del Glossario: 4</w:t>
            </w:r>
          </w:p>
        </w:tc>
      </w:tr>
    </w:tbl>
    <w:p w:rsidR="00864CDC" w:rsidRDefault="00106DE7" w:rsidP="00864CDC">
      <w:pPr>
        <w:pStyle w:val="Livello1"/>
      </w:pPr>
      <w:bookmarkStart w:id="7" w:name="_Toc424368239"/>
      <w:r>
        <w:t>Casi D’uso</w:t>
      </w:r>
      <w:bookmarkEnd w:id="7"/>
    </w:p>
    <w:p w:rsidR="00106DE7" w:rsidRDefault="00106DE7" w:rsidP="00106DE7">
      <w:pPr>
        <w:pStyle w:val="TestoNormaleBasatosuLivello11"/>
      </w:pPr>
      <w:r>
        <w:t>In questa sezione vengono illustrati gli use-case</w:t>
      </w:r>
      <w:r w:rsidR="00DA083B">
        <w:t>,</w:t>
      </w:r>
      <w:r>
        <w:t xml:space="preserve"> in relazione alla raccolta dei requisiti</w:t>
      </w:r>
      <w:r w:rsidR="00DA083B">
        <w:t>,</w:t>
      </w:r>
      <w:r>
        <w:t xml:space="preserve"> al fine di produrre software di qualità.</w:t>
      </w:r>
    </w:p>
    <w:p w:rsidR="00C70A7B" w:rsidRPr="00D91603" w:rsidRDefault="00DA083B" w:rsidP="00DA083B">
      <w:pPr>
        <w:pStyle w:val="Livello11"/>
      </w:pPr>
      <w:r>
        <w:t>Nomenclatura</w:t>
      </w:r>
      <w:r>
        <w:br/>
      </w:r>
      <w:r w:rsidR="00106DE7" w:rsidRPr="005722AB">
        <w:t>Questa tecnica consiste nel valutare ogni requisito</w:t>
      </w:r>
      <w:r w:rsidRPr="005722AB">
        <w:t>,</w:t>
      </w:r>
      <w:r w:rsidR="00106DE7" w:rsidRPr="005722AB">
        <w:t xml:space="preserve"> focalizzandosi sugli attori che si interfacciano con esso. Le parti principali che costituiscono il diagramma sono</w:t>
      </w:r>
      <w:r w:rsidR="009A63EE" w:rsidRPr="005722AB">
        <w:t>:</w:t>
      </w:r>
      <w:r w:rsidRPr="005722AB">
        <w:br/>
      </w:r>
    </w:p>
    <w:p w:rsidR="00C70A7B" w:rsidRPr="00106DE7" w:rsidRDefault="00C70A7B" w:rsidP="00A5331E">
      <w:pPr>
        <w:pStyle w:val="Livello111"/>
      </w:pPr>
      <w:r w:rsidRPr="00F64103">
        <w:rPr>
          <w:b/>
        </w:rPr>
        <w:t>Attori</w:t>
      </w:r>
      <w:r w:rsidRPr="00106DE7">
        <w:t>:</w:t>
      </w:r>
      <w:r>
        <w:br/>
      </w:r>
      <w:r w:rsidRPr="00106DE7">
        <w:t>vengono rappresentati da una figura di un</w:t>
      </w:r>
      <w:r w:rsidR="00F64103">
        <w:t xml:space="preserve"> uomo stil</w:t>
      </w:r>
      <w:r w:rsidRPr="00106DE7">
        <w:t>i</w:t>
      </w:r>
      <w:r w:rsidR="00F64103">
        <w:t>z</w:t>
      </w:r>
      <w:r w:rsidRPr="00106DE7">
        <w:t>zato. Formalmente un attore è una classe co</w:t>
      </w:r>
      <w:r w:rsidR="00F64103">
        <w:t xml:space="preserve">n stereotipo &lt;actor&gt;: </w:t>
      </w:r>
      <w:r w:rsidRPr="00106DE7">
        <w:t xml:space="preserve">rappresenta un ruolo coperto da un certo insieme d’entità interagenti con il </w:t>
      </w:r>
      <w:r w:rsidR="00D9771D">
        <w:t>Sistema</w:t>
      </w:r>
      <w:r w:rsidRPr="00106DE7">
        <w:t>. Nella fattispecie, l’utente sarà  identificat</w:t>
      </w:r>
      <w:r w:rsidR="00F64103">
        <w:t>o come “Cliente” per quello che</w:t>
      </w:r>
      <w:r w:rsidRPr="00106DE7">
        <w:t xml:space="preserve"> concerne la parte di Front Office, sia come utente registrato, sia come visitatore. Il Gestore del </w:t>
      </w:r>
      <w:r w:rsidR="00D9771D">
        <w:t>Sistema</w:t>
      </w:r>
      <w:r w:rsidRPr="00106DE7">
        <w:t xml:space="preserve"> sarà poi identificato come “Proprietario” per quella che è la parte di Back Office (che porebbe p</w:t>
      </w:r>
      <w:r w:rsidR="00A5331E">
        <w:t>erò anche essere un dipendente)</w:t>
      </w:r>
      <w:r w:rsidRPr="00106DE7">
        <w:t>;</w:t>
      </w:r>
      <w:r w:rsidR="00A5331E">
        <w:br/>
      </w:r>
    </w:p>
    <w:p w:rsidR="00106DE7" w:rsidRPr="005747AB" w:rsidRDefault="00106DE7" w:rsidP="00A5331E">
      <w:pPr>
        <w:pStyle w:val="Livello111"/>
        <w:rPr>
          <w:i/>
        </w:rPr>
      </w:pPr>
      <w:r w:rsidRPr="00F64103">
        <w:rPr>
          <w:b/>
        </w:rPr>
        <w:t>Use case</w:t>
      </w:r>
      <w:r>
        <w:t>:</w:t>
      </w:r>
      <w:r w:rsidRPr="00C70A7B">
        <w:br/>
        <w:t xml:space="preserve">è rappresentato come un’ellisse contenente il nome del caso d’uso. È un classifier dotato di comportamento. Rappresenta una funzione o servizio offerto dal </w:t>
      </w:r>
      <w:r w:rsidR="00D9771D">
        <w:t>Sistema</w:t>
      </w:r>
      <w:r w:rsidRPr="00C70A7B">
        <w:t xml:space="preserve"> a uno o più attor</w:t>
      </w:r>
      <w:r w:rsidR="00A5331E">
        <w:t>i;</w:t>
      </w:r>
      <w:r w:rsidR="00A5331E">
        <w:br/>
      </w:r>
    </w:p>
    <w:p w:rsidR="005747AB" w:rsidRPr="005747AB" w:rsidRDefault="005747AB" w:rsidP="00A5331E">
      <w:pPr>
        <w:pStyle w:val="Livello111"/>
      </w:pPr>
      <w:r w:rsidRPr="00F64103">
        <w:rPr>
          <w:b/>
        </w:rPr>
        <w:t>Associazione tra actor e use case</w:t>
      </w:r>
      <w:r w:rsidRPr="005747AB">
        <w:t xml:space="preserve">: </w:t>
      </w:r>
      <w:r>
        <w:br/>
      </w:r>
      <w:r w:rsidRPr="005747AB">
        <w:t xml:space="preserve">Un attore può essere associato a qualsiasi numero di casi d’uso o vice-versa. L’associazione fra gli use case e gli attori si considera dotata di una semantica più specifica rispetto ad </w:t>
      </w:r>
      <w:r w:rsidR="005D1F01">
        <w:t>un’</w:t>
      </w:r>
      <w:r w:rsidRPr="005747AB">
        <w:t>associazione generica UML; Essa implica uno scambio d</w:t>
      </w:r>
      <w:r w:rsidR="00A5331E">
        <w:t>i messagi tra attori e use case;</w:t>
      </w:r>
      <w:r w:rsidR="00A5331E">
        <w:br/>
      </w:r>
    </w:p>
    <w:p w:rsidR="005747AB" w:rsidRPr="005747AB" w:rsidRDefault="005747AB" w:rsidP="00A5331E">
      <w:pPr>
        <w:pStyle w:val="Livello111"/>
      </w:pPr>
      <w:r w:rsidRPr="00F64103">
        <w:rPr>
          <w:b/>
        </w:rPr>
        <w:t>Generalizzazione</w:t>
      </w:r>
      <w:r w:rsidRPr="005747AB">
        <w:t xml:space="preserve">: </w:t>
      </w:r>
      <w:r>
        <w:br/>
      </w:r>
      <w:r w:rsidRPr="005747AB">
        <w:t>è una relazione tra gli attori dove si definisce una sovrapposizione di ruoli tra di loro. Ad esempio: un attore “cliente” è l’attore più generale, e gli attori più specifici in relazione a questo sono gli attori “cliente registrato” e “cliente non registrato”. Un sottoattore, deve essere in grado di partecipare a tutti i casi d’uso a cui partecipa il “superattore”; eventualmente può partecipare a use case aggiu</w:t>
      </w:r>
      <w:r w:rsidR="005D1F01">
        <w:t>tivi, oppure partecipare in modo diverso</w:t>
      </w:r>
      <w:r w:rsidRPr="005747AB">
        <w:t xml:space="preserve"> a qualche use caso “ereditato”;</w:t>
      </w:r>
    </w:p>
    <w:p w:rsidR="005747AB" w:rsidRDefault="005747AB" w:rsidP="005747AB">
      <w:pPr>
        <w:pStyle w:val="Livello11"/>
        <w:numPr>
          <w:ilvl w:val="0"/>
          <w:numId w:val="0"/>
        </w:numPr>
        <w:ind w:left="792"/>
      </w:pPr>
    </w:p>
    <w:p w:rsidR="005747AB" w:rsidRPr="005747AB" w:rsidRDefault="005747AB" w:rsidP="00A5331E">
      <w:pPr>
        <w:pStyle w:val="Livello111"/>
      </w:pPr>
      <w:r w:rsidRPr="00F64103">
        <w:rPr>
          <w:b/>
        </w:rPr>
        <w:t>Inclusione</w:t>
      </w:r>
      <w:r w:rsidRPr="005747AB">
        <w:t xml:space="preserve">: </w:t>
      </w:r>
      <w:r>
        <w:br/>
      </w:r>
      <w:r w:rsidRPr="005747AB">
        <w:t>La relazione di inclusione fra use case, rappresentata da una linea tratteggiata con indicazione dello stereotipo «include», indica che la funzione rappresentata da uno dei due use case (quello alla base della freccia) include completamente la funzione rappresentata dall'altro (quello alla punta). Quindi, la relazione di inclusione indica un frammento che viene sempre eseguito durante l’esecuzione del caso d'uso alla base della freccia;</w:t>
      </w:r>
      <w:r w:rsidR="00A5331E">
        <w:br/>
      </w:r>
    </w:p>
    <w:p w:rsidR="009A63EE" w:rsidRDefault="005747AB" w:rsidP="00A5331E">
      <w:pPr>
        <w:pStyle w:val="Livello111"/>
      </w:pPr>
      <w:r w:rsidRPr="00F64103">
        <w:rPr>
          <w:b/>
        </w:rPr>
        <w:t>Estensione</w:t>
      </w:r>
      <w:r w:rsidRPr="005747AB">
        <w:t xml:space="preserve">: </w:t>
      </w:r>
      <w:r>
        <w:br/>
      </w:r>
      <w:r w:rsidRPr="001267A4">
        <w:t>La relazione di estensione fra use case, rappresentata da una linea tratteggiata con indicazione dello stereotipo «extend», indica che la funzione rappresentata dallo use case "estendente" (alla base della freccia) può essere impiegata nel contesto della funzione "estesa" (lo use case alla punta), ovvero ne rappresenta una sorta di arricchimento. Questa relazione viene spesso utilizzata per isolare in uno use case a parte la specifica di attività opzionali o eccezionali che potrebbero aver luogo durante l'espletamento della funzione principale. Quindi, indica un frammento che può essere eseguito in determinate circostanze del caso d’uso alla punta della f</w:t>
      </w:r>
      <w:r w:rsidR="00BC16D3">
        <w:t>reccia.</w:t>
      </w:r>
    </w:p>
    <w:p w:rsidR="0047359D" w:rsidRDefault="0047359D" w:rsidP="0047359D">
      <w:pPr>
        <w:pStyle w:val="Livello111"/>
        <w:numPr>
          <w:ilvl w:val="0"/>
          <w:numId w:val="0"/>
        </w:numPr>
        <w:ind w:left="1224"/>
      </w:pPr>
    </w:p>
    <w:p w:rsidR="0047359D" w:rsidRDefault="0047359D" w:rsidP="0047359D">
      <w:pPr>
        <w:pStyle w:val="Livello11"/>
      </w:pPr>
      <w:r>
        <w:t>Front Office</w:t>
      </w:r>
      <w:r>
        <w:br/>
      </w:r>
    </w:p>
    <w:p w:rsidR="0047359D" w:rsidRDefault="0047359D" w:rsidP="005C54EA">
      <w:pPr>
        <w:pStyle w:val="Elenco1"/>
        <w:numPr>
          <w:ilvl w:val="0"/>
          <w:numId w:val="4"/>
        </w:numPr>
        <w:tabs>
          <w:tab w:val="clear" w:pos="851"/>
        </w:tabs>
        <w:ind w:left="993" w:hanging="483"/>
      </w:pPr>
      <w:r>
        <w:t>[</w:t>
      </w:r>
      <w:r w:rsidRPr="008924A5">
        <w:t>UC</w:t>
      </w:r>
      <w:r>
        <w:t>FO</w:t>
      </w:r>
      <w:r w:rsidRPr="008924A5">
        <w:t>01</w:t>
      </w:r>
      <w:r>
        <w:rPr>
          <w:i/>
        </w:rPr>
        <w:t>.</w:t>
      </w:r>
      <w:r>
        <w:t>Visualizzare fumetti]</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02</w:t>
      </w:r>
      <w:r>
        <w:rPr>
          <w:i/>
        </w:rPr>
        <w:t>.</w:t>
      </w:r>
      <w:r>
        <w:t>Selezionare un singolo fumetto]</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03</w:t>
      </w:r>
      <w:r>
        <w:rPr>
          <w:i/>
        </w:rPr>
        <w:t>.</w:t>
      </w:r>
      <w:r>
        <w:t>Mettere note]</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04</w:t>
      </w:r>
      <w:r>
        <w:rPr>
          <w:i/>
        </w:rPr>
        <w:t>.</w:t>
      </w:r>
      <w:r>
        <w:t>Creare suggerimento]</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05</w:t>
      </w:r>
      <w:r>
        <w:rPr>
          <w:i/>
        </w:rPr>
        <w:t>.</w:t>
      </w:r>
      <w:r>
        <w:t>Prenotare fumetto]</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06</w:t>
      </w:r>
      <w:r>
        <w:rPr>
          <w:i/>
        </w:rPr>
        <w:t>.</w:t>
      </w:r>
      <w:r>
        <w:t>Login]</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07</w:t>
      </w:r>
      <w:r>
        <w:rPr>
          <w:i/>
        </w:rPr>
        <w:t>.</w:t>
      </w:r>
      <w:r>
        <w:t>Logout]</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08</w:t>
      </w:r>
      <w:r>
        <w:rPr>
          <w:i/>
        </w:rPr>
        <w:t>.</w:t>
      </w:r>
      <w:r>
        <w:t>Creare account]</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09</w:t>
      </w:r>
      <w:r>
        <w:rPr>
          <w:i/>
        </w:rPr>
        <w:t>.</w:t>
      </w:r>
      <w:r>
        <w:t>Modificare account]</w:t>
      </w:r>
    </w:p>
    <w:p w:rsidR="0047359D" w:rsidRPr="008924A5" w:rsidRDefault="0047359D" w:rsidP="005C54EA">
      <w:pPr>
        <w:pStyle w:val="Elenco1"/>
        <w:numPr>
          <w:ilvl w:val="0"/>
          <w:numId w:val="4"/>
        </w:numPr>
        <w:tabs>
          <w:tab w:val="clear" w:pos="851"/>
        </w:tabs>
        <w:ind w:left="993" w:hanging="483"/>
      </w:pPr>
      <w:r>
        <w:t>[</w:t>
      </w:r>
      <w:r w:rsidRPr="008924A5">
        <w:t>UC</w:t>
      </w:r>
      <w:r>
        <w:t>FO</w:t>
      </w:r>
      <w:r w:rsidRPr="008924A5">
        <w:t>10</w:t>
      </w:r>
      <w:r>
        <w:rPr>
          <w:i/>
        </w:rPr>
        <w:t>.</w:t>
      </w:r>
      <w:r>
        <w:t>Cancellare account]</w:t>
      </w:r>
    </w:p>
    <w:p w:rsidR="0047359D" w:rsidRDefault="0047359D" w:rsidP="005C54EA">
      <w:pPr>
        <w:pStyle w:val="Elenco1"/>
        <w:numPr>
          <w:ilvl w:val="0"/>
          <w:numId w:val="4"/>
        </w:numPr>
        <w:tabs>
          <w:tab w:val="clear" w:pos="851"/>
        </w:tabs>
        <w:ind w:left="993" w:hanging="483"/>
      </w:pPr>
      <w:r>
        <w:t>[</w:t>
      </w:r>
      <w:r w:rsidRPr="008924A5">
        <w:t>UC</w:t>
      </w:r>
      <w:r>
        <w:t>FO</w:t>
      </w:r>
      <w:r w:rsidRPr="008924A5">
        <w:t>11</w:t>
      </w:r>
      <w:r>
        <w:rPr>
          <w:i/>
        </w:rPr>
        <w:t>.</w:t>
      </w:r>
      <w:r>
        <w:t>Visualizzare account]</w:t>
      </w:r>
    </w:p>
    <w:p w:rsidR="0047359D" w:rsidRDefault="0047359D" w:rsidP="0047359D">
      <w:pPr>
        <w:pStyle w:val="Elenco1"/>
      </w:pPr>
    </w:p>
    <w:p w:rsidR="0047359D" w:rsidRPr="00CB340A" w:rsidRDefault="00CB340A" w:rsidP="00CB340A">
      <w:pPr>
        <w:spacing w:after="0" w:line="240" w:lineRule="auto"/>
        <w:rPr>
          <w:sz w:val="24"/>
          <w:szCs w:val="24"/>
        </w:rPr>
      </w:pPr>
      <w:r>
        <w:br w:type="page"/>
      </w:r>
    </w:p>
    <w:p w:rsidR="0047359D" w:rsidRPr="00C300F0" w:rsidRDefault="0047359D" w:rsidP="0047359D">
      <w:pPr>
        <w:pStyle w:val="Immagine"/>
      </w:pPr>
      <w:r w:rsidRPr="00C300F0">
        <w:t xml:space="preserve">Figura </w:t>
      </w:r>
      <w:fldSimple w:instr=" SEQ Figura \* ARABIC ">
        <w:r>
          <w:rPr>
            <w:noProof/>
          </w:rPr>
          <w:t>1</w:t>
        </w:r>
      </w:fldSimple>
      <w:r w:rsidRPr="00C300F0">
        <w:t>- Diagramma di casi d'uso Front</w:t>
      </w:r>
      <w:r>
        <w:t xml:space="preserve"> Office</w:t>
      </w:r>
    </w:p>
    <w:p w:rsidR="0047359D" w:rsidRDefault="0047359D" w:rsidP="0047359D">
      <w:pPr>
        <w:pStyle w:val="Immagine"/>
        <w:jc w:val="center"/>
      </w:pPr>
      <w:r w:rsidRPr="00F71489">
        <w:rPr>
          <w:b w:val="0"/>
          <w:i w:val="0"/>
          <w:noProof/>
          <w:lang w:eastAsia="it-IT"/>
        </w:rPr>
        <w:drawing>
          <wp:inline distT="0" distB="0" distL="0" distR="0">
            <wp:extent cx="6156325" cy="3851910"/>
            <wp:effectExtent l="19050" t="0" r="0" b="0"/>
            <wp:docPr id="28" name="Picture 4" descr="Casi d' usi - fumet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 usi - fumetti.jpg"/>
                    <pic:cNvPicPr/>
                  </pic:nvPicPr>
                  <pic:blipFill>
                    <a:blip r:embed="rId9" cstate="print"/>
                    <a:stretch>
                      <a:fillRect/>
                    </a:stretch>
                  </pic:blipFill>
                  <pic:spPr>
                    <a:xfrm>
                      <a:off x="0" y="0"/>
                      <a:ext cx="6156325" cy="3851910"/>
                    </a:xfrm>
                    <a:prstGeom prst="rect">
                      <a:avLst/>
                    </a:prstGeom>
                  </pic:spPr>
                </pic:pic>
              </a:graphicData>
            </a:graphic>
          </wp:inline>
        </w:drawing>
      </w:r>
    </w:p>
    <w:p w:rsidR="0047359D" w:rsidRDefault="0047359D" w:rsidP="0047359D">
      <w:pPr>
        <w:pStyle w:val="Immagine"/>
      </w:pPr>
    </w:p>
    <w:p w:rsidR="0047359D" w:rsidRDefault="0047359D" w:rsidP="0047359D">
      <w:pPr>
        <w:pStyle w:val="Pseudocodice0"/>
        <w:rPr>
          <w:lang w:eastAsia="it-IT"/>
        </w:rPr>
      </w:pPr>
      <w:r>
        <w:rPr>
          <w:lang w:eastAsia="it-IT"/>
        </w:rPr>
        <w:t>1. il Cliente (sia esso un cliente visitatore o cliente registrato) accede alla fumetteria (o da web o in negozio);</w:t>
      </w:r>
    </w:p>
    <w:p w:rsidR="0047359D" w:rsidRDefault="0047359D" w:rsidP="0047359D">
      <w:pPr>
        <w:pStyle w:val="Pseudocodice0"/>
        <w:rPr>
          <w:lang w:eastAsia="it-IT"/>
        </w:rPr>
      </w:pPr>
      <w:r>
        <w:rPr>
          <w:lang w:eastAsia="it-IT"/>
        </w:rPr>
        <w:t>2. chiede di visualiz</w:t>
      </w:r>
      <w:r w:rsidR="00BC16D3">
        <w:rPr>
          <w:lang w:eastAsia="it-IT"/>
        </w:rPr>
        <w:t xml:space="preserve">zare i fumetti della fumetteria </w:t>
      </w:r>
      <w:r w:rsidR="00BC16D3">
        <w:rPr>
          <w:lang w:eastAsia="it-IT"/>
        </w:rPr>
        <w:br/>
      </w:r>
      <w:r>
        <w:t>[</w:t>
      </w:r>
      <w:r w:rsidRPr="008924A5">
        <w:t>UC</w:t>
      </w:r>
      <w:r>
        <w:t>FO</w:t>
      </w:r>
      <w:r w:rsidRPr="008924A5">
        <w:t>01</w:t>
      </w:r>
      <w:r>
        <w:rPr>
          <w:i/>
        </w:rPr>
        <w:t>.</w:t>
      </w:r>
      <w:r>
        <w:t>Visualizzare fumetti]</w:t>
      </w:r>
      <w:r w:rsidR="00BC16D3">
        <w:t>;</w:t>
      </w:r>
    </w:p>
    <w:p w:rsidR="0047359D" w:rsidRDefault="0047359D" w:rsidP="0047359D">
      <w:pPr>
        <w:pStyle w:val="Pseudocodice0"/>
        <w:rPr>
          <w:lang w:eastAsia="it-IT"/>
        </w:rPr>
      </w:pPr>
      <w:r>
        <w:rPr>
          <w:lang w:eastAsia="it-IT"/>
        </w:rPr>
        <w:t>3. dalla visualizzazione dei fumetti può s</w:t>
      </w:r>
      <w:r w:rsidR="00BC16D3">
        <w:rPr>
          <w:lang w:eastAsia="it-IT"/>
        </w:rPr>
        <w:t>cegliere un determinato fumetto</w:t>
      </w:r>
    </w:p>
    <w:p w:rsidR="0047359D" w:rsidRDefault="0047359D" w:rsidP="0047359D">
      <w:pPr>
        <w:pStyle w:val="Pseudocodice0"/>
        <w:rPr>
          <w:lang w:eastAsia="it-IT"/>
        </w:rPr>
      </w:pPr>
      <w:r>
        <w:t>[</w:t>
      </w:r>
      <w:r w:rsidRPr="008924A5">
        <w:t>UC</w:t>
      </w:r>
      <w:r>
        <w:t>FO</w:t>
      </w:r>
      <w:r w:rsidRPr="008924A5">
        <w:t>02</w:t>
      </w:r>
      <w:r>
        <w:rPr>
          <w:i/>
        </w:rPr>
        <w:t>.</w:t>
      </w:r>
      <w:r>
        <w:t>Selezionare un singolo fumetto]</w:t>
      </w:r>
      <w:r w:rsidR="00BC16D3">
        <w:t>;</w:t>
      </w:r>
    </w:p>
    <w:p w:rsidR="0047359D" w:rsidRDefault="0047359D" w:rsidP="0047359D">
      <w:pPr>
        <w:pStyle w:val="Pseudocodice0"/>
        <w:rPr>
          <w:lang w:eastAsia="it-IT"/>
        </w:rPr>
      </w:pPr>
      <w:r>
        <w:rPr>
          <w:lang w:eastAsia="it-IT"/>
        </w:rPr>
        <w:t xml:space="preserve">4. Solo nel caso che esgli sia un utente registrato che abbia effettuato il login </w:t>
      </w:r>
      <w:r>
        <w:t>[</w:t>
      </w:r>
      <w:r w:rsidRPr="008924A5">
        <w:t>UC</w:t>
      </w:r>
      <w:r>
        <w:t>FO</w:t>
      </w:r>
      <w:r w:rsidRPr="008924A5">
        <w:t>06</w:t>
      </w:r>
      <w:r>
        <w:rPr>
          <w:i/>
        </w:rPr>
        <w:t>.</w:t>
      </w:r>
      <w:r>
        <w:t>Login]</w:t>
      </w:r>
      <w:r>
        <w:rPr>
          <w:lang w:eastAsia="it-IT"/>
        </w:rPr>
        <w:t>, nel dettaglio del f</w:t>
      </w:r>
      <w:r w:rsidR="00BC16D3">
        <w:rPr>
          <w:lang w:eastAsia="it-IT"/>
        </w:rPr>
        <w:t>umetto, può inserire delle note</w:t>
      </w:r>
    </w:p>
    <w:p w:rsidR="0047359D" w:rsidRDefault="0047359D" w:rsidP="0047359D">
      <w:pPr>
        <w:pStyle w:val="Pseudocodice0"/>
        <w:rPr>
          <w:lang w:eastAsia="it-IT"/>
        </w:rPr>
      </w:pPr>
      <w:r>
        <w:t>[</w:t>
      </w:r>
      <w:r w:rsidRPr="008924A5">
        <w:t>UC</w:t>
      </w:r>
      <w:r>
        <w:t>FO</w:t>
      </w:r>
      <w:r w:rsidRPr="008924A5">
        <w:t>03</w:t>
      </w:r>
      <w:r>
        <w:rPr>
          <w:i/>
        </w:rPr>
        <w:t>.</w:t>
      </w:r>
      <w:r>
        <w:t>Mettere note]</w:t>
      </w:r>
      <w:r w:rsidR="00BC16D3">
        <w:t>.</w:t>
      </w:r>
    </w:p>
    <w:p w:rsidR="0047359D" w:rsidRDefault="0047359D" w:rsidP="0047359D">
      <w:pPr>
        <w:pStyle w:val="Pseudocodice0"/>
      </w:pPr>
    </w:p>
    <w:p w:rsidR="0047359D" w:rsidRDefault="0047359D" w:rsidP="0047359D">
      <w:pPr>
        <w:pStyle w:val="Pseudocodice0"/>
      </w:pPr>
    </w:p>
    <w:p w:rsidR="0047359D" w:rsidRDefault="0047359D" w:rsidP="0047359D">
      <w:pPr>
        <w:pStyle w:val="Pseudocodice0"/>
        <w:rPr>
          <w:lang w:eastAsia="it-IT"/>
        </w:rPr>
      </w:pPr>
      <w:r>
        <w:rPr>
          <w:lang w:eastAsia="it-IT"/>
        </w:rPr>
        <w:t>1. il Cliente (registrato) accede alla fumetteria (o da web o i</w:t>
      </w:r>
      <w:r w:rsidR="00BC16D3">
        <w:rPr>
          <w:lang w:eastAsia="it-IT"/>
        </w:rPr>
        <w:t>n negozio);</w:t>
      </w:r>
    </w:p>
    <w:p w:rsidR="0047359D" w:rsidRDefault="0047359D" w:rsidP="0047359D">
      <w:pPr>
        <w:pStyle w:val="Pseudocodice0"/>
        <w:rPr>
          <w:lang w:eastAsia="it-IT"/>
        </w:rPr>
      </w:pPr>
      <w:r>
        <w:rPr>
          <w:lang w:eastAsia="it-IT"/>
        </w:rPr>
        <w:t>2. chiede di visualiz</w:t>
      </w:r>
      <w:r w:rsidR="00BC16D3">
        <w:rPr>
          <w:lang w:eastAsia="it-IT"/>
        </w:rPr>
        <w:t xml:space="preserve">zare i fumetti della fumetteria </w:t>
      </w:r>
      <w:r w:rsidR="00BC16D3">
        <w:rPr>
          <w:lang w:eastAsia="it-IT"/>
        </w:rPr>
        <w:br/>
      </w:r>
      <w:r>
        <w:t>[</w:t>
      </w:r>
      <w:r w:rsidRPr="008924A5">
        <w:t>UC</w:t>
      </w:r>
      <w:r>
        <w:t>FO</w:t>
      </w:r>
      <w:r w:rsidRPr="008924A5">
        <w:t>01</w:t>
      </w:r>
      <w:r>
        <w:rPr>
          <w:i/>
        </w:rPr>
        <w:t>.</w:t>
      </w:r>
      <w:r>
        <w:t>Visualizzare fumetti]</w:t>
      </w:r>
      <w:r w:rsidR="00BC16D3">
        <w:t>;</w:t>
      </w:r>
    </w:p>
    <w:p w:rsidR="0047359D" w:rsidRDefault="0047359D" w:rsidP="0047359D">
      <w:pPr>
        <w:pStyle w:val="Pseudocodice0"/>
        <w:rPr>
          <w:lang w:eastAsia="it-IT"/>
        </w:rPr>
      </w:pPr>
      <w:r>
        <w:rPr>
          <w:lang w:eastAsia="it-IT"/>
        </w:rPr>
        <w:t>3. dalla visualizzazione dei f</w:t>
      </w:r>
      <w:r w:rsidR="00BC16D3">
        <w:rPr>
          <w:lang w:eastAsia="it-IT"/>
        </w:rPr>
        <w:t>umetti può prenotare un fumetto</w:t>
      </w:r>
    </w:p>
    <w:p w:rsidR="0047359D" w:rsidRDefault="0047359D" w:rsidP="0047359D">
      <w:pPr>
        <w:pStyle w:val="Pseudocodice0"/>
        <w:rPr>
          <w:lang w:eastAsia="it-IT"/>
        </w:rPr>
      </w:pPr>
      <w:r>
        <w:t>[</w:t>
      </w:r>
      <w:r w:rsidRPr="008924A5">
        <w:t>UC</w:t>
      </w:r>
      <w:r>
        <w:t>FO</w:t>
      </w:r>
      <w:r w:rsidRPr="008924A5">
        <w:t>05</w:t>
      </w:r>
      <w:r>
        <w:rPr>
          <w:i/>
        </w:rPr>
        <w:t>.</w:t>
      </w:r>
      <w:r>
        <w:t>Prenotare fumetto]</w:t>
      </w:r>
      <w:r w:rsidR="00BC16D3">
        <w:t>.</w:t>
      </w:r>
    </w:p>
    <w:p w:rsidR="0047359D" w:rsidRDefault="0047359D" w:rsidP="0047359D">
      <w:pPr>
        <w:pStyle w:val="Pseudocodice0"/>
      </w:pPr>
    </w:p>
    <w:p w:rsidR="0047359D" w:rsidRDefault="0047359D" w:rsidP="0047359D">
      <w:pPr>
        <w:pStyle w:val="Pseudocodice0"/>
      </w:pPr>
    </w:p>
    <w:p w:rsidR="0047359D" w:rsidRDefault="0047359D" w:rsidP="0047359D">
      <w:pPr>
        <w:pStyle w:val="Pseudocodice0"/>
        <w:rPr>
          <w:lang w:eastAsia="it-IT"/>
        </w:rPr>
      </w:pPr>
      <w:r>
        <w:rPr>
          <w:lang w:eastAsia="it-IT"/>
        </w:rPr>
        <w:t>1. il Cliente (registrato) accede alla fumetteria (o da web o in neg</w:t>
      </w:r>
      <w:r w:rsidR="00BC16D3">
        <w:rPr>
          <w:lang w:eastAsia="it-IT"/>
        </w:rPr>
        <w:t>ozio)</w:t>
      </w:r>
    </w:p>
    <w:p w:rsidR="0047359D" w:rsidRDefault="0047359D" w:rsidP="0047359D">
      <w:pPr>
        <w:pStyle w:val="Pseudocodice0"/>
        <w:rPr>
          <w:lang w:eastAsia="it-IT"/>
        </w:rPr>
      </w:pPr>
      <w:r>
        <w:rPr>
          <w:lang w:eastAsia="it-IT"/>
        </w:rPr>
        <w:t xml:space="preserve">2. Effetua il login; </w:t>
      </w:r>
      <w:r>
        <w:t>[</w:t>
      </w:r>
      <w:r w:rsidRPr="008924A5">
        <w:t>UC</w:t>
      </w:r>
      <w:r>
        <w:t>FO</w:t>
      </w:r>
      <w:r w:rsidRPr="008924A5">
        <w:t>06</w:t>
      </w:r>
      <w:r>
        <w:rPr>
          <w:i/>
        </w:rPr>
        <w:t>.</w:t>
      </w:r>
      <w:r>
        <w:t>Login]</w:t>
      </w:r>
      <w:r w:rsidR="00BC16D3">
        <w:t>;</w:t>
      </w:r>
    </w:p>
    <w:p w:rsidR="0047359D" w:rsidRDefault="0047359D" w:rsidP="0047359D">
      <w:pPr>
        <w:pStyle w:val="Pseudocodice0"/>
        <w:rPr>
          <w:lang w:eastAsia="it-IT"/>
        </w:rPr>
      </w:pPr>
      <w:r>
        <w:rPr>
          <w:lang w:eastAsia="it-IT"/>
        </w:rPr>
        <w:t>3. chiede di sugge</w:t>
      </w:r>
      <w:r w:rsidR="00BC16D3">
        <w:rPr>
          <w:lang w:eastAsia="it-IT"/>
        </w:rPr>
        <w:t>rire la fornitura di un fumetto</w:t>
      </w:r>
    </w:p>
    <w:p w:rsidR="0047359D" w:rsidRDefault="0047359D" w:rsidP="0047359D">
      <w:pPr>
        <w:pStyle w:val="Pseudocodice0"/>
        <w:rPr>
          <w:lang w:eastAsia="it-IT"/>
        </w:rPr>
      </w:pPr>
      <w:r>
        <w:t>[</w:t>
      </w:r>
      <w:r w:rsidRPr="008924A5">
        <w:t>UC</w:t>
      </w:r>
      <w:r>
        <w:t>FO</w:t>
      </w:r>
      <w:r w:rsidRPr="008924A5">
        <w:t>04</w:t>
      </w:r>
      <w:r>
        <w:rPr>
          <w:i/>
        </w:rPr>
        <w:t>.</w:t>
      </w:r>
      <w:r>
        <w:t>Creare suggerimento]</w:t>
      </w:r>
      <w:r w:rsidR="00BC16D3">
        <w:t>.</w:t>
      </w:r>
    </w:p>
    <w:p w:rsidR="007B01A4" w:rsidRPr="00CB340A" w:rsidRDefault="00CB340A" w:rsidP="00CB340A">
      <w:pPr>
        <w:spacing w:after="0" w:line="240" w:lineRule="auto"/>
        <w:rPr>
          <w:b/>
          <w:i/>
          <w:color w:val="7F7F7F"/>
          <w:sz w:val="24"/>
          <w:szCs w:val="24"/>
        </w:rPr>
      </w:pPr>
      <w:r>
        <w:br w:type="page"/>
      </w:r>
    </w:p>
    <w:p w:rsidR="0047359D" w:rsidRDefault="0047359D" w:rsidP="0047359D">
      <w:pPr>
        <w:pStyle w:val="Immagine"/>
      </w:pPr>
      <w:r w:rsidRPr="00C300F0">
        <w:t xml:space="preserve">Figura </w:t>
      </w:r>
      <w:fldSimple w:instr=" SEQ Figura \* ARABIC ">
        <w:r>
          <w:rPr>
            <w:noProof/>
          </w:rPr>
          <w:t>2</w:t>
        </w:r>
      </w:fldSimple>
      <w:r w:rsidRPr="00C300F0">
        <w:t>- Diagramma di casi d'uso Front</w:t>
      </w:r>
      <w:r>
        <w:t xml:space="preserve"> Office</w:t>
      </w:r>
      <w:r w:rsidRPr="00C300F0">
        <w:t xml:space="preserve"> </w:t>
      </w:r>
      <w:r>
        <w:t>–</w:t>
      </w:r>
      <w:r w:rsidRPr="00C300F0">
        <w:t xml:space="preserve"> account</w:t>
      </w:r>
    </w:p>
    <w:p w:rsidR="007B01A4" w:rsidRDefault="007B01A4" w:rsidP="0047359D">
      <w:pPr>
        <w:pStyle w:val="Immagine"/>
      </w:pPr>
    </w:p>
    <w:p w:rsidR="0047359D" w:rsidRDefault="0047359D" w:rsidP="0047359D">
      <w:pPr>
        <w:autoSpaceDE w:val="0"/>
        <w:autoSpaceDN w:val="0"/>
        <w:adjustRightInd w:val="0"/>
        <w:spacing w:after="0" w:line="240" w:lineRule="auto"/>
        <w:rPr>
          <w:rFonts w:ascii="Courier New" w:hAnsi="Courier New" w:cs="Courier New"/>
          <w:sz w:val="20"/>
          <w:szCs w:val="20"/>
          <w:lang w:eastAsia="it-IT"/>
        </w:rPr>
      </w:pPr>
      <w:r>
        <w:rPr>
          <w:rFonts w:ascii="Courier New" w:hAnsi="Courier New" w:cs="Courier New"/>
          <w:noProof/>
          <w:sz w:val="20"/>
          <w:szCs w:val="20"/>
          <w:lang w:eastAsia="it-IT"/>
        </w:rPr>
        <w:drawing>
          <wp:inline distT="0" distB="0" distL="0" distR="0">
            <wp:extent cx="6156325" cy="3630295"/>
            <wp:effectExtent l="19050" t="0" r="0" b="0"/>
            <wp:docPr id="29" name="Picture 8" descr="Casi d'usi -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usi - account.jpg"/>
                    <pic:cNvPicPr/>
                  </pic:nvPicPr>
                  <pic:blipFill>
                    <a:blip r:embed="rId10" cstate="print"/>
                    <a:stretch>
                      <a:fillRect/>
                    </a:stretch>
                  </pic:blipFill>
                  <pic:spPr>
                    <a:xfrm>
                      <a:off x="0" y="0"/>
                      <a:ext cx="6156325" cy="3630295"/>
                    </a:xfrm>
                    <a:prstGeom prst="rect">
                      <a:avLst/>
                    </a:prstGeom>
                  </pic:spPr>
                </pic:pic>
              </a:graphicData>
            </a:graphic>
          </wp:inline>
        </w:drawing>
      </w:r>
    </w:p>
    <w:p w:rsidR="0047359D" w:rsidRDefault="0047359D" w:rsidP="0047359D">
      <w:pPr>
        <w:autoSpaceDE w:val="0"/>
        <w:autoSpaceDN w:val="0"/>
        <w:adjustRightInd w:val="0"/>
        <w:spacing w:after="0" w:line="240" w:lineRule="auto"/>
        <w:rPr>
          <w:rFonts w:ascii="Courier New" w:hAnsi="Courier New" w:cs="Courier New"/>
          <w:sz w:val="20"/>
          <w:szCs w:val="20"/>
          <w:lang w:eastAsia="it-IT"/>
        </w:rPr>
      </w:pPr>
    </w:p>
    <w:p w:rsidR="0047359D" w:rsidRDefault="0047359D" w:rsidP="0047359D">
      <w:pPr>
        <w:autoSpaceDE w:val="0"/>
        <w:autoSpaceDN w:val="0"/>
        <w:adjustRightInd w:val="0"/>
        <w:spacing w:after="0" w:line="240" w:lineRule="auto"/>
        <w:rPr>
          <w:rFonts w:ascii="Courier New" w:hAnsi="Courier New" w:cs="Courier New"/>
          <w:sz w:val="20"/>
          <w:szCs w:val="20"/>
          <w:lang w:eastAsia="it-IT"/>
        </w:rPr>
      </w:pPr>
    </w:p>
    <w:p w:rsidR="0047359D" w:rsidRDefault="0047359D" w:rsidP="0047359D">
      <w:pPr>
        <w:pStyle w:val="Pseudocodice0"/>
        <w:rPr>
          <w:lang w:eastAsia="it-IT"/>
        </w:rPr>
      </w:pPr>
      <w:r>
        <w:rPr>
          <w:lang w:eastAsia="it-IT"/>
        </w:rPr>
        <w:t>1. Un Cliente visitatore (non registrato) visita la fu</w:t>
      </w:r>
      <w:r w:rsidR="00BC16D3">
        <w:rPr>
          <w:lang w:eastAsia="it-IT"/>
        </w:rPr>
        <w:t>metteria, o da web o in negozio;</w:t>
      </w:r>
    </w:p>
    <w:p w:rsidR="0047359D" w:rsidRDefault="0047359D" w:rsidP="0047359D">
      <w:pPr>
        <w:pStyle w:val="Pseudocodice0"/>
        <w:rPr>
          <w:lang w:eastAsia="it-IT"/>
        </w:rPr>
      </w:pPr>
      <w:r>
        <w:rPr>
          <w:lang w:eastAsia="it-IT"/>
        </w:rPr>
        <w:t>2. Può deci</w:t>
      </w:r>
      <w:r w:rsidR="00BC16D3">
        <w:rPr>
          <w:lang w:eastAsia="it-IT"/>
        </w:rPr>
        <w:t>dere di creare un nuovo account</w:t>
      </w:r>
    </w:p>
    <w:p w:rsidR="0047359D" w:rsidRDefault="0047359D" w:rsidP="0047359D">
      <w:pPr>
        <w:pStyle w:val="Pseudocodice0"/>
        <w:rPr>
          <w:lang w:eastAsia="it-IT"/>
        </w:rPr>
      </w:pPr>
      <w:r>
        <w:t>[</w:t>
      </w:r>
      <w:r w:rsidRPr="008924A5">
        <w:t>UC</w:t>
      </w:r>
      <w:r>
        <w:t>FO</w:t>
      </w:r>
      <w:r w:rsidRPr="008924A5">
        <w:t>08</w:t>
      </w:r>
      <w:r>
        <w:rPr>
          <w:i/>
        </w:rPr>
        <w:t>.</w:t>
      </w:r>
      <w:r>
        <w:t>Creare account]</w:t>
      </w:r>
      <w:r w:rsidR="00BC16D3">
        <w:t>;</w:t>
      </w:r>
    </w:p>
    <w:p w:rsidR="0047359D" w:rsidRDefault="0047359D" w:rsidP="0047359D">
      <w:pPr>
        <w:pStyle w:val="Pseudocodice0"/>
        <w:rPr>
          <w:lang w:eastAsia="it-IT"/>
        </w:rPr>
      </w:pPr>
    </w:p>
    <w:p w:rsidR="0047359D" w:rsidRDefault="0047359D" w:rsidP="0047359D">
      <w:pPr>
        <w:pStyle w:val="Pseudocodice0"/>
        <w:rPr>
          <w:lang w:eastAsia="it-IT"/>
        </w:rPr>
      </w:pPr>
    </w:p>
    <w:p w:rsidR="0047359D" w:rsidRDefault="0047359D" w:rsidP="0047359D">
      <w:pPr>
        <w:pStyle w:val="Pseudocodice0"/>
        <w:rPr>
          <w:lang w:eastAsia="it-IT"/>
        </w:rPr>
      </w:pPr>
      <w:r>
        <w:rPr>
          <w:lang w:eastAsia="it-IT"/>
        </w:rPr>
        <w:t>1. Il Cliente registrato accede alla fumetteria, o da web o in negoz</w:t>
      </w:r>
      <w:r w:rsidR="00BC16D3">
        <w:rPr>
          <w:lang w:eastAsia="it-IT"/>
        </w:rPr>
        <w:t>io(se da web effettua il login)</w:t>
      </w:r>
      <w:r>
        <w:rPr>
          <w:lang w:eastAsia="it-IT"/>
        </w:rPr>
        <w:t xml:space="preserve"> </w:t>
      </w:r>
    </w:p>
    <w:p w:rsidR="0047359D" w:rsidRDefault="0047359D" w:rsidP="0047359D">
      <w:pPr>
        <w:pStyle w:val="Pseudocodice0"/>
        <w:rPr>
          <w:lang w:eastAsia="it-IT"/>
        </w:rPr>
      </w:pPr>
      <w:r>
        <w:t>[</w:t>
      </w:r>
      <w:r w:rsidRPr="008924A5">
        <w:t>UC</w:t>
      </w:r>
      <w:r>
        <w:t>FO</w:t>
      </w:r>
      <w:r w:rsidRPr="008924A5">
        <w:t>06</w:t>
      </w:r>
      <w:r>
        <w:rPr>
          <w:i/>
        </w:rPr>
        <w:t>.</w:t>
      </w:r>
      <w:r>
        <w:t>Login]</w:t>
      </w:r>
      <w:r w:rsidR="00BC16D3">
        <w:t>;</w:t>
      </w:r>
    </w:p>
    <w:p w:rsidR="0047359D" w:rsidRDefault="0047359D" w:rsidP="0047359D">
      <w:pPr>
        <w:pStyle w:val="Pseudocodice0"/>
        <w:rPr>
          <w:lang w:eastAsia="it-IT"/>
        </w:rPr>
      </w:pPr>
      <w:r>
        <w:rPr>
          <w:lang w:eastAsia="it-IT"/>
        </w:rPr>
        <w:t>2. Può decidere di usci</w:t>
      </w:r>
      <w:r w:rsidR="00BC16D3">
        <w:rPr>
          <w:lang w:eastAsia="it-IT"/>
        </w:rPr>
        <w:t>re (logout)</w:t>
      </w:r>
    </w:p>
    <w:p w:rsidR="0047359D" w:rsidRDefault="0047359D" w:rsidP="0047359D">
      <w:pPr>
        <w:pStyle w:val="Pseudocodice0"/>
        <w:rPr>
          <w:lang w:eastAsia="it-IT"/>
        </w:rPr>
      </w:pPr>
      <w:r>
        <w:t>[</w:t>
      </w:r>
      <w:r w:rsidRPr="008924A5">
        <w:t>UC</w:t>
      </w:r>
      <w:r>
        <w:t>FO</w:t>
      </w:r>
      <w:r w:rsidRPr="008924A5">
        <w:t>07</w:t>
      </w:r>
      <w:r>
        <w:rPr>
          <w:i/>
        </w:rPr>
        <w:t>.</w:t>
      </w:r>
      <w:r>
        <w:t>Logout]</w:t>
      </w:r>
      <w:r w:rsidR="00BC16D3">
        <w:t>.</w:t>
      </w:r>
    </w:p>
    <w:p w:rsidR="0047359D" w:rsidRDefault="0047359D" w:rsidP="0047359D">
      <w:pPr>
        <w:pStyle w:val="Pseudocodice0"/>
        <w:rPr>
          <w:lang w:eastAsia="it-IT"/>
        </w:rPr>
      </w:pPr>
    </w:p>
    <w:p w:rsidR="0047359D" w:rsidRDefault="0047359D" w:rsidP="0047359D">
      <w:pPr>
        <w:pStyle w:val="Pseudocodice0"/>
        <w:rPr>
          <w:lang w:eastAsia="it-IT"/>
        </w:rPr>
      </w:pPr>
      <w:r>
        <w:rPr>
          <w:lang w:eastAsia="it-IT"/>
        </w:rPr>
        <w:t>1. Il Cliente registrato accede alla fumetteria, o da web o in negozio</w:t>
      </w:r>
      <w:r w:rsidR="00BC16D3">
        <w:rPr>
          <w:lang w:eastAsia="it-IT"/>
        </w:rPr>
        <w:t xml:space="preserve"> (se da web effettua il login)</w:t>
      </w:r>
    </w:p>
    <w:p w:rsidR="0047359D" w:rsidRDefault="0047359D" w:rsidP="0047359D">
      <w:pPr>
        <w:pStyle w:val="Pseudocodice0"/>
        <w:rPr>
          <w:lang w:eastAsia="it-IT"/>
        </w:rPr>
      </w:pPr>
      <w:r>
        <w:t>[</w:t>
      </w:r>
      <w:r w:rsidRPr="008924A5">
        <w:t>UC</w:t>
      </w:r>
      <w:r>
        <w:t>FO</w:t>
      </w:r>
      <w:r w:rsidRPr="008924A5">
        <w:t>06</w:t>
      </w:r>
      <w:r>
        <w:rPr>
          <w:i/>
        </w:rPr>
        <w:t>.</w:t>
      </w:r>
      <w:r>
        <w:t>Login]</w:t>
      </w:r>
      <w:r w:rsidR="00BC16D3">
        <w:t>;</w:t>
      </w:r>
    </w:p>
    <w:p w:rsidR="0047359D" w:rsidRDefault="0047359D" w:rsidP="0047359D">
      <w:pPr>
        <w:pStyle w:val="Pseudocodice0"/>
        <w:rPr>
          <w:lang w:eastAsia="it-IT"/>
        </w:rPr>
      </w:pPr>
      <w:r>
        <w:rPr>
          <w:lang w:eastAsia="it-IT"/>
        </w:rPr>
        <w:t>2. Può decidere d</w:t>
      </w:r>
      <w:r w:rsidR="00BC16D3">
        <w:rPr>
          <w:lang w:eastAsia="it-IT"/>
        </w:rPr>
        <w:t>i modificare il proprio profilo</w:t>
      </w:r>
    </w:p>
    <w:p w:rsidR="0047359D" w:rsidRDefault="0047359D" w:rsidP="0047359D">
      <w:pPr>
        <w:pStyle w:val="Pseudocodice0"/>
      </w:pPr>
      <w:r>
        <w:t>[</w:t>
      </w:r>
      <w:r w:rsidRPr="008924A5">
        <w:t>UC</w:t>
      </w:r>
      <w:r>
        <w:t>FO</w:t>
      </w:r>
      <w:r w:rsidRPr="008924A5">
        <w:t>09</w:t>
      </w:r>
      <w:r>
        <w:rPr>
          <w:i/>
        </w:rPr>
        <w:t>.</w:t>
      </w:r>
      <w:r>
        <w:t>Modificare account]</w:t>
      </w:r>
      <w:r w:rsidR="00BC16D3">
        <w:t>.</w:t>
      </w:r>
    </w:p>
    <w:p w:rsidR="0047359D" w:rsidRDefault="0047359D" w:rsidP="0047359D">
      <w:pPr>
        <w:pStyle w:val="Pseudocodice0"/>
        <w:rPr>
          <w:lang w:eastAsia="it-IT"/>
        </w:rPr>
      </w:pPr>
    </w:p>
    <w:p w:rsidR="0047359D" w:rsidRDefault="0047359D" w:rsidP="0047359D">
      <w:pPr>
        <w:pStyle w:val="Pseudocodice0"/>
        <w:rPr>
          <w:lang w:eastAsia="it-IT"/>
        </w:rPr>
      </w:pPr>
    </w:p>
    <w:p w:rsidR="0047359D" w:rsidRDefault="0047359D" w:rsidP="0047359D">
      <w:pPr>
        <w:pStyle w:val="Pseudocodice0"/>
        <w:rPr>
          <w:lang w:eastAsia="it-IT"/>
        </w:rPr>
      </w:pPr>
      <w:r>
        <w:rPr>
          <w:lang w:eastAsia="it-IT"/>
        </w:rPr>
        <w:t>1. Il Cliente registrato accede alla fumetteria, o da web o in negozi</w:t>
      </w:r>
      <w:r w:rsidR="00BC16D3">
        <w:rPr>
          <w:lang w:eastAsia="it-IT"/>
        </w:rPr>
        <w:t>o (se da web effettua il login)</w:t>
      </w:r>
      <w:r>
        <w:rPr>
          <w:lang w:eastAsia="it-IT"/>
        </w:rPr>
        <w:t xml:space="preserve"> </w:t>
      </w:r>
    </w:p>
    <w:p w:rsidR="0047359D" w:rsidRDefault="0047359D" w:rsidP="0047359D">
      <w:pPr>
        <w:pStyle w:val="Pseudocodice0"/>
        <w:rPr>
          <w:lang w:eastAsia="it-IT"/>
        </w:rPr>
      </w:pPr>
      <w:r>
        <w:t>[</w:t>
      </w:r>
      <w:r w:rsidRPr="008924A5">
        <w:t>UC</w:t>
      </w:r>
      <w:r>
        <w:t>FO</w:t>
      </w:r>
      <w:r w:rsidRPr="008924A5">
        <w:t>06</w:t>
      </w:r>
      <w:r>
        <w:rPr>
          <w:i/>
        </w:rPr>
        <w:t>.</w:t>
      </w:r>
      <w:r>
        <w:t>Login]</w:t>
      </w:r>
      <w:r w:rsidR="00BC16D3">
        <w:t>;</w:t>
      </w:r>
    </w:p>
    <w:p w:rsidR="0047359D" w:rsidRDefault="0047359D" w:rsidP="0047359D">
      <w:pPr>
        <w:pStyle w:val="Pseudocodice0"/>
        <w:rPr>
          <w:lang w:eastAsia="it-IT"/>
        </w:rPr>
      </w:pPr>
      <w:r>
        <w:rPr>
          <w:lang w:eastAsia="it-IT"/>
        </w:rPr>
        <w:t xml:space="preserve">2. Può decidere di cancellare il </w:t>
      </w:r>
      <w:r w:rsidR="00BC16D3">
        <w:rPr>
          <w:lang w:eastAsia="it-IT"/>
        </w:rPr>
        <w:t>proprio profilo (disiscrivendosi)</w:t>
      </w:r>
    </w:p>
    <w:p w:rsidR="0047359D" w:rsidRDefault="0047359D" w:rsidP="0047359D">
      <w:pPr>
        <w:pStyle w:val="Pseudocodice0"/>
        <w:rPr>
          <w:lang w:eastAsia="it-IT"/>
        </w:rPr>
      </w:pPr>
      <w:r>
        <w:t>[</w:t>
      </w:r>
      <w:r w:rsidRPr="008924A5">
        <w:t>UC</w:t>
      </w:r>
      <w:r>
        <w:t>FO</w:t>
      </w:r>
      <w:r w:rsidRPr="008924A5">
        <w:t>10</w:t>
      </w:r>
      <w:r>
        <w:rPr>
          <w:i/>
        </w:rPr>
        <w:t>.</w:t>
      </w:r>
      <w:r>
        <w:t>Cancellare account]</w:t>
      </w:r>
      <w:r w:rsidR="00BC16D3">
        <w:t>.</w:t>
      </w:r>
    </w:p>
    <w:p w:rsidR="0047359D" w:rsidRPr="00CB340A" w:rsidRDefault="00CB340A" w:rsidP="00CB340A">
      <w:pPr>
        <w:spacing w:after="0" w:line="240" w:lineRule="auto"/>
        <w:rPr>
          <w:rFonts w:ascii="Lucida Console" w:hAnsi="Lucida Console"/>
          <w:sz w:val="20"/>
          <w:szCs w:val="20"/>
        </w:rPr>
      </w:pPr>
      <w:r>
        <w:br w:type="page"/>
      </w:r>
    </w:p>
    <w:p w:rsidR="0047359D" w:rsidRDefault="0047359D" w:rsidP="0047359D">
      <w:pPr>
        <w:pStyle w:val="Livello11"/>
      </w:pPr>
      <w:r>
        <w:t>Back Office</w:t>
      </w:r>
      <w:r>
        <w:br/>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01</w:t>
      </w:r>
      <w:r w:rsidR="00681EB5">
        <w:rPr>
          <w:i/>
        </w:rPr>
        <w:t>.</w:t>
      </w:r>
      <w:r w:rsidRPr="008924A5">
        <w:t>Gestione fumetti</w:t>
      </w:r>
      <w:r>
        <w:t>]</w:t>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02</w:t>
      </w:r>
      <w:r>
        <w:rPr>
          <w:i/>
        </w:rPr>
        <w:t>.</w:t>
      </w:r>
      <w:r w:rsidRPr="008924A5">
        <w:t>Gestione Autori</w:t>
      </w:r>
      <w:r>
        <w:t>]</w:t>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03</w:t>
      </w:r>
      <w:r>
        <w:rPr>
          <w:i/>
        </w:rPr>
        <w:t>.</w:t>
      </w:r>
      <w:r w:rsidRPr="008924A5">
        <w:t>Gestione Clienti</w:t>
      </w:r>
      <w:r>
        <w:t>]</w:t>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04</w:t>
      </w:r>
      <w:r>
        <w:rPr>
          <w:i/>
        </w:rPr>
        <w:t>.</w:t>
      </w:r>
      <w:r w:rsidRPr="008924A5">
        <w:t>Gestione generi</w:t>
      </w:r>
      <w:r>
        <w:t>]</w:t>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05</w:t>
      </w:r>
      <w:r>
        <w:rPr>
          <w:i/>
        </w:rPr>
        <w:t>.</w:t>
      </w:r>
      <w:r w:rsidRPr="008924A5">
        <w:t>Gestione suggerimenti</w:t>
      </w:r>
      <w:r>
        <w:t>]</w:t>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06</w:t>
      </w:r>
      <w:r>
        <w:rPr>
          <w:i/>
        </w:rPr>
        <w:t>.</w:t>
      </w:r>
      <w:r w:rsidRPr="008924A5">
        <w:t>Gestione note</w:t>
      </w:r>
      <w:r>
        <w:t>]</w:t>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07</w:t>
      </w:r>
      <w:r>
        <w:rPr>
          <w:i/>
        </w:rPr>
        <w:t>.</w:t>
      </w:r>
      <w:r w:rsidRPr="008924A5">
        <w:t>Login</w:t>
      </w:r>
      <w:r>
        <w:t>]</w:t>
      </w:r>
    </w:p>
    <w:p w:rsidR="0047359D" w:rsidRPr="008924A5" w:rsidRDefault="0047359D" w:rsidP="005C54EA">
      <w:pPr>
        <w:pStyle w:val="Elenco1"/>
        <w:numPr>
          <w:ilvl w:val="0"/>
          <w:numId w:val="5"/>
        </w:numPr>
        <w:tabs>
          <w:tab w:val="clear" w:pos="851"/>
        </w:tabs>
        <w:ind w:left="993" w:hanging="483"/>
      </w:pPr>
      <w:r>
        <w:t>[</w:t>
      </w:r>
      <w:r w:rsidRPr="008924A5">
        <w:t>UC</w:t>
      </w:r>
      <w:r>
        <w:t>BO</w:t>
      </w:r>
      <w:r w:rsidRPr="008924A5">
        <w:t>08</w:t>
      </w:r>
      <w:r>
        <w:rPr>
          <w:i/>
        </w:rPr>
        <w:t>.</w:t>
      </w:r>
      <w:r w:rsidRPr="008924A5">
        <w:t>Logout</w:t>
      </w:r>
      <w:r>
        <w:t>]</w:t>
      </w:r>
    </w:p>
    <w:p w:rsidR="0047359D" w:rsidRDefault="0047359D" w:rsidP="005C54EA">
      <w:pPr>
        <w:pStyle w:val="Elenco1"/>
        <w:numPr>
          <w:ilvl w:val="0"/>
          <w:numId w:val="5"/>
        </w:numPr>
        <w:tabs>
          <w:tab w:val="clear" w:pos="851"/>
        </w:tabs>
        <w:ind w:left="993" w:hanging="483"/>
      </w:pPr>
      <w:r>
        <w:t>[</w:t>
      </w:r>
      <w:r w:rsidRPr="008924A5">
        <w:t>UC</w:t>
      </w:r>
      <w:r>
        <w:t>BO</w:t>
      </w:r>
      <w:r w:rsidRPr="008924A5">
        <w:t>09</w:t>
      </w:r>
      <w:r>
        <w:rPr>
          <w:i/>
        </w:rPr>
        <w:t>.</w:t>
      </w:r>
      <w:r w:rsidRPr="008924A5">
        <w:t>Gestione prenotazione</w:t>
      </w:r>
      <w:r>
        <w:t>]</w:t>
      </w:r>
    </w:p>
    <w:p w:rsidR="001B4281" w:rsidRDefault="001B4281" w:rsidP="001B4281">
      <w:pPr>
        <w:pStyle w:val="Elenco1"/>
      </w:pPr>
    </w:p>
    <w:p w:rsidR="001B4281" w:rsidRDefault="001B4281" w:rsidP="001B4281">
      <w:pPr>
        <w:pStyle w:val="Immagine"/>
      </w:pPr>
      <w:r w:rsidRPr="00C300F0">
        <w:t xml:space="preserve">Figura </w:t>
      </w:r>
      <w:fldSimple w:instr=" SEQ Figura \* ARABIC ">
        <w:r>
          <w:rPr>
            <w:noProof/>
          </w:rPr>
          <w:t>2</w:t>
        </w:r>
      </w:fldSimple>
      <w:r w:rsidRPr="00C300F0">
        <w:t xml:space="preserve">- Diagramma di casi d'uso </w:t>
      </w:r>
      <w:r w:rsidR="007B36E8">
        <w:t>Back</w:t>
      </w:r>
      <w:r>
        <w:t xml:space="preserve"> Office</w:t>
      </w:r>
    </w:p>
    <w:p w:rsidR="0047359D" w:rsidRPr="00395DA9" w:rsidRDefault="0047359D" w:rsidP="001B4281">
      <w:pPr>
        <w:pStyle w:val="Immagine"/>
        <w:rPr>
          <w:u w:val="single"/>
        </w:rPr>
      </w:pPr>
      <w:r w:rsidRPr="005274E2">
        <w:rPr>
          <w:b w:val="0"/>
          <w:i w:val="0"/>
          <w:noProof/>
          <w:lang w:eastAsia="it-IT"/>
        </w:rPr>
        <w:drawing>
          <wp:inline distT="0" distB="0" distL="0" distR="0">
            <wp:extent cx="6156325" cy="2919095"/>
            <wp:effectExtent l="19050" t="0" r="0" b="0"/>
            <wp:docPr id="30" name="Picture 9"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1" cstate="print"/>
                    <a:stretch>
                      <a:fillRect/>
                    </a:stretch>
                  </pic:blipFill>
                  <pic:spPr>
                    <a:xfrm>
                      <a:off x="0" y="0"/>
                      <a:ext cx="6156325" cy="2919095"/>
                    </a:xfrm>
                    <a:prstGeom prst="rect">
                      <a:avLst/>
                    </a:prstGeom>
                  </pic:spPr>
                </pic:pic>
              </a:graphicData>
            </a:graphic>
          </wp:inline>
        </w:drawing>
      </w:r>
    </w:p>
    <w:p w:rsidR="0047359D" w:rsidRDefault="0047359D" w:rsidP="0047359D">
      <w:pPr>
        <w:spacing w:after="0" w:line="240" w:lineRule="auto"/>
      </w:pPr>
    </w:p>
    <w:p w:rsidR="0047359D" w:rsidRDefault="0047359D" w:rsidP="0047359D">
      <w:pPr>
        <w:pStyle w:val="Pseudocodice0"/>
        <w:rPr>
          <w:lang w:eastAsia="it-IT"/>
        </w:rPr>
      </w:pPr>
      <w:r>
        <w:rPr>
          <w:lang w:eastAsia="it-IT"/>
        </w:rPr>
        <w:t xml:space="preserve">1. Il proprietario effettua il login al </w:t>
      </w:r>
      <w:r w:rsidR="00D9771D">
        <w:rPr>
          <w:lang w:eastAsia="it-IT"/>
        </w:rPr>
        <w:t>Sistema</w:t>
      </w:r>
      <w:r>
        <w:rPr>
          <w:lang w:eastAsia="it-IT"/>
        </w:rPr>
        <w:t xml:space="preserve"> </w:t>
      </w:r>
      <w:r w:rsidR="00BC16D3">
        <w:rPr>
          <w:lang w:eastAsia="it-IT"/>
        </w:rPr>
        <w:br/>
      </w:r>
      <w:r>
        <w:t>[</w:t>
      </w:r>
      <w:r w:rsidRPr="008924A5">
        <w:t>UC</w:t>
      </w:r>
      <w:r>
        <w:t>BO</w:t>
      </w:r>
      <w:r w:rsidRPr="008924A5">
        <w:t>07</w:t>
      </w:r>
      <w:r>
        <w:rPr>
          <w:i/>
        </w:rPr>
        <w:t>.</w:t>
      </w:r>
      <w:r w:rsidRPr="008924A5">
        <w:t>Login</w:t>
      </w:r>
      <w:r>
        <w:t>]</w:t>
      </w:r>
      <w:r w:rsidR="00BC16D3">
        <w:t>;</w:t>
      </w:r>
    </w:p>
    <w:p w:rsidR="0047359D" w:rsidRDefault="0047359D" w:rsidP="0047359D">
      <w:pPr>
        <w:pStyle w:val="Pseudocodice0"/>
        <w:rPr>
          <w:lang w:eastAsia="it-IT"/>
        </w:rPr>
      </w:pPr>
      <w:r>
        <w:rPr>
          <w:lang w:eastAsia="it-IT"/>
        </w:rPr>
        <w:t>2. Può decidere di effetuar</w:t>
      </w:r>
      <w:r w:rsidR="00BC16D3">
        <w:rPr>
          <w:lang w:eastAsia="it-IT"/>
        </w:rPr>
        <w:t>e il logout</w:t>
      </w:r>
      <w:r>
        <w:rPr>
          <w:lang w:eastAsia="it-IT"/>
        </w:rPr>
        <w:t xml:space="preserve"> </w:t>
      </w:r>
      <w:r w:rsidR="00BC16D3">
        <w:rPr>
          <w:lang w:eastAsia="it-IT"/>
        </w:rPr>
        <w:br/>
      </w:r>
      <w:r>
        <w:t>[</w:t>
      </w:r>
      <w:r w:rsidRPr="008924A5">
        <w:t>UC</w:t>
      </w:r>
      <w:r>
        <w:t>BO</w:t>
      </w:r>
      <w:r w:rsidRPr="008924A5">
        <w:t>08</w:t>
      </w:r>
      <w:r>
        <w:rPr>
          <w:i/>
        </w:rPr>
        <w:t>.</w:t>
      </w:r>
      <w:r w:rsidRPr="008924A5">
        <w:t>Logout</w:t>
      </w:r>
      <w:r>
        <w:t>]</w:t>
      </w:r>
      <w:r w:rsidR="00BC16D3">
        <w:t>.</w:t>
      </w:r>
    </w:p>
    <w:p w:rsidR="0047359D" w:rsidRDefault="0047359D" w:rsidP="0047359D">
      <w:pPr>
        <w:spacing w:after="0" w:line="240" w:lineRule="auto"/>
      </w:pPr>
    </w:p>
    <w:p w:rsidR="0047359D" w:rsidRDefault="0047359D" w:rsidP="0047359D">
      <w:pPr>
        <w:pStyle w:val="Pseudocodice0"/>
        <w:rPr>
          <w:lang w:eastAsia="it-IT"/>
        </w:rPr>
      </w:pPr>
      <w:r>
        <w:rPr>
          <w:lang w:eastAsia="it-IT"/>
        </w:rPr>
        <w:t xml:space="preserve">1. Il proprietario effettua il login al </w:t>
      </w:r>
      <w:r w:rsidR="00D9771D">
        <w:rPr>
          <w:lang w:eastAsia="it-IT"/>
        </w:rPr>
        <w:t>Sistema</w:t>
      </w:r>
      <w:r>
        <w:rPr>
          <w:lang w:eastAsia="it-IT"/>
        </w:rPr>
        <w:t xml:space="preserve"> </w:t>
      </w:r>
      <w:r w:rsidR="00BC16D3">
        <w:rPr>
          <w:lang w:eastAsia="it-IT"/>
        </w:rPr>
        <w:br/>
      </w:r>
      <w:r>
        <w:t>[</w:t>
      </w:r>
      <w:r w:rsidRPr="008924A5">
        <w:t>UC</w:t>
      </w:r>
      <w:r>
        <w:t>BO</w:t>
      </w:r>
      <w:r w:rsidRPr="008924A5">
        <w:t>07</w:t>
      </w:r>
      <w:r>
        <w:rPr>
          <w:i/>
        </w:rPr>
        <w:t>.</w:t>
      </w:r>
      <w:r w:rsidRPr="008924A5">
        <w:t>Login</w:t>
      </w:r>
      <w:r>
        <w:t>]</w:t>
      </w:r>
      <w:r w:rsidR="00BC16D3">
        <w:t>;</w:t>
      </w:r>
    </w:p>
    <w:p w:rsidR="0047359D" w:rsidRDefault="0047359D" w:rsidP="0047359D">
      <w:pPr>
        <w:pStyle w:val="Pseudocodice0"/>
        <w:rPr>
          <w:lang w:eastAsia="it-IT"/>
        </w:rPr>
      </w:pPr>
      <w:r>
        <w:rPr>
          <w:lang w:eastAsia="it-IT"/>
        </w:rPr>
        <w:t xml:space="preserve">2. Può decidere di accedere alla gestione dei fumetti </w:t>
      </w:r>
    </w:p>
    <w:p w:rsidR="0047359D" w:rsidRDefault="0047359D" w:rsidP="0047359D">
      <w:pPr>
        <w:pStyle w:val="Pseudocodice0"/>
        <w:rPr>
          <w:lang w:eastAsia="it-IT"/>
        </w:rPr>
      </w:pPr>
      <w:r>
        <w:t>[</w:t>
      </w:r>
      <w:r w:rsidRPr="008924A5">
        <w:t>UC</w:t>
      </w:r>
      <w:r>
        <w:t>BO</w:t>
      </w:r>
      <w:r w:rsidRPr="008924A5">
        <w:t>01</w:t>
      </w:r>
      <w:r>
        <w:rPr>
          <w:i/>
        </w:rPr>
        <w:t>.</w:t>
      </w:r>
      <w:r w:rsidRPr="008924A5">
        <w:t>Gestione fumetti</w:t>
      </w:r>
      <w:r>
        <w:t>]</w:t>
      </w:r>
    </w:p>
    <w:p w:rsidR="0047359D" w:rsidRDefault="0047359D" w:rsidP="0047359D">
      <w:pPr>
        <w:spacing w:after="0" w:line="240" w:lineRule="auto"/>
      </w:pPr>
    </w:p>
    <w:p w:rsidR="0047359D" w:rsidRDefault="0047359D" w:rsidP="0047359D">
      <w:pPr>
        <w:pStyle w:val="Pseudocodice0"/>
        <w:rPr>
          <w:lang w:eastAsia="it-IT"/>
        </w:rPr>
      </w:pPr>
      <w:r>
        <w:rPr>
          <w:lang w:eastAsia="it-IT"/>
        </w:rPr>
        <w:t xml:space="preserve">1. Il proprietario effettua il login al </w:t>
      </w:r>
      <w:r w:rsidR="00D9771D">
        <w:rPr>
          <w:lang w:eastAsia="it-IT"/>
        </w:rPr>
        <w:t>Sistema</w:t>
      </w:r>
      <w:r w:rsidR="00BC16D3">
        <w:rPr>
          <w:lang w:eastAsia="it-IT"/>
        </w:rPr>
        <w:br/>
      </w:r>
      <w:r>
        <w:t>[</w:t>
      </w:r>
      <w:r w:rsidRPr="008924A5">
        <w:t>UC</w:t>
      </w:r>
      <w:r>
        <w:t>BO</w:t>
      </w:r>
      <w:r w:rsidRPr="008924A5">
        <w:t>07</w:t>
      </w:r>
      <w:r>
        <w:rPr>
          <w:i/>
        </w:rPr>
        <w:t>.</w:t>
      </w:r>
      <w:r w:rsidRPr="008924A5">
        <w:t>Login</w:t>
      </w:r>
      <w:r>
        <w:t>]</w:t>
      </w:r>
      <w:r w:rsidR="00BC16D3">
        <w:t>;</w:t>
      </w:r>
    </w:p>
    <w:p w:rsidR="0047359D" w:rsidRDefault="0047359D" w:rsidP="0047359D">
      <w:pPr>
        <w:pStyle w:val="Pseudocodice0"/>
      </w:pPr>
      <w:r>
        <w:rPr>
          <w:lang w:eastAsia="it-IT"/>
        </w:rPr>
        <w:t>2. Può decidere di acc</w:t>
      </w:r>
      <w:r w:rsidR="00BC16D3">
        <w:rPr>
          <w:lang w:eastAsia="it-IT"/>
        </w:rPr>
        <w:t>edere alla gestione dei Clienti</w:t>
      </w:r>
    </w:p>
    <w:p w:rsidR="0047359D" w:rsidRDefault="0047359D" w:rsidP="0047359D">
      <w:pPr>
        <w:pStyle w:val="Pseudocodice0"/>
        <w:rPr>
          <w:lang w:eastAsia="it-IT"/>
        </w:rPr>
      </w:pPr>
      <w:r>
        <w:t>[</w:t>
      </w:r>
      <w:r w:rsidRPr="008924A5">
        <w:t>UC</w:t>
      </w:r>
      <w:r>
        <w:t>BO</w:t>
      </w:r>
      <w:r w:rsidRPr="008924A5">
        <w:t>03</w:t>
      </w:r>
      <w:r>
        <w:rPr>
          <w:i/>
        </w:rPr>
        <w:t>.</w:t>
      </w:r>
      <w:r w:rsidRPr="008924A5">
        <w:t>Gestione Clienti</w:t>
      </w:r>
      <w:r>
        <w:t>]</w:t>
      </w:r>
      <w:r w:rsidR="00BC16D3">
        <w:t>.</w:t>
      </w:r>
    </w:p>
    <w:p w:rsidR="0047359D" w:rsidRDefault="0047359D" w:rsidP="0047359D">
      <w:pPr>
        <w:spacing w:after="0" w:line="240" w:lineRule="auto"/>
      </w:pPr>
    </w:p>
    <w:p w:rsidR="00107492" w:rsidRDefault="0047359D" w:rsidP="0047359D">
      <w:pPr>
        <w:pStyle w:val="Pseudocodice0"/>
        <w:rPr>
          <w:lang w:eastAsia="it-IT"/>
        </w:rPr>
      </w:pPr>
      <w:r>
        <w:rPr>
          <w:lang w:eastAsia="it-IT"/>
        </w:rPr>
        <w:t xml:space="preserve">1. Il proprietario effettua il login al </w:t>
      </w:r>
      <w:r w:rsidR="00D9771D">
        <w:rPr>
          <w:lang w:eastAsia="it-IT"/>
        </w:rPr>
        <w:t>Sistema</w:t>
      </w:r>
    </w:p>
    <w:p w:rsidR="0047359D" w:rsidRDefault="0047359D" w:rsidP="0047359D">
      <w:pPr>
        <w:pStyle w:val="Pseudocodice0"/>
        <w:rPr>
          <w:lang w:eastAsia="it-IT"/>
        </w:rPr>
      </w:pPr>
      <w:r>
        <w:t>[</w:t>
      </w:r>
      <w:r w:rsidRPr="008924A5">
        <w:t>UC</w:t>
      </w:r>
      <w:r>
        <w:t>BO</w:t>
      </w:r>
      <w:r w:rsidRPr="008924A5">
        <w:t>07</w:t>
      </w:r>
      <w:r>
        <w:rPr>
          <w:i/>
        </w:rPr>
        <w:t>.</w:t>
      </w:r>
      <w:r w:rsidRPr="008924A5">
        <w:t>Login</w:t>
      </w:r>
      <w:r>
        <w:t>]</w:t>
      </w:r>
      <w:r w:rsidR="00107492">
        <w:t>;</w:t>
      </w:r>
    </w:p>
    <w:p w:rsidR="0047359D" w:rsidRDefault="0047359D" w:rsidP="0047359D">
      <w:pPr>
        <w:pStyle w:val="Pseudocodice0"/>
        <w:rPr>
          <w:lang w:eastAsia="it-IT"/>
        </w:rPr>
      </w:pPr>
      <w:r>
        <w:rPr>
          <w:lang w:eastAsia="it-IT"/>
        </w:rPr>
        <w:t>2. Può decidere di accedere a</w:t>
      </w:r>
      <w:r w:rsidR="00107492">
        <w:rPr>
          <w:lang w:eastAsia="it-IT"/>
        </w:rPr>
        <w:t>lla gestione delle prenotazioni</w:t>
      </w:r>
      <w:r>
        <w:t xml:space="preserve"> [</w:t>
      </w:r>
      <w:r w:rsidRPr="008924A5">
        <w:t>UC</w:t>
      </w:r>
      <w:r>
        <w:t>BO</w:t>
      </w:r>
      <w:r w:rsidRPr="008924A5">
        <w:t>09</w:t>
      </w:r>
      <w:r>
        <w:rPr>
          <w:i/>
        </w:rPr>
        <w:t>.</w:t>
      </w:r>
      <w:r w:rsidRPr="008924A5">
        <w:t>Gestione prenotazione</w:t>
      </w:r>
      <w:r>
        <w:t>]</w:t>
      </w:r>
      <w:r w:rsidR="00107492">
        <w:t>.</w:t>
      </w:r>
    </w:p>
    <w:p w:rsidR="0047359D" w:rsidRDefault="0047359D" w:rsidP="0047359D">
      <w:pPr>
        <w:spacing w:after="0" w:line="240" w:lineRule="auto"/>
      </w:pPr>
    </w:p>
    <w:p w:rsidR="00107492" w:rsidRDefault="0047359D" w:rsidP="0047359D">
      <w:pPr>
        <w:pStyle w:val="Pseudocodice0"/>
        <w:rPr>
          <w:lang w:eastAsia="it-IT"/>
        </w:rPr>
      </w:pPr>
      <w:r>
        <w:rPr>
          <w:lang w:eastAsia="it-IT"/>
        </w:rPr>
        <w:t xml:space="preserve">1. Il proprietario effettua il login al </w:t>
      </w:r>
      <w:r w:rsidR="00D9771D">
        <w:rPr>
          <w:lang w:eastAsia="it-IT"/>
        </w:rPr>
        <w:t>Sistema</w:t>
      </w:r>
    </w:p>
    <w:p w:rsidR="0047359D" w:rsidRDefault="0047359D" w:rsidP="0047359D">
      <w:pPr>
        <w:pStyle w:val="Pseudocodice0"/>
        <w:rPr>
          <w:lang w:eastAsia="it-IT"/>
        </w:rPr>
      </w:pPr>
      <w:r>
        <w:t>[</w:t>
      </w:r>
      <w:r w:rsidRPr="008924A5">
        <w:t>UC</w:t>
      </w:r>
      <w:r>
        <w:t>BO</w:t>
      </w:r>
      <w:r w:rsidRPr="008924A5">
        <w:t>07</w:t>
      </w:r>
      <w:r>
        <w:rPr>
          <w:i/>
        </w:rPr>
        <w:t>.</w:t>
      </w:r>
      <w:r w:rsidRPr="008924A5">
        <w:t>Login</w:t>
      </w:r>
      <w:r>
        <w:t>]</w:t>
      </w:r>
      <w:r w:rsidR="00107492">
        <w:t>;</w:t>
      </w:r>
    </w:p>
    <w:p w:rsidR="0047359D" w:rsidRDefault="0047359D" w:rsidP="0047359D">
      <w:pPr>
        <w:pStyle w:val="Pseudocodice0"/>
        <w:rPr>
          <w:lang w:eastAsia="it-IT"/>
        </w:rPr>
      </w:pPr>
      <w:r>
        <w:rPr>
          <w:lang w:eastAsia="it-IT"/>
        </w:rPr>
        <w:t>2. Può decidere di accedere</w:t>
      </w:r>
      <w:r w:rsidR="0062139B">
        <w:rPr>
          <w:lang w:eastAsia="it-IT"/>
        </w:rPr>
        <w:t xml:space="preserve"> alla gestione dei suggerimenti</w:t>
      </w:r>
      <w:r>
        <w:rPr>
          <w:lang w:eastAsia="it-IT"/>
        </w:rPr>
        <w:t xml:space="preserve"> </w:t>
      </w:r>
    </w:p>
    <w:p w:rsidR="0047359D" w:rsidRDefault="0047359D" w:rsidP="0047359D">
      <w:pPr>
        <w:pStyle w:val="Pseudocodice0"/>
        <w:rPr>
          <w:lang w:eastAsia="it-IT"/>
        </w:rPr>
      </w:pPr>
      <w:r>
        <w:t>[</w:t>
      </w:r>
      <w:r w:rsidRPr="008924A5">
        <w:t>UC</w:t>
      </w:r>
      <w:r>
        <w:t>BO</w:t>
      </w:r>
      <w:r w:rsidRPr="008924A5">
        <w:t>05</w:t>
      </w:r>
      <w:r>
        <w:rPr>
          <w:i/>
        </w:rPr>
        <w:t>.</w:t>
      </w:r>
      <w:r w:rsidRPr="008924A5">
        <w:t>Gestione suggerimenti</w:t>
      </w:r>
      <w:r>
        <w:t>]</w:t>
      </w:r>
      <w:r w:rsidR="0062139B">
        <w:t>.</w:t>
      </w:r>
    </w:p>
    <w:p w:rsidR="0047359D" w:rsidRDefault="0047359D" w:rsidP="0047359D">
      <w:pPr>
        <w:spacing w:after="0" w:line="240" w:lineRule="auto"/>
      </w:pPr>
    </w:p>
    <w:p w:rsidR="00CB340A" w:rsidRDefault="00CB340A" w:rsidP="0047359D">
      <w:pPr>
        <w:spacing w:after="0" w:line="240" w:lineRule="auto"/>
      </w:pPr>
    </w:p>
    <w:p w:rsidR="0062139B" w:rsidRDefault="0047359D" w:rsidP="0047359D">
      <w:pPr>
        <w:pStyle w:val="Pseudocodice0"/>
        <w:rPr>
          <w:lang w:eastAsia="it-IT"/>
        </w:rPr>
      </w:pPr>
      <w:r>
        <w:rPr>
          <w:lang w:eastAsia="it-IT"/>
        </w:rPr>
        <w:t xml:space="preserve">1. Il proprietario effettua il login al </w:t>
      </w:r>
      <w:r w:rsidR="00D9771D">
        <w:rPr>
          <w:lang w:eastAsia="it-IT"/>
        </w:rPr>
        <w:t>Sistema</w:t>
      </w:r>
    </w:p>
    <w:p w:rsidR="0047359D" w:rsidRDefault="0047359D" w:rsidP="0047359D">
      <w:pPr>
        <w:pStyle w:val="Pseudocodice0"/>
        <w:rPr>
          <w:lang w:eastAsia="it-IT"/>
        </w:rPr>
      </w:pPr>
      <w:r>
        <w:t>[</w:t>
      </w:r>
      <w:r w:rsidRPr="008924A5">
        <w:t>UC</w:t>
      </w:r>
      <w:r>
        <w:t>BO</w:t>
      </w:r>
      <w:r w:rsidRPr="008924A5">
        <w:t>07</w:t>
      </w:r>
      <w:r>
        <w:rPr>
          <w:i/>
        </w:rPr>
        <w:t>.</w:t>
      </w:r>
      <w:r w:rsidRPr="008924A5">
        <w:t>Login</w:t>
      </w:r>
      <w:r>
        <w:t>]</w:t>
      </w:r>
      <w:r w:rsidR="0062139B">
        <w:t>;</w:t>
      </w:r>
    </w:p>
    <w:p w:rsidR="0047359D" w:rsidRDefault="0047359D" w:rsidP="0047359D">
      <w:pPr>
        <w:pStyle w:val="Pseudocodice0"/>
        <w:rPr>
          <w:lang w:eastAsia="it-IT"/>
        </w:rPr>
      </w:pPr>
      <w:r>
        <w:rPr>
          <w:lang w:eastAsia="it-IT"/>
        </w:rPr>
        <w:t>2. Può decidere di accedere alla gestione degli autori</w:t>
      </w:r>
    </w:p>
    <w:p w:rsidR="0047359D" w:rsidRDefault="0047359D" w:rsidP="0047359D">
      <w:pPr>
        <w:pStyle w:val="Pseudocodice0"/>
        <w:rPr>
          <w:lang w:eastAsia="it-IT"/>
        </w:rPr>
      </w:pPr>
      <w:r>
        <w:t>[</w:t>
      </w:r>
      <w:r w:rsidRPr="008924A5">
        <w:t>UC</w:t>
      </w:r>
      <w:r>
        <w:t>BO</w:t>
      </w:r>
      <w:r w:rsidRPr="008924A5">
        <w:t>02</w:t>
      </w:r>
      <w:r>
        <w:rPr>
          <w:i/>
        </w:rPr>
        <w:t>.</w:t>
      </w:r>
      <w:r w:rsidRPr="008924A5">
        <w:t>Gestione Autori</w:t>
      </w:r>
      <w:r>
        <w:t>]</w:t>
      </w:r>
      <w:r w:rsidR="0062139B">
        <w:t>.</w:t>
      </w:r>
    </w:p>
    <w:p w:rsidR="0047359D" w:rsidRDefault="0047359D" w:rsidP="0047359D">
      <w:pPr>
        <w:spacing w:after="0" w:line="240" w:lineRule="auto"/>
      </w:pPr>
    </w:p>
    <w:p w:rsidR="0062139B" w:rsidRDefault="0047359D" w:rsidP="0047359D">
      <w:pPr>
        <w:pStyle w:val="Pseudocodice0"/>
        <w:rPr>
          <w:lang w:eastAsia="it-IT"/>
        </w:rPr>
      </w:pPr>
      <w:r>
        <w:rPr>
          <w:lang w:eastAsia="it-IT"/>
        </w:rPr>
        <w:t xml:space="preserve">1. Il proprietario effettua il login al </w:t>
      </w:r>
      <w:r w:rsidR="00D9771D">
        <w:rPr>
          <w:lang w:eastAsia="it-IT"/>
        </w:rPr>
        <w:t>Sistema</w:t>
      </w:r>
    </w:p>
    <w:p w:rsidR="0047359D" w:rsidRDefault="0047359D" w:rsidP="0047359D">
      <w:pPr>
        <w:pStyle w:val="Pseudocodice0"/>
        <w:rPr>
          <w:lang w:eastAsia="it-IT"/>
        </w:rPr>
      </w:pPr>
      <w:r>
        <w:t>[</w:t>
      </w:r>
      <w:r w:rsidRPr="008924A5">
        <w:t>UC</w:t>
      </w:r>
      <w:r>
        <w:t>BO</w:t>
      </w:r>
      <w:r w:rsidRPr="008924A5">
        <w:t>07</w:t>
      </w:r>
      <w:r>
        <w:rPr>
          <w:i/>
        </w:rPr>
        <w:t>.</w:t>
      </w:r>
      <w:r w:rsidRPr="008924A5">
        <w:t>Login</w:t>
      </w:r>
      <w:r>
        <w:t>]</w:t>
      </w:r>
      <w:r w:rsidR="0062139B">
        <w:t>;</w:t>
      </w:r>
    </w:p>
    <w:p w:rsidR="0047359D" w:rsidRDefault="0047359D" w:rsidP="0047359D">
      <w:pPr>
        <w:pStyle w:val="Pseudocodice0"/>
      </w:pPr>
      <w:r>
        <w:rPr>
          <w:lang w:eastAsia="it-IT"/>
        </w:rPr>
        <w:t>2. Può decidere di ac</w:t>
      </w:r>
      <w:r w:rsidR="0062139B">
        <w:rPr>
          <w:lang w:eastAsia="it-IT"/>
        </w:rPr>
        <w:t>cedere alla gestione dei generi</w:t>
      </w:r>
      <w:r>
        <w:t xml:space="preserve"> </w:t>
      </w:r>
    </w:p>
    <w:p w:rsidR="0047359D" w:rsidRDefault="0047359D" w:rsidP="0047359D">
      <w:pPr>
        <w:pStyle w:val="Pseudocodice0"/>
        <w:rPr>
          <w:lang w:eastAsia="it-IT"/>
        </w:rPr>
      </w:pPr>
      <w:r>
        <w:t>[</w:t>
      </w:r>
      <w:r w:rsidRPr="008924A5">
        <w:t>UC</w:t>
      </w:r>
      <w:r>
        <w:t>BO</w:t>
      </w:r>
      <w:r w:rsidRPr="008924A5">
        <w:t>04</w:t>
      </w:r>
      <w:r>
        <w:rPr>
          <w:i/>
        </w:rPr>
        <w:t>.</w:t>
      </w:r>
      <w:r w:rsidRPr="008924A5">
        <w:t>Gestione generi</w:t>
      </w:r>
      <w:r>
        <w:t>]</w:t>
      </w:r>
      <w:r w:rsidR="0062139B">
        <w:t>.</w:t>
      </w:r>
      <w:r w:rsidR="0062139B">
        <w:br/>
      </w:r>
    </w:p>
    <w:p w:rsidR="0062139B" w:rsidRDefault="0047359D" w:rsidP="0047359D">
      <w:pPr>
        <w:pStyle w:val="Pseudocodice0"/>
        <w:rPr>
          <w:lang w:eastAsia="it-IT"/>
        </w:rPr>
      </w:pPr>
      <w:r>
        <w:rPr>
          <w:lang w:eastAsia="it-IT"/>
        </w:rPr>
        <w:t xml:space="preserve">1. Il proprietario effettua il login al </w:t>
      </w:r>
      <w:r w:rsidR="00D9771D">
        <w:rPr>
          <w:lang w:eastAsia="it-IT"/>
        </w:rPr>
        <w:t>Sistema</w:t>
      </w:r>
    </w:p>
    <w:p w:rsidR="0047359D" w:rsidRDefault="0047359D" w:rsidP="0047359D">
      <w:pPr>
        <w:pStyle w:val="Pseudocodice0"/>
        <w:rPr>
          <w:lang w:eastAsia="it-IT"/>
        </w:rPr>
      </w:pPr>
      <w:r>
        <w:t>[</w:t>
      </w:r>
      <w:r w:rsidRPr="008924A5">
        <w:t>UC</w:t>
      </w:r>
      <w:r>
        <w:t>BO</w:t>
      </w:r>
      <w:r w:rsidRPr="008924A5">
        <w:t>07</w:t>
      </w:r>
      <w:r>
        <w:rPr>
          <w:i/>
        </w:rPr>
        <w:t>.</w:t>
      </w:r>
      <w:r w:rsidRPr="008924A5">
        <w:t>Login</w:t>
      </w:r>
      <w:r>
        <w:t>]</w:t>
      </w:r>
      <w:r w:rsidR="0062139B">
        <w:t>;</w:t>
      </w:r>
    </w:p>
    <w:p w:rsidR="0047359D" w:rsidRDefault="0047359D" w:rsidP="0047359D">
      <w:pPr>
        <w:pStyle w:val="Pseudocodice0"/>
      </w:pPr>
      <w:r>
        <w:rPr>
          <w:lang w:eastAsia="it-IT"/>
        </w:rPr>
        <w:t>2. Può decidere di accedere all</w:t>
      </w:r>
      <w:r w:rsidR="0062139B">
        <w:rPr>
          <w:lang w:eastAsia="it-IT"/>
        </w:rPr>
        <w:t>a gestione dei generi</w:t>
      </w:r>
    </w:p>
    <w:p w:rsidR="0047359D" w:rsidRPr="0062139B" w:rsidRDefault="0047359D" w:rsidP="0062139B">
      <w:pPr>
        <w:pStyle w:val="Pseudocodice0"/>
        <w:rPr>
          <w:lang w:eastAsia="it-IT"/>
        </w:rPr>
      </w:pPr>
      <w:r>
        <w:rPr>
          <w:lang w:eastAsia="it-IT"/>
        </w:rPr>
        <w:t>[</w:t>
      </w:r>
      <w:r w:rsidRPr="008924A5">
        <w:rPr>
          <w:lang w:eastAsia="it-IT"/>
        </w:rPr>
        <w:t>UC</w:t>
      </w:r>
      <w:r>
        <w:rPr>
          <w:lang w:eastAsia="it-IT"/>
        </w:rPr>
        <w:t>BO</w:t>
      </w:r>
      <w:r w:rsidRPr="008924A5">
        <w:rPr>
          <w:lang w:eastAsia="it-IT"/>
        </w:rPr>
        <w:t>06</w:t>
      </w:r>
      <w:r w:rsidRPr="0062139B">
        <w:rPr>
          <w:lang w:eastAsia="it-IT"/>
        </w:rPr>
        <w:t>.</w:t>
      </w:r>
      <w:r w:rsidRPr="008924A5">
        <w:rPr>
          <w:lang w:eastAsia="it-IT"/>
        </w:rPr>
        <w:t>Gestione note</w:t>
      </w:r>
      <w:r>
        <w:rPr>
          <w:lang w:eastAsia="it-IT"/>
        </w:rPr>
        <w:t>]</w:t>
      </w:r>
      <w:r w:rsidR="0062139B">
        <w:rPr>
          <w:lang w:eastAsia="it-IT"/>
        </w:rPr>
        <w:t>.</w:t>
      </w:r>
    </w:p>
    <w:p w:rsidR="005722AB" w:rsidRDefault="00B24598" w:rsidP="005722AB">
      <w:pPr>
        <w:pStyle w:val="Livello1"/>
      </w:pPr>
      <w:bookmarkStart w:id="8" w:name="_Toc424368240"/>
      <w:r>
        <w:t>CASI D’USO E loro</w:t>
      </w:r>
      <w:r w:rsidR="005722AB">
        <w:t xml:space="preserve"> REQUISITI FUNZIONALI</w:t>
      </w:r>
      <w:bookmarkEnd w:id="8"/>
    </w:p>
    <w:p w:rsidR="005722AB" w:rsidRDefault="005722AB" w:rsidP="005722AB">
      <w:pPr>
        <w:pStyle w:val="TestoNormaleBasatosuLivello11"/>
      </w:pPr>
      <w:r>
        <w:t xml:space="preserve">In questa sezione in cui si descrivono </w:t>
      </w:r>
      <w:r w:rsidR="00556A13">
        <w:t>i casi d’uso in dettaglio, verranno</w:t>
      </w:r>
      <w:r>
        <w:t xml:space="preserve"> mostrat</w:t>
      </w:r>
      <w:r w:rsidR="00556A13">
        <w:t>e</w:t>
      </w:r>
      <w:r>
        <w:t xml:space="preserve">, oltre alla descrizione del requisito, le seguenti informazioni: </w:t>
      </w:r>
    </w:p>
    <w:p w:rsidR="005722AB" w:rsidRDefault="005722AB" w:rsidP="005C54EA">
      <w:pPr>
        <w:pStyle w:val="Elenco"/>
        <w:numPr>
          <w:ilvl w:val="0"/>
          <w:numId w:val="3"/>
        </w:numPr>
      </w:pPr>
      <w:r w:rsidRPr="00556A13">
        <w:rPr>
          <w:i/>
        </w:rPr>
        <w:t>riferimento requisito</w:t>
      </w:r>
      <w:r>
        <w:t>: sono i requisiti presenti nel caso d’uso</w:t>
      </w:r>
      <w:r w:rsidR="00556A13">
        <w:t>;</w:t>
      </w:r>
    </w:p>
    <w:p w:rsidR="009D1612" w:rsidRPr="009D1612" w:rsidRDefault="005722AB" w:rsidP="005C54EA">
      <w:pPr>
        <w:pStyle w:val="Elenco"/>
        <w:numPr>
          <w:ilvl w:val="0"/>
          <w:numId w:val="3"/>
        </w:numPr>
      </w:pPr>
      <w:r w:rsidRPr="00556A13">
        <w:rPr>
          <w:i/>
        </w:rPr>
        <w:t>precondizioni</w:t>
      </w:r>
      <w:r>
        <w:t>: i requisiti che il caso d’uso ha bisogno di eseguire come prerequisito</w:t>
      </w:r>
      <w:r w:rsidR="00556A13">
        <w:t>;</w:t>
      </w:r>
      <w:r w:rsidR="009D1612" w:rsidRPr="009D1612">
        <w:rPr>
          <w:i/>
        </w:rPr>
        <w:t xml:space="preserve"> </w:t>
      </w:r>
    </w:p>
    <w:p w:rsidR="005722AB" w:rsidRDefault="009D1612" w:rsidP="005C54EA">
      <w:pPr>
        <w:pStyle w:val="Elenco"/>
        <w:numPr>
          <w:ilvl w:val="0"/>
          <w:numId w:val="3"/>
        </w:numPr>
      </w:pPr>
      <w:r w:rsidRPr="00556A13">
        <w:rPr>
          <w:i/>
        </w:rPr>
        <w:t>attori</w:t>
      </w:r>
      <w:r>
        <w:t>: entità interagenti col Sistema;</w:t>
      </w:r>
    </w:p>
    <w:p w:rsidR="00B86678" w:rsidRDefault="00B86678" w:rsidP="005C54EA">
      <w:pPr>
        <w:pStyle w:val="Elenco"/>
        <w:numPr>
          <w:ilvl w:val="0"/>
          <w:numId w:val="3"/>
        </w:numPr>
      </w:pPr>
      <w:r w:rsidRPr="00556A13">
        <w:rPr>
          <w:i/>
        </w:rPr>
        <w:t>input</w:t>
      </w:r>
      <w:r>
        <w:t>: dati che l’utente inserisce per interagire col Sistema;</w:t>
      </w:r>
    </w:p>
    <w:p w:rsidR="009D1612" w:rsidRDefault="009D1612" w:rsidP="005C54EA">
      <w:pPr>
        <w:pStyle w:val="Elenco"/>
        <w:numPr>
          <w:ilvl w:val="0"/>
          <w:numId w:val="3"/>
        </w:numPr>
      </w:pPr>
      <w:r>
        <w:rPr>
          <w:i/>
        </w:rPr>
        <w:t>Flusso Principale:</w:t>
      </w:r>
      <w:r w:rsidRPr="009D1612">
        <w:t xml:space="preserve"> descrizione dettagliata di tutti i passaggi dello scenario;</w:t>
      </w:r>
    </w:p>
    <w:p w:rsidR="005722AB" w:rsidRDefault="005722AB" w:rsidP="005C54EA">
      <w:pPr>
        <w:pStyle w:val="Elenco"/>
        <w:numPr>
          <w:ilvl w:val="0"/>
          <w:numId w:val="3"/>
        </w:numPr>
      </w:pPr>
      <w:r w:rsidRPr="00556A13">
        <w:rPr>
          <w:i/>
        </w:rPr>
        <w:t>output</w:t>
      </w:r>
      <w:r>
        <w:t>: dati in uscita del caso d’uso</w:t>
      </w:r>
      <w:r w:rsidR="00556A13">
        <w:t>;</w:t>
      </w:r>
    </w:p>
    <w:p w:rsidR="005722AB" w:rsidRDefault="005722AB" w:rsidP="005C54EA">
      <w:pPr>
        <w:pStyle w:val="Elenco"/>
        <w:numPr>
          <w:ilvl w:val="0"/>
          <w:numId w:val="3"/>
        </w:numPr>
      </w:pPr>
      <w:r w:rsidRPr="00556A13">
        <w:rPr>
          <w:i/>
        </w:rPr>
        <w:t>postcondizione</w:t>
      </w:r>
      <w:r>
        <w:t>: stato in cui il caso d’uso si deve trova</w:t>
      </w:r>
      <w:r w:rsidR="00BC16D3">
        <w:t>re dopo l’esecuzione del flusso;</w:t>
      </w:r>
    </w:p>
    <w:p w:rsidR="005722AB" w:rsidRDefault="005722AB" w:rsidP="005C54EA">
      <w:pPr>
        <w:pStyle w:val="Elenco"/>
        <w:numPr>
          <w:ilvl w:val="0"/>
          <w:numId w:val="3"/>
        </w:numPr>
      </w:pPr>
      <w:r w:rsidRPr="00556A13">
        <w:rPr>
          <w:i/>
        </w:rPr>
        <w:t>eccezioni</w:t>
      </w:r>
      <w:r>
        <w:t>: eccezioni generate dal caso d’uso ( ad esempio messaggi di errore generate quando l’utente inserisce nome e password sbagliate)</w:t>
      </w:r>
      <w:r w:rsidR="00556A13">
        <w:t>;</w:t>
      </w:r>
    </w:p>
    <w:p w:rsidR="00556A13" w:rsidRDefault="00556A13" w:rsidP="00556A13">
      <w:pPr>
        <w:pStyle w:val="Elenco"/>
        <w:ind w:left="851"/>
      </w:pPr>
    </w:p>
    <w:p w:rsidR="00B24598" w:rsidRDefault="00B24598" w:rsidP="00B24598">
      <w:pPr>
        <w:pStyle w:val="Elenco"/>
      </w:pPr>
      <w:r>
        <w:t xml:space="preserve">I campi </w:t>
      </w:r>
      <w:r w:rsidR="00143B80">
        <w:t xml:space="preserve">seguenti </w:t>
      </w:r>
      <w:r>
        <w:t>contrassegnati da * sono obbligatori</w:t>
      </w:r>
    </w:p>
    <w:p w:rsidR="00681EB5" w:rsidRDefault="00681EB5" w:rsidP="00B24598">
      <w:pPr>
        <w:pStyle w:val="Elenco"/>
      </w:pPr>
    </w:p>
    <w:p w:rsidR="00176987" w:rsidRDefault="00681EB5" w:rsidP="0033315C">
      <w:pPr>
        <w:pStyle w:val="Livello11"/>
      </w:pPr>
      <w:r>
        <w:t>FRONT OFFICE:</w:t>
      </w:r>
      <w:r w:rsidR="00B666E2">
        <w:br/>
      </w:r>
    </w:p>
    <w:p w:rsidR="00176987" w:rsidRPr="00E001A3" w:rsidRDefault="00B666E2" w:rsidP="0033315C">
      <w:pPr>
        <w:pStyle w:val="Livello111"/>
        <w:rPr>
          <w:b/>
        </w:rPr>
      </w:pPr>
      <w:r>
        <w:rPr>
          <w:b/>
        </w:rPr>
        <w:t xml:space="preserve"> </w:t>
      </w:r>
      <w:r w:rsidR="0033315C">
        <w:rPr>
          <w:b/>
        </w:rPr>
        <w:t>[</w:t>
      </w:r>
      <w:r w:rsidR="00176987" w:rsidRPr="0033315C">
        <w:rPr>
          <w:b/>
        </w:rPr>
        <w:t>UCFO01</w:t>
      </w:r>
      <w:r w:rsidR="0033315C">
        <w:rPr>
          <w:b/>
        </w:rPr>
        <w:t>.</w:t>
      </w:r>
      <w:r w:rsidR="00176987" w:rsidRPr="0033315C">
        <w:rPr>
          <w:b/>
        </w:rPr>
        <w:t>Visualizzare fumetti</w:t>
      </w:r>
      <w:r w:rsidR="0033315C">
        <w:rPr>
          <w:b/>
        </w:rPr>
        <w:t>]</w:t>
      </w:r>
      <w:r w:rsidR="00176987" w:rsidRPr="0033315C">
        <w:rPr>
          <w:b/>
        </w:rPr>
        <w:t>:</w:t>
      </w:r>
    </w:p>
    <w:p w:rsidR="00176987" w:rsidRDefault="00176987" w:rsidP="0033315C">
      <w:pPr>
        <w:pStyle w:val="TestoNormaleBasatosuLivello11"/>
        <w:ind w:left="1418"/>
      </w:pPr>
      <w:r>
        <w:t>Accedendo al Sistema, sia in modalità cliente registrato, sia in modalità Visitatore, si accede da subito alla visualizzazione dei fumetti. La visualizzazione può essere effettuata attraverso</w:t>
      </w:r>
      <w:r w:rsidR="0033315C">
        <w:t>.</w:t>
      </w:r>
      <w:r w:rsidR="0033315C">
        <w:br/>
      </w:r>
      <w:r>
        <w:t xml:space="preserve"> </w:t>
      </w:r>
    </w:p>
    <w:p w:rsidR="00B21CFA" w:rsidRDefault="0033315C" w:rsidP="00C0441F">
      <w:pPr>
        <w:pStyle w:val="Elenco"/>
        <w:numPr>
          <w:ilvl w:val="0"/>
          <w:numId w:val="10"/>
        </w:numPr>
        <w:tabs>
          <w:tab w:val="clear" w:pos="851"/>
        </w:tabs>
        <w:ind w:left="1701" w:hanging="283"/>
        <w:rPr>
          <w:i/>
        </w:rPr>
      </w:pPr>
      <w:r w:rsidRPr="00C0441F">
        <w:rPr>
          <w:i/>
        </w:rPr>
        <w:t>Riferimento requisito:</w:t>
      </w:r>
    </w:p>
    <w:p w:rsidR="00B21CFA" w:rsidRPr="00B21CFA" w:rsidRDefault="0081155B" w:rsidP="00B21CFA">
      <w:pPr>
        <w:pStyle w:val="Elenco"/>
        <w:numPr>
          <w:ilvl w:val="3"/>
          <w:numId w:val="9"/>
        </w:numPr>
        <w:tabs>
          <w:tab w:val="clear" w:pos="3005"/>
        </w:tabs>
        <w:ind w:left="1843" w:hanging="142"/>
      </w:pPr>
      <w:r w:rsidRPr="00B21CFA">
        <w:t>[</w:t>
      </w:r>
      <w:r w:rsidR="00430A1B" w:rsidRPr="00B21CFA">
        <w:t>RFFO01.Visualizzazione fumetti</w:t>
      </w:r>
      <w:r w:rsidR="00B21CFA" w:rsidRPr="00B21CFA">
        <w:t>]</w:t>
      </w:r>
    </w:p>
    <w:p w:rsidR="00B21CFA" w:rsidRPr="00B21CFA" w:rsidRDefault="0081155B" w:rsidP="00B21CFA">
      <w:pPr>
        <w:pStyle w:val="Elenco"/>
        <w:numPr>
          <w:ilvl w:val="3"/>
          <w:numId w:val="9"/>
        </w:numPr>
        <w:tabs>
          <w:tab w:val="clear" w:pos="3005"/>
        </w:tabs>
        <w:ind w:left="1843" w:hanging="142"/>
      </w:pPr>
      <w:r w:rsidRPr="00B21CFA">
        <w:t>[</w:t>
      </w:r>
      <w:r w:rsidR="00430A1B" w:rsidRPr="00B21CFA">
        <w:t>RFFO03.Lista per titolo</w:t>
      </w:r>
      <w:r w:rsidRPr="00B21CFA">
        <w:t>]</w:t>
      </w:r>
    </w:p>
    <w:p w:rsidR="00B21CFA" w:rsidRPr="00B21CFA" w:rsidRDefault="0081155B" w:rsidP="00B21CFA">
      <w:pPr>
        <w:pStyle w:val="Elenco"/>
        <w:numPr>
          <w:ilvl w:val="3"/>
          <w:numId w:val="9"/>
        </w:numPr>
        <w:tabs>
          <w:tab w:val="clear" w:pos="3005"/>
        </w:tabs>
        <w:ind w:left="1843" w:hanging="142"/>
      </w:pPr>
      <w:r w:rsidRPr="00B21CFA">
        <w:t>[</w:t>
      </w:r>
      <w:r w:rsidR="00430A1B" w:rsidRPr="00B21CFA">
        <w:t>RFFO04.Lista per genere</w:t>
      </w:r>
      <w:r w:rsidRPr="00B21CFA">
        <w:t>]</w:t>
      </w:r>
    </w:p>
    <w:p w:rsidR="00B21CFA" w:rsidRPr="00B21CFA" w:rsidRDefault="0081155B" w:rsidP="00B21CFA">
      <w:pPr>
        <w:pStyle w:val="Elenco"/>
        <w:numPr>
          <w:ilvl w:val="3"/>
          <w:numId w:val="9"/>
        </w:numPr>
        <w:tabs>
          <w:tab w:val="clear" w:pos="3005"/>
        </w:tabs>
        <w:ind w:left="1843" w:hanging="142"/>
      </w:pPr>
      <w:r w:rsidRPr="00B21CFA">
        <w:t>[</w:t>
      </w:r>
      <w:r w:rsidR="00430A1B" w:rsidRPr="00B21CFA">
        <w:t>RFFO05.Lista per artista</w:t>
      </w:r>
      <w:r w:rsidR="00B21CFA" w:rsidRPr="00B21CFA">
        <w:t>]</w:t>
      </w:r>
    </w:p>
    <w:p w:rsidR="00B21CFA" w:rsidRPr="00B21CFA" w:rsidRDefault="0081155B" w:rsidP="00B21CFA">
      <w:pPr>
        <w:pStyle w:val="Elenco"/>
        <w:numPr>
          <w:ilvl w:val="3"/>
          <w:numId w:val="9"/>
        </w:numPr>
        <w:tabs>
          <w:tab w:val="clear" w:pos="3005"/>
        </w:tabs>
        <w:ind w:left="1843" w:hanging="142"/>
      </w:pPr>
      <w:r w:rsidRPr="00B21CFA">
        <w:t>[</w:t>
      </w:r>
      <w:r w:rsidR="00430A1B" w:rsidRPr="00B21CFA">
        <w:t>RFFO06.Lista per editore</w:t>
      </w:r>
      <w:r w:rsidRPr="00B21CFA">
        <w:t>]</w:t>
      </w:r>
    </w:p>
    <w:p w:rsidR="0033315C" w:rsidRPr="00B21CFA" w:rsidRDefault="0081155B" w:rsidP="00B21CFA">
      <w:pPr>
        <w:pStyle w:val="Elenco"/>
        <w:numPr>
          <w:ilvl w:val="3"/>
          <w:numId w:val="9"/>
        </w:numPr>
        <w:tabs>
          <w:tab w:val="clear" w:pos="3005"/>
        </w:tabs>
        <w:ind w:left="1843" w:hanging="142"/>
      </w:pPr>
      <w:r w:rsidRPr="00B21CFA">
        <w:t>[RFFO07.Lista per prezzo]</w:t>
      </w:r>
      <w:r w:rsidR="0033315C" w:rsidRPr="00B21CFA">
        <w:t>;</w:t>
      </w:r>
    </w:p>
    <w:p w:rsidR="0033315C" w:rsidRPr="00C0441F" w:rsidRDefault="0033315C" w:rsidP="00C0441F">
      <w:pPr>
        <w:pStyle w:val="Elenco"/>
        <w:numPr>
          <w:ilvl w:val="0"/>
          <w:numId w:val="10"/>
        </w:numPr>
        <w:tabs>
          <w:tab w:val="clear" w:pos="851"/>
        </w:tabs>
        <w:ind w:left="1701" w:hanging="283"/>
        <w:rPr>
          <w:i/>
        </w:rPr>
      </w:pPr>
      <w:r w:rsidRPr="00C0441F">
        <w:rPr>
          <w:i/>
        </w:rPr>
        <w:t xml:space="preserve">Precondizioni: </w:t>
      </w:r>
      <w:r w:rsidR="0081155B" w:rsidRPr="00C0441F">
        <w:rPr>
          <w:i/>
        </w:rPr>
        <w:t>--;</w:t>
      </w:r>
    </w:p>
    <w:p w:rsidR="00CB340A" w:rsidRPr="001B4281" w:rsidRDefault="006334AA" w:rsidP="001B4281">
      <w:pPr>
        <w:pStyle w:val="Elenco"/>
        <w:numPr>
          <w:ilvl w:val="0"/>
          <w:numId w:val="10"/>
        </w:numPr>
        <w:tabs>
          <w:tab w:val="clear" w:pos="851"/>
        </w:tabs>
        <w:ind w:left="1701" w:hanging="283"/>
        <w:rPr>
          <w:i/>
        </w:rPr>
      </w:pPr>
      <w:r>
        <w:rPr>
          <w:i/>
        </w:rPr>
        <w:t xml:space="preserve">Attori: cliente, sia egli semplice visitatore o utente registrato con un proprio account </w:t>
      </w:r>
      <w:r w:rsidR="0033315C" w:rsidRPr="00C0441F">
        <w:rPr>
          <w:i/>
        </w:rPr>
        <w:t>;</w:t>
      </w:r>
    </w:p>
    <w:p w:rsidR="00B21CFA" w:rsidRDefault="0081155B" w:rsidP="00C0441F">
      <w:pPr>
        <w:pStyle w:val="Elenco"/>
        <w:numPr>
          <w:ilvl w:val="0"/>
          <w:numId w:val="10"/>
        </w:numPr>
        <w:tabs>
          <w:tab w:val="clear" w:pos="851"/>
        </w:tabs>
        <w:ind w:left="1701" w:hanging="283"/>
        <w:rPr>
          <w:i/>
        </w:rPr>
      </w:pPr>
      <w:r w:rsidRPr="00C0441F">
        <w:rPr>
          <w:i/>
        </w:rPr>
        <w:t>Input</w:t>
      </w:r>
      <w:r w:rsidR="00B21CFA">
        <w:rPr>
          <w:i/>
        </w:rPr>
        <w:t>:</w:t>
      </w:r>
    </w:p>
    <w:p w:rsidR="00B21CFA" w:rsidRPr="00B666E2" w:rsidRDefault="00B21CFA" w:rsidP="00B21CFA">
      <w:pPr>
        <w:pStyle w:val="Elenco"/>
        <w:numPr>
          <w:ilvl w:val="1"/>
          <w:numId w:val="10"/>
        </w:numPr>
        <w:tabs>
          <w:tab w:val="clear" w:pos="1361"/>
        </w:tabs>
        <w:ind w:left="2268" w:hanging="567"/>
      </w:pPr>
      <w:r w:rsidRPr="00B666E2">
        <w:t>parametri usati come criteri di ordinamento nella visualizzazione dei fumetti;</w:t>
      </w:r>
    </w:p>
    <w:p w:rsidR="00176987" w:rsidRPr="00C0441F" w:rsidRDefault="00176987" w:rsidP="00C0441F">
      <w:pPr>
        <w:pStyle w:val="Elenco"/>
        <w:numPr>
          <w:ilvl w:val="0"/>
          <w:numId w:val="10"/>
        </w:numPr>
        <w:tabs>
          <w:tab w:val="clear" w:pos="851"/>
        </w:tabs>
        <w:ind w:left="1701" w:hanging="283"/>
        <w:rPr>
          <w:i/>
        </w:rPr>
      </w:pPr>
      <w:r w:rsidRPr="00C0441F">
        <w:rPr>
          <w:i/>
        </w:rPr>
        <w:t>Flusso principale:</w:t>
      </w:r>
    </w:p>
    <w:p w:rsidR="00AB3CB8" w:rsidRPr="00143B80" w:rsidRDefault="00AB3CB8" w:rsidP="00B21CFA">
      <w:pPr>
        <w:pStyle w:val="Elenco"/>
        <w:numPr>
          <w:ilvl w:val="1"/>
          <w:numId w:val="10"/>
        </w:numPr>
        <w:tabs>
          <w:tab w:val="clear" w:pos="1361"/>
        </w:tabs>
        <w:ind w:left="2268" w:hanging="567"/>
      </w:pPr>
      <w:r w:rsidRPr="00143B80">
        <w:t xml:space="preserve">l’utente accede al Sistema; </w:t>
      </w:r>
    </w:p>
    <w:p w:rsidR="00AB3CB8" w:rsidRPr="00143B80" w:rsidRDefault="00AB3CB8" w:rsidP="00B21CFA">
      <w:pPr>
        <w:pStyle w:val="Elenco"/>
        <w:numPr>
          <w:ilvl w:val="1"/>
          <w:numId w:val="10"/>
        </w:numPr>
        <w:tabs>
          <w:tab w:val="clear" w:pos="1361"/>
        </w:tabs>
        <w:ind w:left="2268" w:hanging="567"/>
      </w:pPr>
      <w:r w:rsidRPr="00143B80">
        <w:t>Il Sistema presenta immediatamnte la schermata di visualizzazione dei fumetti, secondo un ordinamento cronologico: verranno mostrate prima le ultime novità della fumetteria: le ultime uscite;</w:t>
      </w:r>
    </w:p>
    <w:p w:rsidR="00AB3CB8" w:rsidRPr="00B21CFA" w:rsidRDefault="00AB3CB8" w:rsidP="00B21CFA">
      <w:pPr>
        <w:pStyle w:val="Elenco"/>
        <w:numPr>
          <w:ilvl w:val="1"/>
          <w:numId w:val="10"/>
        </w:numPr>
        <w:tabs>
          <w:tab w:val="clear" w:pos="1361"/>
        </w:tabs>
        <w:ind w:left="2268" w:hanging="567"/>
      </w:pPr>
      <w:r w:rsidRPr="00143B80">
        <w:t>L’utente ha poi la facoltà di scegliere un ordinamento differente, secondo uno dei</w:t>
      </w:r>
      <w:r>
        <w:t xml:space="preserve"> seguenti criteri: </w:t>
      </w:r>
    </w:p>
    <w:p w:rsidR="00143B80" w:rsidRPr="00143B80" w:rsidRDefault="00143B80" w:rsidP="00AB3CB8">
      <w:pPr>
        <w:pStyle w:val="Elencoatrattini"/>
        <w:ind w:left="2410" w:hanging="142"/>
        <w:rPr>
          <w:position w:val="-2"/>
        </w:rPr>
      </w:pPr>
      <w:r>
        <w:t>Titolo</w:t>
      </w:r>
    </w:p>
    <w:p w:rsidR="00143B80" w:rsidRPr="00143B80" w:rsidRDefault="00143B80" w:rsidP="00AB3CB8">
      <w:pPr>
        <w:pStyle w:val="Elencoatrattini"/>
        <w:ind w:left="2410" w:hanging="142"/>
        <w:rPr>
          <w:position w:val="-2"/>
        </w:rPr>
      </w:pPr>
      <w:r>
        <w:t>Genere</w:t>
      </w:r>
    </w:p>
    <w:p w:rsidR="00143B80" w:rsidRPr="00143B80" w:rsidRDefault="00143B80" w:rsidP="00AB3CB8">
      <w:pPr>
        <w:pStyle w:val="Elencoatrattini"/>
        <w:ind w:left="2410" w:hanging="142"/>
        <w:rPr>
          <w:position w:val="-2"/>
        </w:rPr>
      </w:pPr>
      <w:r>
        <w:t>Artista</w:t>
      </w:r>
    </w:p>
    <w:p w:rsidR="00143B80" w:rsidRPr="00143B80" w:rsidRDefault="00143B80" w:rsidP="00AB3CB8">
      <w:pPr>
        <w:pStyle w:val="Elencoatrattini"/>
        <w:ind w:left="2410" w:hanging="142"/>
        <w:rPr>
          <w:position w:val="-2"/>
        </w:rPr>
      </w:pPr>
      <w:r>
        <w:t>Editore</w:t>
      </w:r>
    </w:p>
    <w:p w:rsidR="00143B80" w:rsidRPr="00143B80" w:rsidRDefault="00143B80" w:rsidP="00AB3CB8">
      <w:pPr>
        <w:pStyle w:val="Elencoatrattini"/>
        <w:ind w:left="2410" w:hanging="142"/>
        <w:rPr>
          <w:position w:val="-2"/>
        </w:rPr>
      </w:pPr>
      <w:r>
        <w:t>Prezzo</w:t>
      </w:r>
    </w:p>
    <w:p w:rsidR="00176987" w:rsidRPr="000A2CAB" w:rsidRDefault="00176987" w:rsidP="00AB3CB8">
      <w:pPr>
        <w:pStyle w:val="Elenco11Indented"/>
        <w:numPr>
          <w:ilvl w:val="0"/>
          <w:numId w:val="0"/>
        </w:numPr>
        <w:ind w:left="1790" w:firstLine="478"/>
        <w:rPr>
          <w:position w:val="-2"/>
        </w:rPr>
      </w:pPr>
      <w:r>
        <w:t xml:space="preserve">La scelta del criterio è effettuata attraverso una </w:t>
      </w:r>
      <w:r w:rsidR="00143B80">
        <w:t>casella di tipo “check</w:t>
      </w:r>
      <w:r>
        <w:t>box</w:t>
      </w:r>
      <w:r w:rsidR="00143B80">
        <w:t>”</w:t>
      </w:r>
      <w:r>
        <w:t>;</w:t>
      </w:r>
    </w:p>
    <w:p w:rsidR="00AB3CB8" w:rsidRDefault="00176987" w:rsidP="00B21CFA">
      <w:pPr>
        <w:pStyle w:val="Elenco"/>
        <w:numPr>
          <w:ilvl w:val="1"/>
          <w:numId w:val="10"/>
        </w:numPr>
        <w:tabs>
          <w:tab w:val="clear" w:pos="1361"/>
        </w:tabs>
        <w:ind w:left="2268" w:hanging="567"/>
      </w:pPr>
      <w:r w:rsidRPr="00143B80">
        <w:t>Se l’ute</w:t>
      </w:r>
      <w:r w:rsidR="00143B80" w:rsidRPr="00143B80">
        <w:t>nte sceglie il criterio “titolo”:</w:t>
      </w:r>
    </w:p>
    <w:p w:rsidR="00AB3CB8" w:rsidRDefault="00AB3CB8" w:rsidP="00B21CFA">
      <w:pPr>
        <w:pStyle w:val="Elenco"/>
        <w:numPr>
          <w:ilvl w:val="2"/>
          <w:numId w:val="10"/>
        </w:numPr>
        <w:tabs>
          <w:tab w:val="clear" w:pos="2098"/>
        </w:tabs>
        <w:ind w:left="2977" w:hanging="709"/>
      </w:pPr>
      <w:r w:rsidRPr="00143B80">
        <w:t>deve poi selezionare il  titolo attraverso una seconda checkbox, che mostra i titoli presenti dai quali scegliere il titolo prescelto;</w:t>
      </w:r>
    </w:p>
    <w:p w:rsidR="00176987" w:rsidRPr="00143B80" w:rsidRDefault="00AB3CB8" w:rsidP="00B21CFA">
      <w:pPr>
        <w:pStyle w:val="Elenco"/>
        <w:numPr>
          <w:ilvl w:val="2"/>
          <w:numId w:val="10"/>
        </w:numPr>
        <w:tabs>
          <w:tab w:val="clear" w:pos="2098"/>
        </w:tabs>
        <w:ind w:left="2977" w:hanging="709"/>
      </w:pPr>
      <w:r>
        <w:t>d</w:t>
      </w:r>
      <w:r w:rsidR="00176987" w:rsidRPr="00143B80">
        <w:t>opo aver selezionato il titolo prescelto l’utente clicca sul pulsante aggiorna lista;</w:t>
      </w:r>
    </w:p>
    <w:p w:rsidR="00176987" w:rsidRPr="00143B80" w:rsidRDefault="00176987" w:rsidP="00B21CFA">
      <w:pPr>
        <w:pStyle w:val="Elenco"/>
        <w:numPr>
          <w:ilvl w:val="2"/>
          <w:numId w:val="10"/>
        </w:numPr>
        <w:tabs>
          <w:tab w:val="clear" w:pos="2098"/>
        </w:tabs>
        <w:ind w:left="2977" w:hanging="709"/>
      </w:pPr>
      <w:r w:rsidRPr="00143B80">
        <w:t xml:space="preserve">il </w:t>
      </w:r>
      <w:r w:rsidR="00D64010">
        <w:t>Sistema</w:t>
      </w:r>
      <w:r w:rsidRPr="00143B80">
        <w:t xml:space="preserve"> crea una lista di fumetti consistenti in tutti i volumi presenti in fumetteria relativi a quel titolo;</w:t>
      </w:r>
    </w:p>
    <w:p w:rsidR="00143B80" w:rsidRPr="00143B80" w:rsidRDefault="00176987" w:rsidP="00B21CFA">
      <w:pPr>
        <w:pStyle w:val="Elenco"/>
        <w:numPr>
          <w:ilvl w:val="1"/>
          <w:numId w:val="10"/>
        </w:numPr>
        <w:tabs>
          <w:tab w:val="clear" w:pos="1361"/>
        </w:tabs>
        <w:ind w:left="2268" w:hanging="567"/>
      </w:pPr>
      <w:r w:rsidRPr="00143B80">
        <w:t xml:space="preserve"> Se l’utente sceglie il criterio “genere”</w:t>
      </w:r>
      <w:r w:rsidR="00143B80" w:rsidRPr="00143B80">
        <w:t>:</w:t>
      </w:r>
    </w:p>
    <w:p w:rsidR="00176987" w:rsidRPr="00AB3CB8" w:rsidRDefault="00176987" w:rsidP="00B21CFA">
      <w:pPr>
        <w:pStyle w:val="Elenco"/>
        <w:numPr>
          <w:ilvl w:val="2"/>
          <w:numId w:val="10"/>
        </w:numPr>
        <w:tabs>
          <w:tab w:val="clear" w:pos="2098"/>
        </w:tabs>
        <w:ind w:left="2977" w:hanging="709"/>
      </w:pPr>
      <w:r>
        <w:t>deve poi selezionare il genere specifico attraverso una seconda selectbox, che mostra i generi presenti dai quali scegliere il genere prescelto;</w:t>
      </w:r>
    </w:p>
    <w:p w:rsidR="00176987" w:rsidRPr="00AB3CB8" w:rsidRDefault="00AB3CB8" w:rsidP="00B21CFA">
      <w:pPr>
        <w:pStyle w:val="Elenco"/>
        <w:numPr>
          <w:ilvl w:val="2"/>
          <w:numId w:val="10"/>
        </w:numPr>
        <w:tabs>
          <w:tab w:val="clear" w:pos="2098"/>
        </w:tabs>
        <w:ind w:left="2977" w:hanging="709"/>
      </w:pPr>
      <w:r>
        <w:t>d</w:t>
      </w:r>
      <w:r w:rsidR="00176987" w:rsidRPr="00AB3CB8">
        <w:t>opo aver selezionato il genere prescelto l’utente clicca sul pulsante aggiorna lista;</w:t>
      </w:r>
    </w:p>
    <w:p w:rsidR="00176987" w:rsidRPr="00AB3CB8" w:rsidRDefault="00176987" w:rsidP="00B21CFA">
      <w:pPr>
        <w:pStyle w:val="Elenco"/>
        <w:numPr>
          <w:ilvl w:val="2"/>
          <w:numId w:val="10"/>
        </w:numPr>
        <w:tabs>
          <w:tab w:val="clear" w:pos="2098"/>
        </w:tabs>
        <w:ind w:left="2977" w:hanging="709"/>
      </w:pPr>
      <w:r w:rsidRPr="00AB3CB8">
        <w:t xml:space="preserve">il </w:t>
      </w:r>
      <w:r w:rsidR="00D64010">
        <w:t>Sistema</w:t>
      </w:r>
      <w:r w:rsidRPr="00AB3CB8">
        <w:t xml:space="preserve"> crea una lista di fumetti presenti in fumetteria relativi a quel genere;</w:t>
      </w:r>
    </w:p>
    <w:p w:rsidR="00AB3CB8" w:rsidRPr="00AB3CB8" w:rsidRDefault="00176987" w:rsidP="00B21CFA">
      <w:pPr>
        <w:pStyle w:val="Elenco"/>
        <w:numPr>
          <w:ilvl w:val="1"/>
          <w:numId w:val="10"/>
        </w:numPr>
        <w:tabs>
          <w:tab w:val="clear" w:pos="1361"/>
        </w:tabs>
        <w:ind w:left="2268" w:hanging="567"/>
      </w:pPr>
      <w:r>
        <w:t>Se l’utente sceglie il criterio “artista”</w:t>
      </w:r>
      <w:r w:rsidR="00AB3CB8">
        <w:t>:</w:t>
      </w:r>
    </w:p>
    <w:p w:rsidR="00176987" w:rsidRPr="00AB3CB8" w:rsidRDefault="00176987" w:rsidP="00B21CFA">
      <w:pPr>
        <w:pStyle w:val="Elenco"/>
        <w:numPr>
          <w:ilvl w:val="2"/>
          <w:numId w:val="10"/>
        </w:numPr>
        <w:tabs>
          <w:tab w:val="clear" w:pos="2098"/>
        </w:tabs>
        <w:ind w:left="2977" w:hanging="709"/>
      </w:pPr>
      <w:r>
        <w:t>deve poi selezionare il nome dell’artista attraverso una seconda selectbox, che mostra gli artisti presenti in database;</w:t>
      </w:r>
    </w:p>
    <w:p w:rsidR="00176987" w:rsidRPr="00AB3CB8" w:rsidRDefault="00AB3CB8" w:rsidP="00B21CFA">
      <w:pPr>
        <w:pStyle w:val="Elenco"/>
        <w:numPr>
          <w:ilvl w:val="2"/>
          <w:numId w:val="10"/>
        </w:numPr>
        <w:tabs>
          <w:tab w:val="clear" w:pos="2098"/>
        </w:tabs>
        <w:ind w:left="2977" w:hanging="709"/>
      </w:pPr>
      <w:r>
        <w:t>d</w:t>
      </w:r>
      <w:r w:rsidR="00176987" w:rsidRPr="00AB3CB8">
        <w:t>opo aver selezionato l’artista prescelto l’utente clicca sul pulsante aggiorna lista;</w:t>
      </w:r>
    </w:p>
    <w:p w:rsidR="00176987" w:rsidRPr="00AB3CB8" w:rsidRDefault="00176987" w:rsidP="00B21CFA">
      <w:pPr>
        <w:pStyle w:val="Elenco"/>
        <w:numPr>
          <w:ilvl w:val="2"/>
          <w:numId w:val="10"/>
        </w:numPr>
        <w:tabs>
          <w:tab w:val="clear" w:pos="2098"/>
        </w:tabs>
        <w:ind w:left="2977" w:hanging="709"/>
      </w:pPr>
      <w:r w:rsidRPr="00AB3CB8">
        <w:t xml:space="preserve">il </w:t>
      </w:r>
      <w:r w:rsidR="00D64010">
        <w:t>Sistema</w:t>
      </w:r>
      <w:r w:rsidRPr="00AB3CB8">
        <w:t xml:space="preserve"> crea una lista di fumetti in fumetteria relativi a quell’artista;</w:t>
      </w:r>
    </w:p>
    <w:p w:rsidR="00AB3CB8" w:rsidRPr="00AB3CB8" w:rsidRDefault="00176987" w:rsidP="00B21CFA">
      <w:pPr>
        <w:pStyle w:val="Elenco"/>
        <w:numPr>
          <w:ilvl w:val="1"/>
          <w:numId w:val="10"/>
        </w:numPr>
        <w:tabs>
          <w:tab w:val="clear" w:pos="1361"/>
        </w:tabs>
        <w:ind w:left="2268" w:hanging="567"/>
      </w:pPr>
      <w:r>
        <w:t>Se l’utente sceglie il criterio “editore”</w:t>
      </w:r>
      <w:r w:rsidR="00AB3CB8">
        <w:t>:</w:t>
      </w:r>
    </w:p>
    <w:p w:rsidR="00176987" w:rsidRPr="00AB3CB8" w:rsidRDefault="00176987" w:rsidP="00B21CFA">
      <w:pPr>
        <w:pStyle w:val="Elenco"/>
        <w:numPr>
          <w:ilvl w:val="2"/>
          <w:numId w:val="10"/>
        </w:numPr>
        <w:tabs>
          <w:tab w:val="clear" w:pos="2098"/>
        </w:tabs>
        <w:ind w:left="2977" w:hanging="709"/>
      </w:pPr>
      <w:r>
        <w:t>deve poi selezionare il nome dell’editore attraverso una seconda selectbox, che mostra gli editori presenti in database;</w:t>
      </w:r>
    </w:p>
    <w:p w:rsidR="00176987" w:rsidRPr="00AB3CB8" w:rsidRDefault="00AB3CB8" w:rsidP="00B21CFA">
      <w:pPr>
        <w:pStyle w:val="Elenco"/>
        <w:numPr>
          <w:ilvl w:val="2"/>
          <w:numId w:val="10"/>
        </w:numPr>
        <w:tabs>
          <w:tab w:val="clear" w:pos="2098"/>
        </w:tabs>
        <w:ind w:left="2977" w:hanging="709"/>
      </w:pPr>
      <w:r>
        <w:t>d</w:t>
      </w:r>
      <w:r w:rsidR="00176987" w:rsidRPr="00AB3CB8">
        <w:t>opo aver selezionato l’editore prescelto, l’utente clicca sul pulsante aggiorna lista;</w:t>
      </w:r>
    </w:p>
    <w:p w:rsidR="00176987" w:rsidRDefault="00176987" w:rsidP="00B21CFA">
      <w:pPr>
        <w:pStyle w:val="Elenco"/>
        <w:numPr>
          <w:ilvl w:val="2"/>
          <w:numId w:val="10"/>
        </w:numPr>
        <w:tabs>
          <w:tab w:val="clear" w:pos="2098"/>
        </w:tabs>
        <w:ind w:left="2977" w:hanging="709"/>
      </w:pPr>
      <w:r w:rsidRPr="00AB3CB8">
        <w:t xml:space="preserve">il </w:t>
      </w:r>
      <w:r w:rsidR="00D64010">
        <w:t>Sistema</w:t>
      </w:r>
      <w:r w:rsidRPr="00AB3CB8">
        <w:t xml:space="preserve"> crea una lista di fumetti presenti in fumetteria relativi a quell’editore;</w:t>
      </w:r>
    </w:p>
    <w:p w:rsidR="00507C22" w:rsidRDefault="00507C22" w:rsidP="00507C22">
      <w:pPr>
        <w:pStyle w:val="Elenco"/>
        <w:ind w:left="1361"/>
      </w:pPr>
    </w:p>
    <w:p w:rsidR="00507C22" w:rsidRPr="00AB3CB8" w:rsidRDefault="00507C22" w:rsidP="00507C22">
      <w:pPr>
        <w:pStyle w:val="Elenco"/>
        <w:ind w:left="1361"/>
      </w:pPr>
    </w:p>
    <w:p w:rsidR="00AB3CB8" w:rsidRDefault="00176987" w:rsidP="00B21CFA">
      <w:pPr>
        <w:pStyle w:val="Elenco"/>
        <w:numPr>
          <w:ilvl w:val="1"/>
          <w:numId w:val="10"/>
        </w:numPr>
        <w:tabs>
          <w:tab w:val="clear" w:pos="1361"/>
        </w:tabs>
        <w:ind w:left="2268" w:hanging="567"/>
      </w:pPr>
      <w:r>
        <w:t>Se l’utente sceglie il criterio “prezzo”</w:t>
      </w:r>
      <w:r w:rsidR="00AB3CB8">
        <w:t>:</w:t>
      </w:r>
    </w:p>
    <w:p w:rsidR="00B21CFA" w:rsidRPr="00AB3CB8" w:rsidRDefault="00B21CFA" w:rsidP="00B21CFA">
      <w:pPr>
        <w:pStyle w:val="Elenco"/>
        <w:numPr>
          <w:ilvl w:val="2"/>
          <w:numId w:val="10"/>
        </w:numPr>
        <w:tabs>
          <w:tab w:val="clear" w:pos="2098"/>
        </w:tabs>
        <w:ind w:left="2977" w:hanging="709"/>
      </w:pPr>
      <w:r>
        <w:t>deve poi indicare un valore di prezzo attraverso un campo di testo, che sarà trattato come un limite massimo;</w:t>
      </w:r>
    </w:p>
    <w:p w:rsidR="00176987" w:rsidRPr="00AB3CB8" w:rsidRDefault="00AB3CB8" w:rsidP="00B21CFA">
      <w:pPr>
        <w:pStyle w:val="Elenco"/>
        <w:numPr>
          <w:ilvl w:val="2"/>
          <w:numId w:val="10"/>
        </w:numPr>
        <w:tabs>
          <w:tab w:val="clear" w:pos="2098"/>
        </w:tabs>
        <w:ind w:left="2977" w:hanging="709"/>
      </w:pPr>
      <w:r>
        <w:t>d</w:t>
      </w:r>
      <w:r w:rsidR="00176987" w:rsidRPr="00AB3CB8">
        <w:t>opodiché l’utente clicca sul pulsante aggiorna lista;</w:t>
      </w:r>
    </w:p>
    <w:p w:rsidR="00176987" w:rsidRPr="00AB3CB8" w:rsidRDefault="00F22FDA" w:rsidP="00B21CFA">
      <w:pPr>
        <w:pStyle w:val="Elenco"/>
        <w:numPr>
          <w:ilvl w:val="2"/>
          <w:numId w:val="10"/>
        </w:numPr>
        <w:tabs>
          <w:tab w:val="clear" w:pos="2098"/>
        </w:tabs>
        <w:ind w:left="2977" w:hanging="709"/>
      </w:pPr>
      <w:r>
        <w:t>il S</w:t>
      </w:r>
      <w:r w:rsidR="00176987" w:rsidRPr="00AB3CB8">
        <w:t>istema crea una lista di fumetti presenti in fumetteria che hanno un prezzo inferiore al valore indicato come massimale;</w:t>
      </w:r>
    </w:p>
    <w:p w:rsidR="00143B80" w:rsidRPr="00B21CFA" w:rsidRDefault="00143B80" w:rsidP="00B21CFA">
      <w:pPr>
        <w:pStyle w:val="Elenco"/>
        <w:numPr>
          <w:ilvl w:val="0"/>
          <w:numId w:val="10"/>
        </w:numPr>
        <w:tabs>
          <w:tab w:val="clear" w:pos="851"/>
        </w:tabs>
        <w:ind w:left="1701" w:hanging="283"/>
        <w:rPr>
          <w:i/>
        </w:rPr>
      </w:pPr>
      <w:r w:rsidRPr="00B21CFA">
        <w:rPr>
          <w:i/>
        </w:rPr>
        <w:t>Output: La lista dei fumetti presenti ordinati secondo il criterio indicato in input</w:t>
      </w:r>
      <w:r w:rsidR="00DE3CED">
        <w:rPr>
          <w:i/>
        </w:rPr>
        <w:t>;</w:t>
      </w:r>
    </w:p>
    <w:p w:rsidR="00143B80" w:rsidRPr="00B21CFA" w:rsidRDefault="00143B80" w:rsidP="00B21CFA">
      <w:pPr>
        <w:pStyle w:val="Elenco"/>
        <w:numPr>
          <w:ilvl w:val="0"/>
          <w:numId w:val="10"/>
        </w:numPr>
        <w:tabs>
          <w:tab w:val="clear" w:pos="851"/>
        </w:tabs>
        <w:ind w:left="1701" w:hanging="283"/>
        <w:rPr>
          <w:i/>
        </w:rPr>
      </w:pPr>
      <w:r w:rsidRPr="00B21CFA">
        <w:rPr>
          <w:i/>
        </w:rPr>
        <w:t>Postcondizioni: -</w:t>
      </w:r>
      <w:r w:rsidR="00DE3CED">
        <w:rPr>
          <w:i/>
        </w:rPr>
        <w:t>-;</w:t>
      </w:r>
    </w:p>
    <w:p w:rsidR="00AB3CB8" w:rsidRPr="00B21CFA" w:rsidRDefault="00AB3CB8" w:rsidP="00B21CFA">
      <w:pPr>
        <w:pStyle w:val="Elenco"/>
        <w:numPr>
          <w:ilvl w:val="0"/>
          <w:numId w:val="10"/>
        </w:numPr>
        <w:tabs>
          <w:tab w:val="clear" w:pos="851"/>
        </w:tabs>
        <w:ind w:left="1701" w:hanging="283"/>
        <w:rPr>
          <w:i/>
        </w:rPr>
      </w:pPr>
      <w:r w:rsidRPr="00B21CFA">
        <w:rPr>
          <w:i/>
        </w:rPr>
        <w:t xml:space="preserve">Eccezioni:  </w:t>
      </w:r>
    </w:p>
    <w:p w:rsidR="00176987" w:rsidRDefault="00AB3CB8" w:rsidP="00B21CFA">
      <w:pPr>
        <w:pStyle w:val="Elenco"/>
        <w:numPr>
          <w:ilvl w:val="1"/>
          <w:numId w:val="10"/>
        </w:numPr>
        <w:tabs>
          <w:tab w:val="clear" w:pos="1361"/>
        </w:tabs>
        <w:ind w:left="2268" w:hanging="567"/>
      </w:pPr>
      <w:r>
        <w:t xml:space="preserve">L’utente non inserisce uno o più campi segnati come obbligattori.  </w:t>
      </w:r>
      <w:r>
        <w:br/>
      </w:r>
    </w:p>
    <w:p w:rsidR="00DE3CED" w:rsidRPr="00EB2E8B" w:rsidRDefault="00DE3CED" w:rsidP="00DE3CED">
      <w:pPr>
        <w:pStyle w:val="Elenco"/>
        <w:ind w:left="2268"/>
      </w:pPr>
    </w:p>
    <w:p w:rsidR="00176987" w:rsidRPr="00E001A3" w:rsidRDefault="00EB2E8B" w:rsidP="00EB2E8B">
      <w:pPr>
        <w:pStyle w:val="Livello111"/>
        <w:rPr>
          <w:b/>
        </w:rPr>
      </w:pPr>
      <w:r>
        <w:rPr>
          <w:b/>
        </w:rPr>
        <w:t>[</w:t>
      </w:r>
      <w:r w:rsidR="00176987" w:rsidRPr="00EB2E8B">
        <w:rPr>
          <w:b/>
        </w:rPr>
        <w:t>UCFO02</w:t>
      </w:r>
      <w:r>
        <w:rPr>
          <w:b/>
        </w:rPr>
        <w:t>.</w:t>
      </w:r>
      <w:r w:rsidR="00176987" w:rsidRPr="00EB2E8B">
        <w:rPr>
          <w:b/>
        </w:rPr>
        <w:t>Selezionare un singolo fumetto</w:t>
      </w:r>
      <w:r>
        <w:rPr>
          <w:b/>
        </w:rPr>
        <w:t>]</w:t>
      </w:r>
      <w:r w:rsidR="00176987" w:rsidRPr="00EB2E8B">
        <w:rPr>
          <w:b/>
        </w:rPr>
        <w:t>:</w:t>
      </w:r>
    </w:p>
    <w:p w:rsidR="00176987" w:rsidRDefault="00176987" w:rsidP="00EB2E8B">
      <w:pPr>
        <w:pStyle w:val="TestoNormaleBasatosuLivello11"/>
        <w:ind w:left="1418"/>
      </w:pPr>
      <w:r>
        <w:t>Partendo dalla schermata di visualizzazione dei fumetti, sia in modalità cliente registrato che in modalità visitatore, Il Sistema dovrà permettere di selezionare un singolo fumetto cliccando sopra al titolo o all’immagine di copertina, visibili sulla schemata di visualizzazione fumetti.</w:t>
      </w:r>
      <w:r>
        <w:br/>
      </w:r>
    </w:p>
    <w:p w:rsidR="009B0C4E" w:rsidRDefault="00237ED8" w:rsidP="00256F46">
      <w:pPr>
        <w:pStyle w:val="Elenco"/>
        <w:numPr>
          <w:ilvl w:val="0"/>
          <w:numId w:val="8"/>
        </w:numPr>
        <w:tabs>
          <w:tab w:val="clear" w:pos="851"/>
        </w:tabs>
        <w:ind w:left="1701" w:hanging="283"/>
        <w:rPr>
          <w:i/>
        </w:rPr>
      </w:pPr>
      <w:r>
        <w:rPr>
          <w:i/>
        </w:rPr>
        <w:t>Riferimento requisito:</w:t>
      </w:r>
    </w:p>
    <w:p w:rsidR="00176987" w:rsidRDefault="009B0C4E" w:rsidP="009B0C4E">
      <w:pPr>
        <w:pStyle w:val="Elenco"/>
        <w:numPr>
          <w:ilvl w:val="3"/>
          <w:numId w:val="9"/>
        </w:numPr>
        <w:tabs>
          <w:tab w:val="clear" w:pos="3005"/>
        </w:tabs>
        <w:ind w:left="1843" w:hanging="142"/>
      </w:pPr>
      <w:r>
        <w:t>[</w:t>
      </w:r>
      <w:r w:rsidRPr="008924A5">
        <w:t>RF</w:t>
      </w:r>
      <w:r>
        <w:t>FO</w:t>
      </w:r>
      <w:r w:rsidRPr="008924A5">
        <w:t>01</w:t>
      </w:r>
      <w:r>
        <w:t>.</w:t>
      </w:r>
      <w:r w:rsidRPr="008924A5">
        <w:t>Visualizzazione fumetti</w:t>
      </w:r>
      <w:r>
        <w:t>]</w:t>
      </w:r>
    </w:p>
    <w:p w:rsidR="00AC0B52" w:rsidRDefault="00AC0B52" w:rsidP="009B0C4E">
      <w:pPr>
        <w:pStyle w:val="Elenco"/>
        <w:numPr>
          <w:ilvl w:val="3"/>
          <w:numId w:val="9"/>
        </w:numPr>
        <w:tabs>
          <w:tab w:val="clear" w:pos="3005"/>
        </w:tabs>
        <w:ind w:left="1843" w:hanging="142"/>
      </w:pPr>
      <w:r>
        <w:t>[</w:t>
      </w:r>
      <w:r w:rsidRPr="008924A5">
        <w:t>RF</w:t>
      </w:r>
      <w:r>
        <w:t>FO09.</w:t>
      </w:r>
      <w:r w:rsidRPr="00AC0B52">
        <w:t xml:space="preserve"> </w:t>
      </w:r>
      <w:r>
        <w:t>Avviso Disponibilità]</w:t>
      </w:r>
    </w:p>
    <w:p w:rsidR="00AC0B52" w:rsidRPr="009B0C4E" w:rsidRDefault="00AC0B52" w:rsidP="009B0C4E">
      <w:pPr>
        <w:pStyle w:val="Elenco"/>
        <w:numPr>
          <w:ilvl w:val="3"/>
          <w:numId w:val="9"/>
        </w:numPr>
        <w:tabs>
          <w:tab w:val="clear" w:pos="3005"/>
        </w:tabs>
        <w:ind w:left="1843" w:hanging="142"/>
      </w:pPr>
      <w:r>
        <w:t>[</w:t>
      </w:r>
      <w:r w:rsidRPr="008924A5">
        <w:t>RF</w:t>
      </w:r>
      <w:r>
        <w:t>FO</w:t>
      </w:r>
      <w:r w:rsidRPr="008924A5">
        <w:t>01</w:t>
      </w:r>
      <w:r>
        <w:t>0.</w:t>
      </w:r>
      <w:r w:rsidRPr="00AC0B52">
        <w:t xml:space="preserve"> </w:t>
      </w:r>
      <w:r>
        <w:t>Gestione Stock]</w:t>
      </w:r>
    </w:p>
    <w:p w:rsidR="00237ED8" w:rsidRDefault="00176987" w:rsidP="00256F46">
      <w:pPr>
        <w:pStyle w:val="Elenco"/>
        <w:numPr>
          <w:ilvl w:val="0"/>
          <w:numId w:val="8"/>
        </w:numPr>
        <w:tabs>
          <w:tab w:val="clear" w:pos="851"/>
        </w:tabs>
        <w:ind w:left="1701" w:hanging="283"/>
        <w:rPr>
          <w:i/>
        </w:rPr>
      </w:pPr>
      <w:r w:rsidRPr="00256F46">
        <w:rPr>
          <w:i/>
        </w:rPr>
        <w:t>Precondizioni:</w:t>
      </w:r>
    </w:p>
    <w:p w:rsidR="00237ED8" w:rsidRPr="00237ED8" w:rsidRDefault="00176987" w:rsidP="00237ED8">
      <w:pPr>
        <w:pStyle w:val="Elenco"/>
        <w:numPr>
          <w:ilvl w:val="3"/>
          <w:numId w:val="9"/>
        </w:numPr>
        <w:tabs>
          <w:tab w:val="clear" w:pos="3005"/>
        </w:tabs>
        <w:ind w:left="1843" w:hanging="142"/>
      </w:pPr>
      <w:r w:rsidRPr="00237ED8">
        <w:t xml:space="preserve"> </w:t>
      </w:r>
      <w:r w:rsidR="00066899" w:rsidRPr="00237ED8">
        <w:t>[UCFO06.</w:t>
      </w:r>
      <w:r w:rsidRPr="00237ED8">
        <w:t>Login</w:t>
      </w:r>
      <w:r w:rsidR="00066899" w:rsidRPr="00237ED8">
        <w:t>]</w:t>
      </w:r>
    </w:p>
    <w:p w:rsidR="00237ED8" w:rsidRPr="00237ED8" w:rsidRDefault="00176987" w:rsidP="00237ED8">
      <w:pPr>
        <w:pStyle w:val="Elenco"/>
        <w:numPr>
          <w:ilvl w:val="3"/>
          <w:numId w:val="9"/>
        </w:numPr>
        <w:tabs>
          <w:tab w:val="clear" w:pos="3005"/>
        </w:tabs>
        <w:ind w:left="1843" w:hanging="142"/>
      </w:pPr>
      <w:r w:rsidRPr="00237ED8">
        <w:t xml:space="preserve"> </w:t>
      </w:r>
      <w:r w:rsidR="00066899" w:rsidRPr="00237ED8">
        <w:t>[UCFO01.</w:t>
      </w:r>
      <w:r w:rsidRPr="00237ED8">
        <w:t>Visualizzazione Fumetti</w:t>
      </w:r>
      <w:r w:rsidR="00237ED8" w:rsidRPr="00237ED8">
        <w:t>]</w:t>
      </w:r>
    </w:p>
    <w:p w:rsidR="00237ED8" w:rsidRPr="00C0441F" w:rsidRDefault="00237ED8" w:rsidP="00237ED8">
      <w:pPr>
        <w:pStyle w:val="Elenco"/>
        <w:numPr>
          <w:ilvl w:val="0"/>
          <w:numId w:val="8"/>
        </w:numPr>
        <w:tabs>
          <w:tab w:val="clear" w:pos="851"/>
        </w:tabs>
        <w:ind w:left="1701" w:hanging="283"/>
        <w:rPr>
          <w:i/>
        </w:rPr>
      </w:pPr>
      <w:r w:rsidRPr="00C0441F">
        <w:rPr>
          <w:i/>
        </w:rPr>
        <w:t xml:space="preserve">Attori: </w:t>
      </w:r>
      <w:r w:rsidR="004B613D">
        <w:rPr>
          <w:i/>
        </w:rPr>
        <w:t xml:space="preserve"> cliente, sia egli semplice visitatore o utente registrato con un proprio account</w:t>
      </w:r>
      <w:r w:rsidR="004B613D" w:rsidRPr="00C0441F">
        <w:rPr>
          <w:i/>
        </w:rPr>
        <w:t>;</w:t>
      </w:r>
    </w:p>
    <w:p w:rsidR="00237ED8" w:rsidRDefault="00237ED8" w:rsidP="00256F46">
      <w:pPr>
        <w:pStyle w:val="Elenco"/>
        <w:numPr>
          <w:ilvl w:val="0"/>
          <w:numId w:val="8"/>
        </w:numPr>
        <w:tabs>
          <w:tab w:val="clear" w:pos="851"/>
        </w:tabs>
        <w:ind w:left="1701" w:hanging="283"/>
        <w:rPr>
          <w:i/>
        </w:rPr>
      </w:pPr>
      <w:r>
        <w:rPr>
          <w:i/>
        </w:rPr>
        <w:t>Input:</w:t>
      </w:r>
      <w:r w:rsidR="00176987" w:rsidRPr="00256F46">
        <w:rPr>
          <w:i/>
        </w:rPr>
        <w:t xml:space="preserve"> </w:t>
      </w:r>
    </w:p>
    <w:p w:rsidR="00176987" w:rsidRPr="00237ED8" w:rsidRDefault="0044158A" w:rsidP="00237ED8">
      <w:pPr>
        <w:pStyle w:val="Elenco11Indented"/>
        <w:numPr>
          <w:ilvl w:val="1"/>
          <w:numId w:val="8"/>
        </w:numPr>
        <w:tabs>
          <w:tab w:val="clear" w:pos="1361"/>
        </w:tabs>
        <w:ind w:left="2268" w:hanging="567"/>
      </w:pPr>
      <w:r>
        <w:t>clic</w:t>
      </w:r>
      <w:r w:rsidR="00176987" w:rsidRPr="00237ED8">
        <w:t xml:space="preserve"> dell’utente su titolo o su immagine copertina (cliccabili) del fumet</w:t>
      </w:r>
      <w:r w:rsidR="00237ED8" w:rsidRPr="00237ED8">
        <w:t>to prescelto</w:t>
      </w:r>
      <w:r w:rsidR="00176987" w:rsidRPr="00237ED8">
        <w:t>;</w:t>
      </w:r>
    </w:p>
    <w:p w:rsidR="00176987" w:rsidRDefault="00176987" w:rsidP="00256F46">
      <w:pPr>
        <w:pStyle w:val="Elenco"/>
        <w:numPr>
          <w:ilvl w:val="0"/>
          <w:numId w:val="8"/>
        </w:numPr>
        <w:tabs>
          <w:tab w:val="clear" w:pos="851"/>
        </w:tabs>
        <w:ind w:left="1701" w:hanging="283"/>
        <w:rPr>
          <w:i/>
        </w:rPr>
      </w:pPr>
      <w:r w:rsidRPr="00256F46">
        <w:rPr>
          <w:i/>
        </w:rPr>
        <w:t>Flusso principale:</w:t>
      </w:r>
    </w:p>
    <w:p w:rsidR="00066899" w:rsidRPr="00066899" w:rsidRDefault="00066899" w:rsidP="0009128F">
      <w:pPr>
        <w:pStyle w:val="Elenco11Indented"/>
        <w:numPr>
          <w:ilvl w:val="1"/>
          <w:numId w:val="8"/>
        </w:numPr>
        <w:tabs>
          <w:tab w:val="clear" w:pos="1361"/>
        </w:tabs>
        <w:ind w:left="2268" w:hanging="567"/>
      </w:pPr>
      <w:r>
        <w:t>l’utente sceglie un fumetto che vuole selezionare dall’elenco che egli può vedere nella schermata</w:t>
      </w:r>
      <w:r w:rsidR="00391D7C">
        <w:t xml:space="preserve"> di visualizzazione dei fumetti;</w:t>
      </w:r>
    </w:p>
    <w:p w:rsidR="00066899" w:rsidRPr="00066899" w:rsidRDefault="00066899" w:rsidP="0009128F">
      <w:pPr>
        <w:pStyle w:val="Elenco11Indented"/>
        <w:numPr>
          <w:ilvl w:val="1"/>
          <w:numId w:val="8"/>
        </w:numPr>
        <w:tabs>
          <w:tab w:val="clear" w:pos="1361"/>
        </w:tabs>
        <w:ind w:left="2268" w:hanging="567"/>
      </w:pPr>
      <w:r>
        <w:t xml:space="preserve">l’utente clicca sul titolo o sull’immagine della </w:t>
      </w:r>
      <w:r w:rsidR="0009128F">
        <w:t>copertina del fumetto prescelto;</w:t>
      </w:r>
    </w:p>
    <w:p w:rsidR="007541AB" w:rsidRDefault="00066899" w:rsidP="0009128F">
      <w:pPr>
        <w:pStyle w:val="Elenco11Indented"/>
        <w:numPr>
          <w:ilvl w:val="1"/>
          <w:numId w:val="8"/>
        </w:numPr>
        <w:tabs>
          <w:tab w:val="clear" w:pos="1361"/>
        </w:tabs>
        <w:ind w:left="2268" w:hanging="567"/>
      </w:pPr>
      <w:r>
        <w:t xml:space="preserve">il Sistema ritorna la schermata di dettaglio del fumetto prescelto che mostra tutte le informazioni relative a quel fumetto: </w:t>
      </w:r>
    </w:p>
    <w:p w:rsidR="007541AB" w:rsidRDefault="007541AB" w:rsidP="007541AB">
      <w:pPr>
        <w:pStyle w:val="Elencoatrattini"/>
        <w:tabs>
          <w:tab w:val="clear" w:pos="3005"/>
        </w:tabs>
        <w:ind w:left="2410" w:hanging="142"/>
      </w:pPr>
      <w:r>
        <w:t xml:space="preserve"> titolo</w:t>
      </w:r>
    </w:p>
    <w:p w:rsidR="007541AB" w:rsidRDefault="007541AB" w:rsidP="007541AB">
      <w:pPr>
        <w:pStyle w:val="Elencoatrattini"/>
        <w:tabs>
          <w:tab w:val="clear" w:pos="3005"/>
        </w:tabs>
        <w:ind w:left="2410" w:hanging="142"/>
      </w:pPr>
      <w:r>
        <w:t>immagine di copertina</w:t>
      </w:r>
    </w:p>
    <w:p w:rsidR="007541AB" w:rsidRDefault="007541AB" w:rsidP="007541AB">
      <w:pPr>
        <w:pStyle w:val="Elencoatrattini"/>
        <w:tabs>
          <w:tab w:val="clear" w:pos="3005"/>
        </w:tabs>
        <w:ind w:left="2410" w:hanging="142"/>
      </w:pPr>
      <w:r>
        <w:t>quantità disponibile</w:t>
      </w:r>
    </w:p>
    <w:p w:rsidR="007541AB" w:rsidRDefault="007541AB" w:rsidP="007541AB">
      <w:pPr>
        <w:pStyle w:val="Elencoatrattini"/>
        <w:tabs>
          <w:tab w:val="clear" w:pos="3005"/>
        </w:tabs>
        <w:ind w:left="2410" w:hanging="142"/>
      </w:pPr>
      <w:r>
        <w:t>prezzo</w:t>
      </w:r>
    </w:p>
    <w:p w:rsidR="007541AB" w:rsidRDefault="00066899" w:rsidP="007541AB">
      <w:pPr>
        <w:pStyle w:val="Elencoatrattini"/>
        <w:tabs>
          <w:tab w:val="clear" w:pos="3005"/>
        </w:tabs>
        <w:ind w:left="2410" w:hanging="142"/>
      </w:pPr>
      <w:r>
        <w:t>il volume</w:t>
      </w:r>
    </w:p>
    <w:p w:rsidR="007541AB" w:rsidRDefault="007541AB" w:rsidP="007541AB">
      <w:pPr>
        <w:pStyle w:val="Elencoatrattini"/>
        <w:tabs>
          <w:tab w:val="clear" w:pos="3005"/>
        </w:tabs>
        <w:ind w:left="2410" w:hanging="142"/>
      </w:pPr>
      <w:r>
        <w:t>l’autore</w:t>
      </w:r>
    </w:p>
    <w:p w:rsidR="007541AB" w:rsidRDefault="007541AB" w:rsidP="007541AB">
      <w:pPr>
        <w:pStyle w:val="Elencoatrattini"/>
        <w:tabs>
          <w:tab w:val="clear" w:pos="3005"/>
        </w:tabs>
        <w:ind w:left="2410" w:hanging="142"/>
      </w:pPr>
      <w:r>
        <w:t>il genere</w:t>
      </w:r>
    </w:p>
    <w:p w:rsidR="007541AB" w:rsidRDefault="007541AB" w:rsidP="007541AB">
      <w:pPr>
        <w:pStyle w:val="Elencoatrattini"/>
        <w:tabs>
          <w:tab w:val="clear" w:pos="3005"/>
        </w:tabs>
        <w:ind w:left="2410" w:hanging="142"/>
      </w:pPr>
      <w:r>
        <w:t>la casa editrice</w:t>
      </w:r>
    </w:p>
    <w:p w:rsidR="007541AB" w:rsidRDefault="007541AB" w:rsidP="007541AB">
      <w:pPr>
        <w:pStyle w:val="Elencoatrattini"/>
        <w:tabs>
          <w:tab w:val="clear" w:pos="3005"/>
        </w:tabs>
        <w:ind w:left="2410" w:hanging="142"/>
      </w:pPr>
      <w:r>
        <w:t>l’edizione</w:t>
      </w:r>
    </w:p>
    <w:p w:rsidR="007541AB" w:rsidRDefault="007541AB" w:rsidP="007541AB">
      <w:pPr>
        <w:pStyle w:val="Elencoatrattini"/>
        <w:tabs>
          <w:tab w:val="clear" w:pos="3005"/>
        </w:tabs>
        <w:ind w:left="2410" w:hanging="142"/>
      </w:pPr>
      <w:r>
        <w:t>pubblicazione</w:t>
      </w:r>
    </w:p>
    <w:p w:rsidR="00066899" w:rsidRDefault="00066899" w:rsidP="007541AB">
      <w:pPr>
        <w:pStyle w:val="Elencoatrattini"/>
        <w:tabs>
          <w:tab w:val="clear" w:pos="3005"/>
        </w:tabs>
        <w:ind w:left="2410" w:hanging="142"/>
      </w:pPr>
      <w:r>
        <w:t xml:space="preserve">una breve descrizione  </w:t>
      </w:r>
    </w:p>
    <w:p w:rsidR="005D1F60" w:rsidRPr="00066899" w:rsidRDefault="005D1F60" w:rsidP="005D1F60">
      <w:pPr>
        <w:pStyle w:val="Elenco11Indented"/>
        <w:numPr>
          <w:ilvl w:val="1"/>
          <w:numId w:val="8"/>
        </w:numPr>
        <w:tabs>
          <w:tab w:val="clear" w:pos="1361"/>
        </w:tabs>
        <w:ind w:left="2268" w:hanging="567"/>
      </w:pPr>
      <w:r>
        <w:t>Se la quantità disponibile è pari a 0, viene mostrato un link che permette all’utente di essere avvisato in caso di disponibilità del fumetto;</w:t>
      </w:r>
    </w:p>
    <w:p w:rsidR="00066899" w:rsidRPr="00066899" w:rsidRDefault="00066899" w:rsidP="00066899">
      <w:pPr>
        <w:pStyle w:val="Elenco"/>
        <w:numPr>
          <w:ilvl w:val="0"/>
          <w:numId w:val="8"/>
        </w:numPr>
        <w:tabs>
          <w:tab w:val="clear" w:pos="851"/>
        </w:tabs>
        <w:ind w:left="1701" w:hanging="283"/>
        <w:rPr>
          <w:i/>
        </w:rPr>
      </w:pPr>
      <w:r w:rsidRPr="00066899">
        <w:rPr>
          <w:i/>
        </w:rPr>
        <w:t>Output: la schermata del singolo fumett</w:t>
      </w:r>
      <w:r w:rsidR="00237ED8">
        <w:rPr>
          <w:i/>
        </w:rPr>
        <w:t>o</w:t>
      </w:r>
      <w:r w:rsidR="007541AB">
        <w:rPr>
          <w:i/>
        </w:rPr>
        <w:t>;</w:t>
      </w:r>
    </w:p>
    <w:p w:rsidR="00066899" w:rsidRPr="00066899" w:rsidRDefault="00066899" w:rsidP="00066899">
      <w:pPr>
        <w:pStyle w:val="Elenco"/>
        <w:numPr>
          <w:ilvl w:val="0"/>
          <w:numId w:val="8"/>
        </w:numPr>
        <w:tabs>
          <w:tab w:val="clear" w:pos="851"/>
        </w:tabs>
        <w:ind w:left="1701" w:hanging="283"/>
        <w:rPr>
          <w:i/>
        </w:rPr>
      </w:pPr>
      <w:r w:rsidRPr="00066899">
        <w:rPr>
          <w:i/>
        </w:rPr>
        <w:t xml:space="preserve">Postcondizioni: singolo </w:t>
      </w:r>
      <w:r w:rsidR="007541AB">
        <w:rPr>
          <w:i/>
        </w:rPr>
        <w:t>determinato fumetto selezionato;</w:t>
      </w:r>
    </w:p>
    <w:p w:rsidR="00066899" w:rsidRDefault="00066899" w:rsidP="00237ED8">
      <w:pPr>
        <w:pStyle w:val="Elenco"/>
        <w:numPr>
          <w:ilvl w:val="0"/>
          <w:numId w:val="8"/>
        </w:numPr>
        <w:tabs>
          <w:tab w:val="clear" w:pos="851"/>
        </w:tabs>
        <w:ind w:left="1701" w:hanging="283"/>
        <w:rPr>
          <w:i/>
        </w:rPr>
      </w:pPr>
      <w:r w:rsidRPr="00066899">
        <w:rPr>
          <w:i/>
        </w:rPr>
        <w:t xml:space="preserve">Eccezioni: </w:t>
      </w:r>
      <w:r>
        <w:rPr>
          <w:i/>
        </w:rPr>
        <w:t>--</w:t>
      </w:r>
      <w:r w:rsidRPr="00066899">
        <w:rPr>
          <w:i/>
        </w:rPr>
        <w:t xml:space="preserve"> </w:t>
      </w:r>
      <w:r w:rsidR="00F6096E">
        <w:rPr>
          <w:i/>
        </w:rPr>
        <w:t>.</w:t>
      </w:r>
    </w:p>
    <w:p w:rsidR="00237ED8" w:rsidRDefault="00237ED8" w:rsidP="00237ED8">
      <w:pPr>
        <w:pStyle w:val="Elenco"/>
        <w:ind w:left="1701"/>
        <w:rPr>
          <w:i/>
        </w:rPr>
      </w:pPr>
    </w:p>
    <w:p w:rsidR="00F6096E" w:rsidRPr="00237ED8" w:rsidRDefault="00F6096E" w:rsidP="00237ED8">
      <w:pPr>
        <w:pStyle w:val="Elenco"/>
        <w:ind w:left="1701"/>
        <w:rPr>
          <w:i/>
        </w:rPr>
      </w:pPr>
    </w:p>
    <w:p w:rsidR="00176987" w:rsidRPr="00F159D6" w:rsidRDefault="005B45BA" w:rsidP="00F159D6">
      <w:pPr>
        <w:pStyle w:val="Livello111"/>
        <w:rPr>
          <w:b/>
        </w:rPr>
      </w:pPr>
      <w:r>
        <w:rPr>
          <w:b/>
        </w:rPr>
        <w:t>[</w:t>
      </w:r>
      <w:r w:rsidR="00176987" w:rsidRPr="00F159D6">
        <w:rPr>
          <w:b/>
        </w:rPr>
        <w:t>UCFO03</w:t>
      </w:r>
      <w:r>
        <w:rPr>
          <w:b/>
        </w:rPr>
        <w:t>.</w:t>
      </w:r>
      <w:r w:rsidR="00176987" w:rsidRPr="00F159D6">
        <w:rPr>
          <w:b/>
        </w:rPr>
        <w:t>Mettere note</w:t>
      </w:r>
      <w:r>
        <w:rPr>
          <w:b/>
        </w:rPr>
        <w:t>]</w:t>
      </w:r>
      <w:r w:rsidR="00176987" w:rsidRPr="00F159D6">
        <w:rPr>
          <w:b/>
        </w:rPr>
        <w:t>:</w:t>
      </w:r>
    </w:p>
    <w:p w:rsidR="00176987" w:rsidRDefault="00176987" w:rsidP="000271B4">
      <w:pPr>
        <w:pStyle w:val="TestoNormaleBasatosuLivello11"/>
        <w:ind w:left="1418"/>
      </w:pPr>
      <w:r>
        <w:t>Il Sistema, permette l’inserimento di note legate ad uno specifico fumetto, che verranno inserite nel</w:t>
      </w:r>
      <w:r w:rsidR="000271B4">
        <w:t xml:space="preserve"> dettaglio</w:t>
      </w:r>
      <w:r>
        <w:t xml:space="preserve"> </w:t>
      </w:r>
      <w:r w:rsidR="000271B4">
        <w:t xml:space="preserve">del </w:t>
      </w:r>
      <w:r>
        <w:t xml:space="preserve">fumetto </w:t>
      </w:r>
      <w:r w:rsidR="000271B4">
        <w:t>stesso.</w:t>
      </w:r>
      <w:r w:rsidR="00F159D6">
        <w:br/>
      </w:r>
    </w:p>
    <w:p w:rsidR="00F159D6" w:rsidRDefault="00176987" w:rsidP="004B188B">
      <w:pPr>
        <w:pStyle w:val="Elenco"/>
        <w:numPr>
          <w:ilvl w:val="0"/>
          <w:numId w:val="22"/>
        </w:numPr>
        <w:tabs>
          <w:tab w:val="clear" w:pos="851"/>
        </w:tabs>
        <w:ind w:left="1701" w:hanging="283"/>
        <w:rPr>
          <w:i/>
        </w:rPr>
      </w:pPr>
      <w:r w:rsidRPr="00F159D6">
        <w:rPr>
          <w:i/>
        </w:rPr>
        <w:t xml:space="preserve">Riferimento requisito: </w:t>
      </w:r>
    </w:p>
    <w:p w:rsidR="00176987" w:rsidRPr="00F159D6" w:rsidRDefault="00F159D6" w:rsidP="00F159D6">
      <w:pPr>
        <w:pStyle w:val="Elenco"/>
        <w:numPr>
          <w:ilvl w:val="3"/>
          <w:numId w:val="9"/>
        </w:numPr>
        <w:tabs>
          <w:tab w:val="clear" w:pos="3005"/>
        </w:tabs>
        <w:ind w:left="1843" w:hanging="142"/>
      </w:pPr>
      <w:r w:rsidRPr="00F159D6">
        <w:t>[</w:t>
      </w:r>
      <w:r w:rsidR="00176987" w:rsidRPr="00F159D6">
        <w:t>RFFO02</w:t>
      </w:r>
      <w:r w:rsidR="009B0C4E">
        <w:t>.</w:t>
      </w:r>
      <w:r w:rsidR="009B0C4E" w:rsidRPr="009B0C4E">
        <w:t xml:space="preserve"> </w:t>
      </w:r>
      <w:r w:rsidR="009B0C4E" w:rsidRPr="008924A5">
        <w:t>Inserimento note</w:t>
      </w:r>
      <w:r w:rsidRPr="00F159D6">
        <w:t>]</w:t>
      </w:r>
    </w:p>
    <w:p w:rsidR="00F159D6" w:rsidRPr="00F159D6" w:rsidRDefault="00176987" w:rsidP="004B188B">
      <w:pPr>
        <w:pStyle w:val="Elenco"/>
        <w:numPr>
          <w:ilvl w:val="0"/>
          <w:numId w:val="22"/>
        </w:numPr>
        <w:tabs>
          <w:tab w:val="clear" w:pos="851"/>
        </w:tabs>
        <w:ind w:left="1701" w:hanging="283"/>
      </w:pPr>
      <w:r w:rsidRPr="00F159D6">
        <w:rPr>
          <w:i/>
        </w:rPr>
        <w:t xml:space="preserve">Precondizioni: </w:t>
      </w:r>
    </w:p>
    <w:p w:rsidR="00F159D6" w:rsidRDefault="00F159D6" w:rsidP="00F159D6">
      <w:pPr>
        <w:pStyle w:val="Elenco"/>
        <w:numPr>
          <w:ilvl w:val="3"/>
          <w:numId w:val="9"/>
        </w:numPr>
        <w:tabs>
          <w:tab w:val="clear" w:pos="3005"/>
        </w:tabs>
        <w:ind w:left="1843" w:hanging="142"/>
      </w:pPr>
      <w:r w:rsidRPr="00F159D6">
        <w:t>[UCFO06.Login]</w:t>
      </w:r>
    </w:p>
    <w:p w:rsidR="004B613D" w:rsidRPr="004B613D" w:rsidRDefault="00F159D6" w:rsidP="004B613D">
      <w:pPr>
        <w:pStyle w:val="Elenco"/>
        <w:numPr>
          <w:ilvl w:val="3"/>
          <w:numId w:val="9"/>
        </w:numPr>
        <w:tabs>
          <w:tab w:val="clear" w:pos="3005"/>
        </w:tabs>
        <w:ind w:left="1843" w:hanging="142"/>
      </w:pPr>
      <w:r w:rsidRPr="00F159D6">
        <w:t>[UCFO02.</w:t>
      </w:r>
      <w:r w:rsidR="00176987" w:rsidRPr="00F159D6">
        <w:t>Selezionare un singolo fumetto</w:t>
      </w:r>
      <w:r w:rsidRPr="00F159D6">
        <w:t>]</w:t>
      </w:r>
    </w:p>
    <w:p w:rsidR="004B613D" w:rsidRDefault="004B613D" w:rsidP="004B188B">
      <w:pPr>
        <w:pStyle w:val="Elenco"/>
        <w:numPr>
          <w:ilvl w:val="0"/>
          <w:numId w:val="22"/>
        </w:numPr>
        <w:tabs>
          <w:tab w:val="clear" w:pos="851"/>
        </w:tabs>
        <w:ind w:left="1701" w:hanging="283"/>
        <w:rPr>
          <w:i/>
        </w:rPr>
      </w:pPr>
      <w:r w:rsidRPr="00C0441F">
        <w:rPr>
          <w:i/>
        </w:rPr>
        <w:t xml:space="preserve">Attori: </w:t>
      </w:r>
      <w:r>
        <w:rPr>
          <w:i/>
        </w:rPr>
        <w:t xml:space="preserve"> cliente</w:t>
      </w:r>
      <w:r w:rsidR="00383695">
        <w:rPr>
          <w:i/>
        </w:rPr>
        <w:t xml:space="preserve"> già </w:t>
      </w:r>
      <w:r>
        <w:rPr>
          <w:i/>
        </w:rPr>
        <w:t>registrato con un proprio account</w:t>
      </w:r>
      <w:r w:rsidRPr="00C0441F">
        <w:rPr>
          <w:i/>
        </w:rPr>
        <w:t>;</w:t>
      </w:r>
    </w:p>
    <w:p w:rsidR="004B613D" w:rsidRDefault="00176987" w:rsidP="004B188B">
      <w:pPr>
        <w:pStyle w:val="Elenco"/>
        <w:numPr>
          <w:ilvl w:val="0"/>
          <w:numId w:val="22"/>
        </w:numPr>
        <w:tabs>
          <w:tab w:val="clear" w:pos="851"/>
        </w:tabs>
        <w:ind w:left="1701" w:hanging="283"/>
        <w:rPr>
          <w:i/>
        </w:rPr>
      </w:pPr>
      <w:r w:rsidRPr="00F159D6">
        <w:rPr>
          <w:i/>
        </w:rPr>
        <w:t xml:space="preserve">Input: </w:t>
      </w:r>
    </w:p>
    <w:p w:rsidR="00176987" w:rsidRPr="005B45BA" w:rsidRDefault="00176987" w:rsidP="004B188B">
      <w:pPr>
        <w:pStyle w:val="Elenco"/>
        <w:numPr>
          <w:ilvl w:val="1"/>
          <w:numId w:val="22"/>
        </w:numPr>
        <w:tabs>
          <w:tab w:val="clear" w:pos="1361"/>
        </w:tabs>
        <w:ind w:left="2268" w:hanging="567"/>
      </w:pPr>
      <w:r w:rsidRPr="005B45BA">
        <w:t>testo della nota da inserire</w:t>
      </w:r>
      <w:r w:rsidR="004B613D" w:rsidRPr="005B45BA">
        <w:t>;</w:t>
      </w:r>
    </w:p>
    <w:p w:rsidR="00176987" w:rsidRPr="00F159D6" w:rsidRDefault="00176987" w:rsidP="004B188B">
      <w:pPr>
        <w:pStyle w:val="Elenco"/>
        <w:numPr>
          <w:ilvl w:val="0"/>
          <w:numId w:val="22"/>
        </w:numPr>
        <w:tabs>
          <w:tab w:val="clear" w:pos="851"/>
        </w:tabs>
        <w:ind w:left="1701" w:hanging="283"/>
        <w:rPr>
          <w:i/>
        </w:rPr>
      </w:pPr>
      <w:r w:rsidRPr="00F159D6">
        <w:rPr>
          <w:i/>
        </w:rPr>
        <w:t>Flusso principale:</w:t>
      </w:r>
    </w:p>
    <w:p w:rsidR="00176987" w:rsidRPr="004B613D" w:rsidRDefault="00176987" w:rsidP="004B188B">
      <w:pPr>
        <w:pStyle w:val="Elenco"/>
        <w:numPr>
          <w:ilvl w:val="1"/>
          <w:numId w:val="22"/>
        </w:numPr>
        <w:tabs>
          <w:tab w:val="clear" w:pos="1361"/>
        </w:tabs>
        <w:ind w:left="2268" w:hanging="567"/>
      </w:pPr>
      <w:r>
        <w:t>l’utente registrato si trova nella schermata di dettagl</w:t>
      </w:r>
      <w:r w:rsidR="004B613D">
        <w:t>io di un fumetto preselezionato;</w:t>
      </w:r>
    </w:p>
    <w:p w:rsidR="00176987" w:rsidRPr="004B613D" w:rsidRDefault="00176987" w:rsidP="004B188B">
      <w:pPr>
        <w:pStyle w:val="Elenco"/>
        <w:numPr>
          <w:ilvl w:val="1"/>
          <w:numId w:val="22"/>
        </w:numPr>
        <w:tabs>
          <w:tab w:val="clear" w:pos="1361"/>
        </w:tabs>
        <w:ind w:left="2268" w:hanging="567"/>
      </w:pPr>
      <w:r>
        <w:t>l’utente cli</w:t>
      </w:r>
      <w:r w:rsidR="004B613D">
        <w:t>c</w:t>
      </w:r>
      <w:r w:rsidR="0044158A">
        <w:t>c</w:t>
      </w:r>
      <w:r w:rsidR="004B613D">
        <w:t>a nel link “inserire una nota”;</w:t>
      </w:r>
    </w:p>
    <w:p w:rsidR="00176987" w:rsidRPr="004B613D" w:rsidRDefault="00176987" w:rsidP="004B188B">
      <w:pPr>
        <w:pStyle w:val="Elenco"/>
        <w:numPr>
          <w:ilvl w:val="1"/>
          <w:numId w:val="22"/>
        </w:numPr>
        <w:tabs>
          <w:tab w:val="clear" w:pos="1361"/>
        </w:tabs>
        <w:ind w:left="2268" w:hanging="567"/>
      </w:pPr>
      <w:r>
        <w:t>viene mostrata una schermata per l’inserimento di testo; viene presentato un campo testo da compilare;</w:t>
      </w:r>
    </w:p>
    <w:p w:rsidR="005B45BA" w:rsidRDefault="005B45BA" w:rsidP="004B188B">
      <w:pPr>
        <w:pStyle w:val="Elenco"/>
        <w:numPr>
          <w:ilvl w:val="1"/>
          <w:numId w:val="22"/>
        </w:numPr>
        <w:tabs>
          <w:tab w:val="clear" w:pos="1361"/>
        </w:tabs>
        <w:ind w:left="2268" w:hanging="567"/>
      </w:pPr>
      <w:r>
        <w:t>l’utente clicca il pulsante “Salva”;</w:t>
      </w:r>
    </w:p>
    <w:p w:rsidR="005B45BA" w:rsidRDefault="005B45BA" w:rsidP="004B188B">
      <w:pPr>
        <w:pStyle w:val="Elenco"/>
        <w:numPr>
          <w:ilvl w:val="1"/>
          <w:numId w:val="22"/>
        </w:numPr>
        <w:tabs>
          <w:tab w:val="clear" w:pos="1361"/>
        </w:tabs>
        <w:ind w:left="2268" w:hanging="567"/>
      </w:pPr>
      <w:r>
        <w:t>il Sistema ritorna un messaggio dicendo che l’autore è stato salvato con successo;</w:t>
      </w:r>
    </w:p>
    <w:p w:rsidR="005B45BA" w:rsidRDefault="005B45BA" w:rsidP="004B188B">
      <w:pPr>
        <w:pStyle w:val="Elenco"/>
        <w:numPr>
          <w:ilvl w:val="1"/>
          <w:numId w:val="22"/>
        </w:numPr>
        <w:tabs>
          <w:tab w:val="clear" w:pos="1361"/>
        </w:tabs>
        <w:ind w:left="2268" w:hanging="567"/>
      </w:pPr>
      <w:r>
        <w:t xml:space="preserve">il </w:t>
      </w:r>
      <w:r w:rsidR="00D64010">
        <w:t>Sistema</w:t>
      </w:r>
      <w:r>
        <w:t xml:space="preserve"> proccessa i dati dell’utente e ritorna alla schermata di dettaglio del fumetto: nella quale viene mostrata la nota;</w:t>
      </w:r>
    </w:p>
    <w:p w:rsidR="005B45BA" w:rsidRDefault="005B45BA" w:rsidP="004B188B">
      <w:pPr>
        <w:pStyle w:val="Elenco"/>
        <w:numPr>
          <w:ilvl w:val="1"/>
          <w:numId w:val="22"/>
        </w:numPr>
        <w:tabs>
          <w:tab w:val="clear" w:pos="1361"/>
        </w:tabs>
        <w:ind w:left="2268" w:hanging="567"/>
      </w:pPr>
      <w:r>
        <w:t>nel caso l’utente non prema il pulsante “Salva”, l’inserimento</w:t>
      </w:r>
      <w:r w:rsidR="00302EA0">
        <w:t xml:space="preserve"> della nota</w:t>
      </w:r>
      <w:r>
        <w:t xml:space="preserve"> non verrà effettuato;</w:t>
      </w:r>
    </w:p>
    <w:p w:rsidR="004B613D" w:rsidRPr="00F159D6" w:rsidRDefault="004B613D" w:rsidP="004B188B">
      <w:pPr>
        <w:pStyle w:val="Elenco"/>
        <w:numPr>
          <w:ilvl w:val="0"/>
          <w:numId w:val="22"/>
        </w:numPr>
        <w:tabs>
          <w:tab w:val="clear" w:pos="851"/>
        </w:tabs>
        <w:ind w:left="1701" w:hanging="283"/>
        <w:rPr>
          <w:i/>
        </w:rPr>
      </w:pPr>
      <w:r w:rsidRPr="00F159D6">
        <w:rPr>
          <w:i/>
        </w:rPr>
        <w:t>Output: schermata di dettaglio del fumetto per</w:t>
      </w:r>
      <w:r>
        <w:rPr>
          <w:i/>
        </w:rPr>
        <w:t xml:space="preserve"> il quale si è inserita la nota;</w:t>
      </w:r>
    </w:p>
    <w:p w:rsidR="004B613D" w:rsidRDefault="004B613D" w:rsidP="004B188B">
      <w:pPr>
        <w:pStyle w:val="Elenco"/>
        <w:numPr>
          <w:ilvl w:val="0"/>
          <w:numId w:val="22"/>
        </w:numPr>
        <w:tabs>
          <w:tab w:val="clear" w:pos="851"/>
        </w:tabs>
        <w:ind w:left="1701" w:hanging="283"/>
        <w:rPr>
          <w:i/>
        </w:rPr>
      </w:pPr>
      <w:r w:rsidRPr="00F159D6">
        <w:rPr>
          <w:i/>
        </w:rPr>
        <w:t xml:space="preserve">Postcondizioni: </w:t>
      </w:r>
      <w:r w:rsidR="00F267B4">
        <w:rPr>
          <w:i/>
        </w:rPr>
        <w:t>il c</w:t>
      </w:r>
      <w:r w:rsidRPr="00F159D6">
        <w:rPr>
          <w:i/>
        </w:rPr>
        <w:t xml:space="preserve">liente </w:t>
      </w:r>
      <w:r w:rsidR="00F267B4">
        <w:rPr>
          <w:i/>
        </w:rPr>
        <w:t xml:space="preserve">sarà </w:t>
      </w:r>
      <w:r w:rsidRPr="00F159D6">
        <w:rPr>
          <w:i/>
        </w:rPr>
        <w:t>ancora logga</w:t>
      </w:r>
      <w:r>
        <w:rPr>
          <w:i/>
        </w:rPr>
        <w:t>to</w:t>
      </w:r>
      <w:r w:rsidR="00F267B4">
        <w:rPr>
          <w:i/>
        </w:rPr>
        <w:t xml:space="preserve"> al Sistema</w:t>
      </w:r>
      <w:r>
        <w:rPr>
          <w:i/>
        </w:rPr>
        <w:t>;</w:t>
      </w:r>
    </w:p>
    <w:p w:rsidR="004B613D" w:rsidRDefault="004B613D" w:rsidP="004B188B">
      <w:pPr>
        <w:pStyle w:val="Elenco"/>
        <w:numPr>
          <w:ilvl w:val="0"/>
          <w:numId w:val="22"/>
        </w:numPr>
        <w:tabs>
          <w:tab w:val="clear" w:pos="851"/>
        </w:tabs>
        <w:ind w:left="1701" w:hanging="283"/>
        <w:rPr>
          <w:i/>
        </w:rPr>
      </w:pPr>
      <w:r w:rsidRPr="00066899">
        <w:rPr>
          <w:i/>
        </w:rPr>
        <w:t xml:space="preserve">Eccezioni: </w:t>
      </w:r>
    </w:p>
    <w:p w:rsidR="00BB703A" w:rsidRDefault="005B45BA" w:rsidP="004B188B">
      <w:pPr>
        <w:pStyle w:val="Elenco"/>
        <w:numPr>
          <w:ilvl w:val="1"/>
          <w:numId w:val="22"/>
        </w:numPr>
        <w:tabs>
          <w:tab w:val="clear" w:pos="1361"/>
        </w:tabs>
        <w:ind w:left="2268" w:hanging="567"/>
      </w:pPr>
      <w:r w:rsidRPr="005B45BA">
        <w:t xml:space="preserve">Il cliente </w:t>
      </w:r>
      <w:r w:rsidR="00F6096E">
        <w:t>tenta di salvare una nota vuota.</w:t>
      </w:r>
      <w:r w:rsidR="00F6096E">
        <w:br/>
      </w:r>
      <w:r w:rsidR="00226426">
        <w:br/>
      </w:r>
    </w:p>
    <w:p w:rsidR="00226426" w:rsidRPr="00BB703A" w:rsidRDefault="00BB703A" w:rsidP="00BB703A">
      <w:pPr>
        <w:spacing w:after="0" w:line="240" w:lineRule="auto"/>
        <w:rPr>
          <w:sz w:val="24"/>
          <w:szCs w:val="24"/>
        </w:rPr>
      </w:pPr>
      <w:r>
        <w:br w:type="page"/>
      </w:r>
    </w:p>
    <w:p w:rsidR="00176987" w:rsidRDefault="00F768AA" w:rsidP="00F768AA">
      <w:pPr>
        <w:pStyle w:val="Livello111"/>
        <w:rPr>
          <w:b/>
        </w:rPr>
      </w:pPr>
      <w:r w:rsidRPr="00F768AA">
        <w:rPr>
          <w:b/>
        </w:rPr>
        <w:t>[UCFO04.</w:t>
      </w:r>
      <w:r w:rsidR="00176987" w:rsidRPr="00F768AA">
        <w:rPr>
          <w:b/>
        </w:rPr>
        <w:t>Creare suggerimento</w:t>
      </w:r>
      <w:r w:rsidRPr="00F768AA">
        <w:rPr>
          <w:b/>
        </w:rPr>
        <w:t>]</w:t>
      </w:r>
      <w:r w:rsidR="00176987" w:rsidRPr="00F768AA">
        <w:rPr>
          <w:b/>
        </w:rPr>
        <w:t>:</w:t>
      </w:r>
    </w:p>
    <w:p w:rsidR="00F768AA" w:rsidRPr="00F768AA" w:rsidRDefault="00F768AA" w:rsidP="00F768AA">
      <w:pPr>
        <w:pStyle w:val="TestoNormaleBasatosuLivello11"/>
        <w:ind w:left="1418"/>
      </w:pPr>
      <w:r w:rsidRPr="00F768AA">
        <w:t xml:space="preserve">Il </w:t>
      </w:r>
      <w:r w:rsidR="00D64010">
        <w:t>Sistema</w:t>
      </w:r>
      <w:r w:rsidRPr="00F768AA">
        <w:t xml:space="preserve"> dovrà avere una interfaccia che permetta all’utente finale di</w:t>
      </w:r>
      <w:r w:rsidR="004C012D">
        <w:t xml:space="preserve"> creare suggerimenti di fumetti, a partire dai quali il gestore della fumetteria successivamente potrà decidere se inserire tali nuovi fumetti (per ogni suggerimento, un fumetto o una collezione)</w:t>
      </w:r>
      <w:r w:rsidR="00F6096E">
        <w:t>.</w:t>
      </w:r>
      <w:r>
        <w:br/>
      </w:r>
    </w:p>
    <w:p w:rsidR="00F768AA" w:rsidRDefault="00F768AA" w:rsidP="004B188B">
      <w:pPr>
        <w:pStyle w:val="Elenco"/>
        <w:numPr>
          <w:ilvl w:val="0"/>
          <w:numId w:val="23"/>
        </w:numPr>
        <w:tabs>
          <w:tab w:val="clear" w:pos="851"/>
        </w:tabs>
        <w:ind w:left="1701" w:hanging="283"/>
        <w:rPr>
          <w:i/>
        </w:rPr>
      </w:pPr>
      <w:r w:rsidRPr="00F159D6">
        <w:rPr>
          <w:i/>
        </w:rPr>
        <w:t xml:space="preserve">Riferimento requisito: </w:t>
      </w:r>
    </w:p>
    <w:p w:rsidR="00F768AA" w:rsidRPr="00F159D6" w:rsidRDefault="00F768AA" w:rsidP="00F768AA">
      <w:pPr>
        <w:pStyle w:val="Elenco"/>
        <w:numPr>
          <w:ilvl w:val="3"/>
          <w:numId w:val="9"/>
        </w:numPr>
        <w:tabs>
          <w:tab w:val="clear" w:pos="3005"/>
        </w:tabs>
        <w:ind w:left="1843" w:hanging="142"/>
      </w:pPr>
      <w:r w:rsidRPr="00F159D6">
        <w:t>[</w:t>
      </w:r>
      <w:r w:rsidR="0084333B" w:rsidRPr="008924A5">
        <w:t>RF</w:t>
      </w:r>
      <w:r w:rsidR="0084333B">
        <w:t>FO</w:t>
      </w:r>
      <w:r w:rsidR="0084333B" w:rsidRPr="008924A5">
        <w:t>15</w:t>
      </w:r>
      <w:r w:rsidR="0084333B">
        <w:t>.Possibilità di</w:t>
      </w:r>
      <w:r w:rsidR="0084333B" w:rsidRPr="008924A5">
        <w:t xml:space="preserve"> inserimento fumetti inesistenti</w:t>
      </w:r>
      <w:r w:rsidRPr="00F159D6">
        <w:t>]</w:t>
      </w:r>
    </w:p>
    <w:p w:rsidR="00F768AA" w:rsidRPr="00FC30F7" w:rsidRDefault="00F768AA" w:rsidP="004B188B">
      <w:pPr>
        <w:pStyle w:val="Elenco"/>
        <w:numPr>
          <w:ilvl w:val="0"/>
          <w:numId w:val="23"/>
        </w:numPr>
        <w:tabs>
          <w:tab w:val="clear" w:pos="851"/>
        </w:tabs>
        <w:ind w:left="1701" w:hanging="283"/>
        <w:rPr>
          <w:i/>
        </w:rPr>
      </w:pPr>
      <w:r w:rsidRPr="00F159D6">
        <w:rPr>
          <w:i/>
        </w:rPr>
        <w:t xml:space="preserve">Precondizioni: </w:t>
      </w:r>
    </w:p>
    <w:p w:rsidR="00F768AA" w:rsidRDefault="00F768AA" w:rsidP="00F768AA">
      <w:pPr>
        <w:pStyle w:val="Elenco"/>
        <w:numPr>
          <w:ilvl w:val="3"/>
          <w:numId w:val="9"/>
        </w:numPr>
        <w:tabs>
          <w:tab w:val="clear" w:pos="3005"/>
        </w:tabs>
        <w:ind w:left="1843" w:hanging="142"/>
      </w:pPr>
      <w:r w:rsidRPr="00F159D6">
        <w:t>[</w:t>
      </w:r>
      <w:r w:rsidR="00FC30F7">
        <w:t>UCFO07</w:t>
      </w:r>
      <w:r w:rsidRPr="00F159D6">
        <w:t>.Login]</w:t>
      </w:r>
    </w:p>
    <w:p w:rsidR="00F768AA" w:rsidRDefault="00F768AA" w:rsidP="004B188B">
      <w:pPr>
        <w:pStyle w:val="Elenco"/>
        <w:numPr>
          <w:ilvl w:val="0"/>
          <w:numId w:val="23"/>
        </w:numPr>
        <w:tabs>
          <w:tab w:val="clear" w:pos="851"/>
        </w:tabs>
        <w:ind w:left="1701" w:hanging="283"/>
        <w:rPr>
          <w:i/>
        </w:rPr>
      </w:pPr>
      <w:r w:rsidRPr="00C0441F">
        <w:rPr>
          <w:i/>
        </w:rPr>
        <w:t xml:space="preserve">Attori:  </w:t>
      </w:r>
      <w:r>
        <w:rPr>
          <w:i/>
        </w:rPr>
        <w:t>un cliente</w:t>
      </w:r>
      <w:r w:rsidR="0084333B">
        <w:rPr>
          <w:i/>
        </w:rPr>
        <w:t xml:space="preserve"> già</w:t>
      </w:r>
      <w:r>
        <w:rPr>
          <w:i/>
        </w:rPr>
        <w:t xml:space="preserve"> registrato con un proprio account</w:t>
      </w:r>
      <w:r w:rsidRPr="00C0441F">
        <w:rPr>
          <w:i/>
        </w:rPr>
        <w:t>;</w:t>
      </w:r>
    </w:p>
    <w:p w:rsidR="004C012D" w:rsidRDefault="00F768AA" w:rsidP="004B188B">
      <w:pPr>
        <w:pStyle w:val="Elenco"/>
        <w:numPr>
          <w:ilvl w:val="0"/>
          <w:numId w:val="23"/>
        </w:numPr>
        <w:tabs>
          <w:tab w:val="clear" w:pos="851"/>
        </w:tabs>
        <w:ind w:left="1701" w:hanging="283"/>
        <w:rPr>
          <w:i/>
        </w:rPr>
      </w:pPr>
      <w:r w:rsidRPr="00F159D6">
        <w:rPr>
          <w:i/>
        </w:rPr>
        <w:t>Input</w:t>
      </w:r>
      <w:r w:rsidR="004C012D">
        <w:rPr>
          <w:i/>
        </w:rPr>
        <w:t>:</w:t>
      </w:r>
    </w:p>
    <w:p w:rsidR="00F768AA" w:rsidRPr="00B666E2" w:rsidRDefault="004C012D" w:rsidP="004B188B">
      <w:pPr>
        <w:pStyle w:val="Elenco"/>
        <w:numPr>
          <w:ilvl w:val="1"/>
          <w:numId w:val="23"/>
        </w:numPr>
        <w:tabs>
          <w:tab w:val="clear" w:pos="1361"/>
        </w:tabs>
        <w:ind w:left="2268" w:hanging="567"/>
      </w:pPr>
      <w:r w:rsidRPr="00B666E2">
        <w:t>dati del fumetto suggerito;</w:t>
      </w:r>
    </w:p>
    <w:p w:rsidR="00F768AA" w:rsidRPr="0084333B" w:rsidRDefault="00F768AA" w:rsidP="004B188B">
      <w:pPr>
        <w:pStyle w:val="Elenco"/>
        <w:numPr>
          <w:ilvl w:val="0"/>
          <w:numId w:val="23"/>
        </w:numPr>
        <w:tabs>
          <w:tab w:val="clear" w:pos="851"/>
        </w:tabs>
        <w:ind w:left="1701" w:hanging="283"/>
        <w:rPr>
          <w:i/>
        </w:rPr>
      </w:pPr>
      <w:r w:rsidRPr="00F159D6">
        <w:rPr>
          <w:i/>
        </w:rPr>
        <w:t>Flusso principale:</w:t>
      </w:r>
    </w:p>
    <w:p w:rsidR="00176987" w:rsidRPr="0084333B" w:rsidRDefault="00176987" w:rsidP="004B188B">
      <w:pPr>
        <w:pStyle w:val="Elenco"/>
        <w:numPr>
          <w:ilvl w:val="1"/>
          <w:numId w:val="23"/>
        </w:numPr>
        <w:tabs>
          <w:tab w:val="clear" w:pos="1361"/>
        </w:tabs>
        <w:ind w:left="2268" w:hanging="567"/>
      </w:pPr>
      <w:r>
        <w:t>l’utente accede al menu nel quale potrà creare un nuovo suggerimento.</w:t>
      </w:r>
    </w:p>
    <w:p w:rsidR="00176987" w:rsidRPr="0084333B" w:rsidRDefault="00176987" w:rsidP="004B188B">
      <w:pPr>
        <w:pStyle w:val="Elenco"/>
        <w:numPr>
          <w:ilvl w:val="1"/>
          <w:numId w:val="23"/>
        </w:numPr>
        <w:tabs>
          <w:tab w:val="clear" w:pos="1361"/>
        </w:tabs>
        <w:ind w:left="2268" w:hanging="567"/>
      </w:pPr>
      <w:r>
        <w:t xml:space="preserve">il </w:t>
      </w:r>
      <w:r w:rsidR="00D64010">
        <w:t>Sistema</w:t>
      </w:r>
      <w:r>
        <w:t xml:space="preserve"> torna un’interfaccia in cui l’utente deve inserire i dati del suo suggerimento.</w:t>
      </w:r>
    </w:p>
    <w:p w:rsidR="00176987" w:rsidRPr="0084333B" w:rsidRDefault="00176987" w:rsidP="004B188B">
      <w:pPr>
        <w:pStyle w:val="Elenco"/>
        <w:numPr>
          <w:ilvl w:val="1"/>
          <w:numId w:val="23"/>
        </w:numPr>
        <w:tabs>
          <w:tab w:val="clear" w:pos="1361"/>
        </w:tabs>
        <w:ind w:left="2268" w:hanging="567"/>
      </w:pPr>
      <w:r w:rsidRPr="006D5B0E">
        <w:t>l’utente inserisce:</w:t>
      </w:r>
    </w:p>
    <w:p w:rsidR="00176987" w:rsidRDefault="00176987" w:rsidP="0084333B">
      <w:pPr>
        <w:pStyle w:val="Elenco"/>
        <w:numPr>
          <w:ilvl w:val="3"/>
          <w:numId w:val="9"/>
        </w:numPr>
        <w:tabs>
          <w:tab w:val="clear" w:pos="3005"/>
        </w:tabs>
        <w:ind w:left="2410" w:hanging="142"/>
      </w:pPr>
      <w:r>
        <w:t>titolo *</w:t>
      </w:r>
    </w:p>
    <w:p w:rsidR="00176987" w:rsidRDefault="00176987" w:rsidP="0084333B">
      <w:pPr>
        <w:pStyle w:val="Elenco"/>
        <w:numPr>
          <w:ilvl w:val="3"/>
          <w:numId w:val="9"/>
        </w:numPr>
        <w:tabs>
          <w:tab w:val="clear" w:pos="3005"/>
        </w:tabs>
        <w:ind w:left="2410" w:hanging="142"/>
      </w:pPr>
      <w:r>
        <w:t>volume *</w:t>
      </w:r>
    </w:p>
    <w:p w:rsidR="00176987" w:rsidRDefault="00176987" w:rsidP="0084333B">
      <w:pPr>
        <w:pStyle w:val="Elenco"/>
        <w:numPr>
          <w:ilvl w:val="3"/>
          <w:numId w:val="9"/>
        </w:numPr>
        <w:tabs>
          <w:tab w:val="clear" w:pos="3005"/>
        </w:tabs>
        <w:ind w:left="2410" w:hanging="142"/>
      </w:pPr>
      <w:r>
        <w:t>edizione *</w:t>
      </w:r>
    </w:p>
    <w:p w:rsidR="00176987" w:rsidRDefault="00176987" w:rsidP="0084333B">
      <w:pPr>
        <w:pStyle w:val="Elenco"/>
        <w:numPr>
          <w:ilvl w:val="3"/>
          <w:numId w:val="9"/>
        </w:numPr>
        <w:tabs>
          <w:tab w:val="clear" w:pos="3005"/>
        </w:tabs>
        <w:ind w:left="2410" w:hanging="142"/>
      </w:pPr>
      <w:r>
        <w:t xml:space="preserve">pubblicazione * </w:t>
      </w:r>
    </w:p>
    <w:p w:rsidR="00176987" w:rsidRDefault="00176987" w:rsidP="0084333B">
      <w:pPr>
        <w:pStyle w:val="Elenco"/>
        <w:numPr>
          <w:ilvl w:val="3"/>
          <w:numId w:val="9"/>
        </w:numPr>
        <w:tabs>
          <w:tab w:val="clear" w:pos="3005"/>
        </w:tabs>
        <w:ind w:left="2410" w:hanging="142"/>
      </w:pPr>
      <w:r>
        <w:t>descrizione</w:t>
      </w:r>
    </w:p>
    <w:p w:rsidR="00176987" w:rsidRDefault="00176987" w:rsidP="0084333B">
      <w:pPr>
        <w:pStyle w:val="Elenco"/>
        <w:numPr>
          <w:ilvl w:val="3"/>
          <w:numId w:val="9"/>
        </w:numPr>
        <w:tabs>
          <w:tab w:val="clear" w:pos="3005"/>
        </w:tabs>
        <w:ind w:left="2410" w:hanging="142"/>
      </w:pPr>
      <w:r>
        <w:t>casa editrice*</w:t>
      </w:r>
    </w:p>
    <w:p w:rsidR="00176987" w:rsidRDefault="00176987" w:rsidP="0084333B">
      <w:pPr>
        <w:pStyle w:val="Elenco"/>
        <w:numPr>
          <w:ilvl w:val="3"/>
          <w:numId w:val="9"/>
        </w:numPr>
        <w:tabs>
          <w:tab w:val="clear" w:pos="3005"/>
        </w:tabs>
        <w:ind w:left="2410" w:hanging="142"/>
      </w:pPr>
      <w:r>
        <w:t>autore*</w:t>
      </w:r>
    </w:p>
    <w:p w:rsidR="00176987" w:rsidRDefault="00176987" w:rsidP="0084333B">
      <w:pPr>
        <w:pStyle w:val="Elenco"/>
        <w:numPr>
          <w:ilvl w:val="3"/>
          <w:numId w:val="9"/>
        </w:numPr>
        <w:tabs>
          <w:tab w:val="clear" w:pos="3005"/>
        </w:tabs>
        <w:ind w:left="2410" w:hanging="142"/>
      </w:pPr>
      <w:r>
        <w:t>genere*</w:t>
      </w:r>
    </w:p>
    <w:p w:rsidR="00176987" w:rsidRDefault="00176987" w:rsidP="004B188B">
      <w:pPr>
        <w:pStyle w:val="Elenco"/>
        <w:numPr>
          <w:ilvl w:val="1"/>
          <w:numId w:val="23"/>
        </w:numPr>
        <w:tabs>
          <w:tab w:val="clear" w:pos="1361"/>
        </w:tabs>
        <w:ind w:left="2268" w:hanging="567"/>
      </w:pPr>
      <w:r w:rsidRPr="00927A7D">
        <w:t>l’utente</w:t>
      </w:r>
      <w:r>
        <w:t xml:space="preserve"> clica nel pulsante “Salva”.</w:t>
      </w:r>
    </w:p>
    <w:p w:rsidR="00176987" w:rsidRDefault="00176987" w:rsidP="004B188B">
      <w:pPr>
        <w:pStyle w:val="Elenco"/>
        <w:numPr>
          <w:ilvl w:val="1"/>
          <w:numId w:val="23"/>
        </w:numPr>
        <w:tabs>
          <w:tab w:val="clear" w:pos="1361"/>
        </w:tabs>
        <w:ind w:left="2268" w:hanging="567"/>
      </w:pPr>
      <w:r>
        <w:t xml:space="preserve">il </w:t>
      </w:r>
      <w:r w:rsidR="00D64010">
        <w:t>Sistema</w:t>
      </w:r>
      <w:r>
        <w:t xml:space="preserve"> torna un messaggio dicendo che il suggerimento è stato salvato con successo.</w:t>
      </w:r>
      <w:r>
        <w:tab/>
      </w:r>
      <w:r>
        <w:tab/>
      </w:r>
      <w:r>
        <w:tab/>
      </w:r>
    </w:p>
    <w:p w:rsidR="00176987" w:rsidRPr="0084333B" w:rsidRDefault="00176987" w:rsidP="004B188B">
      <w:pPr>
        <w:pStyle w:val="Elenco"/>
        <w:numPr>
          <w:ilvl w:val="0"/>
          <w:numId w:val="23"/>
        </w:numPr>
        <w:tabs>
          <w:tab w:val="clear" w:pos="851"/>
        </w:tabs>
        <w:ind w:left="1701" w:hanging="283"/>
        <w:rPr>
          <w:i/>
        </w:rPr>
      </w:pPr>
      <w:r w:rsidRPr="0084333B">
        <w:rPr>
          <w:i/>
        </w:rPr>
        <w:t>Output: La pagina ini</w:t>
      </w:r>
      <w:r w:rsidR="0084333B">
        <w:rPr>
          <w:i/>
        </w:rPr>
        <w:t>z</w:t>
      </w:r>
      <w:r w:rsidRPr="0084333B">
        <w:rPr>
          <w:i/>
        </w:rPr>
        <w:t>iale dell’interfaccia della creazione di suggerimenti;</w:t>
      </w:r>
    </w:p>
    <w:p w:rsidR="00176987" w:rsidRPr="0084333B" w:rsidRDefault="00176987" w:rsidP="004B188B">
      <w:pPr>
        <w:pStyle w:val="Elenco"/>
        <w:numPr>
          <w:ilvl w:val="0"/>
          <w:numId w:val="23"/>
        </w:numPr>
        <w:tabs>
          <w:tab w:val="clear" w:pos="851"/>
        </w:tabs>
        <w:ind w:left="1701" w:hanging="283"/>
        <w:rPr>
          <w:i/>
        </w:rPr>
      </w:pPr>
      <w:r w:rsidRPr="0084333B">
        <w:rPr>
          <w:i/>
        </w:rPr>
        <w:t>Postcondizioni: l’utente dovrà a</w:t>
      </w:r>
      <w:r w:rsidR="0084333B">
        <w:rPr>
          <w:i/>
        </w:rPr>
        <w:t xml:space="preserve">ncora essere “loggato” al </w:t>
      </w:r>
      <w:r w:rsidR="00D64010">
        <w:rPr>
          <w:i/>
        </w:rPr>
        <w:t>Sistema</w:t>
      </w:r>
      <w:r w:rsidR="0084333B">
        <w:rPr>
          <w:i/>
        </w:rPr>
        <w:t>;</w:t>
      </w:r>
    </w:p>
    <w:p w:rsidR="00176987" w:rsidRPr="0084333B" w:rsidRDefault="0084333B" w:rsidP="004B188B">
      <w:pPr>
        <w:pStyle w:val="Elenco"/>
        <w:numPr>
          <w:ilvl w:val="0"/>
          <w:numId w:val="23"/>
        </w:numPr>
        <w:tabs>
          <w:tab w:val="clear" w:pos="851"/>
        </w:tabs>
        <w:ind w:left="1701" w:hanging="283"/>
        <w:rPr>
          <w:i/>
        </w:rPr>
      </w:pPr>
      <w:r w:rsidRPr="0084333B">
        <w:rPr>
          <w:i/>
        </w:rPr>
        <w:t>Eccezioni</w:t>
      </w:r>
      <w:r w:rsidR="00176987" w:rsidRPr="0084333B">
        <w:rPr>
          <w:i/>
        </w:rPr>
        <w:t>:</w:t>
      </w:r>
    </w:p>
    <w:p w:rsidR="00176987" w:rsidRDefault="00176987" w:rsidP="004B188B">
      <w:pPr>
        <w:pStyle w:val="Elenco"/>
        <w:numPr>
          <w:ilvl w:val="1"/>
          <w:numId w:val="23"/>
        </w:numPr>
        <w:tabs>
          <w:tab w:val="clear" w:pos="1361"/>
        </w:tabs>
        <w:ind w:left="2268" w:hanging="567"/>
      </w:pPr>
      <w:r>
        <w:t xml:space="preserve">L’utente non inserisce uno o più campi segnati come obbligattori.  </w:t>
      </w:r>
      <w:r>
        <w:br/>
        <w:t xml:space="preserve"> </w:t>
      </w:r>
    </w:p>
    <w:p w:rsidR="00F6096E" w:rsidRPr="006D7037" w:rsidRDefault="00F6096E" w:rsidP="00F6096E">
      <w:pPr>
        <w:pStyle w:val="Elenco"/>
        <w:ind w:left="2268"/>
      </w:pPr>
    </w:p>
    <w:p w:rsidR="00176987" w:rsidRPr="00302EA0" w:rsidRDefault="00302EA0" w:rsidP="00302EA0">
      <w:pPr>
        <w:pStyle w:val="Livello111"/>
        <w:rPr>
          <w:b/>
        </w:rPr>
      </w:pPr>
      <w:r>
        <w:rPr>
          <w:b/>
        </w:rPr>
        <w:t>[</w:t>
      </w:r>
      <w:r w:rsidR="006D7037">
        <w:rPr>
          <w:b/>
        </w:rPr>
        <w:t>UCFO05.</w:t>
      </w:r>
      <w:r w:rsidR="00176987" w:rsidRPr="00302EA0">
        <w:rPr>
          <w:b/>
        </w:rPr>
        <w:t>Prenotare fumetto</w:t>
      </w:r>
      <w:r>
        <w:rPr>
          <w:b/>
        </w:rPr>
        <w:t>]</w:t>
      </w:r>
      <w:r w:rsidR="00176987" w:rsidRPr="00302EA0">
        <w:rPr>
          <w:b/>
        </w:rPr>
        <w:t>:</w:t>
      </w:r>
    </w:p>
    <w:p w:rsidR="00176987" w:rsidRDefault="00176987" w:rsidP="00302EA0">
      <w:pPr>
        <w:pStyle w:val="TestoNormaleBasatosuLivello11"/>
        <w:ind w:left="1418"/>
      </w:pPr>
      <w:r>
        <w:t xml:space="preserve">Il </w:t>
      </w:r>
      <w:r w:rsidR="00D64010">
        <w:t>Sistema</w:t>
      </w:r>
      <w:r>
        <w:t xml:space="preserve"> dovrà avere una interfaccia di presentazione del contenuto dove l’utente potrà prenotare i fumetti.</w:t>
      </w:r>
      <w:r w:rsidR="00B4665C">
        <w:t xml:space="preserve"> Una volta inserita una prenotazione, essa non potrà più essere modificata o ritirata dal cliente. Non verrà poi gestito l’ordine conseguente.</w:t>
      </w:r>
      <w:r w:rsidR="00302EA0">
        <w:br/>
      </w:r>
    </w:p>
    <w:p w:rsidR="00302EA0" w:rsidRDefault="00302EA0" w:rsidP="004B188B">
      <w:pPr>
        <w:pStyle w:val="Elenco"/>
        <w:numPr>
          <w:ilvl w:val="0"/>
          <w:numId w:val="24"/>
        </w:numPr>
        <w:tabs>
          <w:tab w:val="clear" w:pos="851"/>
        </w:tabs>
        <w:ind w:left="1701" w:hanging="283"/>
        <w:rPr>
          <w:i/>
        </w:rPr>
      </w:pPr>
      <w:r w:rsidRPr="00F159D6">
        <w:rPr>
          <w:i/>
        </w:rPr>
        <w:t xml:space="preserve">Riferimento requisito: </w:t>
      </w:r>
    </w:p>
    <w:p w:rsidR="00302EA0" w:rsidRDefault="00302EA0" w:rsidP="00302EA0">
      <w:pPr>
        <w:pStyle w:val="Elenco"/>
        <w:numPr>
          <w:ilvl w:val="3"/>
          <w:numId w:val="9"/>
        </w:numPr>
        <w:tabs>
          <w:tab w:val="clear" w:pos="3005"/>
        </w:tabs>
        <w:ind w:left="1843" w:hanging="142"/>
      </w:pPr>
      <w:r w:rsidRPr="00F159D6">
        <w:t>[</w:t>
      </w:r>
      <w:r w:rsidRPr="008924A5">
        <w:t>RF</w:t>
      </w:r>
      <w:r>
        <w:t>FO</w:t>
      </w:r>
      <w:r w:rsidR="000C14FB">
        <w:t>08</w:t>
      </w:r>
      <w:r>
        <w:t>.</w:t>
      </w:r>
      <w:r w:rsidR="000C14FB" w:rsidRPr="008924A5">
        <w:t>Prenotazione</w:t>
      </w:r>
      <w:r w:rsidRPr="00F159D6">
        <w:t>]</w:t>
      </w:r>
    </w:p>
    <w:p w:rsidR="007873EF" w:rsidRDefault="007873EF" w:rsidP="00302EA0">
      <w:pPr>
        <w:pStyle w:val="Elenco"/>
        <w:numPr>
          <w:ilvl w:val="3"/>
          <w:numId w:val="9"/>
        </w:numPr>
        <w:tabs>
          <w:tab w:val="clear" w:pos="3005"/>
        </w:tabs>
        <w:ind w:left="1843" w:hanging="142"/>
      </w:pPr>
      <w:r w:rsidRPr="007873EF">
        <w:t>[RFFO09.Avviso disponibilità]</w:t>
      </w:r>
    </w:p>
    <w:p w:rsidR="00824438" w:rsidRDefault="00824438" w:rsidP="00302EA0">
      <w:pPr>
        <w:pStyle w:val="Elenco"/>
        <w:numPr>
          <w:ilvl w:val="3"/>
          <w:numId w:val="9"/>
        </w:numPr>
        <w:tabs>
          <w:tab w:val="clear" w:pos="3005"/>
        </w:tabs>
        <w:ind w:left="1843" w:hanging="142"/>
      </w:pPr>
      <w:r w:rsidRPr="00824438">
        <w:t>[RFFO11.Impossibilità modifica prenotazione]</w:t>
      </w:r>
    </w:p>
    <w:p w:rsidR="00824438" w:rsidRDefault="00824438" w:rsidP="00824438">
      <w:pPr>
        <w:pStyle w:val="Elenco"/>
        <w:numPr>
          <w:ilvl w:val="3"/>
          <w:numId w:val="9"/>
        </w:numPr>
        <w:tabs>
          <w:tab w:val="clear" w:pos="3005"/>
        </w:tabs>
        <w:ind w:left="1843" w:hanging="142"/>
      </w:pPr>
      <w:r>
        <w:t>[RFFO14.Assenza di gestione ordini]</w:t>
      </w:r>
    </w:p>
    <w:p w:rsidR="00824438" w:rsidRPr="00F159D6" w:rsidRDefault="00824438" w:rsidP="00824438">
      <w:pPr>
        <w:pStyle w:val="Elenco"/>
        <w:numPr>
          <w:ilvl w:val="3"/>
          <w:numId w:val="9"/>
        </w:numPr>
        <w:tabs>
          <w:tab w:val="clear" w:pos="3005"/>
        </w:tabs>
        <w:ind w:left="1843" w:hanging="142"/>
      </w:pPr>
      <w:r>
        <w:t>[RFFO16.Impossibilità di effettuare un reso]</w:t>
      </w:r>
    </w:p>
    <w:p w:rsidR="00302EA0" w:rsidRPr="00FC30F7" w:rsidRDefault="00302EA0" w:rsidP="004B188B">
      <w:pPr>
        <w:pStyle w:val="Elenco"/>
        <w:numPr>
          <w:ilvl w:val="0"/>
          <w:numId w:val="24"/>
        </w:numPr>
        <w:tabs>
          <w:tab w:val="clear" w:pos="851"/>
        </w:tabs>
        <w:ind w:left="1701" w:hanging="283"/>
        <w:rPr>
          <w:i/>
        </w:rPr>
      </w:pPr>
      <w:r w:rsidRPr="00F159D6">
        <w:rPr>
          <w:i/>
        </w:rPr>
        <w:t xml:space="preserve">Precondizioni: </w:t>
      </w:r>
    </w:p>
    <w:p w:rsidR="00302EA0" w:rsidRPr="000C14FB" w:rsidRDefault="00302EA0" w:rsidP="00302EA0">
      <w:pPr>
        <w:pStyle w:val="Elenco"/>
        <w:numPr>
          <w:ilvl w:val="3"/>
          <w:numId w:val="9"/>
        </w:numPr>
        <w:tabs>
          <w:tab w:val="clear" w:pos="3005"/>
        </w:tabs>
        <w:ind w:left="1843" w:hanging="142"/>
      </w:pPr>
      <w:r w:rsidRPr="000C14FB">
        <w:t>[</w:t>
      </w:r>
      <w:r w:rsidR="000C14FB" w:rsidRPr="000C14FB">
        <w:t>UCFO02.Selezionare un singolo fumetto</w:t>
      </w:r>
      <w:r w:rsidRPr="000C14FB">
        <w:t>]</w:t>
      </w:r>
    </w:p>
    <w:p w:rsidR="00302EA0" w:rsidRDefault="00302EA0" w:rsidP="004B188B">
      <w:pPr>
        <w:pStyle w:val="Elenco"/>
        <w:numPr>
          <w:ilvl w:val="0"/>
          <w:numId w:val="24"/>
        </w:numPr>
        <w:tabs>
          <w:tab w:val="clear" w:pos="851"/>
        </w:tabs>
        <w:ind w:left="1701" w:hanging="283"/>
        <w:rPr>
          <w:i/>
        </w:rPr>
      </w:pPr>
      <w:r w:rsidRPr="00C0441F">
        <w:rPr>
          <w:i/>
        </w:rPr>
        <w:t xml:space="preserve">Attori: </w:t>
      </w:r>
      <w:r>
        <w:rPr>
          <w:i/>
        </w:rPr>
        <w:t xml:space="preserve"> cliente già registrato con un proprio account</w:t>
      </w:r>
      <w:r w:rsidRPr="00C0441F">
        <w:rPr>
          <w:i/>
        </w:rPr>
        <w:t>;</w:t>
      </w:r>
    </w:p>
    <w:p w:rsidR="00302EA0" w:rsidRDefault="00302EA0" w:rsidP="004B188B">
      <w:pPr>
        <w:pStyle w:val="Elenco"/>
        <w:numPr>
          <w:ilvl w:val="0"/>
          <w:numId w:val="24"/>
        </w:numPr>
        <w:tabs>
          <w:tab w:val="clear" w:pos="851"/>
        </w:tabs>
        <w:ind w:left="1701" w:hanging="283"/>
        <w:rPr>
          <w:i/>
        </w:rPr>
      </w:pPr>
      <w:r w:rsidRPr="00F159D6">
        <w:rPr>
          <w:i/>
        </w:rPr>
        <w:t>Input</w:t>
      </w:r>
      <w:r>
        <w:rPr>
          <w:i/>
        </w:rPr>
        <w:t>:</w:t>
      </w:r>
    </w:p>
    <w:p w:rsidR="000C14FB" w:rsidRPr="00BF7F95" w:rsidRDefault="000C14FB" w:rsidP="004B188B">
      <w:pPr>
        <w:pStyle w:val="Elenco"/>
        <w:numPr>
          <w:ilvl w:val="1"/>
          <w:numId w:val="24"/>
        </w:numPr>
        <w:tabs>
          <w:tab w:val="clear" w:pos="1361"/>
        </w:tabs>
        <w:ind w:left="2268" w:hanging="567"/>
      </w:pPr>
      <w:r w:rsidRPr="00BF7F95">
        <w:t>quantità</w:t>
      </w:r>
      <w:r w:rsidR="00BF7F95">
        <w:t>;</w:t>
      </w:r>
      <w:r w:rsidRPr="00BF7F95">
        <w:tab/>
      </w:r>
    </w:p>
    <w:p w:rsidR="00302EA0" w:rsidRPr="0084333B" w:rsidRDefault="00302EA0" w:rsidP="004B188B">
      <w:pPr>
        <w:pStyle w:val="Elenco"/>
        <w:numPr>
          <w:ilvl w:val="0"/>
          <w:numId w:val="24"/>
        </w:numPr>
        <w:tabs>
          <w:tab w:val="clear" w:pos="851"/>
        </w:tabs>
        <w:ind w:left="1701" w:hanging="283"/>
        <w:rPr>
          <w:i/>
        </w:rPr>
      </w:pPr>
      <w:r w:rsidRPr="00F159D6">
        <w:rPr>
          <w:i/>
        </w:rPr>
        <w:t>Flusso principale:</w:t>
      </w:r>
    </w:p>
    <w:p w:rsidR="00176987" w:rsidRPr="00BF7F95" w:rsidRDefault="00176987" w:rsidP="004B188B">
      <w:pPr>
        <w:pStyle w:val="Elenco"/>
        <w:numPr>
          <w:ilvl w:val="1"/>
          <w:numId w:val="24"/>
        </w:numPr>
        <w:tabs>
          <w:tab w:val="clear" w:pos="1361"/>
        </w:tabs>
        <w:ind w:left="2268" w:hanging="567"/>
      </w:pPr>
      <w:r>
        <w:t xml:space="preserve">Attraverso la schermata del singolo fumetto scelto per l’utente, lui dovrà mettere la quantità di fumetti che vuole </w:t>
      </w:r>
      <w:r w:rsidR="00BF7F95">
        <w:t>prenotare nel campo di input “quantità”;</w:t>
      </w:r>
    </w:p>
    <w:p w:rsidR="00176987" w:rsidRPr="00BF7F95" w:rsidRDefault="00176987" w:rsidP="004B188B">
      <w:pPr>
        <w:pStyle w:val="Elenco"/>
        <w:numPr>
          <w:ilvl w:val="1"/>
          <w:numId w:val="24"/>
        </w:numPr>
        <w:tabs>
          <w:tab w:val="clear" w:pos="1361"/>
        </w:tabs>
        <w:ind w:left="2268" w:hanging="567"/>
      </w:pPr>
      <w:r>
        <w:t>l’</w:t>
      </w:r>
      <w:r w:rsidR="00BF7F95">
        <w:t>utente preme il tasto “Prenota”;</w:t>
      </w:r>
    </w:p>
    <w:p w:rsidR="00176987" w:rsidRDefault="00176987" w:rsidP="004B188B">
      <w:pPr>
        <w:pStyle w:val="Elenco"/>
        <w:numPr>
          <w:ilvl w:val="1"/>
          <w:numId w:val="24"/>
        </w:numPr>
        <w:tabs>
          <w:tab w:val="clear" w:pos="1361"/>
        </w:tabs>
        <w:ind w:left="2268" w:hanging="567"/>
      </w:pPr>
      <w:r>
        <w:t xml:space="preserve">il </w:t>
      </w:r>
      <w:r w:rsidR="00D64010">
        <w:t>Sistema</w:t>
      </w:r>
      <w:r>
        <w:t xml:space="preserve"> salva la prenotazione dell’utente e rit</w:t>
      </w:r>
      <w:r w:rsidR="00BF7F95">
        <w:t xml:space="preserve">orna un messaggio dicendo che </w:t>
      </w:r>
      <w:r>
        <w:t>il fumetto</w:t>
      </w:r>
      <w:r w:rsidR="00BF7F95">
        <w:t xml:space="preserve"> è stato prenotato con successo per quella quantità;</w:t>
      </w:r>
    </w:p>
    <w:p w:rsidR="007873EF" w:rsidRDefault="007873EF" w:rsidP="004B188B">
      <w:pPr>
        <w:pStyle w:val="Elenco"/>
        <w:numPr>
          <w:ilvl w:val="1"/>
          <w:numId w:val="24"/>
        </w:numPr>
        <w:tabs>
          <w:tab w:val="clear" w:pos="1361"/>
        </w:tabs>
        <w:ind w:left="2268" w:hanging="567"/>
      </w:pPr>
      <w:r>
        <w:t>Se la quantità presente in magazzino è pari a 0, sarà visualizzato un link che permetterà al cliente di essere avvisato nonappena il fumetto sarà disponibile.</w:t>
      </w:r>
    </w:p>
    <w:p w:rsidR="00176987" w:rsidRPr="00BF7F95" w:rsidRDefault="00176987" w:rsidP="004B188B">
      <w:pPr>
        <w:pStyle w:val="Elenco"/>
        <w:numPr>
          <w:ilvl w:val="0"/>
          <w:numId w:val="24"/>
        </w:numPr>
        <w:tabs>
          <w:tab w:val="clear" w:pos="851"/>
        </w:tabs>
        <w:ind w:left="1701" w:hanging="283"/>
        <w:rPr>
          <w:i/>
        </w:rPr>
      </w:pPr>
      <w:r w:rsidRPr="00BF7F95">
        <w:rPr>
          <w:i/>
        </w:rPr>
        <w:t>Output: La pagina ini</w:t>
      </w:r>
      <w:r w:rsidR="00BF7F95">
        <w:rPr>
          <w:i/>
        </w:rPr>
        <w:t>z</w:t>
      </w:r>
      <w:r w:rsidRPr="00BF7F95">
        <w:rPr>
          <w:i/>
        </w:rPr>
        <w:t>iale dell’interfaccia del fumetto;</w:t>
      </w:r>
    </w:p>
    <w:p w:rsidR="00176987" w:rsidRPr="00BF7F95" w:rsidRDefault="00176987" w:rsidP="004B188B">
      <w:pPr>
        <w:pStyle w:val="Elenco"/>
        <w:numPr>
          <w:ilvl w:val="0"/>
          <w:numId w:val="24"/>
        </w:numPr>
        <w:tabs>
          <w:tab w:val="clear" w:pos="851"/>
        </w:tabs>
        <w:ind w:left="1701" w:hanging="283"/>
        <w:rPr>
          <w:i/>
        </w:rPr>
      </w:pPr>
      <w:r w:rsidRPr="00BF7F95">
        <w:rPr>
          <w:i/>
        </w:rPr>
        <w:t xml:space="preserve">Postcondizioni: </w:t>
      </w:r>
      <w:r w:rsidR="006D7037" w:rsidRPr="0084333B">
        <w:rPr>
          <w:i/>
        </w:rPr>
        <w:t>l’utente dovrà a</w:t>
      </w:r>
      <w:r w:rsidR="006D7037">
        <w:rPr>
          <w:i/>
        </w:rPr>
        <w:t xml:space="preserve">ncora essere “loggato” al </w:t>
      </w:r>
      <w:r w:rsidR="00D64010">
        <w:rPr>
          <w:i/>
        </w:rPr>
        <w:t>Sistema</w:t>
      </w:r>
      <w:r w:rsidR="006D7037">
        <w:rPr>
          <w:i/>
        </w:rPr>
        <w:t>;</w:t>
      </w:r>
    </w:p>
    <w:p w:rsidR="00176987" w:rsidRPr="00BF7F95" w:rsidRDefault="00B02D27" w:rsidP="004B188B">
      <w:pPr>
        <w:pStyle w:val="Elenco"/>
        <w:numPr>
          <w:ilvl w:val="0"/>
          <w:numId w:val="24"/>
        </w:numPr>
        <w:tabs>
          <w:tab w:val="clear" w:pos="851"/>
        </w:tabs>
        <w:ind w:left="1701" w:hanging="283"/>
        <w:rPr>
          <w:i/>
        </w:rPr>
      </w:pPr>
      <w:r>
        <w:rPr>
          <w:i/>
        </w:rPr>
        <w:t xml:space="preserve">Eccezioni: </w:t>
      </w:r>
    </w:p>
    <w:p w:rsidR="00176987" w:rsidRDefault="00176987" w:rsidP="004B188B">
      <w:pPr>
        <w:pStyle w:val="Elenco"/>
        <w:numPr>
          <w:ilvl w:val="1"/>
          <w:numId w:val="24"/>
        </w:numPr>
        <w:tabs>
          <w:tab w:val="clear" w:pos="1361"/>
        </w:tabs>
        <w:ind w:left="2268" w:hanging="567"/>
      </w:pPr>
      <w:r>
        <w:t>Utente non log</w:t>
      </w:r>
      <w:r w:rsidR="006D7037">
        <w:t>g</w:t>
      </w:r>
      <w:r>
        <w:t>ato:</w:t>
      </w:r>
    </w:p>
    <w:p w:rsidR="00176987" w:rsidRDefault="00176987" w:rsidP="004B188B">
      <w:pPr>
        <w:pStyle w:val="Elenco"/>
        <w:numPr>
          <w:ilvl w:val="2"/>
          <w:numId w:val="24"/>
        </w:numPr>
        <w:tabs>
          <w:tab w:val="clear" w:pos="2098"/>
        </w:tabs>
        <w:ind w:left="2977" w:hanging="709"/>
      </w:pPr>
      <w:r>
        <w:t xml:space="preserve">Il </w:t>
      </w:r>
      <w:r w:rsidR="00D64010">
        <w:t>Sistema</w:t>
      </w:r>
      <w:r>
        <w:t xml:space="preserve"> ritorna una sche</w:t>
      </w:r>
      <w:r w:rsidR="006D7037">
        <w:t>rmata nel formato “modal”, viene mostrato un</w:t>
      </w:r>
      <w:r>
        <w:t xml:space="preserve"> messaggio </w:t>
      </w:r>
      <w:r w:rsidR="006D7037">
        <w:t>che avverte che</w:t>
      </w:r>
      <w:r>
        <w:t xml:space="preserve"> per effettuare questa operazione l’utente </w:t>
      </w:r>
      <w:r w:rsidR="006D7037">
        <w:t>deve</w:t>
      </w:r>
      <w:r>
        <w:t xml:space="preserve"> essere </w:t>
      </w:r>
      <w:r w:rsidR="006D7037">
        <w:t xml:space="preserve">necessariamente </w:t>
      </w:r>
      <w:r>
        <w:t>log</w:t>
      </w:r>
      <w:r w:rsidR="006D7037">
        <w:t>gato al S</w:t>
      </w:r>
      <w:r>
        <w:t>istema, ed attraverso un link “vai a</w:t>
      </w:r>
      <w:r w:rsidR="006D7037">
        <w:t>lla</w:t>
      </w:r>
      <w:r>
        <w:t xml:space="preserve"> pagina di login” offre quest</w:t>
      </w:r>
      <w:r w:rsidR="006D7037">
        <w:t>a possibilità;</w:t>
      </w:r>
    </w:p>
    <w:p w:rsidR="00176987" w:rsidRDefault="00176987" w:rsidP="004B188B">
      <w:pPr>
        <w:pStyle w:val="Elenco"/>
        <w:numPr>
          <w:ilvl w:val="2"/>
          <w:numId w:val="24"/>
        </w:numPr>
        <w:tabs>
          <w:tab w:val="clear" w:pos="2098"/>
        </w:tabs>
        <w:ind w:left="2977" w:hanging="709"/>
      </w:pPr>
      <w:r>
        <w:t>l’utente clic</w:t>
      </w:r>
      <w:r w:rsidR="006D7037">
        <w:t>c</w:t>
      </w:r>
      <w:r>
        <w:t xml:space="preserve">a </w:t>
      </w:r>
      <w:r w:rsidR="006D7037">
        <w:t>sul</w:t>
      </w:r>
      <w:r>
        <w:t xml:space="preserve"> </w:t>
      </w:r>
      <w:r w:rsidR="006D7037">
        <w:t xml:space="preserve">tal </w:t>
      </w:r>
      <w:r>
        <w:t xml:space="preserve">link e </w:t>
      </w:r>
      <w:r w:rsidR="006D7037">
        <w:t>il Sistema lo porta alla pagina di login;</w:t>
      </w:r>
    </w:p>
    <w:p w:rsidR="00176987" w:rsidRDefault="00176987" w:rsidP="004B188B">
      <w:pPr>
        <w:pStyle w:val="Elenco"/>
        <w:numPr>
          <w:ilvl w:val="2"/>
          <w:numId w:val="24"/>
        </w:numPr>
        <w:tabs>
          <w:tab w:val="clear" w:pos="2098"/>
        </w:tabs>
        <w:ind w:left="2977" w:hanging="709"/>
      </w:pPr>
      <w:r>
        <w:t xml:space="preserve">l’utente effettua il login </w:t>
      </w:r>
      <w:r w:rsidR="006D7037">
        <w:t>a</w:t>
      </w:r>
      <w:r>
        <w:t xml:space="preserve">l </w:t>
      </w:r>
      <w:r w:rsidR="006D7037">
        <w:t>S</w:t>
      </w:r>
      <w:r>
        <w:t xml:space="preserve">istema. (ref. </w:t>
      </w:r>
      <w:r w:rsidR="006D7037">
        <w:t>[</w:t>
      </w:r>
      <w:r w:rsidRPr="0052234A">
        <w:t>UCFO06</w:t>
      </w:r>
      <w:r w:rsidR="006D7037">
        <w:t>.login]);</w:t>
      </w:r>
    </w:p>
    <w:p w:rsidR="00176987" w:rsidRDefault="00176987" w:rsidP="004B188B">
      <w:pPr>
        <w:pStyle w:val="Elenco"/>
        <w:numPr>
          <w:ilvl w:val="2"/>
          <w:numId w:val="24"/>
        </w:numPr>
        <w:tabs>
          <w:tab w:val="clear" w:pos="2098"/>
        </w:tabs>
        <w:ind w:left="2977" w:hanging="709"/>
      </w:pPr>
      <w:r>
        <w:t xml:space="preserve">Il </w:t>
      </w:r>
      <w:r w:rsidR="006D7037">
        <w:t>S</w:t>
      </w:r>
      <w:r>
        <w:t xml:space="preserve">istema ritorna </w:t>
      </w:r>
      <w:r w:rsidR="006D7037">
        <w:t>al</w:t>
      </w:r>
      <w:r>
        <w:t>la pag</w:t>
      </w:r>
      <w:r w:rsidR="006D7037">
        <w:t xml:space="preserve">ina di prenotazione del fumetto, affinché </w:t>
      </w:r>
      <w:r>
        <w:t xml:space="preserve">l’utente possa </w:t>
      </w:r>
      <w:r w:rsidR="006D7037">
        <w:t>completare la sua prenotazione;</w:t>
      </w:r>
    </w:p>
    <w:p w:rsidR="00176987" w:rsidRDefault="00176987" w:rsidP="004B188B">
      <w:pPr>
        <w:pStyle w:val="Elenco"/>
        <w:numPr>
          <w:ilvl w:val="1"/>
          <w:numId w:val="24"/>
        </w:numPr>
        <w:tabs>
          <w:tab w:val="clear" w:pos="1361"/>
        </w:tabs>
        <w:ind w:left="2268" w:hanging="567"/>
      </w:pPr>
      <w:r>
        <w:t>Quantità non disponibile:</w:t>
      </w:r>
    </w:p>
    <w:p w:rsidR="00176987" w:rsidRDefault="00176987" w:rsidP="004B188B">
      <w:pPr>
        <w:pStyle w:val="Elenco"/>
        <w:numPr>
          <w:ilvl w:val="2"/>
          <w:numId w:val="24"/>
        </w:numPr>
        <w:tabs>
          <w:tab w:val="clear" w:pos="2098"/>
        </w:tabs>
        <w:ind w:left="2977" w:hanging="709"/>
      </w:pPr>
      <w:r>
        <w:t xml:space="preserve">Il </w:t>
      </w:r>
      <w:r w:rsidR="006D7037">
        <w:t>S</w:t>
      </w:r>
      <w:r>
        <w:t xml:space="preserve">istema </w:t>
      </w:r>
      <w:r w:rsidR="006D7037">
        <w:t xml:space="preserve">ritorna un messaggio all’utente, avvertendo </w:t>
      </w:r>
      <w:r>
        <w:t xml:space="preserve">che la quantità che </w:t>
      </w:r>
      <w:r w:rsidR="006D7037">
        <w:t>l’utent</w:t>
      </w:r>
      <w:r w:rsidR="00824438">
        <w:t>e</w:t>
      </w:r>
      <w:r w:rsidR="006D7037">
        <w:t xml:space="preserve"> </w:t>
      </w:r>
      <w:r>
        <w:t xml:space="preserve">ha provato </w:t>
      </w:r>
      <w:r w:rsidR="006D7037">
        <w:t xml:space="preserve">a </w:t>
      </w:r>
      <w:r>
        <w:t>prenotare</w:t>
      </w:r>
      <w:r w:rsidR="006D7037">
        <w:t>, non è disponibile e  suggerendo di cambiare la quantità;</w:t>
      </w:r>
    </w:p>
    <w:p w:rsidR="00176987" w:rsidRDefault="00176987" w:rsidP="004B188B">
      <w:pPr>
        <w:pStyle w:val="Elenco"/>
        <w:numPr>
          <w:ilvl w:val="1"/>
          <w:numId w:val="24"/>
        </w:numPr>
        <w:tabs>
          <w:tab w:val="clear" w:pos="1361"/>
        </w:tabs>
        <w:ind w:left="2268" w:hanging="567"/>
      </w:pPr>
      <w:r>
        <w:t>Quantità non messa:</w:t>
      </w:r>
    </w:p>
    <w:p w:rsidR="00176987" w:rsidRDefault="00176987" w:rsidP="004B188B">
      <w:pPr>
        <w:pStyle w:val="Elenco"/>
        <w:numPr>
          <w:ilvl w:val="2"/>
          <w:numId w:val="24"/>
        </w:numPr>
        <w:tabs>
          <w:tab w:val="clear" w:pos="2098"/>
        </w:tabs>
        <w:ind w:left="2977" w:hanging="709"/>
      </w:pPr>
      <w:r>
        <w:t xml:space="preserve">il </w:t>
      </w:r>
      <w:r w:rsidR="006D7037">
        <w:t>S</w:t>
      </w:r>
      <w:r>
        <w:t xml:space="preserve">istema </w:t>
      </w:r>
      <w:r w:rsidR="006D7037">
        <w:t>avverte</w:t>
      </w:r>
      <w:r>
        <w:t xml:space="preserve"> l’utente che la quantità è un input ob</w:t>
      </w:r>
      <w:r w:rsidR="006D7037">
        <w:t>bligat</w:t>
      </w:r>
      <w:r>
        <w:t>orio.</w:t>
      </w:r>
    </w:p>
    <w:p w:rsidR="00176987" w:rsidRDefault="00DF004E" w:rsidP="00DF004E">
      <w:pPr>
        <w:pStyle w:val="Elenco"/>
        <w:ind w:left="2977"/>
      </w:pPr>
      <w:r>
        <w:br/>
      </w:r>
    </w:p>
    <w:p w:rsidR="00176987" w:rsidRPr="006D7037" w:rsidRDefault="006D2061" w:rsidP="006D7037">
      <w:pPr>
        <w:pStyle w:val="Livello111"/>
        <w:rPr>
          <w:b/>
        </w:rPr>
      </w:pPr>
      <w:r>
        <w:rPr>
          <w:b/>
        </w:rPr>
        <w:t>[UCFO06.</w:t>
      </w:r>
      <w:r w:rsidR="00176987" w:rsidRPr="006D7037">
        <w:rPr>
          <w:b/>
        </w:rPr>
        <w:t>Login</w:t>
      </w:r>
      <w:r>
        <w:rPr>
          <w:b/>
        </w:rPr>
        <w:t>]</w:t>
      </w:r>
      <w:r w:rsidR="00176987" w:rsidRPr="006D7037">
        <w:rPr>
          <w:b/>
        </w:rPr>
        <w:t>:</w:t>
      </w:r>
    </w:p>
    <w:p w:rsidR="00176987" w:rsidRDefault="00176987" w:rsidP="00471964">
      <w:pPr>
        <w:pStyle w:val="TestoNormaleBasatosuLivello11"/>
        <w:ind w:left="1418"/>
      </w:pPr>
      <w:r>
        <w:t xml:space="preserve">Il </w:t>
      </w:r>
      <w:r w:rsidR="00D64010">
        <w:t>Sistema</w:t>
      </w:r>
      <w:r>
        <w:t xml:space="preserve"> dovrà avere una interfaccia di accesso al contenuto appartenente ad ogni utente, l’utente potrà accedere al sito attraverso questa interfaccia.</w:t>
      </w:r>
      <w:r w:rsidR="00471964">
        <w:br/>
      </w:r>
    </w:p>
    <w:p w:rsidR="00DA2AFB" w:rsidRDefault="00471964" w:rsidP="004B188B">
      <w:pPr>
        <w:pStyle w:val="Elenco"/>
        <w:numPr>
          <w:ilvl w:val="0"/>
          <w:numId w:val="25"/>
        </w:numPr>
        <w:tabs>
          <w:tab w:val="clear" w:pos="851"/>
        </w:tabs>
        <w:ind w:left="1701" w:hanging="283"/>
        <w:rPr>
          <w:i/>
        </w:rPr>
      </w:pPr>
      <w:r w:rsidRPr="00471964">
        <w:rPr>
          <w:i/>
        </w:rPr>
        <w:t xml:space="preserve">Riferimento requisito: </w:t>
      </w:r>
    </w:p>
    <w:p w:rsidR="00471964" w:rsidRPr="00DA2AFB" w:rsidRDefault="00471964" w:rsidP="00DA2AFB">
      <w:pPr>
        <w:pStyle w:val="Elenco"/>
        <w:numPr>
          <w:ilvl w:val="3"/>
          <w:numId w:val="9"/>
        </w:numPr>
        <w:tabs>
          <w:tab w:val="clear" w:pos="3005"/>
        </w:tabs>
        <w:ind w:left="1843" w:hanging="142"/>
      </w:pPr>
      <w:r w:rsidRPr="00DA2AFB">
        <w:t>[RFFO12</w:t>
      </w:r>
      <w:r w:rsidR="00DA2AFB">
        <w:t>.</w:t>
      </w:r>
      <w:r w:rsidR="00DA2AFB" w:rsidRPr="008924A5">
        <w:t>Gestione profilo utente</w:t>
      </w:r>
      <w:r w:rsidRPr="00DA2AFB">
        <w:t>]</w:t>
      </w:r>
    </w:p>
    <w:p w:rsidR="009A1342" w:rsidRDefault="00471964" w:rsidP="004B188B">
      <w:pPr>
        <w:pStyle w:val="Elenco"/>
        <w:numPr>
          <w:ilvl w:val="0"/>
          <w:numId w:val="25"/>
        </w:numPr>
        <w:tabs>
          <w:tab w:val="clear" w:pos="851"/>
        </w:tabs>
        <w:ind w:left="1701" w:hanging="283"/>
        <w:rPr>
          <w:i/>
        </w:rPr>
      </w:pPr>
      <w:r w:rsidRPr="00471964">
        <w:rPr>
          <w:i/>
        </w:rPr>
        <w:t xml:space="preserve">Precondizioni: </w:t>
      </w:r>
    </w:p>
    <w:p w:rsidR="00471964" w:rsidRPr="009A1342" w:rsidRDefault="009A1342" w:rsidP="009A1342">
      <w:pPr>
        <w:pStyle w:val="Elenco"/>
        <w:numPr>
          <w:ilvl w:val="3"/>
          <w:numId w:val="9"/>
        </w:numPr>
        <w:tabs>
          <w:tab w:val="clear" w:pos="3005"/>
        </w:tabs>
        <w:ind w:left="1843" w:hanging="142"/>
      </w:pPr>
      <w:r w:rsidRPr="009A1342">
        <w:t>[UCFO08.Creare account] (nel senso che deve essere già stato creato un account al momento del primo accesso)</w:t>
      </w:r>
    </w:p>
    <w:p w:rsidR="00B30FAF" w:rsidRDefault="00F267B4" w:rsidP="004B188B">
      <w:pPr>
        <w:pStyle w:val="Elenco"/>
        <w:numPr>
          <w:ilvl w:val="0"/>
          <w:numId w:val="25"/>
        </w:numPr>
        <w:tabs>
          <w:tab w:val="clear" w:pos="851"/>
        </w:tabs>
        <w:ind w:left="1701" w:hanging="283"/>
        <w:rPr>
          <w:i/>
        </w:rPr>
      </w:pPr>
      <w:r>
        <w:rPr>
          <w:i/>
        </w:rPr>
        <w:t xml:space="preserve">Attori: </w:t>
      </w:r>
      <w:r w:rsidR="00AE2B32">
        <w:rPr>
          <w:i/>
        </w:rPr>
        <w:t xml:space="preserve"> cliente già registrato con un proprio account</w:t>
      </w:r>
      <w:r w:rsidR="00AE2B32" w:rsidRPr="00C0441F">
        <w:rPr>
          <w:i/>
        </w:rPr>
        <w:t>;</w:t>
      </w:r>
    </w:p>
    <w:p w:rsidR="00507C22" w:rsidRPr="00B30FAF" w:rsidRDefault="00507C22" w:rsidP="00507C22">
      <w:pPr>
        <w:pStyle w:val="Elenco"/>
        <w:ind w:left="1701"/>
        <w:rPr>
          <w:i/>
        </w:rPr>
      </w:pPr>
    </w:p>
    <w:p w:rsidR="00B30FAF" w:rsidRDefault="00471964" w:rsidP="004B188B">
      <w:pPr>
        <w:pStyle w:val="Elenco"/>
        <w:numPr>
          <w:ilvl w:val="0"/>
          <w:numId w:val="25"/>
        </w:numPr>
        <w:tabs>
          <w:tab w:val="clear" w:pos="851"/>
        </w:tabs>
        <w:ind w:left="1701" w:hanging="283"/>
        <w:rPr>
          <w:i/>
        </w:rPr>
      </w:pPr>
      <w:r w:rsidRPr="00471964">
        <w:rPr>
          <w:i/>
        </w:rPr>
        <w:t>Input:</w:t>
      </w:r>
    </w:p>
    <w:p w:rsidR="00471964" w:rsidRPr="009A1342" w:rsidRDefault="00471964" w:rsidP="004B188B">
      <w:pPr>
        <w:pStyle w:val="Elenco"/>
        <w:numPr>
          <w:ilvl w:val="1"/>
          <w:numId w:val="25"/>
        </w:numPr>
        <w:tabs>
          <w:tab w:val="clear" w:pos="1361"/>
        </w:tabs>
        <w:ind w:left="2268" w:hanging="567"/>
      </w:pPr>
      <w:r w:rsidRPr="009A1342">
        <w:t xml:space="preserve"> </w:t>
      </w:r>
      <w:r w:rsidR="00B30FAF" w:rsidRPr="009A1342">
        <w:t xml:space="preserve">credenziali di accesso dell’utente: </w:t>
      </w:r>
      <w:r w:rsidRPr="009A1342">
        <w:t>user, password;</w:t>
      </w:r>
    </w:p>
    <w:p w:rsidR="00176987" w:rsidRDefault="005C3E81" w:rsidP="004B188B">
      <w:pPr>
        <w:pStyle w:val="Elenco"/>
        <w:numPr>
          <w:ilvl w:val="0"/>
          <w:numId w:val="25"/>
        </w:numPr>
        <w:tabs>
          <w:tab w:val="clear" w:pos="851"/>
        </w:tabs>
        <w:ind w:left="1701" w:hanging="283"/>
        <w:rPr>
          <w:i/>
        </w:rPr>
      </w:pPr>
      <w:r>
        <w:rPr>
          <w:i/>
        </w:rPr>
        <w:t xml:space="preserve"> </w:t>
      </w:r>
      <w:r w:rsidR="00176987" w:rsidRPr="00471964">
        <w:rPr>
          <w:i/>
        </w:rPr>
        <w:t>Flusso principale:</w:t>
      </w:r>
    </w:p>
    <w:p w:rsidR="00176987" w:rsidRPr="009A1342" w:rsidRDefault="00B735A0" w:rsidP="004B188B">
      <w:pPr>
        <w:pStyle w:val="Elenco"/>
        <w:numPr>
          <w:ilvl w:val="1"/>
          <w:numId w:val="25"/>
        </w:numPr>
        <w:tabs>
          <w:tab w:val="clear" w:pos="1361"/>
        </w:tabs>
        <w:ind w:left="2268" w:hanging="567"/>
      </w:pPr>
      <w:r>
        <w:t>Il Sistema fornisce la schermata di accesso con i campi da compilare;</w:t>
      </w:r>
    </w:p>
    <w:p w:rsidR="00176987" w:rsidRPr="009A1342" w:rsidRDefault="00176987" w:rsidP="004B188B">
      <w:pPr>
        <w:pStyle w:val="Elenco"/>
        <w:numPr>
          <w:ilvl w:val="1"/>
          <w:numId w:val="25"/>
        </w:numPr>
        <w:tabs>
          <w:tab w:val="clear" w:pos="1361"/>
        </w:tabs>
        <w:ind w:left="2268" w:hanging="567"/>
      </w:pPr>
      <w:r w:rsidRPr="009A1342">
        <w:t xml:space="preserve">l’utente </w:t>
      </w:r>
      <w:r w:rsidR="00B735A0">
        <w:t>compila</w:t>
      </w:r>
      <w:r w:rsidRPr="009A1342">
        <w:t xml:space="preserve"> i </w:t>
      </w:r>
      <w:r w:rsidR="00B735A0">
        <w:t>dati di input: user*, password*;</w:t>
      </w:r>
    </w:p>
    <w:p w:rsidR="00176987" w:rsidRPr="009A1342" w:rsidRDefault="00176987" w:rsidP="004B188B">
      <w:pPr>
        <w:pStyle w:val="Elenco"/>
        <w:numPr>
          <w:ilvl w:val="1"/>
          <w:numId w:val="25"/>
        </w:numPr>
        <w:tabs>
          <w:tab w:val="clear" w:pos="1361"/>
        </w:tabs>
        <w:ind w:left="2268" w:hanging="567"/>
      </w:pPr>
      <w:r w:rsidRPr="009A1342">
        <w:t>l’ut</w:t>
      </w:r>
      <w:r w:rsidR="00B735A0">
        <w:t>ente selezione l’opzine “Login”;</w:t>
      </w:r>
    </w:p>
    <w:p w:rsidR="00176987" w:rsidRPr="009A1342" w:rsidRDefault="00B735A0" w:rsidP="004B188B">
      <w:pPr>
        <w:pStyle w:val="Elenco"/>
        <w:numPr>
          <w:ilvl w:val="1"/>
          <w:numId w:val="25"/>
        </w:numPr>
        <w:tabs>
          <w:tab w:val="clear" w:pos="1361"/>
        </w:tabs>
        <w:ind w:left="2268" w:hanging="567"/>
      </w:pPr>
      <w:r>
        <w:t>il S</w:t>
      </w:r>
      <w:r w:rsidR="00176987" w:rsidRPr="009A1342">
        <w:t>i</w:t>
      </w:r>
      <w:r>
        <w:t>stema convalida i dati inseriti;</w:t>
      </w:r>
    </w:p>
    <w:p w:rsidR="00BB703A" w:rsidRDefault="00176987" w:rsidP="004B188B">
      <w:pPr>
        <w:pStyle w:val="Elenco"/>
        <w:numPr>
          <w:ilvl w:val="1"/>
          <w:numId w:val="25"/>
        </w:numPr>
        <w:tabs>
          <w:tab w:val="clear" w:pos="1361"/>
        </w:tabs>
        <w:ind w:left="2268" w:hanging="567"/>
      </w:pPr>
      <w:r w:rsidRPr="009A1342">
        <w:t xml:space="preserve">il </w:t>
      </w:r>
      <w:r w:rsidR="00B735A0">
        <w:t>S</w:t>
      </w:r>
      <w:r w:rsidRPr="009A1342">
        <w:t>istema t</w:t>
      </w:r>
      <w:r w:rsidR="00B735A0">
        <w:t>orna la schermata di visualizzazione dei fumetti;</w:t>
      </w:r>
      <w:r w:rsidRPr="009A1342">
        <w:tab/>
      </w:r>
      <w:r w:rsidRPr="009A1342">
        <w:tab/>
      </w:r>
    </w:p>
    <w:p w:rsidR="000F4B0A" w:rsidRDefault="00176987" w:rsidP="004B188B">
      <w:pPr>
        <w:pStyle w:val="Elenco"/>
        <w:numPr>
          <w:ilvl w:val="0"/>
          <w:numId w:val="25"/>
        </w:numPr>
        <w:tabs>
          <w:tab w:val="clear" w:pos="851"/>
        </w:tabs>
        <w:ind w:left="1701" w:hanging="283"/>
        <w:rPr>
          <w:i/>
        </w:rPr>
      </w:pPr>
      <w:r w:rsidRPr="000F4B0A">
        <w:rPr>
          <w:i/>
        </w:rPr>
        <w:t>Flussi alternativi:</w:t>
      </w:r>
    </w:p>
    <w:p w:rsidR="00DE40A9" w:rsidRPr="00DE40A9" w:rsidRDefault="005C3E81" w:rsidP="004B188B">
      <w:pPr>
        <w:pStyle w:val="Elenco"/>
        <w:numPr>
          <w:ilvl w:val="1"/>
          <w:numId w:val="25"/>
        </w:numPr>
        <w:tabs>
          <w:tab w:val="clear" w:pos="1361"/>
        </w:tabs>
        <w:ind w:left="2268" w:hanging="567"/>
        <w:rPr>
          <w:i/>
        </w:rPr>
      </w:pPr>
      <w:r>
        <w:t>FA02</w:t>
      </w:r>
      <w:r w:rsidR="000F4B0A">
        <w:t xml:space="preserve"> – Password dimenticata:</w:t>
      </w:r>
    </w:p>
    <w:p w:rsidR="000F4B0A" w:rsidRPr="00DE40A9" w:rsidRDefault="00176987" w:rsidP="004B188B">
      <w:pPr>
        <w:pStyle w:val="Elenco"/>
        <w:numPr>
          <w:ilvl w:val="2"/>
          <w:numId w:val="25"/>
        </w:numPr>
        <w:tabs>
          <w:tab w:val="clear" w:pos="2098"/>
        </w:tabs>
        <w:ind w:left="2977" w:hanging="709"/>
      </w:pPr>
      <w:r w:rsidRPr="00DE40A9">
        <w:t xml:space="preserve"> </w:t>
      </w:r>
      <w:r w:rsidR="00DE40A9" w:rsidRPr="00DE40A9">
        <w:t>l’utente sceglie l’opzione “Ho dimenticato la password”;</w:t>
      </w:r>
    </w:p>
    <w:p w:rsidR="000F4B0A" w:rsidRDefault="000F4B0A" w:rsidP="004B188B">
      <w:pPr>
        <w:pStyle w:val="Elenco"/>
        <w:numPr>
          <w:ilvl w:val="2"/>
          <w:numId w:val="25"/>
        </w:numPr>
        <w:tabs>
          <w:tab w:val="clear" w:pos="2098"/>
        </w:tabs>
        <w:ind w:left="2977" w:hanging="709"/>
      </w:pPr>
      <w:r>
        <w:t>il Sistema ritorna una schermata dove l’utente deve compilare i seguenti dati per recuperare la password:</w:t>
      </w:r>
    </w:p>
    <w:p w:rsidR="000F4B0A" w:rsidRDefault="00DE40A9" w:rsidP="000F4B0A">
      <w:pPr>
        <w:pStyle w:val="Elenco"/>
        <w:numPr>
          <w:ilvl w:val="3"/>
          <w:numId w:val="9"/>
        </w:numPr>
        <w:tabs>
          <w:tab w:val="clear" w:pos="3005"/>
        </w:tabs>
        <w:ind w:left="3119" w:hanging="142"/>
      </w:pPr>
      <w:r>
        <w:t>indirizzo e-</w:t>
      </w:r>
      <w:r w:rsidR="000F4B0A">
        <w:t>mail *</w:t>
      </w:r>
    </w:p>
    <w:p w:rsidR="000F4B0A" w:rsidRDefault="000F4B0A" w:rsidP="004B188B">
      <w:pPr>
        <w:pStyle w:val="Elenco"/>
        <w:numPr>
          <w:ilvl w:val="2"/>
          <w:numId w:val="25"/>
        </w:numPr>
        <w:tabs>
          <w:tab w:val="clear" w:pos="2098"/>
        </w:tabs>
        <w:ind w:left="2977" w:hanging="709"/>
      </w:pPr>
      <w:r>
        <w:t>l’utente preme il tasto “Invio”;</w:t>
      </w:r>
    </w:p>
    <w:p w:rsidR="000F4B0A" w:rsidRDefault="000F4B0A" w:rsidP="004B188B">
      <w:pPr>
        <w:pStyle w:val="Elenco"/>
        <w:numPr>
          <w:ilvl w:val="2"/>
          <w:numId w:val="25"/>
        </w:numPr>
        <w:tabs>
          <w:tab w:val="clear" w:pos="2098"/>
        </w:tabs>
        <w:ind w:left="2977" w:hanging="709"/>
      </w:pPr>
      <w:r>
        <w:t>Il Sistema invia un e-mail all’utente con una nuova password;</w:t>
      </w:r>
    </w:p>
    <w:p w:rsidR="00AC6EE8" w:rsidRDefault="000F4B0A" w:rsidP="004B188B">
      <w:pPr>
        <w:pStyle w:val="Elenco"/>
        <w:numPr>
          <w:ilvl w:val="2"/>
          <w:numId w:val="25"/>
        </w:numPr>
        <w:tabs>
          <w:tab w:val="clear" w:pos="2098"/>
        </w:tabs>
        <w:ind w:left="2977" w:hanging="709"/>
      </w:pPr>
      <w:r>
        <w:t>Il Sistema mostra un messaggio di conferma dell’invio;</w:t>
      </w:r>
    </w:p>
    <w:p w:rsidR="005C3E81" w:rsidRPr="00471964" w:rsidRDefault="005C3E81" w:rsidP="004B188B">
      <w:pPr>
        <w:pStyle w:val="Elenco"/>
        <w:numPr>
          <w:ilvl w:val="0"/>
          <w:numId w:val="25"/>
        </w:numPr>
        <w:tabs>
          <w:tab w:val="clear" w:pos="851"/>
        </w:tabs>
        <w:ind w:left="1701" w:hanging="283"/>
        <w:rPr>
          <w:i/>
        </w:rPr>
      </w:pPr>
      <w:r>
        <w:rPr>
          <w:i/>
        </w:rPr>
        <w:t>Output: La pagina iniz</w:t>
      </w:r>
      <w:r w:rsidRPr="00471964">
        <w:rPr>
          <w:i/>
        </w:rPr>
        <w:t>iale del sito con la sessione a</w:t>
      </w:r>
      <w:r>
        <w:rPr>
          <w:i/>
        </w:rPr>
        <w:t>ttuale dell’utente;</w:t>
      </w:r>
    </w:p>
    <w:p w:rsidR="005C3E81" w:rsidRPr="00471964" w:rsidRDefault="005C3E81" w:rsidP="004B188B">
      <w:pPr>
        <w:pStyle w:val="Elenco"/>
        <w:numPr>
          <w:ilvl w:val="0"/>
          <w:numId w:val="25"/>
        </w:numPr>
        <w:tabs>
          <w:tab w:val="clear" w:pos="851"/>
        </w:tabs>
        <w:ind w:left="1701" w:hanging="283"/>
        <w:rPr>
          <w:i/>
        </w:rPr>
      </w:pPr>
      <w:r w:rsidRPr="00471964">
        <w:rPr>
          <w:i/>
        </w:rPr>
        <w:t>Postcondizi</w:t>
      </w:r>
      <w:r>
        <w:rPr>
          <w:i/>
        </w:rPr>
        <w:t>oni: Attore con login effetuato;</w:t>
      </w:r>
    </w:p>
    <w:p w:rsidR="005C3E81" w:rsidRDefault="000F4B0A" w:rsidP="004B188B">
      <w:pPr>
        <w:pStyle w:val="Elenco"/>
        <w:numPr>
          <w:ilvl w:val="0"/>
          <w:numId w:val="25"/>
        </w:numPr>
        <w:tabs>
          <w:tab w:val="clear" w:pos="851"/>
        </w:tabs>
        <w:ind w:left="1701" w:hanging="283"/>
        <w:rPr>
          <w:i/>
        </w:rPr>
      </w:pPr>
      <w:r w:rsidRPr="004514C6">
        <w:rPr>
          <w:i/>
        </w:rPr>
        <w:t>Eccezioni:</w:t>
      </w:r>
    </w:p>
    <w:p w:rsidR="000F4B0A" w:rsidRPr="005C3E81" w:rsidRDefault="005C3E81" w:rsidP="004B188B">
      <w:pPr>
        <w:pStyle w:val="Elenco"/>
        <w:numPr>
          <w:ilvl w:val="1"/>
          <w:numId w:val="25"/>
        </w:numPr>
        <w:tabs>
          <w:tab w:val="clear" w:pos="1361"/>
        </w:tabs>
        <w:ind w:left="2268" w:hanging="567"/>
      </w:pPr>
      <w:r>
        <w:t>L’utente non inserisce uno o</w:t>
      </w:r>
      <w:r w:rsidR="00AE2B32">
        <w:t xml:space="preserve"> più campi segnati come obbliga</w:t>
      </w:r>
      <w:r>
        <w:t>tori.</w:t>
      </w:r>
    </w:p>
    <w:p w:rsidR="00176987" w:rsidRPr="0046626F" w:rsidRDefault="00176987" w:rsidP="00E02829">
      <w:pPr>
        <w:pStyle w:val="Elenco"/>
        <w:rPr>
          <w:b/>
          <w:i/>
        </w:rPr>
      </w:pPr>
      <w:r w:rsidRPr="000F4B0A">
        <w:rPr>
          <w:i/>
        </w:rPr>
        <w:t xml:space="preserve"> </w:t>
      </w:r>
      <w:r w:rsidR="00507C22">
        <w:rPr>
          <w:i/>
        </w:rPr>
        <w:br/>
      </w:r>
    </w:p>
    <w:p w:rsidR="00176987" w:rsidRPr="004C06F0" w:rsidRDefault="004C06F0" w:rsidP="004C06F0">
      <w:pPr>
        <w:pStyle w:val="Livello111"/>
        <w:rPr>
          <w:b/>
        </w:rPr>
      </w:pPr>
      <w:r>
        <w:rPr>
          <w:b/>
        </w:rPr>
        <w:t>[UCFO07.</w:t>
      </w:r>
      <w:r w:rsidR="00176987" w:rsidRPr="004C06F0">
        <w:rPr>
          <w:b/>
        </w:rPr>
        <w:t>Logout</w:t>
      </w:r>
      <w:r>
        <w:rPr>
          <w:b/>
        </w:rPr>
        <w:t>]</w:t>
      </w:r>
      <w:r w:rsidR="00176987" w:rsidRPr="004C06F0">
        <w:rPr>
          <w:b/>
        </w:rPr>
        <w:t>:</w:t>
      </w:r>
    </w:p>
    <w:p w:rsidR="00176987" w:rsidRDefault="00176987" w:rsidP="004C06F0">
      <w:pPr>
        <w:pStyle w:val="TestoNormaleBasatosuLivello11"/>
        <w:ind w:left="1418"/>
      </w:pPr>
      <w:r>
        <w:t xml:space="preserve">Il </w:t>
      </w:r>
      <w:r w:rsidR="00D64010">
        <w:t>Sistema</w:t>
      </w:r>
      <w:r>
        <w:t>, dopo il login dell’utente finale, presenterà un link nelle pagine principali del Sistema, con il quale potrà uscire dallo stesso.</w:t>
      </w:r>
      <w:r w:rsidR="005C3E81">
        <w:br/>
      </w:r>
    </w:p>
    <w:p w:rsidR="00176987" w:rsidRDefault="005C3E81" w:rsidP="004B188B">
      <w:pPr>
        <w:pStyle w:val="Elenco"/>
        <w:numPr>
          <w:ilvl w:val="0"/>
          <w:numId w:val="27"/>
        </w:numPr>
        <w:tabs>
          <w:tab w:val="clear" w:pos="851"/>
        </w:tabs>
        <w:ind w:left="1701" w:hanging="283"/>
        <w:rPr>
          <w:i/>
        </w:rPr>
      </w:pPr>
      <w:r>
        <w:rPr>
          <w:i/>
        </w:rPr>
        <w:t>Riferimento requisito:</w:t>
      </w:r>
    </w:p>
    <w:p w:rsidR="005C3E81" w:rsidRPr="005C3E81" w:rsidRDefault="005C3E81" w:rsidP="005C3E81">
      <w:pPr>
        <w:pStyle w:val="Elenco"/>
        <w:numPr>
          <w:ilvl w:val="3"/>
          <w:numId w:val="9"/>
        </w:numPr>
        <w:tabs>
          <w:tab w:val="clear" w:pos="3005"/>
        </w:tabs>
        <w:ind w:left="1843" w:hanging="142"/>
      </w:pPr>
      <w:r w:rsidRPr="00DA2AFB">
        <w:t>[RFFO12</w:t>
      </w:r>
      <w:r>
        <w:t>.</w:t>
      </w:r>
      <w:r w:rsidRPr="008924A5">
        <w:t>Gestione profilo utente</w:t>
      </w:r>
      <w:r w:rsidRPr="00DA2AFB">
        <w:t>]</w:t>
      </w:r>
    </w:p>
    <w:p w:rsidR="005C3E81" w:rsidRDefault="00176987" w:rsidP="004B188B">
      <w:pPr>
        <w:pStyle w:val="Elenco"/>
        <w:numPr>
          <w:ilvl w:val="0"/>
          <w:numId w:val="27"/>
        </w:numPr>
        <w:tabs>
          <w:tab w:val="clear" w:pos="851"/>
        </w:tabs>
        <w:ind w:left="1701" w:hanging="283"/>
        <w:rPr>
          <w:i/>
        </w:rPr>
      </w:pPr>
      <w:r w:rsidRPr="005C3E81">
        <w:rPr>
          <w:i/>
        </w:rPr>
        <w:t>Precondizioni:</w:t>
      </w:r>
    </w:p>
    <w:p w:rsidR="005C3E81" w:rsidRPr="00AE2B32" w:rsidRDefault="00176987" w:rsidP="00AE2B32">
      <w:pPr>
        <w:pStyle w:val="Elenco"/>
        <w:numPr>
          <w:ilvl w:val="3"/>
          <w:numId w:val="9"/>
        </w:numPr>
        <w:tabs>
          <w:tab w:val="clear" w:pos="3005"/>
        </w:tabs>
        <w:ind w:left="1843" w:hanging="142"/>
      </w:pPr>
      <w:r w:rsidRPr="00AE2B32">
        <w:t xml:space="preserve"> </w:t>
      </w:r>
      <w:r w:rsidR="00AE2B32">
        <w:t>[UCFO06.</w:t>
      </w:r>
      <w:r w:rsidRPr="00AE2B32">
        <w:t>Login</w:t>
      </w:r>
      <w:r w:rsidR="00AE2B32">
        <w:t>]</w:t>
      </w:r>
    </w:p>
    <w:p w:rsidR="00176987" w:rsidRPr="005C3E81" w:rsidRDefault="005C3E81" w:rsidP="004B188B">
      <w:pPr>
        <w:pStyle w:val="Elenco"/>
        <w:numPr>
          <w:ilvl w:val="0"/>
          <w:numId w:val="27"/>
        </w:numPr>
        <w:tabs>
          <w:tab w:val="clear" w:pos="851"/>
        </w:tabs>
        <w:ind w:left="1701" w:hanging="283"/>
        <w:rPr>
          <w:i/>
        </w:rPr>
      </w:pPr>
      <w:r w:rsidRPr="00C0441F">
        <w:rPr>
          <w:i/>
        </w:rPr>
        <w:t xml:space="preserve">Attori:  </w:t>
      </w:r>
      <w:r>
        <w:rPr>
          <w:i/>
        </w:rPr>
        <w:t xml:space="preserve">cliente </w:t>
      </w:r>
      <w:r w:rsidR="00F267B4">
        <w:rPr>
          <w:i/>
        </w:rPr>
        <w:t>registrato</w:t>
      </w:r>
      <w:r w:rsidRPr="00C0441F">
        <w:rPr>
          <w:i/>
        </w:rPr>
        <w:t>;</w:t>
      </w:r>
    </w:p>
    <w:p w:rsidR="0044158A" w:rsidRDefault="00176987" w:rsidP="004B188B">
      <w:pPr>
        <w:pStyle w:val="Elenco"/>
        <w:numPr>
          <w:ilvl w:val="0"/>
          <w:numId w:val="27"/>
        </w:numPr>
        <w:tabs>
          <w:tab w:val="clear" w:pos="851"/>
        </w:tabs>
        <w:ind w:left="1701" w:hanging="283"/>
        <w:rPr>
          <w:i/>
        </w:rPr>
      </w:pPr>
      <w:r w:rsidRPr="005C3E81">
        <w:rPr>
          <w:i/>
        </w:rPr>
        <w:t xml:space="preserve">Input: </w:t>
      </w:r>
    </w:p>
    <w:p w:rsidR="00176987" w:rsidRPr="00F267B4" w:rsidRDefault="0044158A" w:rsidP="004B188B">
      <w:pPr>
        <w:pStyle w:val="Elenco"/>
        <w:numPr>
          <w:ilvl w:val="1"/>
          <w:numId w:val="27"/>
        </w:numPr>
        <w:tabs>
          <w:tab w:val="clear" w:pos="1361"/>
        </w:tabs>
        <w:ind w:left="2268" w:hanging="567"/>
      </w:pPr>
      <w:r w:rsidRPr="00F267B4">
        <w:t>clic</w:t>
      </w:r>
      <w:r w:rsidR="00176987" w:rsidRPr="00F267B4">
        <w:t xml:space="preserve"> dell’utente su relativo link;</w:t>
      </w:r>
    </w:p>
    <w:p w:rsidR="00176987" w:rsidRDefault="00176987" w:rsidP="004B188B">
      <w:pPr>
        <w:pStyle w:val="Elenco"/>
        <w:numPr>
          <w:ilvl w:val="0"/>
          <w:numId w:val="27"/>
        </w:numPr>
        <w:tabs>
          <w:tab w:val="clear" w:pos="851"/>
        </w:tabs>
        <w:ind w:left="1701" w:hanging="283"/>
        <w:rPr>
          <w:i/>
        </w:rPr>
      </w:pPr>
      <w:r w:rsidRPr="005C3E81">
        <w:rPr>
          <w:i/>
        </w:rPr>
        <w:t>Flusso principale:</w:t>
      </w:r>
    </w:p>
    <w:p w:rsidR="00D868D8" w:rsidRPr="00F267B4" w:rsidRDefault="00D868D8" w:rsidP="004B188B">
      <w:pPr>
        <w:pStyle w:val="Elenco"/>
        <w:numPr>
          <w:ilvl w:val="1"/>
          <w:numId w:val="27"/>
        </w:numPr>
        <w:tabs>
          <w:tab w:val="clear" w:pos="1361"/>
        </w:tabs>
        <w:ind w:left="2268" w:hanging="567"/>
      </w:pPr>
      <w:r w:rsidRPr="00F267B4">
        <w:t>l’utente sceglie di uscire dal Sistema;</w:t>
      </w:r>
    </w:p>
    <w:p w:rsidR="00176987" w:rsidRPr="00F267B4" w:rsidRDefault="00176987" w:rsidP="004B188B">
      <w:pPr>
        <w:pStyle w:val="Elenco"/>
        <w:numPr>
          <w:ilvl w:val="1"/>
          <w:numId w:val="27"/>
        </w:numPr>
        <w:tabs>
          <w:tab w:val="clear" w:pos="1361"/>
        </w:tabs>
        <w:ind w:left="2268" w:hanging="567"/>
      </w:pPr>
      <w:r w:rsidRPr="00F267B4">
        <w:t xml:space="preserve">l’utente sceglie di uscire dal </w:t>
      </w:r>
      <w:r w:rsidR="00D868D8" w:rsidRPr="00F267B4">
        <w:t>S</w:t>
      </w:r>
      <w:r w:rsidR="00AC6EE8" w:rsidRPr="00F267B4">
        <w:t>istema;</w:t>
      </w:r>
    </w:p>
    <w:p w:rsidR="00176987" w:rsidRPr="00F267B4" w:rsidRDefault="00176987" w:rsidP="004B188B">
      <w:pPr>
        <w:pStyle w:val="Elenco"/>
        <w:numPr>
          <w:ilvl w:val="1"/>
          <w:numId w:val="27"/>
        </w:numPr>
        <w:tabs>
          <w:tab w:val="clear" w:pos="1361"/>
        </w:tabs>
        <w:ind w:left="2268" w:hanging="567"/>
      </w:pPr>
      <w:r w:rsidRPr="00F267B4">
        <w:t>l’utente cli</w:t>
      </w:r>
      <w:r w:rsidR="0044158A" w:rsidRPr="00F267B4">
        <w:t>c</w:t>
      </w:r>
      <w:r w:rsidRPr="00F267B4">
        <w:t>ca nel link “</w:t>
      </w:r>
      <w:r w:rsidR="00AC6EE8" w:rsidRPr="00F267B4">
        <w:t>Logout” nel top della schermata;</w:t>
      </w:r>
    </w:p>
    <w:p w:rsidR="00176987" w:rsidRPr="00F267B4" w:rsidRDefault="00176987" w:rsidP="004B188B">
      <w:pPr>
        <w:pStyle w:val="Elenco"/>
        <w:numPr>
          <w:ilvl w:val="1"/>
          <w:numId w:val="27"/>
        </w:numPr>
        <w:tabs>
          <w:tab w:val="clear" w:pos="1361"/>
        </w:tabs>
        <w:ind w:left="2268" w:hanging="567"/>
      </w:pPr>
      <w:r w:rsidRPr="00F267B4">
        <w:t xml:space="preserve">il </w:t>
      </w:r>
      <w:r w:rsidR="00D868D8" w:rsidRPr="00F267B4">
        <w:t>S</w:t>
      </w:r>
      <w:r w:rsidRPr="00F267B4">
        <w:t xml:space="preserve">istema ritorna un messagio di conferma </w:t>
      </w:r>
      <w:r w:rsidR="00D868D8" w:rsidRPr="00F267B4">
        <w:t>chidendo</w:t>
      </w:r>
      <w:r w:rsidRPr="00F267B4">
        <w:t xml:space="preserve"> all’utente se vuole veramente uscire dal </w:t>
      </w:r>
      <w:r w:rsidR="00D868D8" w:rsidRPr="00F267B4">
        <w:t>S</w:t>
      </w:r>
      <w:r w:rsidR="00AC6EE8" w:rsidRPr="00F267B4">
        <w:t>istema (effettuare logout);</w:t>
      </w:r>
    </w:p>
    <w:p w:rsidR="00176987" w:rsidRPr="00F267B4" w:rsidRDefault="00176987" w:rsidP="004B188B">
      <w:pPr>
        <w:pStyle w:val="Elenco"/>
        <w:numPr>
          <w:ilvl w:val="1"/>
          <w:numId w:val="27"/>
        </w:numPr>
        <w:tabs>
          <w:tab w:val="clear" w:pos="1361"/>
        </w:tabs>
        <w:ind w:left="2268" w:hanging="567"/>
      </w:pPr>
      <w:r w:rsidRPr="00F267B4">
        <w:t xml:space="preserve">l’utente </w:t>
      </w:r>
      <w:r w:rsidR="00AC6EE8" w:rsidRPr="00F267B4">
        <w:t>conferma premendo il tasto “Si”;</w:t>
      </w:r>
    </w:p>
    <w:p w:rsidR="00176987" w:rsidRPr="00F267B4" w:rsidRDefault="00D64010" w:rsidP="004B188B">
      <w:pPr>
        <w:pStyle w:val="Elenco"/>
        <w:numPr>
          <w:ilvl w:val="1"/>
          <w:numId w:val="27"/>
        </w:numPr>
        <w:tabs>
          <w:tab w:val="clear" w:pos="1361"/>
        </w:tabs>
        <w:ind w:left="2268" w:hanging="567"/>
      </w:pPr>
      <w:r>
        <w:t>il Sistema</w:t>
      </w:r>
      <w:r w:rsidR="00176987" w:rsidRPr="00F267B4">
        <w:t xml:space="preserve"> proccessa i dati dell’utente, uscendo dal suo profilo</w:t>
      </w:r>
      <w:r w:rsidR="00AC6EE8" w:rsidRPr="00F267B4">
        <w:t>;</w:t>
      </w:r>
    </w:p>
    <w:p w:rsidR="00176987" w:rsidRPr="00F267B4" w:rsidRDefault="00D64010" w:rsidP="004B188B">
      <w:pPr>
        <w:pStyle w:val="Elenco"/>
        <w:numPr>
          <w:ilvl w:val="1"/>
          <w:numId w:val="27"/>
        </w:numPr>
        <w:tabs>
          <w:tab w:val="clear" w:pos="1361"/>
        </w:tabs>
        <w:ind w:left="2268" w:hanging="567"/>
      </w:pPr>
      <w:r>
        <w:t>il Sistema</w:t>
      </w:r>
      <w:r w:rsidR="00176987" w:rsidRPr="00F267B4">
        <w:t xml:space="preserve"> ritorna alla schermata iniziale di visualizzazione dei fu</w:t>
      </w:r>
      <w:r w:rsidR="00AC6EE8" w:rsidRPr="00F267B4">
        <w:t xml:space="preserve">metti: la home page del </w:t>
      </w:r>
      <w:r>
        <w:t>Sistema</w:t>
      </w:r>
      <w:r w:rsidR="00AC6EE8" w:rsidRPr="00F267B4">
        <w:t>;</w:t>
      </w:r>
    </w:p>
    <w:p w:rsidR="00AC6EE8" w:rsidRPr="00F267B4" w:rsidRDefault="00AC6EE8" w:rsidP="004B188B">
      <w:pPr>
        <w:pStyle w:val="Elenco"/>
        <w:numPr>
          <w:ilvl w:val="1"/>
          <w:numId w:val="27"/>
        </w:numPr>
        <w:tabs>
          <w:tab w:val="clear" w:pos="1361"/>
        </w:tabs>
        <w:ind w:left="2268" w:hanging="567"/>
      </w:pPr>
      <w:r w:rsidRPr="00F267B4">
        <w:t>se l’utente preme “No”, non viene effettuato il logout;</w:t>
      </w:r>
    </w:p>
    <w:p w:rsidR="005C3E81" w:rsidRPr="005C3E81" w:rsidRDefault="005C3E81" w:rsidP="004B188B">
      <w:pPr>
        <w:pStyle w:val="Elenco"/>
        <w:numPr>
          <w:ilvl w:val="0"/>
          <w:numId w:val="27"/>
        </w:numPr>
        <w:tabs>
          <w:tab w:val="clear" w:pos="851"/>
        </w:tabs>
        <w:ind w:left="1701" w:hanging="283"/>
        <w:rPr>
          <w:i/>
        </w:rPr>
      </w:pPr>
      <w:r w:rsidRPr="005C3E81">
        <w:rPr>
          <w:i/>
        </w:rPr>
        <w:t>O</w:t>
      </w:r>
      <w:r w:rsidR="009D5470">
        <w:rPr>
          <w:i/>
        </w:rPr>
        <w:t>utput: La home page del Sistema</w:t>
      </w:r>
      <w:r w:rsidR="00AC6EE8">
        <w:rPr>
          <w:i/>
        </w:rPr>
        <w:t>;</w:t>
      </w:r>
    </w:p>
    <w:p w:rsidR="005C3E81" w:rsidRPr="00507C22" w:rsidRDefault="005C3E81" w:rsidP="004B188B">
      <w:pPr>
        <w:pStyle w:val="Elenco"/>
        <w:numPr>
          <w:ilvl w:val="0"/>
          <w:numId w:val="27"/>
        </w:numPr>
        <w:tabs>
          <w:tab w:val="clear" w:pos="851"/>
        </w:tabs>
        <w:ind w:left="1701" w:hanging="283"/>
        <w:rPr>
          <w:i/>
        </w:rPr>
      </w:pPr>
      <w:r w:rsidRPr="00507C22">
        <w:rPr>
          <w:i/>
        </w:rPr>
        <w:t>Postcondizioni</w:t>
      </w:r>
      <w:r w:rsidR="00AC6EE8" w:rsidRPr="00507C22">
        <w:rPr>
          <w:i/>
        </w:rPr>
        <w:t xml:space="preserve">: </w:t>
      </w:r>
      <w:r w:rsidR="00F267B4" w:rsidRPr="00507C22">
        <w:rPr>
          <w:i/>
        </w:rPr>
        <w:t>il cliente è fuori dal Sistema</w:t>
      </w:r>
      <w:r w:rsidR="00AC6EE8" w:rsidRPr="00507C22">
        <w:rPr>
          <w:i/>
        </w:rPr>
        <w:t>;</w:t>
      </w:r>
    </w:p>
    <w:p w:rsidR="00176987" w:rsidRPr="00AC6EE8" w:rsidRDefault="00AC6EE8" w:rsidP="0084480E">
      <w:pPr>
        <w:pStyle w:val="Livello111"/>
        <w:rPr>
          <w:b/>
        </w:rPr>
      </w:pPr>
      <w:r>
        <w:rPr>
          <w:b/>
        </w:rPr>
        <w:t>[UCFO08.</w:t>
      </w:r>
      <w:r w:rsidR="00176987" w:rsidRPr="00AC6EE8">
        <w:rPr>
          <w:b/>
        </w:rPr>
        <w:t>Creare account</w:t>
      </w:r>
      <w:r>
        <w:rPr>
          <w:b/>
        </w:rPr>
        <w:t>]:</w:t>
      </w:r>
    </w:p>
    <w:p w:rsidR="00176987" w:rsidRDefault="00176987" w:rsidP="00AC6EE8">
      <w:pPr>
        <w:pStyle w:val="TestoNormaleBasatosuLivello11"/>
        <w:ind w:left="1418"/>
      </w:pPr>
      <w:r w:rsidRPr="008008FE">
        <w:t xml:space="preserve">Il </w:t>
      </w:r>
      <w:r w:rsidR="00D64010">
        <w:t>Sistema</w:t>
      </w:r>
      <w:r>
        <w:t xml:space="preserve"> dovrà avere un’ interfaccia che permetta all’utente di creare un account e resgistrarsi al </w:t>
      </w:r>
      <w:r w:rsidR="00D64010">
        <w:t>Sistema</w:t>
      </w:r>
      <w:r>
        <w:t>.</w:t>
      </w:r>
      <w:r w:rsidR="00AC6EE8">
        <w:br/>
      </w:r>
    </w:p>
    <w:p w:rsidR="00AC6EE8" w:rsidRDefault="00AC6EE8" w:rsidP="004B188B">
      <w:pPr>
        <w:pStyle w:val="Elenco"/>
        <w:numPr>
          <w:ilvl w:val="0"/>
          <w:numId w:val="28"/>
        </w:numPr>
        <w:tabs>
          <w:tab w:val="clear" w:pos="851"/>
        </w:tabs>
        <w:ind w:left="1701" w:hanging="283"/>
        <w:rPr>
          <w:i/>
        </w:rPr>
      </w:pPr>
      <w:r>
        <w:rPr>
          <w:i/>
        </w:rPr>
        <w:t>Riferimento requisito:</w:t>
      </w:r>
    </w:p>
    <w:p w:rsidR="00AC6EE8" w:rsidRPr="005C3E81" w:rsidRDefault="00AC6EE8" w:rsidP="00AC6EE8">
      <w:pPr>
        <w:pStyle w:val="Elenco"/>
        <w:numPr>
          <w:ilvl w:val="3"/>
          <w:numId w:val="9"/>
        </w:numPr>
        <w:tabs>
          <w:tab w:val="clear" w:pos="3005"/>
        </w:tabs>
        <w:ind w:left="1843" w:hanging="142"/>
      </w:pPr>
      <w:r w:rsidRPr="00DA2AFB">
        <w:t>[RFFO12</w:t>
      </w:r>
      <w:r>
        <w:t>.</w:t>
      </w:r>
      <w:r w:rsidRPr="008924A5">
        <w:t>Gestione profilo utente</w:t>
      </w:r>
      <w:r w:rsidRPr="00DA2AFB">
        <w:t>]</w:t>
      </w:r>
    </w:p>
    <w:p w:rsidR="00AC6EE8" w:rsidRDefault="00AC6EE8" w:rsidP="004B188B">
      <w:pPr>
        <w:pStyle w:val="Elenco"/>
        <w:numPr>
          <w:ilvl w:val="0"/>
          <w:numId w:val="28"/>
        </w:numPr>
        <w:tabs>
          <w:tab w:val="clear" w:pos="851"/>
        </w:tabs>
        <w:ind w:left="1701" w:hanging="283"/>
        <w:rPr>
          <w:i/>
        </w:rPr>
      </w:pPr>
      <w:r w:rsidRPr="005C3E81">
        <w:rPr>
          <w:i/>
        </w:rPr>
        <w:t>Precondizioni:</w:t>
      </w:r>
    </w:p>
    <w:p w:rsidR="00AC6EE8" w:rsidRPr="00AE2B32" w:rsidRDefault="00AC6EE8" w:rsidP="00AC6EE8">
      <w:pPr>
        <w:pStyle w:val="Elenco"/>
        <w:numPr>
          <w:ilvl w:val="3"/>
          <w:numId w:val="9"/>
        </w:numPr>
        <w:tabs>
          <w:tab w:val="clear" w:pos="3005"/>
        </w:tabs>
        <w:ind w:left="1843" w:hanging="142"/>
      </w:pPr>
      <w:r w:rsidRPr="00AE2B32">
        <w:t xml:space="preserve"> </w:t>
      </w:r>
      <w:r>
        <w:t>[UCFO06.</w:t>
      </w:r>
      <w:r w:rsidRPr="00AE2B32">
        <w:t>Login</w:t>
      </w:r>
      <w:r>
        <w:t>]</w:t>
      </w:r>
    </w:p>
    <w:p w:rsidR="00DF004E" w:rsidRPr="00BB703A" w:rsidRDefault="00AC6EE8" w:rsidP="004B188B">
      <w:pPr>
        <w:pStyle w:val="Elenco"/>
        <w:numPr>
          <w:ilvl w:val="0"/>
          <w:numId w:val="28"/>
        </w:numPr>
        <w:tabs>
          <w:tab w:val="clear" w:pos="851"/>
        </w:tabs>
        <w:ind w:left="1701" w:hanging="283"/>
        <w:rPr>
          <w:i/>
        </w:rPr>
      </w:pPr>
      <w:r w:rsidRPr="00C0441F">
        <w:rPr>
          <w:i/>
        </w:rPr>
        <w:t xml:space="preserve">Attori:  </w:t>
      </w:r>
      <w:r w:rsidR="00F267B4">
        <w:rPr>
          <w:i/>
        </w:rPr>
        <w:t>cliente non registrato;</w:t>
      </w:r>
    </w:p>
    <w:p w:rsidR="00087F79" w:rsidRDefault="00AC6EE8" w:rsidP="004B188B">
      <w:pPr>
        <w:pStyle w:val="Elenco"/>
        <w:numPr>
          <w:ilvl w:val="0"/>
          <w:numId w:val="28"/>
        </w:numPr>
        <w:tabs>
          <w:tab w:val="clear" w:pos="851"/>
        </w:tabs>
        <w:ind w:left="1701" w:hanging="283"/>
        <w:rPr>
          <w:i/>
        </w:rPr>
      </w:pPr>
      <w:r w:rsidRPr="005C3E81">
        <w:rPr>
          <w:i/>
        </w:rPr>
        <w:t xml:space="preserve">Input: </w:t>
      </w:r>
    </w:p>
    <w:p w:rsidR="009E426F" w:rsidRPr="00605367" w:rsidRDefault="009E426F" w:rsidP="004B188B">
      <w:pPr>
        <w:pStyle w:val="Elenco"/>
        <w:numPr>
          <w:ilvl w:val="1"/>
          <w:numId w:val="28"/>
        </w:numPr>
        <w:tabs>
          <w:tab w:val="clear" w:pos="1361"/>
        </w:tabs>
        <w:ind w:left="2268" w:hanging="567"/>
      </w:pPr>
      <w:r w:rsidRPr="00605367">
        <w:t>i  dati dell’utente</w:t>
      </w:r>
    </w:p>
    <w:p w:rsidR="00176987" w:rsidRPr="00087F79" w:rsidRDefault="00AC6EE8" w:rsidP="004B188B">
      <w:pPr>
        <w:pStyle w:val="Elenco"/>
        <w:numPr>
          <w:ilvl w:val="0"/>
          <w:numId w:val="28"/>
        </w:numPr>
        <w:tabs>
          <w:tab w:val="clear" w:pos="851"/>
        </w:tabs>
        <w:ind w:left="1701" w:hanging="283"/>
        <w:rPr>
          <w:i/>
        </w:rPr>
      </w:pPr>
      <w:r w:rsidRPr="005C3E81">
        <w:rPr>
          <w:i/>
        </w:rPr>
        <w:t>Flusso principale:</w:t>
      </w:r>
    </w:p>
    <w:p w:rsidR="00176987" w:rsidRPr="002B11A4" w:rsidRDefault="009E426F" w:rsidP="004B188B">
      <w:pPr>
        <w:pStyle w:val="Elenco"/>
        <w:numPr>
          <w:ilvl w:val="1"/>
          <w:numId w:val="28"/>
        </w:numPr>
        <w:tabs>
          <w:tab w:val="clear" w:pos="1361"/>
        </w:tabs>
        <w:ind w:left="2268" w:hanging="567"/>
      </w:pPr>
      <w:r>
        <w:t>Il S</w:t>
      </w:r>
      <w:r w:rsidR="00176987" w:rsidRPr="002B11A4">
        <w:t xml:space="preserve">istema fornisce la schermata all’utente per inserire </w:t>
      </w:r>
      <w:r>
        <w:t>i dati personali;</w:t>
      </w:r>
    </w:p>
    <w:p w:rsidR="00176987" w:rsidRPr="002B11A4" w:rsidRDefault="00176987" w:rsidP="004B188B">
      <w:pPr>
        <w:pStyle w:val="Elenco"/>
        <w:numPr>
          <w:ilvl w:val="1"/>
          <w:numId w:val="28"/>
        </w:numPr>
        <w:tabs>
          <w:tab w:val="clear" w:pos="1361"/>
        </w:tabs>
        <w:ind w:left="2268" w:hanging="567"/>
      </w:pPr>
      <w:r w:rsidRPr="002B11A4">
        <w:t xml:space="preserve">l’utente inserisce: </w:t>
      </w:r>
    </w:p>
    <w:p w:rsidR="00176987" w:rsidRPr="002B11A4" w:rsidRDefault="00176987" w:rsidP="00087F79">
      <w:pPr>
        <w:pStyle w:val="Elenco"/>
        <w:numPr>
          <w:ilvl w:val="3"/>
          <w:numId w:val="9"/>
        </w:numPr>
        <w:tabs>
          <w:tab w:val="clear" w:pos="3005"/>
        </w:tabs>
        <w:ind w:left="2410" w:hanging="142"/>
      </w:pPr>
      <w:r w:rsidRPr="002B11A4">
        <w:t>nome*</w:t>
      </w:r>
    </w:p>
    <w:p w:rsidR="00176987" w:rsidRPr="002B11A4" w:rsidRDefault="00DE40A9" w:rsidP="00087F79">
      <w:pPr>
        <w:pStyle w:val="Elenco"/>
        <w:numPr>
          <w:ilvl w:val="3"/>
          <w:numId w:val="9"/>
        </w:numPr>
        <w:tabs>
          <w:tab w:val="clear" w:pos="3005"/>
        </w:tabs>
        <w:ind w:left="2410" w:hanging="142"/>
      </w:pPr>
      <w:r w:rsidRPr="002B11A4">
        <w:t xml:space="preserve">indirizzo </w:t>
      </w:r>
      <w:r w:rsidR="00176987" w:rsidRPr="002B11A4">
        <w:t>e</w:t>
      </w:r>
      <w:r w:rsidRPr="002B11A4">
        <w:t>-</w:t>
      </w:r>
      <w:r w:rsidR="00176987" w:rsidRPr="002B11A4">
        <w:t>mail*</w:t>
      </w:r>
    </w:p>
    <w:p w:rsidR="00176987" w:rsidRPr="002B11A4" w:rsidRDefault="009E426F" w:rsidP="00087F79">
      <w:pPr>
        <w:pStyle w:val="Elenco"/>
        <w:numPr>
          <w:ilvl w:val="3"/>
          <w:numId w:val="9"/>
        </w:numPr>
        <w:tabs>
          <w:tab w:val="clear" w:pos="3005"/>
        </w:tabs>
        <w:ind w:left="2410" w:hanging="142"/>
      </w:pPr>
      <w:r>
        <w:t>cognome*</w:t>
      </w:r>
      <w:r w:rsidR="00176987" w:rsidRPr="002B11A4">
        <w:t xml:space="preserve"> </w:t>
      </w:r>
    </w:p>
    <w:p w:rsidR="00176987" w:rsidRPr="002B11A4" w:rsidRDefault="00176987" w:rsidP="00087F79">
      <w:pPr>
        <w:pStyle w:val="Elenco"/>
        <w:numPr>
          <w:ilvl w:val="3"/>
          <w:numId w:val="9"/>
        </w:numPr>
        <w:tabs>
          <w:tab w:val="clear" w:pos="3005"/>
        </w:tabs>
        <w:ind w:left="2410" w:hanging="142"/>
      </w:pPr>
      <w:r w:rsidRPr="002B11A4">
        <w:t>password*</w:t>
      </w:r>
    </w:p>
    <w:p w:rsidR="00176987" w:rsidRPr="002B11A4" w:rsidRDefault="00176987" w:rsidP="00087F79">
      <w:pPr>
        <w:pStyle w:val="Elenco"/>
        <w:numPr>
          <w:ilvl w:val="3"/>
          <w:numId w:val="9"/>
        </w:numPr>
        <w:tabs>
          <w:tab w:val="clear" w:pos="3005"/>
        </w:tabs>
        <w:ind w:left="2410" w:hanging="142"/>
      </w:pPr>
      <w:r w:rsidRPr="002B11A4">
        <w:t>username*</w:t>
      </w:r>
    </w:p>
    <w:p w:rsidR="00176987" w:rsidRPr="002B11A4" w:rsidRDefault="00176987" w:rsidP="00087F79">
      <w:pPr>
        <w:pStyle w:val="Elenco"/>
        <w:numPr>
          <w:ilvl w:val="3"/>
          <w:numId w:val="9"/>
        </w:numPr>
        <w:tabs>
          <w:tab w:val="clear" w:pos="3005"/>
        </w:tabs>
        <w:ind w:left="2410" w:hanging="142"/>
      </w:pPr>
      <w:r w:rsidRPr="002B11A4">
        <w:t>tipo di utente* (cliente o dipendente)</w:t>
      </w:r>
    </w:p>
    <w:p w:rsidR="00176987" w:rsidRPr="002B11A4" w:rsidRDefault="00176987" w:rsidP="004B188B">
      <w:pPr>
        <w:pStyle w:val="Elenco"/>
        <w:numPr>
          <w:ilvl w:val="1"/>
          <w:numId w:val="28"/>
        </w:numPr>
        <w:tabs>
          <w:tab w:val="clear" w:pos="1361"/>
        </w:tabs>
        <w:ind w:left="2268" w:hanging="567"/>
      </w:pPr>
      <w:r w:rsidRPr="002B11A4">
        <w:t>l’utente s</w:t>
      </w:r>
      <w:r w:rsidR="009E426F">
        <w:t>elezione l’opzione “Registrati”;</w:t>
      </w:r>
    </w:p>
    <w:p w:rsidR="00176987" w:rsidRPr="002B11A4" w:rsidRDefault="009E426F" w:rsidP="004B188B">
      <w:pPr>
        <w:pStyle w:val="Elenco"/>
        <w:numPr>
          <w:ilvl w:val="1"/>
          <w:numId w:val="28"/>
        </w:numPr>
        <w:tabs>
          <w:tab w:val="clear" w:pos="1361"/>
        </w:tabs>
        <w:ind w:left="2268" w:hanging="567"/>
      </w:pPr>
      <w:r>
        <w:t>il S</w:t>
      </w:r>
      <w:r w:rsidR="00176987" w:rsidRPr="002B11A4">
        <w:t>i</w:t>
      </w:r>
      <w:r>
        <w:t>stema convalida i dati inseriti;</w:t>
      </w:r>
    </w:p>
    <w:p w:rsidR="00176987" w:rsidRDefault="00176987" w:rsidP="004B188B">
      <w:pPr>
        <w:pStyle w:val="Elenco"/>
        <w:numPr>
          <w:ilvl w:val="1"/>
          <w:numId w:val="28"/>
        </w:numPr>
        <w:tabs>
          <w:tab w:val="clear" w:pos="1361"/>
        </w:tabs>
        <w:ind w:left="2268" w:hanging="567"/>
      </w:pPr>
      <w:r w:rsidRPr="002B11A4">
        <w:t xml:space="preserve">il </w:t>
      </w:r>
      <w:r w:rsidR="009E426F">
        <w:t>S</w:t>
      </w:r>
      <w:r w:rsidRPr="002B11A4">
        <w:t>istema approva la registrazione e t</w:t>
      </w:r>
      <w:r w:rsidR="002B11A4" w:rsidRPr="002B11A4">
        <w:t>orna la schermata iniziale del S</w:t>
      </w:r>
      <w:r w:rsidRPr="002B11A4">
        <w:t>ist</w:t>
      </w:r>
      <w:r w:rsidR="002B11A4" w:rsidRPr="002B11A4">
        <w:t>ema;</w:t>
      </w:r>
    </w:p>
    <w:p w:rsidR="009E426F" w:rsidRPr="009E426F" w:rsidRDefault="009E426F" w:rsidP="004B188B">
      <w:pPr>
        <w:pStyle w:val="Elenco"/>
        <w:numPr>
          <w:ilvl w:val="0"/>
          <w:numId w:val="28"/>
        </w:numPr>
        <w:tabs>
          <w:tab w:val="clear" w:pos="851"/>
        </w:tabs>
        <w:ind w:left="1701" w:hanging="283"/>
        <w:rPr>
          <w:i/>
        </w:rPr>
      </w:pPr>
      <w:r w:rsidRPr="009E426F">
        <w:rPr>
          <w:i/>
        </w:rPr>
        <w:t xml:space="preserve">Flussi alternativi:  </w:t>
      </w:r>
    </w:p>
    <w:p w:rsidR="009E426F" w:rsidRDefault="009E426F" w:rsidP="004B188B">
      <w:pPr>
        <w:pStyle w:val="Elenco"/>
        <w:numPr>
          <w:ilvl w:val="1"/>
          <w:numId w:val="28"/>
        </w:numPr>
        <w:tabs>
          <w:tab w:val="clear" w:pos="1361"/>
        </w:tabs>
        <w:ind w:left="2268" w:hanging="567"/>
      </w:pPr>
      <w:r>
        <w:t>FA01 – L’utente inserisce dati non corretti;</w:t>
      </w:r>
    </w:p>
    <w:p w:rsidR="009E426F" w:rsidRDefault="009E426F" w:rsidP="004B188B">
      <w:pPr>
        <w:pStyle w:val="Elenco"/>
        <w:numPr>
          <w:ilvl w:val="1"/>
          <w:numId w:val="28"/>
        </w:numPr>
        <w:tabs>
          <w:tab w:val="clear" w:pos="1361"/>
        </w:tabs>
        <w:ind w:left="2268" w:hanging="567"/>
      </w:pPr>
      <w:r>
        <w:t>il Sistema torna una schermata dove l’utente dovrà inserire nuovamente i dati nel formato corretto;</w:t>
      </w:r>
    </w:p>
    <w:p w:rsidR="009E426F" w:rsidRDefault="009E426F" w:rsidP="004B188B">
      <w:pPr>
        <w:pStyle w:val="Elenco"/>
        <w:numPr>
          <w:ilvl w:val="1"/>
          <w:numId w:val="28"/>
        </w:numPr>
        <w:tabs>
          <w:tab w:val="clear" w:pos="1361"/>
        </w:tabs>
        <w:ind w:left="2268" w:hanging="567"/>
      </w:pPr>
      <w:r>
        <w:t>l’utente preme il tasto “Invio”;</w:t>
      </w:r>
    </w:p>
    <w:p w:rsidR="009E426F" w:rsidRDefault="009E426F" w:rsidP="004B188B">
      <w:pPr>
        <w:pStyle w:val="Elenco"/>
        <w:numPr>
          <w:ilvl w:val="1"/>
          <w:numId w:val="28"/>
        </w:numPr>
        <w:tabs>
          <w:tab w:val="clear" w:pos="1361"/>
        </w:tabs>
        <w:ind w:left="2268" w:hanging="567"/>
      </w:pPr>
      <w:r>
        <w:t>Il Sistema approva la correttezza dei dati;</w:t>
      </w:r>
    </w:p>
    <w:p w:rsidR="009E426F" w:rsidRPr="002B11A4" w:rsidRDefault="009E426F" w:rsidP="004B188B">
      <w:pPr>
        <w:pStyle w:val="Elenco"/>
        <w:numPr>
          <w:ilvl w:val="1"/>
          <w:numId w:val="28"/>
        </w:numPr>
        <w:tabs>
          <w:tab w:val="clear" w:pos="1361"/>
        </w:tabs>
        <w:ind w:left="2268" w:hanging="567"/>
      </w:pPr>
      <w:r>
        <w:t>Il Sistema mostra un messaggio di conferma di registrazione;</w:t>
      </w:r>
    </w:p>
    <w:p w:rsidR="00176987" w:rsidRPr="00087F79" w:rsidRDefault="00176987" w:rsidP="004B188B">
      <w:pPr>
        <w:pStyle w:val="Elenco"/>
        <w:numPr>
          <w:ilvl w:val="0"/>
          <w:numId w:val="28"/>
        </w:numPr>
        <w:tabs>
          <w:tab w:val="clear" w:pos="851"/>
        </w:tabs>
        <w:ind w:left="1701" w:hanging="283"/>
        <w:rPr>
          <w:i/>
        </w:rPr>
      </w:pPr>
      <w:r w:rsidRPr="00087F79">
        <w:rPr>
          <w:i/>
        </w:rPr>
        <w:t xml:space="preserve">Output: l’approvazione della registrazione ed in seguito la pagina iniziale del </w:t>
      </w:r>
      <w:r w:rsidR="001502E2">
        <w:rPr>
          <w:i/>
        </w:rPr>
        <w:t>S</w:t>
      </w:r>
      <w:r w:rsidRPr="00087F79">
        <w:rPr>
          <w:i/>
        </w:rPr>
        <w:t>i</w:t>
      </w:r>
      <w:r w:rsidR="00662D4B">
        <w:rPr>
          <w:i/>
        </w:rPr>
        <w:t>stema</w:t>
      </w:r>
      <w:r w:rsidR="002B11A4">
        <w:rPr>
          <w:i/>
        </w:rPr>
        <w:t>;</w:t>
      </w:r>
      <w:r w:rsidR="001502E2">
        <w:rPr>
          <w:i/>
        </w:rPr>
        <w:t xml:space="preserve"> l’utente  è già loggato al Sistema.</w:t>
      </w:r>
    </w:p>
    <w:p w:rsidR="009E426F" w:rsidRPr="009E426F" w:rsidRDefault="00176987" w:rsidP="004B188B">
      <w:pPr>
        <w:pStyle w:val="Elenco"/>
        <w:numPr>
          <w:ilvl w:val="0"/>
          <w:numId w:val="28"/>
        </w:numPr>
        <w:tabs>
          <w:tab w:val="clear" w:pos="851"/>
        </w:tabs>
        <w:ind w:left="1701" w:hanging="283"/>
        <w:rPr>
          <w:i/>
        </w:rPr>
      </w:pPr>
      <w:r w:rsidRPr="009E426F">
        <w:rPr>
          <w:i/>
        </w:rPr>
        <w:t>Postcondizioni: Attor</w:t>
      </w:r>
      <w:r w:rsidR="00662D4B">
        <w:rPr>
          <w:i/>
        </w:rPr>
        <w:t>e registrato</w:t>
      </w:r>
    </w:p>
    <w:p w:rsidR="009E426F" w:rsidRPr="009E426F" w:rsidRDefault="00176987" w:rsidP="004B188B">
      <w:pPr>
        <w:pStyle w:val="Elenco"/>
        <w:numPr>
          <w:ilvl w:val="0"/>
          <w:numId w:val="28"/>
        </w:numPr>
        <w:tabs>
          <w:tab w:val="clear" w:pos="851"/>
        </w:tabs>
        <w:ind w:left="1701" w:hanging="283"/>
      </w:pPr>
      <w:r w:rsidRPr="009E426F">
        <w:rPr>
          <w:i/>
        </w:rPr>
        <w:t xml:space="preserve">Eccezioni:  </w:t>
      </w:r>
    </w:p>
    <w:p w:rsidR="00176987" w:rsidRPr="009E426F" w:rsidRDefault="00176987" w:rsidP="004B188B">
      <w:pPr>
        <w:pStyle w:val="Elenco"/>
        <w:numPr>
          <w:ilvl w:val="1"/>
          <w:numId w:val="28"/>
        </w:numPr>
        <w:tabs>
          <w:tab w:val="clear" w:pos="1361"/>
        </w:tabs>
        <w:ind w:left="2268" w:hanging="567"/>
      </w:pPr>
      <w:r>
        <w:t>L’utente non inserisce uno o più cam</w:t>
      </w:r>
      <w:r w:rsidR="009E426F">
        <w:t xml:space="preserve">pi segnati come obbligatori.  </w:t>
      </w:r>
      <w:r w:rsidR="009E426F">
        <w:br/>
      </w:r>
      <w:r w:rsidR="00DF004E">
        <w:br/>
      </w:r>
    </w:p>
    <w:p w:rsidR="00176987" w:rsidRPr="00445CB6" w:rsidRDefault="00445CB6" w:rsidP="00445CB6">
      <w:pPr>
        <w:pStyle w:val="Livello111"/>
        <w:rPr>
          <w:b/>
        </w:rPr>
      </w:pPr>
      <w:r>
        <w:rPr>
          <w:b/>
        </w:rPr>
        <w:t>[</w:t>
      </w:r>
      <w:r w:rsidR="00176987" w:rsidRPr="00445CB6">
        <w:rPr>
          <w:b/>
        </w:rPr>
        <w:t>UCFO09</w:t>
      </w:r>
      <w:r>
        <w:rPr>
          <w:b/>
        </w:rPr>
        <w:t>.</w:t>
      </w:r>
      <w:r w:rsidR="00176987" w:rsidRPr="00445CB6">
        <w:rPr>
          <w:b/>
        </w:rPr>
        <w:t>Modificare account</w:t>
      </w:r>
      <w:r>
        <w:rPr>
          <w:b/>
        </w:rPr>
        <w:t>]</w:t>
      </w:r>
      <w:r w:rsidR="00176987" w:rsidRPr="00445CB6">
        <w:rPr>
          <w:b/>
        </w:rPr>
        <w:t>:</w:t>
      </w:r>
    </w:p>
    <w:p w:rsidR="00323279" w:rsidRDefault="00176987" w:rsidP="00323279">
      <w:pPr>
        <w:pStyle w:val="TestoNormaleBasatosuLivello11"/>
        <w:ind w:left="1418"/>
      </w:pPr>
      <w:r w:rsidRPr="008008FE">
        <w:t xml:space="preserve">Il </w:t>
      </w:r>
      <w:r w:rsidR="00543197">
        <w:t>S</w:t>
      </w:r>
      <w:r w:rsidRPr="008008FE">
        <w:t>is</w:t>
      </w:r>
      <w:r w:rsidR="00543197">
        <w:t>tema dovrà avere un’</w:t>
      </w:r>
      <w:r>
        <w:t>interfaccia che permetta all’utente di modificare il suo account</w:t>
      </w:r>
      <w:r w:rsidR="00323279">
        <w:t>.</w:t>
      </w:r>
      <w:r w:rsidR="00323279">
        <w:br/>
      </w:r>
    </w:p>
    <w:p w:rsidR="00093E90" w:rsidRDefault="00323279" w:rsidP="004B188B">
      <w:pPr>
        <w:pStyle w:val="Elenco"/>
        <w:numPr>
          <w:ilvl w:val="0"/>
          <w:numId w:val="29"/>
        </w:numPr>
        <w:tabs>
          <w:tab w:val="clear" w:pos="851"/>
        </w:tabs>
        <w:ind w:left="1701" w:hanging="283"/>
        <w:rPr>
          <w:i/>
        </w:rPr>
      </w:pPr>
      <w:r w:rsidRPr="00323279">
        <w:rPr>
          <w:i/>
        </w:rPr>
        <w:t xml:space="preserve">Riferimento requisito: </w:t>
      </w:r>
    </w:p>
    <w:p w:rsidR="00093E90" w:rsidRDefault="00093E90" w:rsidP="00093E90">
      <w:pPr>
        <w:pStyle w:val="Elenco"/>
        <w:numPr>
          <w:ilvl w:val="3"/>
          <w:numId w:val="9"/>
        </w:numPr>
        <w:tabs>
          <w:tab w:val="clear" w:pos="3005"/>
        </w:tabs>
        <w:ind w:left="1843" w:hanging="142"/>
      </w:pPr>
      <w:r w:rsidRPr="00DA2AFB">
        <w:t>[RFFO12</w:t>
      </w:r>
      <w:r>
        <w:t>.</w:t>
      </w:r>
      <w:r w:rsidRPr="008924A5">
        <w:t>Gestione profilo utente</w:t>
      </w:r>
      <w:r w:rsidRPr="00DA2AFB">
        <w:t>]</w:t>
      </w:r>
    </w:p>
    <w:p w:rsidR="00093E90" w:rsidRDefault="00093E90" w:rsidP="004B188B">
      <w:pPr>
        <w:pStyle w:val="Elenco"/>
        <w:numPr>
          <w:ilvl w:val="0"/>
          <w:numId w:val="29"/>
        </w:numPr>
        <w:tabs>
          <w:tab w:val="clear" w:pos="851"/>
        </w:tabs>
        <w:ind w:left="1701" w:hanging="283"/>
        <w:rPr>
          <w:i/>
        </w:rPr>
      </w:pPr>
      <w:r w:rsidRPr="005C3E81">
        <w:rPr>
          <w:i/>
        </w:rPr>
        <w:t>Precondizioni:</w:t>
      </w:r>
    </w:p>
    <w:p w:rsidR="00093E90" w:rsidRPr="005C3E81" w:rsidRDefault="00093E90" w:rsidP="00093E90">
      <w:pPr>
        <w:pStyle w:val="Elenco"/>
        <w:numPr>
          <w:ilvl w:val="3"/>
          <w:numId w:val="9"/>
        </w:numPr>
        <w:tabs>
          <w:tab w:val="clear" w:pos="3005"/>
        </w:tabs>
        <w:ind w:left="1843" w:hanging="142"/>
      </w:pPr>
      <w:r w:rsidRPr="00AE2B32">
        <w:t xml:space="preserve"> </w:t>
      </w:r>
      <w:r>
        <w:t>[UCFO06.</w:t>
      </w:r>
      <w:r w:rsidRPr="00AE2B32">
        <w:t>Login</w:t>
      </w:r>
      <w:r>
        <w:t>]</w:t>
      </w:r>
    </w:p>
    <w:p w:rsidR="00DF004E" w:rsidRDefault="00DF004E" w:rsidP="004B188B">
      <w:pPr>
        <w:pStyle w:val="Elenco"/>
        <w:numPr>
          <w:ilvl w:val="0"/>
          <w:numId w:val="29"/>
        </w:numPr>
        <w:tabs>
          <w:tab w:val="clear" w:pos="851"/>
        </w:tabs>
        <w:ind w:left="1701" w:hanging="283"/>
        <w:rPr>
          <w:i/>
        </w:rPr>
      </w:pPr>
      <w:r w:rsidRPr="00C0441F">
        <w:rPr>
          <w:i/>
        </w:rPr>
        <w:t xml:space="preserve">Attori:  </w:t>
      </w:r>
      <w:r>
        <w:rPr>
          <w:i/>
        </w:rPr>
        <w:t>un cliente già registrato con un proprio account</w:t>
      </w:r>
      <w:r w:rsidRPr="00C0441F">
        <w:rPr>
          <w:i/>
        </w:rPr>
        <w:t>;</w:t>
      </w:r>
    </w:p>
    <w:p w:rsidR="00445CB6" w:rsidRDefault="00323279" w:rsidP="004B188B">
      <w:pPr>
        <w:pStyle w:val="Elenco"/>
        <w:numPr>
          <w:ilvl w:val="0"/>
          <w:numId w:val="29"/>
        </w:numPr>
        <w:tabs>
          <w:tab w:val="clear" w:pos="851"/>
        </w:tabs>
        <w:ind w:left="1701" w:hanging="283"/>
        <w:rPr>
          <w:i/>
        </w:rPr>
      </w:pPr>
      <w:r w:rsidRPr="00323279">
        <w:rPr>
          <w:i/>
        </w:rPr>
        <w:t xml:space="preserve">Input: </w:t>
      </w:r>
    </w:p>
    <w:p w:rsidR="00445CB6" w:rsidRPr="00445CB6" w:rsidRDefault="00445CB6" w:rsidP="00445CB6">
      <w:pPr>
        <w:pStyle w:val="Elenco"/>
        <w:numPr>
          <w:ilvl w:val="3"/>
          <w:numId w:val="9"/>
        </w:numPr>
        <w:tabs>
          <w:tab w:val="clear" w:pos="3005"/>
        </w:tabs>
        <w:ind w:left="1843" w:hanging="142"/>
      </w:pPr>
      <w:r w:rsidRPr="00445CB6">
        <w:t>Nome*</w:t>
      </w:r>
      <w:r w:rsidR="00323279" w:rsidRPr="00445CB6">
        <w:t xml:space="preserve"> </w:t>
      </w:r>
    </w:p>
    <w:p w:rsidR="00445CB6" w:rsidRPr="00445CB6" w:rsidRDefault="00A102C4" w:rsidP="00445CB6">
      <w:pPr>
        <w:pStyle w:val="Elenco"/>
        <w:numPr>
          <w:ilvl w:val="3"/>
          <w:numId w:val="9"/>
        </w:numPr>
        <w:tabs>
          <w:tab w:val="clear" w:pos="3005"/>
        </w:tabs>
        <w:ind w:left="1843" w:hanging="142"/>
      </w:pPr>
      <w:r>
        <w:t xml:space="preserve">Indirizzo </w:t>
      </w:r>
      <w:r w:rsidR="00323279" w:rsidRPr="00445CB6">
        <w:t xml:space="preserve">e-mail,* </w:t>
      </w:r>
    </w:p>
    <w:p w:rsidR="00445CB6" w:rsidRPr="00445CB6" w:rsidRDefault="00445CB6" w:rsidP="00445CB6">
      <w:pPr>
        <w:pStyle w:val="Elenco"/>
        <w:numPr>
          <w:ilvl w:val="3"/>
          <w:numId w:val="9"/>
        </w:numPr>
        <w:tabs>
          <w:tab w:val="clear" w:pos="3005"/>
        </w:tabs>
        <w:ind w:left="1843" w:hanging="142"/>
      </w:pPr>
      <w:r w:rsidRPr="00445CB6">
        <w:t>last name</w:t>
      </w:r>
    </w:p>
    <w:p w:rsidR="00445CB6" w:rsidRPr="00445CB6" w:rsidRDefault="00445CB6" w:rsidP="00445CB6">
      <w:pPr>
        <w:pStyle w:val="Elenco"/>
        <w:numPr>
          <w:ilvl w:val="3"/>
          <w:numId w:val="9"/>
        </w:numPr>
        <w:tabs>
          <w:tab w:val="clear" w:pos="3005"/>
        </w:tabs>
        <w:ind w:left="1843" w:hanging="142"/>
      </w:pPr>
      <w:r w:rsidRPr="00445CB6">
        <w:t>password*</w:t>
      </w:r>
    </w:p>
    <w:p w:rsidR="00445CB6" w:rsidRPr="00445CB6" w:rsidRDefault="00445CB6" w:rsidP="00445CB6">
      <w:pPr>
        <w:pStyle w:val="Elenco"/>
        <w:numPr>
          <w:ilvl w:val="3"/>
          <w:numId w:val="9"/>
        </w:numPr>
        <w:tabs>
          <w:tab w:val="clear" w:pos="3005"/>
        </w:tabs>
        <w:ind w:left="1843" w:hanging="142"/>
      </w:pPr>
      <w:r w:rsidRPr="00445CB6">
        <w:t>username*</w:t>
      </w:r>
    </w:p>
    <w:p w:rsidR="00323279" w:rsidRPr="00445CB6" w:rsidRDefault="00323279" w:rsidP="00445CB6">
      <w:pPr>
        <w:pStyle w:val="Elenco"/>
        <w:numPr>
          <w:ilvl w:val="3"/>
          <w:numId w:val="9"/>
        </w:numPr>
        <w:tabs>
          <w:tab w:val="clear" w:pos="3005"/>
        </w:tabs>
        <w:ind w:left="1843" w:hanging="142"/>
      </w:pPr>
      <w:r w:rsidRPr="00445CB6">
        <w:t>tipo di utente*</w:t>
      </w:r>
    </w:p>
    <w:p w:rsidR="00176987" w:rsidRDefault="00176987" w:rsidP="004B188B">
      <w:pPr>
        <w:pStyle w:val="Elenco"/>
        <w:numPr>
          <w:ilvl w:val="0"/>
          <w:numId w:val="29"/>
        </w:numPr>
        <w:tabs>
          <w:tab w:val="clear" w:pos="851"/>
        </w:tabs>
        <w:ind w:left="1701" w:hanging="283"/>
        <w:rPr>
          <w:i/>
        </w:rPr>
      </w:pPr>
      <w:r w:rsidRPr="00323279">
        <w:rPr>
          <w:i/>
        </w:rPr>
        <w:t>Flusso principale:</w:t>
      </w:r>
    </w:p>
    <w:p w:rsidR="00323279" w:rsidRPr="00543197" w:rsidRDefault="00323279" w:rsidP="004B188B">
      <w:pPr>
        <w:pStyle w:val="Elenco"/>
        <w:numPr>
          <w:ilvl w:val="1"/>
          <w:numId w:val="29"/>
        </w:numPr>
        <w:tabs>
          <w:tab w:val="clear" w:pos="1361"/>
        </w:tabs>
        <w:ind w:left="2268" w:hanging="567"/>
      </w:pPr>
      <w:r w:rsidRPr="00543197">
        <w:t>L’utente accede al menu che permette di modificare il proprio accuont;</w:t>
      </w:r>
    </w:p>
    <w:p w:rsidR="00176987" w:rsidRPr="00543197" w:rsidRDefault="00176987" w:rsidP="004B188B">
      <w:pPr>
        <w:pStyle w:val="Elenco"/>
        <w:numPr>
          <w:ilvl w:val="1"/>
          <w:numId w:val="29"/>
        </w:numPr>
        <w:tabs>
          <w:tab w:val="clear" w:pos="1361"/>
        </w:tabs>
        <w:ind w:left="2268" w:hanging="567"/>
      </w:pPr>
      <w:r w:rsidRPr="00543197">
        <w:t>clicca su “Modifica account”</w:t>
      </w:r>
      <w:r w:rsidR="00323279" w:rsidRPr="00543197">
        <w:t>;</w:t>
      </w:r>
    </w:p>
    <w:p w:rsidR="00176987" w:rsidRPr="00543197" w:rsidRDefault="00176987" w:rsidP="004B188B">
      <w:pPr>
        <w:pStyle w:val="Elenco"/>
        <w:numPr>
          <w:ilvl w:val="1"/>
          <w:numId w:val="29"/>
        </w:numPr>
        <w:tabs>
          <w:tab w:val="clear" w:pos="1361"/>
        </w:tabs>
        <w:ind w:left="2268" w:hanging="567"/>
      </w:pPr>
      <w:r w:rsidRPr="00543197">
        <w:t>seleziona il dato che vuole modificare</w:t>
      </w:r>
      <w:r w:rsidR="00323279" w:rsidRPr="00543197">
        <w:t>;</w:t>
      </w:r>
    </w:p>
    <w:p w:rsidR="00176987" w:rsidRPr="00543197" w:rsidRDefault="00176987" w:rsidP="004B188B">
      <w:pPr>
        <w:pStyle w:val="Elenco"/>
        <w:numPr>
          <w:ilvl w:val="1"/>
          <w:numId w:val="29"/>
        </w:numPr>
        <w:tabs>
          <w:tab w:val="clear" w:pos="1361"/>
        </w:tabs>
        <w:ind w:left="2268" w:hanging="567"/>
      </w:pPr>
      <w:r w:rsidRPr="00543197">
        <w:t>inserisce il nuovo valore</w:t>
      </w:r>
      <w:r w:rsidR="00323279" w:rsidRPr="00543197">
        <w:t>;</w:t>
      </w:r>
    </w:p>
    <w:p w:rsidR="00176987" w:rsidRPr="00543197" w:rsidRDefault="00176987" w:rsidP="004B188B">
      <w:pPr>
        <w:pStyle w:val="Elenco"/>
        <w:numPr>
          <w:ilvl w:val="1"/>
          <w:numId w:val="29"/>
        </w:numPr>
        <w:tabs>
          <w:tab w:val="clear" w:pos="1361"/>
        </w:tabs>
        <w:ind w:left="2268" w:hanging="567"/>
      </w:pPr>
      <w:r w:rsidRPr="00543197">
        <w:t xml:space="preserve">il </w:t>
      </w:r>
      <w:r w:rsidR="00093E90" w:rsidRPr="00543197">
        <w:t>S</w:t>
      </w:r>
      <w:r w:rsidRPr="00543197">
        <w:t>istema convalida i dati inseriti</w:t>
      </w:r>
      <w:r w:rsidR="00323279" w:rsidRPr="00543197">
        <w:t>;</w:t>
      </w:r>
    </w:p>
    <w:p w:rsidR="00176987" w:rsidRPr="00543197" w:rsidRDefault="00436A2B" w:rsidP="004B188B">
      <w:pPr>
        <w:pStyle w:val="Elenco"/>
        <w:numPr>
          <w:ilvl w:val="1"/>
          <w:numId w:val="29"/>
        </w:numPr>
        <w:tabs>
          <w:tab w:val="clear" w:pos="1361"/>
        </w:tabs>
        <w:ind w:left="2268" w:hanging="567"/>
      </w:pPr>
      <w:r>
        <w:t>in seg</w:t>
      </w:r>
      <w:r w:rsidR="00176987" w:rsidRPr="00543197">
        <w:t>u</w:t>
      </w:r>
      <w:r>
        <w:t>i</w:t>
      </w:r>
      <w:r w:rsidR="00176987" w:rsidRPr="00543197">
        <w:t xml:space="preserve">to il </w:t>
      </w:r>
      <w:r w:rsidR="00F22FDA">
        <w:t>S</w:t>
      </w:r>
      <w:r w:rsidR="00176987" w:rsidRPr="00543197">
        <w:t>istema chiede conferma</w:t>
      </w:r>
      <w:r w:rsidR="00323279" w:rsidRPr="00543197">
        <w:t>;</w:t>
      </w:r>
    </w:p>
    <w:p w:rsidR="00176987" w:rsidRPr="00543197" w:rsidRDefault="00176987" w:rsidP="004B188B">
      <w:pPr>
        <w:pStyle w:val="Elenco"/>
        <w:numPr>
          <w:ilvl w:val="1"/>
          <w:numId w:val="29"/>
        </w:numPr>
        <w:tabs>
          <w:tab w:val="clear" w:pos="1361"/>
        </w:tabs>
        <w:ind w:left="2268" w:hanging="567"/>
      </w:pPr>
      <w:r w:rsidRPr="00543197">
        <w:t>l’utente clicca sul tasto “</w:t>
      </w:r>
      <w:r w:rsidR="00445CB6">
        <w:t>Sì</w:t>
      </w:r>
      <w:r w:rsidRPr="00543197">
        <w:t>”</w:t>
      </w:r>
      <w:r w:rsidR="00323279" w:rsidRPr="00543197">
        <w:t>;</w:t>
      </w:r>
    </w:p>
    <w:p w:rsidR="00176987" w:rsidRDefault="00176987" w:rsidP="004B188B">
      <w:pPr>
        <w:pStyle w:val="Elenco"/>
        <w:numPr>
          <w:ilvl w:val="1"/>
          <w:numId w:val="29"/>
        </w:numPr>
        <w:tabs>
          <w:tab w:val="clear" w:pos="1361"/>
        </w:tabs>
        <w:ind w:left="2268" w:hanging="567"/>
      </w:pPr>
      <w:r w:rsidRPr="00543197">
        <w:t xml:space="preserve">il </w:t>
      </w:r>
      <w:r w:rsidR="00093E90" w:rsidRPr="00543197">
        <w:t>S</w:t>
      </w:r>
      <w:r w:rsidRPr="00543197">
        <w:t>istema approva la modifica e torna alla</w:t>
      </w:r>
      <w:r w:rsidR="00445CB6">
        <w:t xml:space="preserve"> schermata iniziale del S</w:t>
      </w:r>
      <w:r w:rsidR="00323279" w:rsidRPr="00543197">
        <w:t>istem</w:t>
      </w:r>
      <w:r w:rsidR="00543197">
        <w:t>a;</w:t>
      </w:r>
    </w:p>
    <w:p w:rsidR="009D5470" w:rsidRDefault="00F22FDA" w:rsidP="004B188B">
      <w:pPr>
        <w:pStyle w:val="Elenco"/>
        <w:numPr>
          <w:ilvl w:val="1"/>
          <w:numId w:val="29"/>
        </w:numPr>
        <w:tabs>
          <w:tab w:val="clear" w:pos="1361"/>
        </w:tabs>
        <w:ind w:left="2268" w:hanging="567"/>
      </w:pPr>
      <w:r w:rsidRPr="00F267B4">
        <w:t>se l’utente pr</w:t>
      </w:r>
      <w:r>
        <w:t>eme “No”, non viene effettuat</w:t>
      </w:r>
      <w:r w:rsidR="00D13DE7">
        <w:t>a</w:t>
      </w:r>
      <w:r>
        <w:t xml:space="preserve"> alcuna modifica</w:t>
      </w:r>
      <w:r w:rsidRPr="00F267B4">
        <w:t>;</w:t>
      </w:r>
    </w:p>
    <w:p w:rsidR="00543197" w:rsidRPr="00543197" w:rsidRDefault="00543197" w:rsidP="004B188B">
      <w:pPr>
        <w:pStyle w:val="Elenco"/>
        <w:numPr>
          <w:ilvl w:val="0"/>
          <w:numId w:val="29"/>
        </w:numPr>
        <w:tabs>
          <w:tab w:val="clear" w:pos="851"/>
        </w:tabs>
        <w:ind w:left="1701" w:hanging="283"/>
        <w:rPr>
          <w:i/>
        </w:rPr>
      </w:pPr>
      <w:r w:rsidRPr="00543197">
        <w:rPr>
          <w:i/>
        </w:rPr>
        <w:t xml:space="preserve">Flussi alternativi:  </w:t>
      </w:r>
    </w:p>
    <w:p w:rsidR="00543197" w:rsidRDefault="00543197" w:rsidP="004B188B">
      <w:pPr>
        <w:pStyle w:val="Elenco"/>
        <w:numPr>
          <w:ilvl w:val="1"/>
          <w:numId w:val="29"/>
        </w:numPr>
        <w:tabs>
          <w:tab w:val="clear" w:pos="1361"/>
        </w:tabs>
        <w:ind w:left="2268" w:hanging="567"/>
      </w:pPr>
      <w:r>
        <w:t>FA01 – L’utente inserisce dati non corretti</w:t>
      </w:r>
      <w:r w:rsidR="00436A2B">
        <w:t xml:space="preserve"> o mancanti</w:t>
      </w:r>
      <w:r>
        <w:t>;</w:t>
      </w:r>
    </w:p>
    <w:p w:rsidR="00543197" w:rsidRDefault="00543197" w:rsidP="004B188B">
      <w:pPr>
        <w:pStyle w:val="Elenco"/>
        <w:numPr>
          <w:ilvl w:val="1"/>
          <w:numId w:val="29"/>
        </w:numPr>
        <w:tabs>
          <w:tab w:val="clear" w:pos="1361"/>
        </w:tabs>
        <w:ind w:left="2268" w:hanging="567"/>
      </w:pPr>
      <w:r>
        <w:t>il Sistema torna una schermata dove l’utente dovrà inserire nuovamente i dati nel formato corretto;</w:t>
      </w:r>
    </w:p>
    <w:p w:rsidR="00543197" w:rsidRDefault="00543197" w:rsidP="004B188B">
      <w:pPr>
        <w:pStyle w:val="Elenco"/>
        <w:numPr>
          <w:ilvl w:val="1"/>
          <w:numId w:val="29"/>
        </w:numPr>
        <w:tabs>
          <w:tab w:val="clear" w:pos="1361"/>
        </w:tabs>
        <w:ind w:left="2268" w:hanging="567"/>
      </w:pPr>
      <w:r>
        <w:t>l’utente preme il tasto “Invio”;</w:t>
      </w:r>
    </w:p>
    <w:p w:rsidR="00543197" w:rsidRDefault="00543197" w:rsidP="004B188B">
      <w:pPr>
        <w:pStyle w:val="Elenco"/>
        <w:numPr>
          <w:ilvl w:val="1"/>
          <w:numId w:val="29"/>
        </w:numPr>
        <w:tabs>
          <w:tab w:val="clear" w:pos="1361"/>
        </w:tabs>
        <w:ind w:left="2268" w:hanging="567"/>
      </w:pPr>
      <w:r>
        <w:t>Il Sistema approva la correttezza dei dati;</w:t>
      </w:r>
    </w:p>
    <w:p w:rsidR="00436A2B" w:rsidRPr="00543197" w:rsidRDefault="00436A2B" w:rsidP="004B188B">
      <w:pPr>
        <w:pStyle w:val="Elenco"/>
        <w:numPr>
          <w:ilvl w:val="1"/>
          <w:numId w:val="29"/>
        </w:numPr>
        <w:tabs>
          <w:tab w:val="clear" w:pos="1361"/>
        </w:tabs>
        <w:ind w:left="2268" w:hanging="567"/>
      </w:pPr>
      <w:r>
        <w:t>in seg</w:t>
      </w:r>
      <w:r w:rsidRPr="00543197">
        <w:t>u</w:t>
      </w:r>
      <w:r>
        <w:t>i</w:t>
      </w:r>
      <w:r w:rsidRPr="00543197">
        <w:t xml:space="preserve">to il </w:t>
      </w:r>
      <w:r>
        <w:t>S</w:t>
      </w:r>
      <w:r w:rsidRPr="00543197">
        <w:t>istema chiede conferma;</w:t>
      </w:r>
    </w:p>
    <w:p w:rsidR="00436A2B" w:rsidRPr="00543197" w:rsidRDefault="00436A2B" w:rsidP="004B188B">
      <w:pPr>
        <w:pStyle w:val="Elenco"/>
        <w:numPr>
          <w:ilvl w:val="1"/>
          <w:numId w:val="29"/>
        </w:numPr>
        <w:tabs>
          <w:tab w:val="clear" w:pos="1361"/>
        </w:tabs>
        <w:ind w:left="2268" w:hanging="567"/>
      </w:pPr>
      <w:r w:rsidRPr="00543197">
        <w:t>l’utente clicca sul tasto “</w:t>
      </w:r>
      <w:r>
        <w:t>Sì</w:t>
      </w:r>
      <w:r w:rsidRPr="00543197">
        <w:t>”;</w:t>
      </w:r>
    </w:p>
    <w:p w:rsidR="00436A2B" w:rsidRDefault="00436A2B" w:rsidP="004B188B">
      <w:pPr>
        <w:pStyle w:val="Elenco"/>
        <w:numPr>
          <w:ilvl w:val="1"/>
          <w:numId w:val="29"/>
        </w:numPr>
        <w:tabs>
          <w:tab w:val="clear" w:pos="1361"/>
        </w:tabs>
        <w:ind w:left="2268" w:hanging="567"/>
      </w:pPr>
      <w:r w:rsidRPr="00543197">
        <w:t>il Sistema approva la modifica e torna alla</w:t>
      </w:r>
      <w:r>
        <w:t xml:space="preserve"> schermata iniziale del S</w:t>
      </w:r>
      <w:r w:rsidRPr="00543197">
        <w:t>istem</w:t>
      </w:r>
      <w:r>
        <w:t>a;</w:t>
      </w:r>
    </w:p>
    <w:p w:rsidR="00436A2B" w:rsidRDefault="00436A2B" w:rsidP="004B188B">
      <w:pPr>
        <w:pStyle w:val="Elenco"/>
        <w:numPr>
          <w:ilvl w:val="1"/>
          <w:numId w:val="29"/>
        </w:numPr>
        <w:tabs>
          <w:tab w:val="clear" w:pos="1361"/>
        </w:tabs>
        <w:ind w:left="2268" w:hanging="567"/>
      </w:pPr>
      <w:r w:rsidRPr="00F267B4">
        <w:t>se l’utente pr</w:t>
      </w:r>
      <w:r w:rsidR="00D13DE7">
        <w:t>eme “No”, non viene effettuata</w:t>
      </w:r>
      <w:r>
        <w:t xml:space="preserve"> alcuna modifica</w:t>
      </w:r>
      <w:r w:rsidRPr="00F267B4">
        <w:t>;</w:t>
      </w:r>
    </w:p>
    <w:p w:rsidR="00176987" w:rsidRDefault="00176987" w:rsidP="004B188B">
      <w:pPr>
        <w:pStyle w:val="Elenco"/>
        <w:numPr>
          <w:ilvl w:val="0"/>
          <w:numId w:val="29"/>
        </w:numPr>
        <w:tabs>
          <w:tab w:val="clear" w:pos="851"/>
        </w:tabs>
        <w:ind w:left="1701" w:hanging="283"/>
        <w:rPr>
          <w:i/>
        </w:rPr>
      </w:pPr>
      <w:r w:rsidRPr="00323279">
        <w:rPr>
          <w:i/>
        </w:rPr>
        <w:t xml:space="preserve">Output: l’approvazione della modifica </w:t>
      </w:r>
      <w:r w:rsidR="00D13DE7">
        <w:rPr>
          <w:i/>
        </w:rPr>
        <w:t xml:space="preserve">e la modifica effettuata; </w:t>
      </w:r>
      <w:r w:rsidRPr="00323279">
        <w:rPr>
          <w:i/>
        </w:rPr>
        <w:t xml:space="preserve">ed in </w:t>
      </w:r>
      <w:r w:rsidR="00D13DE7">
        <w:rPr>
          <w:i/>
        </w:rPr>
        <w:t>seguito la pagina iniziale del S</w:t>
      </w:r>
      <w:r w:rsidRPr="00323279">
        <w:rPr>
          <w:i/>
        </w:rPr>
        <w:t>i</w:t>
      </w:r>
      <w:r w:rsidR="00D13DE7">
        <w:rPr>
          <w:i/>
        </w:rPr>
        <w:t>stema</w:t>
      </w:r>
      <w:r w:rsidR="00543197">
        <w:rPr>
          <w:i/>
        </w:rPr>
        <w:t>;</w:t>
      </w:r>
    </w:p>
    <w:p w:rsidR="009D5470" w:rsidRPr="00323279" w:rsidRDefault="009D5470" w:rsidP="004B188B">
      <w:pPr>
        <w:pStyle w:val="Elenco"/>
        <w:numPr>
          <w:ilvl w:val="0"/>
          <w:numId w:val="29"/>
        </w:numPr>
        <w:tabs>
          <w:tab w:val="clear" w:pos="851"/>
        </w:tabs>
        <w:ind w:left="1701" w:hanging="283"/>
        <w:rPr>
          <w:i/>
        </w:rPr>
      </w:pPr>
      <w:r w:rsidRPr="00323279">
        <w:rPr>
          <w:i/>
        </w:rPr>
        <w:t>Pos</w:t>
      </w:r>
      <w:r w:rsidR="00D13DE7">
        <w:rPr>
          <w:i/>
        </w:rPr>
        <w:t xml:space="preserve">tcondizioni: </w:t>
      </w:r>
      <w:r>
        <w:rPr>
          <w:i/>
        </w:rPr>
        <w:t>il c</w:t>
      </w:r>
      <w:r w:rsidRPr="00F159D6">
        <w:rPr>
          <w:i/>
        </w:rPr>
        <w:t xml:space="preserve">liente </w:t>
      </w:r>
      <w:r>
        <w:rPr>
          <w:i/>
        </w:rPr>
        <w:t xml:space="preserve">sarà </w:t>
      </w:r>
      <w:r w:rsidRPr="00F159D6">
        <w:rPr>
          <w:i/>
        </w:rPr>
        <w:t>ancora logga</w:t>
      </w:r>
      <w:r>
        <w:rPr>
          <w:i/>
        </w:rPr>
        <w:t>to al Sistema;</w:t>
      </w:r>
      <w:r w:rsidR="00D13DE7" w:rsidRPr="00D13DE7">
        <w:rPr>
          <w:i/>
        </w:rPr>
        <w:t xml:space="preserve"> </w:t>
      </w:r>
      <w:r w:rsidR="00D13DE7" w:rsidRPr="00323279">
        <w:rPr>
          <w:i/>
        </w:rPr>
        <w:t>con la sessione attuale dell’utente</w:t>
      </w:r>
      <w:r w:rsidR="00F53A51">
        <w:rPr>
          <w:i/>
        </w:rPr>
        <w:t xml:space="preserve"> i cui dati sono aggiornati;</w:t>
      </w:r>
    </w:p>
    <w:p w:rsidR="00445CB6" w:rsidRPr="00445CB6" w:rsidRDefault="00445CB6" w:rsidP="004B188B">
      <w:pPr>
        <w:pStyle w:val="Elenco"/>
        <w:numPr>
          <w:ilvl w:val="0"/>
          <w:numId w:val="29"/>
        </w:numPr>
        <w:tabs>
          <w:tab w:val="clear" w:pos="851"/>
        </w:tabs>
        <w:ind w:left="1701" w:hanging="283"/>
        <w:rPr>
          <w:i/>
        </w:rPr>
      </w:pPr>
      <w:r w:rsidRPr="00445CB6">
        <w:rPr>
          <w:i/>
        </w:rPr>
        <w:t>Eccezioni:</w:t>
      </w:r>
    </w:p>
    <w:p w:rsidR="00445CB6" w:rsidRPr="00323279" w:rsidRDefault="00445CB6" w:rsidP="004B188B">
      <w:pPr>
        <w:pStyle w:val="Elenco"/>
        <w:numPr>
          <w:ilvl w:val="1"/>
          <w:numId w:val="29"/>
        </w:numPr>
        <w:tabs>
          <w:tab w:val="clear" w:pos="1361"/>
        </w:tabs>
        <w:ind w:left="2268" w:hanging="567"/>
        <w:rPr>
          <w:i/>
        </w:rPr>
      </w:pPr>
      <w:r>
        <w:t>L’utente non inserisce uno o più campi segnati come obbligatori.</w:t>
      </w:r>
      <w:r w:rsidR="009C09C7">
        <w:br/>
      </w:r>
      <w:r w:rsidR="009C09C7">
        <w:br/>
      </w:r>
    </w:p>
    <w:p w:rsidR="00176987" w:rsidRPr="00445CB6" w:rsidRDefault="00445CB6" w:rsidP="00445CB6">
      <w:pPr>
        <w:pStyle w:val="Livello111"/>
        <w:rPr>
          <w:b/>
        </w:rPr>
      </w:pPr>
      <w:r>
        <w:rPr>
          <w:b/>
        </w:rPr>
        <w:t>[UCFO10.</w:t>
      </w:r>
      <w:r w:rsidR="00176987" w:rsidRPr="00445CB6">
        <w:rPr>
          <w:b/>
        </w:rPr>
        <w:t>Cancellare account</w:t>
      </w:r>
      <w:r>
        <w:rPr>
          <w:b/>
        </w:rPr>
        <w:t>]</w:t>
      </w:r>
      <w:r w:rsidR="00176987" w:rsidRPr="00445CB6">
        <w:rPr>
          <w:b/>
        </w:rPr>
        <w:t>:</w:t>
      </w:r>
    </w:p>
    <w:p w:rsidR="00176987" w:rsidRDefault="00176987" w:rsidP="00B207A6">
      <w:pPr>
        <w:pStyle w:val="TestoNormaleBasatosuLivello11"/>
        <w:ind w:left="1418"/>
      </w:pPr>
      <w:r w:rsidRPr="008008FE">
        <w:t xml:space="preserve">Il </w:t>
      </w:r>
      <w:r w:rsidR="009D5470">
        <w:t>S</w:t>
      </w:r>
      <w:r w:rsidRPr="008008FE">
        <w:t>is</w:t>
      </w:r>
      <w:r w:rsidR="00514D69">
        <w:t>tema dovrà avere un’</w:t>
      </w:r>
      <w:r>
        <w:t>interfaccia che permetta all’utente di cancellare il suo account</w:t>
      </w:r>
      <w:r w:rsidR="00DE3CED">
        <w:t>.</w:t>
      </w:r>
      <w:r w:rsidR="00B207A6">
        <w:br/>
      </w:r>
    </w:p>
    <w:p w:rsidR="00F53A51" w:rsidRDefault="00F53A51" w:rsidP="004B188B">
      <w:pPr>
        <w:pStyle w:val="Elenco"/>
        <w:numPr>
          <w:ilvl w:val="0"/>
          <w:numId w:val="30"/>
        </w:numPr>
        <w:tabs>
          <w:tab w:val="clear" w:pos="851"/>
        </w:tabs>
        <w:ind w:left="1701" w:hanging="283"/>
        <w:rPr>
          <w:i/>
        </w:rPr>
      </w:pPr>
      <w:r w:rsidRPr="00F53A51">
        <w:rPr>
          <w:i/>
        </w:rPr>
        <w:t xml:space="preserve">Riferimento requisito: </w:t>
      </w:r>
    </w:p>
    <w:p w:rsidR="00F53A51" w:rsidRPr="007A35AD" w:rsidRDefault="00F53A51" w:rsidP="007A35AD">
      <w:pPr>
        <w:pStyle w:val="Elenco"/>
        <w:numPr>
          <w:ilvl w:val="3"/>
          <w:numId w:val="9"/>
        </w:numPr>
        <w:tabs>
          <w:tab w:val="clear" w:pos="3005"/>
        </w:tabs>
        <w:ind w:left="1843" w:hanging="142"/>
      </w:pPr>
      <w:r w:rsidRPr="00DA2AFB">
        <w:t>[RFFO12</w:t>
      </w:r>
      <w:r>
        <w:t>.</w:t>
      </w:r>
      <w:r w:rsidRPr="008924A5">
        <w:t>Gestione profilo utente</w:t>
      </w:r>
      <w:r w:rsidRPr="00DA2AFB">
        <w:t>]</w:t>
      </w:r>
    </w:p>
    <w:p w:rsidR="00176987" w:rsidRDefault="00176987" w:rsidP="004B188B">
      <w:pPr>
        <w:pStyle w:val="Elenco"/>
        <w:numPr>
          <w:ilvl w:val="0"/>
          <w:numId w:val="30"/>
        </w:numPr>
        <w:tabs>
          <w:tab w:val="clear" w:pos="851"/>
        </w:tabs>
        <w:ind w:left="1701" w:hanging="283"/>
        <w:rPr>
          <w:i/>
        </w:rPr>
      </w:pPr>
      <w:r w:rsidRPr="00F53A51">
        <w:rPr>
          <w:i/>
        </w:rPr>
        <w:t>Precondizioni:</w:t>
      </w:r>
    </w:p>
    <w:p w:rsidR="00F53A51" w:rsidRPr="005C3E81" w:rsidRDefault="00F53A51" w:rsidP="007A35AD">
      <w:pPr>
        <w:pStyle w:val="Elenco"/>
        <w:numPr>
          <w:ilvl w:val="3"/>
          <w:numId w:val="9"/>
        </w:numPr>
        <w:tabs>
          <w:tab w:val="clear" w:pos="3005"/>
        </w:tabs>
        <w:ind w:left="1843" w:hanging="142"/>
      </w:pPr>
      <w:r>
        <w:t>[UCFO06.</w:t>
      </w:r>
      <w:r w:rsidRPr="00AE2B32">
        <w:t>Login</w:t>
      </w:r>
      <w:r>
        <w:t>]</w:t>
      </w:r>
    </w:p>
    <w:p w:rsidR="00752670" w:rsidRPr="00F53A51" w:rsidRDefault="00DF004E" w:rsidP="004B188B">
      <w:pPr>
        <w:pStyle w:val="Elenco"/>
        <w:numPr>
          <w:ilvl w:val="0"/>
          <w:numId w:val="30"/>
        </w:numPr>
        <w:tabs>
          <w:tab w:val="clear" w:pos="851"/>
        </w:tabs>
        <w:ind w:left="1701" w:hanging="283"/>
        <w:rPr>
          <w:i/>
        </w:rPr>
      </w:pPr>
      <w:r>
        <w:rPr>
          <w:i/>
        </w:rPr>
        <w:t>Attori:  clienti già registrati con proprio account</w:t>
      </w:r>
      <w:r w:rsidRPr="00C0441F">
        <w:rPr>
          <w:i/>
        </w:rPr>
        <w:t>;</w:t>
      </w:r>
    </w:p>
    <w:p w:rsidR="005111CC" w:rsidRDefault="00DE3CED" w:rsidP="004B188B">
      <w:pPr>
        <w:pStyle w:val="Elenco"/>
        <w:numPr>
          <w:ilvl w:val="0"/>
          <w:numId w:val="30"/>
        </w:numPr>
        <w:tabs>
          <w:tab w:val="clear" w:pos="851"/>
        </w:tabs>
        <w:ind w:left="1701" w:hanging="283"/>
        <w:rPr>
          <w:i/>
        </w:rPr>
      </w:pPr>
      <w:r w:rsidRPr="00F53A51">
        <w:rPr>
          <w:i/>
        </w:rPr>
        <w:t xml:space="preserve">Input: </w:t>
      </w:r>
    </w:p>
    <w:p w:rsidR="00F53A51" w:rsidRPr="005111CC" w:rsidRDefault="00DE3CED" w:rsidP="004B188B">
      <w:pPr>
        <w:pStyle w:val="Elenco"/>
        <w:numPr>
          <w:ilvl w:val="1"/>
          <w:numId w:val="30"/>
        </w:numPr>
        <w:tabs>
          <w:tab w:val="clear" w:pos="1361"/>
        </w:tabs>
        <w:ind w:left="2268" w:hanging="567"/>
      </w:pPr>
      <w:r w:rsidRPr="005111CC">
        <w:t>clic dell’utente sulla voce</w:t>
      </w:r>
      <w:r w:rsidR="005111CC" w:rsidRPr="005111CC">
        <w:t xml:space="preserve"> </w:t>
      </w:r>
      <w:r>
        <w:t>“Elimina account”;</w:t>
      </w:r>
      <w:r w:rsidRPr="005111CC">
        <w:t xml:space="preserve"> </w:t>
      </w:r>
    </w:p>
    <w:p w:rsidR="00176987" w:rsidRDefault="00176987" w:rsidP="004B188B">
      <w:pPr>
        <w:pStyle w:val="Elenco"/>
        <w:numPr>
          <w:ilvl w:val="0"/>
          <w:numId w:val="30"/>
        </w:numPr>
        <w:tabs>
          <w:tab w:val="clear" w:pos="851"/>
        </w:tabs>
        <w:ind w:left="1701" w:hanging="283"/>
        <w:rPr>
          <w:i/>
        </w:rPr>
      </w:pPr>
      <w:r w:rsidRPr="00F53A51">
        <w:rPr>
          <w:i/>
        </w:rPr>
        <w:t>Flusso principale:</w:t>
      </w:r>
    </w:p>
    <w:p w:rsidR="00176987" w:rsidRPr="005111CC" w:rsidRDefault="00514D69" w:rsidP="004B188B">
      <w:pPr>
        <w:pStyle w:val="Elenco"/>
        <w:numPr>
          <w:ilvl w:val="1"/>
          <w:numId w:val="30"/>
        </w:numPr>
        <w:tabs>
          <w:tab w:val="clear" w:pos="1361"/>
        </w:tabs>
        <w:ind w:left="2268" w:hanging="567"/>
      </w:pPr>
      <w:r w:rsidRPr="005111CC">
        <w:t>L’utente accede al menu che permette di cancellare il proprio account;</w:t>
      </w:r>
    </w:p>
    <w:p w:rsidR="00176987" w:rsidRPr="00F53A51" w:rsidRDefault="00176987" w:rsidP="004B188B">
      <w:pPr>
        <w:pStyle w:val="Elenco"/>
        <w:numPr>
          <w:ilvl w:val="1"/>
          <w:numId w:val="30"/>
        </w:numPr>
        <w:tabs>
          <w:tab w:val="clear" w:pos="1361"/>
        </w:tabs>
        <w:ind w:left="2268" w:hanging="567"/>
      </w:pPr>
      <w:r>
        <w:t xml:space="preserve"> l’utente clicca su “Elimina account”</w:t>
      </w:r>
      <w:r w:rsidR="00DE3CED">
        <w:t>;</w:t>
      </w:r>
    </w:p>
    <w:p w:rsidR="00176987" w:rsidRPr="00F53A51" w:rsidRDefault="00D64010" w:rsidP="004B188B">
      <w:pPr>
        <w:pStyle w:val="Elenco"/>
        <w:numPr>
          <w:ilvl w:val="1"/>
          <w:numId w:val="30"/>
        </w:numPr>
        <w:tabs>
          <w:tab w:val="clear" w:pos="1361"/>
        </w:tabs>
        <w:ind w:left="2268" w:hanging="567"/>
      </w:pPr>
      <w:r>
        <w:t>il Sistema</w:t>
      </w:r>
      <w:r w:rsidR="00176987">
        <w:t xml:space="preserve"> chiede conferma dell’eliminazione</w:t>
      </w:r>
      <w:r w:rsidR="00DE3CED">
        <w:t>;</w:t>
      </w:r>
    </w:p>
    <w:p w:rsidR="00176987" w:rsidRPr="00F53A51" w:rsidRDefault="00176987" w:rsidP="004B188B">
      <w:pPr>
        <w:pStyle w:val="Elenco"/>
        <w:numPr>
          <w:ilvl w:val="1"/>
          <w:numId w:val="30"/>
        </w:numPr>
        <w:tabs>
          <w:tab w:val="clear" w:pos="1361"/>
        </w:tabs>
        <w:ind w:left="2268" w:hanging="567"/>
      </w:pPr>
      <w:r>
        <w:t>l’utente clicca sul tasto “conferma”</w:t>
      </w:r>
      <w:r w:rsidR="00DE3CED">
        <w:t>;</w:t>
      </w:r>
    </w:p>
    <w:p w:rsidR="00176987" w:rsidRDefault="00D64010" w:rsidP="004B188B">
      <w:pPr>
        <w:pStyle w:val="Elenco"/>
        <w:numPr>
          <w:ilvl w:val="1"/>
          <w:numId w:val="30"/>
        </w:numPr>
        <w:tabs>
          <w:tab w:val="clear" w:pos="1361"/>
        </w:tabs>
        <w:ind w:left="2268" w:hanging="567"/>
      </w:pPr>
      <w:r>
        <w:t>il Sistema</w:t>
      </w:r>
      <w:r w:rsidR="00176987">
        <w:t xml:space="preserve"> confe</w:t>
      </w:r>
      <w:r w:rsidR="00DE3CED">
        <w:t>rma l’eliminazione dell’account;</w:t>
      </w:r>
      <w:r w:rsidR="00176987">
        <w:tab/>
      </w:r>
      <w:r w:rsidR="00176987">
        <w:tab/>
      </w:r>
      <w:r w:rsidR="00176987">
        <w:tab/>
      </w:r>
    </w:p>
    <w:p w:rsidR="00176987" w:rsidRPr="00F53A51" w:rsidRDefault="00176987" w:rsidP="004B188B">
      <w:pPr>
        <w:pStyle w:val="Elenco"/>
        <w:numPr>
          <w:ilvl w:val="0"/>
          <w:numId w:val="30"/>
        </w:numPr>
        <w:tabs>
          <w:tab w:val="clear" w:pos="851"/>
        </w:tabs>
        <w:ind w:left="1701" w:hanging="283"/>
        <w:rPr>
          <w:i/>
        </w:rPr>
      </w:pPr>
      <w:r w:rsidRPr="00F53A51">
        <w:rPr>
          <w:i/>
        </w:rPr>
        <w:t xml:space="preserve">Output: </w:t>
      </w:r>
      <w:r w:rsidR="00DE3CED">
        <w:rPr>
          <w:i/>
        </w:rPr>
        <w:t>approvazione dell’ eliminazione;</w:t>
      </w:r>
      <w:r w:rsidR="00662D4B">
        <w:rPr>
          <w:i/>
        </w:rPr>
        <w:t xml:space="preserve"> pagina iniziale del Sistema: visualizzazione dei fumetti in modalità visitatore</w:t>
      </w:r>
      <w:r w:rsidR="009C09C7">
        <w:rPr>
          <w:i/>
        </w:rPr>
        <w:t>;</w:t>
      </w:r>
    </w:p>
    <w:p w:rsidR="00176987" w:rsidRDefault="00176987" w:rsidP="004B188B">
      <w:pPr>
        <w:pStyle w:val="Elenco"/>
        <w:numPr>
          <w:ilvl w:val="0"/>
          <w:numId w:val="30"/>
        </w:numPr>
        <w:tabs>
          <w:tab w:val="clear" w:pos="851"/>
        </w:tabs>
        <w:ind w:left="1701" w:hanging="283"/>
        <w:rPr>
          <w:i/>
        </w:rPr>
      </w:pPr>
      <w:r w:rsidRPr="00F53A51">
        <w:rPr>
          <w:i/>
        </w:rPr>
        <w:t>Post</w:t>
      </w:r>
      <w:r w:rsidR="00662D4B">
        <w:rPr>
          <w:i/>
        </w:rPr>
        <w:t>condizioni: eliminazione account; utente non più nel Sistema comecliente registrato;</w:t>
      </w:r>
    </w:p>
    <w:p w:rsidR="00F53A51" w:rsidRPr="00717581" w:rsidRDefault="00F53A51" w:rsidP="004B188B">
      <w:pPr>
        <w:pStyle w:val="Elenco"/>
        <w:numPr>
          <w:ilvl w:val="0"/>
          <w:numId w:val="30"/>
        </w:numPr>
        <w:tabs>
          <w:tab w:val="clear" w:pos="851"/>
        </w:tabs>
        <w:ind w:left="1701" w:hanging="283"/>
        <w:rPr>
          <w:i/>
        </w:rPr>
      </w:pPr>
      <w:r>
        <w:t>Eccezioni:  --</w:t>
      </w:r>
      <w:r w:rsidR="00DE3CED">
        <w:t>.</w:t>
      </w:r>
    </w:p>
    <w:p w:rsidR="00717581" w:rsidRDefault="00BB703A" w:rsidP="00717581">
      <w:pPr>
        <w:pStyle w:val="Elenco"/>
      </w:pPr>
      <w:r>
        <w:br/>
      </w:r>
    </w:p>
    <w:p w:rsidR="00176987" w:rsidRPr="00514D69" w:rsidRDefault="00514D69" w:rsidP="00514D69">
      <w:pPr>
        <w:pStyle w:val="Livello111"/>
        <w:rPr>
          <w:b/>
        </w:rPr>
      </w:pPr>
      <w:r>
        <w:rPr>
          <w:b/>
        </w:rPr>
        <w:t xml:space="preserve"> [</w:t>
      </w:r>
      <w:r w:rsidR="00176987" w:rsidRPr="00514D69">
        <w:rPr>
          <w:b/>
        </w:rPr>
        <w:t>UCFO11.Visualizzare account</w:t>
      </w:r>
      <w:r>
        <w:rPr>
          <w:b/>
        </w:rPr>
        <w:t>]</w:t>
      </w:r>
      <w:r w:rsidR="00176987" w:rsidRPr="00514D69">
        <w:rPr>
          <w:b/>
        </w:rPr>
        <w:t>:</w:t>
      </w:r>
    </w:p>
    <w:p w:rsidR="00176987" w:rsidRDefault="00A102C4" w:rsidP="00662D4B">
      <w:pPr>
        <w:pStyle w:val="TestoNormaleBasatosuLivello11"/>
        <w:ind w:left="1418"/>
      </w:pPr>
      <w:r>
        <w:t>Il S</w:t>
      </w:r>
      <w:r w:rsidR="00176987">
        <w:t>istema dovrà avere una interfaccia di visualizzazione del profilo personale dove l’utente potrà visualizzare il suo profilo</w:t>
      </w:r>
      <w:r w:rsidR="00662D4B">
        <w:t>.</w:t>
      </w:r>
      <w:r w:rsidR="00662D4B">
        <w:br/>
      </w:r>
    </w:p>
    <w:p w:rsidR="00662D4B" w:rsidRDefault="00662D4B" w:rsidP="004B188B">
      <w:pPr>
        <w:pStyle w:val="Elenco"/>
        <w:numPr>
          <w:ilvl w:val="0"/>
          <w:numId w:val="31"/>
        </w:numPr>
        <w:tabs>
          <w:tab w:val="clear" w:pos="851"/>
        </w:tabs>
        <w:ind w:left="1701" w:hanging="283"/>
        <w:rPr>
          <w:i/>
        </w:rPr>
      </w:pPr>
      <w:r w:rsidRPr="00662D4B">
        <w:rPr>
          <w:i/>
        </w:rPr>
        <w:t xml:space="preserve">Riferimento requisito: </w:t>
      </w:r>
    </w:p>
    <w:p w:rsidR="001576E7" w:rsidRDefault="001576E7" w:rsidP="001576E7">
      <w:pPr>
        <w:pStyle w:val="Elenco"/>
        <w:numPr>
          <w:ilvl w:val="3"/>
          <w:numId w:val="9"/>
        </w:numPr>
        <w:tabs>
          <w:tab w:val="clear" w:pos="3005"/>
        </w:tabs>
        <w:ind w:left="1843" w:hanging="142"/>
      </w:pPr>
      <w:r w:rsidRPr="00DA2AFB">
        <w:t>[RFFO12</w:t>
      </w:r>
      <w:r>
        <w:t>.</w:t>
      </w:r>
      <w:r w:rsidRPr="008924A5">
        <w:t>Gestione profilo utente</w:t>
      </w:r>
      <w:r w:rsidRPr="00DA2AFB">
        <w:t>]</w:t>
      </w:r>
    </w:p>
    <w:p w:rsidR="003C19FE" w:rsidRPr="005111CC" w:rsidRDefault="003C19FE" w:rsidP="001576E7">
      <w:pPr>
        <w:pStyle w:val="Elenco"/>
        <w:numPr>
          <w:ilvl w:val="3"/>
          <w:numId w:val="9"/>
        </w:numPr>
        <w:tabs>
          <w:tab w:val="clear" w:pos="3005"/>
        </w:tabs>
        <w:ind w:left="1843" w:hanging="142"/>
      </w:pPr>
      <w:r>
        <w:t>[RFFO13.Gestione avviso cliente]</w:t>
      </w:r>
    </w:p>
    <w:p w:rsidR="00176987" w:rsidRDefault="005111CC" w:rsidP="004B188B">
      <w:pPr>
        <w:pStyle w:val="Elenco"/>
        <w:numPr>
          <w:ilvl w:val="0"/>
          <w:numId w:val="31"/>
        </w:numPr>
        <w:tabs>
          <w:tab w:val="clear" w:pos="851"/>
        </w:tabs>
        <w:ind w:left="1701" w:hanging="283"/>
        <w:rPr>
          <w:i/>
        </w:rPr>
      </w:pPr>
      <w:r>
        <w:rPr>
          <w:i/>
        </w:rPr>
        <w:t xml:space="preserve">Precondizioni: </w:t>
      </w:r>
    </w:p>
    <w:p w:rsidR="005111CC" w:rsidRPr="005111CC" w:rsidRDefault="005111CC" w:rsidP="005111CC">
      <w:pPr>
        <w:pStyle w:val="Elenco"/>
        <w:numPr>
          <w:ilvl w:val="3"/>
          <w:numId w:val="9"/>
        </w:numPr>
        <w:tabs>
          <w:tab w:val="clear" w:pos="3005"/>
        </w:tabs>
        <w:ind w:left="1843" w:hanging="142"/>
      </w:pPr>
      <w:r>
        <w:t>[UCFO06.</w:t>
      </w:r>
      <w:r w:rsidRPr="00AE2B32">
        <w:t>Login</w:t>
      </w:r>
      <w:r>
        <w:t>]</w:t>
      </w:r>
    </w:p>
    <w:p w:rsidR="00662D4B" w:rsidRPr="00662D4B" w:rsidRDefault="00662D4B" w:rsidP="004B188B">
      <w:pPr>
        <w:pStyle w:val="Elenco"/>
        <w:numPr>
          <w:ilvl w:val="0"/>
          <w:numId w:val="31"/>
        </w:numPr>
        <w:tabs>
          <w:tab w:val="clear" w:pos="851"/>
        </w:tabs>
        <w:ind w:left="1701" w:hanging="283"/>
        <w:rPr>
          <w:i/>
        </w:rPr>
      </w:pPr>
      <w:r>
        <w:rPr>
          <w:i/>
        </w:rPr>
        <w:t>Attori:  clienti già registrati con proprio account</w:t>
      </w:r>
      <w:r w:rsidRPr="00C0441F">
        <w:rPr>
          <w:i/>
        </w:rPr>
        <w:t>;</w:t>
      </w:r>
    </w:p>
    <w:p w:rsidR="005111CC" w:rsidRDefault="005111CC" w:rsidP="004B188B">
      <w:pPr>
        <w:pStyle w:val="Elenco"/>
        <w:numPr>
          <w:ilvl w:val="0"/>
          <w:numId w:val="31"/>
        </w:numPr>
        <w:tabs>
          <w:tab w:val="clear" w:pos="851"/>
        </w:tabs>
        <w:ind w:left="1701" w:hanging="283"/>
        <w:rPr>
          <w:i/>
        </w:rPr>
      </w:pPr>
      <w:r>
        <w:rPr>
          <w:i/>
        </w:rPr>
        <w:t xml:space="preserve">Input: </w:t>
      </w:r>
    </w:p>
    <w:p w:rsidR="00662D4B" w:rsidRPr="005111CC" w:rsidRDefault="005111CC" w:rsidP="004B188B">
      <w:pPr>
        <w:pStyle w:val="Elenco"/>
        <w:numPr>
          <w:ilvl w:val="1"/>
          <w:numId w:val="31"/>
        </w:numPr>
        <w:tabs>
          <w:tab w:val="clear" w:pos="1361"/>
        </w:tabs>
        <w:ind w:left="2268" w:hanging="567"/>
      </w:pPr>
      <w:r w:rsidRPr="005111CC">
        <w:t>clic dell’utente sul relativo menù;</w:t>
      </w:r>
    </w:p>
    <w:p w:rsidR="00662D4B" w:rsidRDefault="00176987" w:rsidP="004B188B">
      <w:pPr>
        <w:pStyle w:val="Elenco"/>
        <w:numPr>
          <w:ilvl w:val="0"/>
          <w:numId w:val="31"/>
        </w:numPr>
        <w:tabs>
          <w:tab w:val="clear" w:pos="851"/>
        </w:tabs>
        <w:ind w:left="1701" w:hanging="283"/>
        <w:rPr>
          <w:i/>
        </w:rPr>
      </w:pPr>
      <w:r w:rsidRPr="00662D4B">
        <w:rPr>
          <w:i/>
        </w:rPr>
        <w:t>Flusso principale</w:t>
      </w:r>
      <w:r w:rsidR="00662D4B">
        <w:rPr>
          <w:i/>
        </w:rPr>
        <w:t>:</w:t>
      </w:r>
    </w:p>
    <w:p w:rsidR="00176987" w:rsidRPr="00662D4B" w:rsidRDefault="00662D4B" w:rsidP="004B188B">
      <w:pPr>
        <w:pStyle w:val="Elenco"/>
        <w:numPr>
          <w:ilvl w:val="1"/>
          <w:numId w:val="31"/>
        </w:numPr>
        <w:tabs>
          <w:tab w:val="clear" w:pos="1361"/>
        </w:tabs>
        <w:ind w:left="2268" w:hanging="567"/>
      </w:pPr>
      <w:r w:rsidRPr="00662D4B">
        <w:t>L’utente accede al menu che permette di visualizzare il proprio accuont;</w:t>
      </w:r>
    </w:p>
    <w:p w:rsidR="00176987" w:rsidRDefault="00D64010" w:rsidP="004B188B">
      <w:pPr>
        <w:pStyle w:val="Elenco"/>
        <w:numPr>
          <w:ilvl w:val="1"/>
          <w:numId w:val="31"/>
        </w:numPr>
        <w:tabs>
          <w:tab w:val="clear" w:pos="1361"/>
        </w:tabs>
        <w:ind w:left="2268" w:hanging="567"/>
      </w:pPr>
      <w:r>
        <w:t>il Sistema</w:t>
      </w:r>
      <w:r w:rsidR="00176987" w:rsidRPr="00662D4B">
        <w:t xml:space="preserve"> fornisce all’utente i dati relativi al suo a</w:t>
      </w:r>
      <w:r w:rsidR="00662D4B">
        <w:t>ccount;</w:t>
      </w:r>
    </w:p>
    <w:p w:rsidR="00A71343" w:rsidRPr="00662D4B" w:rsidRDefault="00A71343" w:rsidP="004B188B">
      <w:pPr>
        <w:pStyle w:val="Elenco"/>
        <w:numPr>
          <w:ilvl w:val="1"/>
          <w:numId w:val="31"/>
        </w:numPr>
        <w:tabs>
          <w:tab w:val="clear" w:pos="1361"/>
        </w:tabs>
        <w:ind w:left="2268" w:hanging="567"/>
      </w:pPr>
      <w:r>
        <w:t>Vengono inoltre visualizzati eventuali avvi</w:t>
      </w:r>
      <w:r w:rsidR="003C19FE">
        <w:t>si di disponibilità relativi a fumetti per i quali il cliente ha manifestato interesse</w:t>
      </w:r>
      <w:r w:rsidR="001576E7">
        <w:t>;</w:t>
      </w:r>
    </w:p>
    <w:p w:rsidR="00176987" w:rsidRPr="00662D4B" w:rsidRDefault="00176987" w:rsidP="004B188B">
      <w:pPr>
        <w:pStyle w:val="Elenco"/>
        <w:numPr>
          <w:ilvl w:val="0"/>
          <w:numId w:val="31"/>
        </w:numPr>
        <w:tabs>
          <w:tab w:val="clear" w:pos="851"/>
        </w:tabs>
        <w:ind w:left="1701" w:hanging="283"/>
        <w:rPr>
          <w:i/>
        </w:rPr>
      </w:pPr>
      <w:r w:rsidRPr="00662D4B">
        <w:rPr>
          <w:i/>
        </w:rPr>
        <w:t>Output: La pagina con i dati relativi al proprio accuont;</w:t>
      </w:r>
    </w:p>
    <w:p w:rsidR="00176987" w:rsidRPr="00662D4B" w:rsidRDefault="00662D4B" w:rsidP="004B188B">
      <w:pPr>
        <w:pStyle w:val="Elenco"/>
        <w:numPr>
          <w:ilvl w:val="0"/>
          <w:numId w:val="31"/>
        </w:numPr>
        <w:tabs>
          <w:tab w:val="clear" w:pos="851"/>
        </w:tabs>
        <w:ind w:left="1701" w:hanging="283"/>
        <w:rPr>
          <w:i/>
        </w:rPr>
      </w:pPr>
      <w:r>
        <w:rPr>
          <w:i/>
        </w:rPr>
        <w:t>Postcondizioni: -- ;</w:t>
      </w:r>
    </w:p>
    <w:p w:rsidR="00176987" w:rsidRPr="00662D4B" w:rsidRDefault="00176987" w:rsidP="004B188B">
      <w:pPr>
        <w:pStyle w:val="Elenco"/>
        <w:numPr>
          <w:ilvl w:val="0"/>
          <w:numId w:val="31"/>
        </w:numPr>
        <w:tabs>
          <w:tab w:val="clear" w:pos="851"/>
        </w:tabs>
        <w:ind w:left="1701" w:hanging="283"/>
        <w:rPr>
          <w:i/>
        </w:rPr>
      </w:pPr>
      <w:r w:rsidRPr="00662D4B">
        <w:rPr>
          <w:i/>
        </w:rPr>
        <w:t>Eccezioni: --</w:t>
      </w:r>
      <w:r w:rsidR="00662D4B">
        <w:rPr>
          <w:i/>
        </w:rPr>
        <w:t xml:space="preserve"> ;</w:t>
      </w:r>
    </w:p>
    <w:p w:rsidR="00C124F0" w:rsidRDefault="00C124F0" w:rsidP="00BB703A">
      <w:pPr>
        <w:pStyle w:val="Livello11"/>
        <w:numPr>
          <w:ilvl w:val="0"/>
          <w:numId w:val="0"/>
        </w:numPr>
      </w:pPr>
    </w:p>
    <w:p w:rsidR="00681EB5" w:rsidRPr="00681EB5" w:rsidRDefault="00681EB5" w:rsidP="00B24598">
      <w:pPr>
        <w:pStyle w:val="Elenco"/>
      </w:pPr>
    </w:p>
    <w:p w:rsidR="009C09C7" w:rsidRDefault="00556A13" w:rsidP="00B666E2">
      <w:pPr>
        <w:pStyle w:val="Livello11"/>
      </w:pPr>
      <w:r>
        <w:t>BACK OFFICE:</w:t>
      </w:r>
      <w:r w:rsidR="00B666E2">
        <w:br/>
      </w:r>
      <w:r w:rsidR="00B666E2">
        <w:br/>
      </w:r>
    </w:p>
    <w:p w:rsidR="00B24598" w:rsidRPr="005B428C" w:rsidRDefault="00763DEE" w:rsidP="00B24598">
      <w:pPr>
        <w:pStyle w:val="Livello111"/>
        <w:rPr>
          <w:b/>
        </w:rPr>
      </w:pPr>
      <w:r w:rsidRPr="005B428C">
        <w:rPr>
          <w:b/>
        </w:rPr>
        <w:t xml:space="preserve"> </w:t>
      </w:r>
      <w:r w:rsidR="008E6A31" w:rsidRPr="005B428C">
        <w:rPr>
          <w:b/>
        </w:rPr>
        <w:t>[</w:t>
      </w:r>
      <w:r w:rsidR="00B24598" w:rsidRPr="005B428C">
        <w:rPr>
          <w:b/>
        </w:rPr>
        <w:t>UCBO01</w:t>
      </w:r>
      <w:r w:rsidR="002E32A7">
        <w:rPr>
          <w:b/>
        </w:rPr>
        <w:t>.</w:t>
      </w:r>
      <w:r w:rsidR="00B24598" w:rsidRPr="005B428C">
        <w:rPr>
          <w:b/>
        </w:rPr>
        <w:t>Gestione Fumetti</w:t>
      </w:r>
      <w:r w:rsidR="004B700D">
        <w:rPr>
          <w:b/>
        </w:rPr>
        <w:t>]</w:t>
      </w:r>
      <w:r w:rsidR="00B24598" w:rsidRPr="005B428C">
        <w:rPr>
          <w:b/>
        </w:rPr>
        <w:t>:</w:t>
      </w:r>
    </w:p>
    <w:p w:rsidR="00B24598" w:rsidRDefault="00D9771D" w:rsidP="00B24598">
      <w:pPr>
        <w:pStyle w:val="TestoNormaleBasatosuLivello11"/>
        <w:ind w:left="1418"/>
      </w:pPr>
      <w:r>
        <w:t>Il Sistema</w:t>
      </w:r>
      <w:r w:rsidR="00B24598">
        <w:t xml:space="preserve"> dovrà avere</w:t>
      </w:r>
      <w:r w:rsidR="00123CCF">
        <w:t xml:space="preserve"> un’</w:t>
      </w:r>
      <w:r w:rsidR="00192DB6">
        <w:t>interfaccia amministrativa, alla quale</w:t>
      </w:r>
      <w:r w:rsidR="00D15D8C">
        <w:t xml:space="preserve"> l’utilizzatore</w:t>
      </w:r>
      <w:r w:rsidR="00B24598">
        <w:t xml:space="preserve"> potrà accedere per la gestione di fumetti.</w:t>
      </w:r>
      <w:r w:rsidR="002864AB">
        <w:br/>
      </w:r>
    </w:p>
    <w:p w:rsidR="00A1549D" w:rsidRDefault="00721808" w:rsidP="005C54EA">
      <w:pPr>
        <w:pStyle w:val="Elenco"/>
        <w:numPr>
          <w:ilvl w:val="0"/>
          <w:numId w:val="6"/>
        </w:numPr>
        <w:tabs>
          <w:tab w:val="clear" w:pos="851"/>
          <w:tab w:val="num" w:pos="1843"/>
        </w:tabs>
        <w:ind w:left="1701" w:hanging="283"/>
        <w:rPr>
          <w:i/>
        </w:rPr>
      </w:pPr>
      <w:r w:rsidRPr="006B7868">
        <w:rPr>
          <w:i/>
        </w:rPr>
        <w:t xml:space="preserve">Riferimento requisito: </w:t>
      </w:r>
    </w:p>
    <w:p w:rsidR="00A1549D" w:rsidRPr="00A1549D" w:rsidRDefault="00430A1B" w:rsidP="00A1549D">
      <w:pPr>
        <w:pStyle w:val="Elenco"/>
        <w:numPr>
          <w:ilvl w:val="3"/>
          <w:numId w:val="9"/>
        </w:numPr>
        <w:tabs>
          <w:tab w:val="clear" w:pos="3005"/>
        </w:tabs>
        <w:ind w:left="1843" w:hanging="142"/>
      </w:pPr>
      <w:r w:rsidRPr="00A1549D">
        <w:t>[</w:t>
      </w:r>
      <w:r w:rsidR="00721808" w:rsidRPr="00A1549D">
        <w:t>RFBO02</w:t>
      </w:r>
      <w:r w:rsidR="006B7868" w:rsidRPr="00A1549D">
        <w:t>.</w:t>
      </w:r>
      <w:r w:rsidRPr="00A1549D">
        <w:t>Gestione Fumetti]</w:t>
      </w:r>
    </w:p>
    <w:p w:rsidR="00721808" w:rsidRDefault="00430A1B" w:rsidP="00A1549D">
      <w:pPr>
        <w:pStyle w:val="Elenco"/>
        <w:numPr>
          <w:ilvl w:val="3"/>
          <w:numId w:val="9"/>
        </w:numPr>
        <w:tabs>
          <w:tab w:val="clear" w:pos="3005"/>
        </w:tabs>
        <w:ind w:left="1843" w:hanging="142"/>
      </w:pPr>
      <w:r w:rsidRPr="00A1549D">
        <w:t>[</w:t>
      </w:r>
      <w:r w:rsidR="00721808" w:rsidRPr="00A1549D">
        <w:t>RFBO05</w:t>
      </w:r>
      <w:r w:rsidRPr="00A1549D">
        <w:t>.Regola fumetto/autori/generi]</w:t>
      </w:r>
    </w:p>
    <w:p w:rsidR="00415E99" w:rsidRPr="00A1549D" w:rsidRDefault="00415E99" w:rsidP="00415E99">
      <w:pPr>
        <w:pStyle w:val="Elenco"/>
        <w:numPr>
          <w:ilvl w:val="3"/>
          <w:numId w:val="9"/>
        </w:numPr>
        <w:tabs>
          <w:tab w:val="clear" w:pos="3005"/>
        </w:tabs>
        <w:ind w:left="1843" w:hanging="142"/>
      </w:pPr>
      <w:r w:rsidRPr="00A1549D">
        <w:t>[</w:t>
      </w:r>
      <w:r>
        <w:t>RFBO08</w:t>
      </w:r>
      <w:r w:rsidRPr="00A1549D">
        <w:t>.</w:t>
      </w:r>
      <w:r>
        <w:t>Report</w:t>
      </w:r>
      <w:r w:rsidRPr="00A1549D">
        <w:t xml:space="preserve"> Fumetti]</w:t>
      </w:r>
    </w:p>
    <w:p w:rsidR="00415E99" w:rsidRPr="00A1549D" w:rsidRDefault="00415E99" w:rsidP="00415E99">
      <w:pPr>
        <w:pStyle w:val="Elenco"/>
        <w:numPr>
          <w:ilvl w:val="3"/>
          <w:numId w:val="9"/>
        </w:numPr>
        <w:tabs>
          <w:tab w:val="clear" w:pos="3005"/>
        </w:tabs>
        <w:ind w:left="1843" w:hanging="142"/>
      </w:pPr>
      <w:r w:rsidRPr="00A1549D">
        <w:t>[</w:t>
      </w:r>
      <w:r>
        <w:t>RFBO09</w:t>
      </w:r>
      <w:r w:rsidRPr="00A1549D">
        <w:t xml:space="preserve">.Gestione </w:t>
      </w:r>
      <w:r>
        <w:t>Stock</w:t>
      </w:r>
      <w:r w:rsidRPr="00A1549D">
        <w:t>]</w:t>
      </w:r>
    </w:p>
    <w:p w:rsidR="00A1549D" w:rsidRDefault="006E7E6A" w:rsidP="005C54EA">
      <w:pPr>
        <w:pStyle w:val="Elenco"/>
        <w:numPr>
          <w:ilvl w:val="0"/>
          <w:numId w:val="6"/>
        </w:numPr>
        <w:tabs>
          <w:tab w:val="clear" w:pos="851"/>
          <w:tab w:val="num" w:pos="1843"/>
        </w:tabs>
        <w:ind w:left="1701" w:hanging="283"/>
        <w:rPr>
          <w:i/>
        </w:rPr>
      </w:pPr>
      <w:r>
        <w:rPr>
          <w:i/>
        </w:rPr>
        <w:t xml:space="preserve">Precondizioni: </w:t>
      </w:r>
    </w:p>
    <w:p w:rsidR="00721808" w:rsidRPr="00A1549D" w:rsidRDefault="006E7E6A" w:rsidP="00A1549D">
      <w:pPr>
        <w:pStyle w:val="Elenco"/>
        <w:numPr>
          <w:ilvl w:val="3"/>
          <w:numId w:val="9"/>
        </w:numPr>
        <w:tabs>
          <w:tab w:val="clear" w:pos="3005"/>
        </w:tabs>
        <w:ind w:left="1843" w:hanging="142"/>
      </w:pPr>
      <w:r w:rsidRPr="00A1549D">
        <w:t>[UCBE07.</w:t>
      </w:r>
      <w:r w:rsidR="00721808" w:rsidRPr="00A1549D">
        <w:t>Login</w:t>
      </w:r>
      <w:r w:rsidRPr="00A1549D">
        <w:t>]</w:t>
      </w:r>
    </w:p>
    <w:p w:rsidR="00C61D98" w:rsidRDefault="00C61D98" w:rsidP="005C54EA">
      <w:pPr>
        <w:pStyle w:val="Elenco"/>
        <w:numPr>
          <w:ilvl w:val="0"/>
          <w:numId w:val="6"/>
        </w:numPr>
        <w:tabs>
          <w:tab w:val="clear" w:pos="851"/>
          <w:tab w:val="num" w:pos="1843"/>
        </w:tabs>
        <w:ind w:left="1701" w:hanging="283"/>
        <w:rPr>
          <w:i/>
        </w:rPr>
      </w:pPr>
      <w:r>
        <w:rPr>
          <w:i/>
        </w:rPr>
        <w:t xml:space="preserve">Attori: </w:t>
      </w:r>
      <w:r w:rsidRPr="00C61D98">
        <w:rPr>
          <w:i/>
        </w:rPr>
        <w:t>proprietario o impiegato della fumetteria;</w:t>
      </w:r>
    </w:p>
    <w:p w:rsidR="003E7E47" w:rsidRDefault="00B86678" w:rsidP="005C54EA">
      <w:pPr>
        <w:pStyle w:val="Elenco"/>
        <w:numPr>
          <w:ilvl w:val="0"/>
          <w:numId w:val="6"/>
        </w:numPr>
        <w:tabs>
          <w:tab w:val="clear" w:pos="851"/>
          <w:tab w:val="num" w:pos="1843"/>
        </w:tabs>
        <w:ind w:left="1701" w:hanging="283"/>
        <w:rPr>
          <w:i/>
        </w:rPr>
      </w:pPr>
      <w:r>
        <w:rPr>
          <w:i/>
        </w:rPr>
        <w:t xml:space="preserve">Input: </w:t>
      </w:r>
    </w:p>
    <w:p w:rsidR="00B86678" w:rsidRPr="003E7E47" w:rsidRDefault="00B86678" w:rsidP="003E7E47">
      <w:pPr>
        <w:pStyle w:val="Elenco"/>
        <w:numPr>
          <w:ilvl w:val="1"/>
          <w:numId w:val="6"/>
        </w:numPr>
        <w:tabs>
          <w:tab w:val="clear" w:pos="1361"/>
        </w:tabs>
        <w:ind w:left="2268" w:hanging="567"/>
      </w:pPr>
      <w:r w:rsidRPr="003E7E47">
        <w:t>dati del fumetto per l’inserimento o la modifica;</w:t>
      </w:r>
    </w:p>
    <w:p w:rsidR="003E7E47" w:rsidRPr="003E7E47" w:rsidRDefault="003E7E47" w:rsidP="003E7E47">
      <w:pPr>
        <w:pStyle w:val="Elenco"/>
        <w:numPr>
          <w:ilvl w:val="1"/>
          <w:numId w:val="6"/>
        </w:numPr>
        <w:tabs>
          <w:tab w:val="clear" w:pos="1361"/>
        </w:tabs>
        <w:ind w:left="2268" w:hanging="567"/>
      </w:pPr>
      <w:r w:rsidRPr="00070673">
        <w:t xml:space="preserve">la lista di </w:t>
      </w:r>
      <w:r w:rsidR="0079794E">
        <w:t>fumetti</w:t>
      </w:r>
      <w:r w:rsidRPr="00070673">
        <w:t xml:space="preserve"> selezionati dall’attore, nel caso della cancellazione;</w:t>
      </w:r>
    </w:p>
    <w:p w:rsidR="00D21F2C" w:rsidRDefault="00B24598" w:rsidP="005C54EA">
      <w:pPr>
        <w:pStyle w:val="Elenco"/>
        <w:numPr>
          <w:ilvl w:val="0"/>
          <w:numId w:val="6"/>
        </w:numPr>
        <w:tabs>
          <w:tab w:val="clear" w:pos="851"/>
          <w:tab w:val="num" w:pos="1843"/>
        </w:tabs>
        <w:ind w:left="1701" w:hanging="283"/>
        <w:rPr>
          <w:i/>
        </w:rPr>
      </w:pPr>
      <w:r w:rsidRPr="00D21F2C">
        <w:rPr>
          <w:i/>
        </w:rPr>
        <w:t>Flusso principale:</w:t>
      </w:r>
    </w:p>
    <w:p w:rsidR="00B86678" w:rsidRPr="007F34B0" w:rsidRDefault="00B86678" w:rsidP="005C54EA">
      <w:pPr>
        <w:pStyle w:val="Elenco"/>
        <w:numPr>
          <w:ilvl w:val="1"/>
          <w:numId w:val="6"/>
        </w:numPr>
        <w:tabs>
          <w:tab w:val="clear" w:pos="1361"/>
        </w:tabs>
        <w:ind w:left="2268" w:hanging="567"/>
      </w:pPr>
      <w:r w:rsidRPr="007F34B0">
        <w:t>il proprietario accede al menu nel quale potrà gestire i fumetti;</w:t>
      </w:r>
    </w:p>
    <w:p w:rsidR="00B86678" w:rsidRDefault="00B86678" w:rsidP="005C54EA">
      <w:pPr>
        <w:pStyle w:val="Elenco"/>
        <w:numPr>
          <w:ilvl w:val="1"/>
          <w:numId w:val="6"/>
        </w:numPr>
        <w:tabs>
          <w:tab w:val="clear" w:pos="1361"/>
        </w:tabs>
        <w:ind w:left="2268" w:hanging="567"/>
      </w:pPr>
      <w:r w:rsidRPr="007F34B0">
        <w:t xml:space="preserve">il </w:t>
      </w:r>
      <w:r>
        <w:t>Sistema</w:t>
      </w:r>
      <w:r w:rsidRPr="007F34B0">
        <w:t xml:space="preserve"> </w:t>
      </w:r>
      <w:r w:rsidR="00123CCF">
        <w:t>ritorna</w:t>
      </w:r>
      <w:r>
        <w:t xml:space="preserve"> un’</w:t>
      </w:r>
      <w:r w:rsidRPr="007F34B0">
        <w:t xml:space="preserve">interfaccia </w:t>
      </w:r>
      <w:r w:rsidR="005C2E32">
        <w:t xml:space="preserve">che per default mostra </w:t>
      </w:r>
      <w:r w:rsidRPr="007F34B0">
        <w:t xml:space="preserve">una lista dei fumetti presenti nel </w:t>
      </w:r>
      <w:r>
        <w:t>Sistema</w:t>
      </w:r>
      <w:r w:rsidRPr="007F34B0">
        <w:t>;</w:t>
      </w:r>
    </w:p>
    <w:p w:rsidR="005C2E32" w:rsidRPr="007F34B0" w:rsidRDefault="005C2E32" w:rsidP="005C2E32">
      <w:pPr>
        <w:pStyle w:val="Elenco"/>
        <w:numPr>
          <w:ilvl w:val="1"/>
          <w:numId w:val="6"/>
        </w:numPr>
        <w:tabs>
          <w:tab w:val="clear" w:pos="1361"/>
        </w:tabs>
        <w:ind w:left="2268" w:hanging="567"/>
      </w:pPr>
      <w:r>
        <w:t xml:space="preserve">L’utente ha facoltà di poter creare un report che mostra tutti i </w:t>
      </w:r>
    </w:p>
    <w:p w:rsidR="00B86678" w:rsidRPr="00B86678" w:rsidRDefault="00B86678" w:rsidP="005C54EA">
      <w:pPr>
        <w:pStyle w:val="Elenco"/>
        <w:numPr>
          <w:ilvl w:val="1"/>
          <w:numId w:val="6"/>
        </w:numPr>
        <w:tabs>
          <w:tab w:val="clear" w:pos="1361"/>
        </w:tabs>
        <w:ind w:left="2268" w:hanging="567"/>
        <w:rPr>
          <w:i/>
        </w:rPr>
      </w:pPr>
      <w:r w:rsidRPr="005111CC">
        <w:t>se l’utente sceglie di cercare un fumetto per filtro, l’utente potrà scegliere tra i filtri:</w:t>
      </w:r>
      <w:r w:rsidRPr="005111CC">
        <w:br/>
      </w:r>
      <w:r w:rsidR="00A1549D">
        <w:t xml:space="preserve">- “per genere” </w:t>
      </w:r>
      <w:r w:rsidR="00A1549D">
        <w:br/>
        <w:t>- “per autore”</w:t>
      </w:r>
    </w:p>
    <w:p w:rsidR="00B86678" w:rsidRDefault="00B86678" w:rsidP="005C54EA">
      <w:pPr>
        <w:pStyle w:val="Elenco"/>
        <w:numPr>
          <w:ilvl w:val="2"/>
          <w:numId w:val="6"/>
        </w:numPr>
        <w:tabs>
          <w:tab w:val="clear" w:pos="2098"/>
        </w:tabs>
        <w:ind w:left="2977" w:hanging="709"/>
      </w:pPr>
      <w:r>
        <w:t>se l’utente sceglie il filtro “per genere”:</w:t>
      </w:r>
    </w:p>
    <w:p w:rsidR="00C6512A" w:rsidRDefault="00C6512A" w:rsidP="005C54EA">
      <w:pPr>
        <w:pStyle w:val="Elenco"/>
        <w:numPr>
          <w:ilvl w:val="3"/>
          <w:numId w:val="6"/>
        </w:numPr>
        <w:tabs>
          <w:tab w:val="clear" w:pos="3005"/>
        </w:tabs>
        <w:ind w:left="3828" w:hanging="851"/>
      </w:pPr>
      <w:r>
        <w:t>l’utente seleziona un genere, o più, attraverso un “selectbox”;</w:t>
      </w:r>
    </w:p>
    <w:p w:rsidR="00C6512A" w:rsidRDefault="00C6512A" w:rsidP="005C54EA">
      <w:pPr>
        <w:pStyle w:val="Elenco"/>
        <w:numPr>
          <w:ilvl w:val="3"/>
          <w:numId w:val="6"/>
        </w:numPr>
        <w:tabs>
          <w:tab w:val="clear" w:pos="3005"/>
        </w:tabs>
        <w:ind w:left="3828" w:hanging="851"/>
      </w:pPr>
      <w:r>
        <w:t>l’utente poi preme il tasto “Ricerca”;</w:t>
      </w:r>
    </w:p>
    <w:p w:rsidR="00C6512A" w:rsidRDefault="00C6512A" w:rsidP="005C54EA">
      <w:pPr>
        <w:pStyle w:val="Elenco"/>
        <w:numPr>
          <w:ilvl w:val="3"/>
          <w:numId w:val="6"/>
        </w:numPr>
        <w:tabs>
          <w:tab w:val="clear" w:pos="3005"/>
        </w:tabs>
        <w:ind w:left="3828" w:hanging="851"/>
      </w:pPr>
      <w:r>
        <w:t>Il Sistema ritorna i fumetti presenti nel Sistema  che appartengono a quel/i genere/i;</w:t>
      </w:r>
    </w:p>
    <w:p w:rsidR="00C6512A" w:rsidRDefault="00C6512A" w:rsidP="005C54EA">
      <w:pPr>
        <w:pStyle w:val="Elenco"/>
        <w:numPr>
          <w:ilvl w:val="2"/>
          <w:numId w:val="6"/>
        </w:numPr>
        <w:tabs>
          <w:tab w:val="clear" w:pos="2098"/>
        </w:tabs>
        <w:ind w:left="2977" w:hanging="709"/>
      </w:pPr>
      <w:r>
        <w:t>se l’utente sceglie il filtro “per autore”:</w:t>
      </w:r>
    </w:p>
    <w:p w:rsidR="00C6512A" w:rsidRDefault="00C6512A" w:rsidP="005C54EA">
      <w:pPr>
        <w:pStyle w:val="Elenco"/>
        <w:numPr>
          <w:ilvl w:val="3"/>
          <w:numId w:val="6"/>
        </w:numPr>
        <w:tabs>
          <w:tab w:val="clear" w:pos="3005"/>
        </w:tabs>
        <w:ind w:left="3828" w:hanging="851"/>
      </w:pPr>
      <w:r>
        <w:t>l’utente seleziona un’autore o più attraverso un “selectbox”;</w:t>
      </w:r>
    </w:p>
    <w:p w:rsidR="00C6512A" w:rsidRDefault="00C6512A" w:rsidP="005C54EA">
      <w:pPr>
        <w:pStyle w:val="Elenco"/>
        <w:numPr>
          <w:ilvl w:val="3"/>
          <w:numId w:val="6"/>
        </w:numPr>
        <w:tabs>
          <w:tab w:val="clear" w:pos="3005"/>
        </w:tabs>
        <w:ind w:left="3828" w:hanging="851"/>
      </w:pPr>
      <w:r>
        <w:t>l’utente preme il tasto “Ricerca”;</w:t>
      </w:r>
    </w:p>
    <w:p w:rsidR="00C6512A" w:rsidRDefault="00FA6BFC" w:rsidP="005C54EA">
      <w:pPr>
        <w:pStyle w:val="Elenco"/>
        <w:numPr>
          <w:ilvl w:val="3"/>
          <w:numId w:val="6"/>
        </w:numPr>
        <w:tabs>
          <w:tab w:val="clear" w:pos="3005"/>
        </w:tabs>
        <w:ind w:left="3828" w:hanging="851"/>
      </w:pPr>
      <w:r>
        <w:rPr>
          <w:position w:val="-2"/>
        </w:rPr>
        <w:t xml:space="preserve">Il </w:t>
      </w:r>
      <w:r w:rsidR="00D64010">
        <w:rPr>
          <w:position w:val="-2"/>
        </w:rPr>
        <w:t>Sistema</w:t>
      </w:r>
      <w:r>
        <w:rPr>
          <w:position w:val="-2"/>
        </w:rPr>
        <w:t xml:space="preserve"> ritorna i fumett</w:t>
      </w:r>
      <w:r w:rsidR="00E24F50">
        <w:rPr>
          <w:position w:val="-2"/>
        </w:rPr>
        <w:t xml:space="preserve">i presenti nel </w:t>
      </w:r>
      <w:r w:rsidR="00D64010">
        <w:rPr>
          <w:position w:val="-2"/>
        </w:rPr>
        <w:t>Sistema</w:t>
      </w:r>
      <w:r w:rsidR="00E24F50">
        <w:rPr>
          <w:position w:val="-2"/>
        </w:rPr>
        <w:t xml:space="preserve"> che appar</w:t>
      </w:r>
      <w:r>
        <w:rPr>
          <w:position w:val="-2"/>
        </w:rPr>
        <w:t>tengono a quel/i autore/i;</w:t>
      </w:r>
    </w:p>
    <w:p w:rsidR="00B24598" w:rsidRDefault="00B24598" w:rsidP="005C54EA">
      <w:pPr>
        <w:pStyle w:val="Elenco"/>
        <w:numPr>
          <w:ilvl w:val="1"/>
          <w:numId w:val="6"/>
        </w:numPr>
        <w:tabs>
          <w:tab w:val="clear" w:pos="1361"/>
        </w:tabs>
        <w:ind w:left="2268" w:hanging="567"/>
      </w:pPr>
      <w:r>
        <w:t>se l’utente sceglie di inserire un fumetto:</w:t>
      </w:r>
    </w:p>
    <w:p w:rsidR="00B24598" w:rsidRDefault="00B24598" w:rsidP="005C54EA">
      <w:pPr>
        <w:pStyle w:val="Elenco"/>
        <w:numPr>
          <w:ilvl w:val="2"/>
          <w:numId w:val="6"/>
        </w:numPr>
        <w:tabs>
          <w:tab w:val="clear" w:pos="2098"/>
        </w:tabs>
        <w:ind w:left="2977" w:hanging="709"/>
      </w:pPr>
      <w:r>
        <w:t xml:space="preserve">l’utente clicca </w:t>
      </w:r>
      <w:r w:rsidR="00E344BB">
        <w:t>il pulsante</w:t>
      </w:r>
      <w:r w:rsidR="00806909">
        <w:t xml:space="preserve"> “Inserisci</w:t>
      </w:r>
      <w:r w:rsidR="00763DEE">
        <w:t xml:space="preserve"> un nuovo fumetto”;</w:t>
      </w:r>
    </w:p>
    <w:p w:rsidR="00B24598" w:rsidRDefault="00B24598" w:rsidP="005C54EA">
      <w:pPr>
        <w:pStyle w:val="Elenco"/>
        <w:numPr>
          <w:ilvl w:val="2"/>
          <w:numId w:val="6"/>
        </w:numPr>
        <w:tabs>
          <w:tab w:val="clear" w:pos="2098"/>
        </w:tabs>
        <w:ind w:left="2977" w:hanging="709"/>
      </w:pPr>
      <w:r>
        <w:t xml:space="preserve">il </w:t>
      </w:r>
      <w:r w:rsidR="00D9771D">
        <w:t>Sistema</w:t>
      </w:r>
      <w:r>
        <w:t xml:space="preserve"> </w:t>
      </w:r>
      <w:r w:rsidR="00806909">
        <w:t>ri</w:t>
      </w:r>
      <w:r>
        <w:t>torna l’interfaccia in cui l’utente d</w:t>
      </w:r>
      <w:r w:rsidR="00763DEE">
        <w:t>eve inserire i dati del fumetto;</w:t>
      </w:r>
    </w:p>
    <w:p w:rsidR="00B24598" w:rsidRDefault="00B24598" w:rsidP="005C54EA">
      <w:pPr>
        <w:pStyle w:val="Elenco"/>
        <w:numPr>
          <w:ilvl w:val="2"/>
          <w:numId w:val="6"/>
        </w:numPr>
        <w:tabs>
          <w:tab w:val="clear" w:pos="2098"/>
        </w:tabs>
        <w:ind w:left="2977" w:hanging="709"/>
      </w:pPr>
      <w:r>
        <w:t>l’utente inserisce:</w:t>
      </w:r>
    </w:p>
    <w:p w:rsidR="00B24598" w:rsidRDefault="00B24598" w:rsidP="005C54EA">
      <w:pPr>
        <w:pStyle w:val="Elenco"/>
        <w:numPr>
          <w:ilvl w:val="3"/>
          <w:numId w:val="9"/>
        </w:numPr>
        <w:tabs>
          <w:tab w:val="clear" w:pos="3005"/>
        </w:tabs>
        <w:ind w:left="3119" w:hanging="142"/>
      </w:pPr>
      <w:r>
        <w:t>titolo *</w:t>
      </w:r>
    </w:p>
    <w:p w:rsidR="00B24598" w:rsidRDefault="00B24598" w:rsidP="005C54EA">
      <w:pPr>
        <w:pStyle w:val="Elenco"/>
        <w:numPr>
          <w:ilvl w:val="3"/>
          <w:numId w:val="9"/>
        </w:numPr>
        <w:tabs>
          <w:tab w:val="clear" w:pos="3005"/>
        </w:tabs>
        <w:ind w:left="3119" w:hanging="142"/>
      </w:pPr>
      <w:r>
        <w:t>volume *</w:t>
      </w:r>
    </w:p>
    <w:p w:rsidR="00B24598" w:rsidRDefault="00B24598" w:rsidP="005C54EA">
      <w:pPr>
        <w:pStyle w:val="Elenco"/>
        <w:numPr>
          <w:ilvl w:val="3"/>
          <w:numId w:val="9"/>
        </w:numPr>
        <w:tabs>
          <w:tab w:val="clear" w:pos="3005"/>
        </w:tabs>
        <w:ind w:left="3119" w:hanging="142"/>
      </w:pPr>
      <w:r>
        <w:t>edizione *</w:t>
      </w:r>
    </w:p>
    <w:p w:rsidR="00B24598" w:rsidRDefault="00B24598" w:rsidP="005C54EA">
      <w:pPr>
        <w:pStyle w:val="Elenco"/>
        <w:numPr>
          <w:ilvl w:val="3"/>
          <w:numId w:val="9"/>
        </w:numPr>
        <w:tabs>
          <w:tab w:val="clear" w:pos="3005"/>
        </w:tabs>
        <w:ind w:left="3119" w:hanging="142"/>
      </w:pPr>
      <w:r>
        <w:t>pubblicazione *</w:t>
      </w:r>
    </w:p>
    <w:p w:rsidR="00B24598" w:rsidRDefault="00B24598" w:rsidP="005C54EA">
      <w:pPr>
        <w:pStyle w:val="Elenco"/>
        <w:numPr>
          <w:ilvl w:val="3"/>
          <w:numId w:val="9"/>
        </w:numPr>
        <w:tabs>
          <w:tab w:val="clear" w:pos="3005"/>
        </w:tabs>
        <w:ind w:left="3119" w:hanging="142"/>
      </w:pPr>
      <w:r>
        <w:t>immagine copertina</w:t>
      </w:r>
    </w:p>
    <w:p w:rsidR="00B24598" w:rsidRDefault="00B24598" w:rsidP="005C54EA">
      <w:pPr>
        <w:pStyle w:val="Elenco"/>
        <w:numPr>
          <w:ilvl w:val="3"/>
          <w:numId w:val="9"/>
        </w:numPr>
        <w:tabs>
          <w:tab w:val="clear" w:pos="3005"/>
        </w:tabs>
        <w:ind w:left="3119" w:hanging="142"/>
      </w:pPr>
      <w:r>
        <w:t>descrizione</w:t>
      </w:r>
    </w:p>
    <w:p w:rsidR="00B24598" w:rsidRDefault="00B24598" w:rsidP="005C54EA">
      <w:pPr>
        <w:pStyle w:val="Elenco"/>
        <w:numPr>
          <w:ilvl w:val="3"/>
          <w:numId w:val="9"/>
        </w:numPr>
        <w:tabs>
          <w:tab w:val="clear" w:pos="3005"/>
        </w:tabs>
        <w:ind w:left="3119" w:hanging="142"/>
      </w:pPr>
      <w:r>
        <w:t>disponibilità (quantità fumetti presente) *</w:t>
      </w:r>
    </w:p>
    <w:p w:rsidR="00B24598" w:rsidRDefault="00B24598" w:rsidP="005C54EA">
      <w:pPr>
        <w:pStyle w:val="Elenco"/>
        <w:numPr>
          <w:ilvl w:val="3"/>
          <w:numId w:val="9"/>
        </w:numPr>
        <w:tabs>
          <w:tab w:val="clear" w:pos="3005"/>
        </w:tabs>
        <w:ind w:left="3119" w:hanging="142"/>
      </w:pPr>
      <w:r>
        <w:t>in primo piano (si/no)*</w:t>
      </w:r>
    </w:p>
    <w:p w:rsidR="00B24598" w:rsidRDefault="00B24598" w:rsidP="005C54EA">
      <w:pPr>
        <w:pStyle w:val="Elenco"/>
        <w:numPr>
          <w:ilvl w:val="3"/>
          <w:numId w:val="9"/>
        </w:numPr>
        <w:tabs>
          <w:tab w:val="clear" w:pos="3005"/>
        </w:tabs>
        <w:ind w:left="3119" w:hanging="142"/>
      </w:pPr>
      <w:r>
        <w:t>casa editrice*</w:t>
      </w:r>
    </w:p>
    <w:p w:rsidR="00B24598" w:rsidRDefault="00B24598" w:rsidP="005C54EA">
      <w:pPr>
        <w:pStyle w:val="Elenco"/>
        <w:numPr>
          <w:ilvl w:val="3"/>
          <w:numId w:val="9"/>
        </w:numPr>
        <w:tabs>
          <w:tab w:val="clear" w:pos="3005"/>
        </w:tabs>
        <w:ind w:left="3119" w:hanging="142"/>
      </w:pPr>
      <w:r>
        <w:t xml:space="preserve"> prezzo*</w:t>
      </w:r>
    </w:p>
    <w:p w:rsidR="00B24598" w:rsidRDefault="00B24598" w:rsidP="005C54EA">
      <w:pPr>
        <w:pStyle w:val="Elenco"/>
        <w:numPr>
          <w:ilvl w:val="3"/>
          <w:numId w:val="9"/>
        </w:numPr>
        <w:tabs>
          <w:tab w:val="clear" w:pos="3005"/>
        </w:tabs>
        <w:ind w:left="3119" w:hanging="142"/>
      </w:pPr>
      <w:r>
        <w:t>autore*</w:t>
      </w:r>
    </w:p>
    <w:p w:rsidR="00307E44" w:rsidRDefault="00B24598" w:rsidP="00307E44">
      <w:pPr>
        <w:pStyle w:val="Elenco"/>
        <w:numPr>
          <w:ilvl w:val="3"/>
          <w:numId w:val="9"/>
        </w:numPr>
        <w:tabs>
          <w:tab w:val="clear" w:pos="3005"/>
        </w:tabs>
        <w:ind w:left="3119" w:hanging="142"/>
      </w:pPr>
      <w:r>
        <w:t>genere*</w:t>
      </w:r>
    </w:p>
    <w:p w:rsidR="00B24598" w:rsidRDefault="00B24598" w:rsidP="005C54EA">
      <w:pPr>
        <w:pStyle w:val="Elenco"/>
        <w:numPr>
          <w:ilvl w:val="2"/>
          <w:numId w:val="6"/>
        </w:numPr>
        <w:tabs>
          <w:tab w:val="clear" w:pos="2098"/>
        </w:tabs>
        <w:ind w:left="2977" w:hanging="709"/>
      </w:pPr>
      <w:r>
        <w:t>l’utente clic</w:t>
      </w:r>
      <w:r w:rsidR="00EB6515">
        <w:t>c</w:t>
      </w:r>
      <w:r w:rsidR="00E344BB">
        <w:t>a i</w:t>
      </w:r>
      <w:r w:rsidR="00BC16D3">
        <w:t>l pulsante “Salva”;</w:t>
      </w:r>
    </w:p>
    <w:p w:rsidR="00EB6515" w:rsidRDefault="00B24598" w:rsidP="005C54EA">
      <w:pPr>
        <w:pStyle w:val="Elenco"/>
        <w:numPr>
          <w:ilvl w:val="2"/>
          <w:numId w:val="6"/>
        </w:numPr>
        <w:tabs>
          <w:tab w:val="clear" w:pos="2098"/>
        </w:tabs>
        <w:ind w:left="2977" w:hanging="709"/>
      </w:pPr>
      <w:r>
        <w:t xml:space="preserve">il </w:t>
      </w:r>
      <w:r w:rsidR="00D9771D">
        <w:t>Sistema</w:t>
      </w:r>
      <w:r>
        <w:t xml:space="preserve"> </w:t>
      </w:r>
      <w:r w:rsidR="00123CCF">
        <w:t>ritorna</w:t>
      </w:r>
      <w:r>
        <w:t xml:space="preserve"> un messaggio dicendo che il fumet</w:t>
      </w:r>
      <w:r w:rsidR="00BC16D3">
        <w:t>to è stato salvato con successo;</w:t>
      </w:r>
    </w:p>
    <w:p w:rsidR="00BB703A" w:rsidRDefault="00326A34" w:rsidP="00415E99">
      <w:pPr>
        <w:pStyle w:val="Elenco"/>
        <w:numPr>
          <w:ilvl w:val="2"/>
          <w:numId w:val="6"/>
        </w:numPr>
        <w:tabs>
          <w:tab w:val="clear" w:pos="2098"/>
        </w:tabs>
        <w:ind w:left="2977" w:hanging="709"/>
      </w:pPr>
      <w:r>
        <w:t xml:space="preserve">nel caso l’utente non prema il pulsante “Salva”, </w:t>
      </w:r>
      <w:r w:rsidR="00F87ADB">
        <w:t>l’inserimento non verrà effettuato;</w:t>
      </w:r>
    </w:p>
    <w:p w:rsidR="00B24598" w:rsidRDefault="00B24598" w:rsidP="005C54EA">
      <w:pPr>
        <w:pStyle w:val="Elenco"/>
        <w:numPr>
          <w:ilvl w:val="1"/>
          <w:numId w:val="6"/>
        </w:numPr>
        <w:tabs>
          <w:tab w:val="clear" w:pos="1361"/>
        </w:tabs>
        <w:ind w:left="2268" w:hanging="567"/>
      </w:pPr>
      <w:r>
        <w:t>se l’utente sceglie di cambiare un fumetto già esistente:</w:t>
      </w:r>
    </w:p>
    <w:p w:rsidR="00B24598" w:rsidRDefault="00B24598" w:rsidP="005C54EA">
      <w:pPr>
        <w:pStyle w:val="Elenco"/>
        <w:numPr>
          <w:ilvl w:val="2"/>
          <w:numId w:val="6"/>
        </w:numPr>
        <w:tabs>
          <w:tab w:val="clear" w:pos="2098"/>
        </w:tabs>
        <w:ind w:left="2977" w:hanging="709"/>
      </w:pPr>
      <w:r>
        <w:t>l’utente sceglie nella lista dei fumetti il fumetto che vuole cambiare cli</w:t>
      </w:r>
      <w:r w:rsidR="00192DB6">
        <w:t>cc</w:t>
      </w:r>
      <w:r>
        <w:t>ando sopra la r</w:t>
      </w:r>
      <w:r w:rsidR="00BC16D3">
        <w:t>iga  che rappresenta il fumetto;</w:t>
      </w:r>
    </w:p>
    <w:p w:rsidR="00B24598" w:rsidRDefault="00B24598" w:rsidP="005C54EA">
      <w:pPr>
        <w:pStyle w:val="Elenco"/>
        <w:numPr>
          <w:ilvl w:val="2"/>
          <w:numId w:val="6"/>
        </w:numPr>
        <w:tabs>
          <w:tab w:val="clear" w:pos="2098"/>
        </w:tabs>
        <w:ind w:left="2977" w:hanging="709"/>
      </w:pPr>
      <w:r>
        <w:t xml:space="preserve">Il </w:t>
      </w:r>
      <w:r w:rsidR="00D9771D">
        <w:t>Sistema</w:t>
      </w:r>
      <w:r>
        <w:t xml:space="preserve"> </w:t>
      </w:r>
      <w:r w:rsidR="00DC3FEA">
        <w:t>ri</w:t>
      </w:r>
      <w:r>
        <w:t>torna una schermata con tutti</w:t>
      </w:r>
      <w:r w:rsidR="00BC16D3">
        <w:t xml:space="preserve"> i dati del fumetto selezionato;</w:t>
      </w:r>
    </w:p>
    <w:p w:rsidR="00B24598" w:rsidRDefault="00EB6515" w:rsidP="005C54EA">
      <w:pPr>
        <w:pStyle w:val="Elenco"/>
        <w:numPr>
          <w:ilvl w:val="2"/>
          <w:numId w:val="6"/>
        </w:numPr>
        <w:tabs>
          <w:tab w:val="clear" w:pos="2098"/>
        </w:tabs>
        <w:ind w:left="2977" w:hanging="709"/>
      </w:pPr>
      <w:r>
        <w:t>l</w:t>
      </w:r>
      <w:r w:rsidR="00B24598">
        <w:t>’utente cambia i dati che desider</w:t>
      </w:r>
      <w:r w:rsidR="00192DB6">
        <w:t>a</w:t>
      </w:r>
      <w:r w:rsidR="00BC16D3">
        <w:t xml:space="preserve"> cambiare;</w:t>
      </w:r>
    </w:p>
    <w:p w:rsidR="00B24598" w:rsidRDefault="00B24598" w:rsidP="005C54EA">
      <w:pPr>
        <w:pStyle w:val="Elenco"/>
        <w:numPr>
          <w:ilvl w:val="2"/>
          <w:numId w:val="6"/>
        </w:numPr>
        <w:tabs>
          <w:tab w:val="clear" w:pos="2098"/>
        </w:tabs>
        <w:ind w:left="2977" w:hanging="709"/>
      </w:pPr>
      <w:r>
        <w:t>l’utente clic</w:t>
      </w:r>
      <w:r w:rsidR="00DC3FEA">
        <w:t>c</w:t>
      </w:r>
      <w:r w:rsidR="00E344BB">
        <w:t>a i</w:t>
      </w:r>
      <w:r w:rsidR="00BC16D3">
        <w:t>l pulsante “Salva”;</w:t>
      </w:r>
    </w:p>
    <w:p w:rsidR="00B24598" w:rsidRDefault="00B24598" w:rsidP="005C54EA">
      <w:pPr>
        <w:pStyle w:val="Elenco"/>
        <w:numPr>
          <w:ilvl w:val="2"/>
          <w:numId w:val="6"/>
        </w:numPr>
        <w:tabs>
          <w:tab w:val="clear" w:pos="2098"/>
        </w:tabs>
        <w:ind w:left="2977" w:hanging="709"/>
      </w:pPr>
      <w:r>
        <w:t xml:space="preserve">Il </w:t>
      </w:r>
      <w:r w:rsidR="00D9771D">
        <w:t>Sistema</w:t>
      </w:r>
      <w:r>
        <w:t xml:space="preserve"> </w:t>
      </w:r>
      <w:r w:rsidR="00DC3FEA">
        <w:t>ri</w:t>
      </w:r>
      <w:r>
        <w:t>torna un messaggio dicendo che il fumet</w:t>
      </w:r>
      <w:r w:rsidR="00BC16D3">
        <w:t>to è stato salvato con successo;</w:t>
      </w:r>
    </w:p>
    <w:p w:rsidR="00F87ADB" w:rsidRDefault="00F87ADB" w:rsidP="005C54EA">
      <w:pPr>
        <w:pStyle w:val="Elenco"/>
        <w:numPr>
          <w:ilvl w:val="2"/>
          <w:numId w:val="6"/>
        </w:numPr>
        <w:tabs>
          <w:tab w:val="clear" w:pos="2098"/>
        </w:tabs>
        <w:ind w:left="2977" w:hanging="709"/>
      </w:pPr>
      <w:r>
        <w:t>nel caso l’utente non prema il pulsante “Salva”, le modifiche non verranno apportate;</w:t>
      </w:r>
    </w:p>
    <w:p w:rsidR="00B24598" w:rsidRDefault="00B24598" w:rsidP="005C54EA">
      <w:pPr>
        <w:pStyle w:val="Elenco"/>
        <w:numPr>
          <w:ilvl w:val="1"/>
          <w:numId w:val="6"/>
        </w:numPr>
        <w:tabs>
          <w:tab w:val="clear" w:pos="1361"/>
        </w:tabs>
        <w:ind w:left="2268" w:hanging="567"/>
      </w:pPr>
      <w:r>
        <w:t>se l’utente sceglie di cance</w:t>
      </w:r>
      <w:r w:rsidR="00E14158">
        <w:t>l</w:t>
      </w:r>
      <w:r>
        <w:t>lare un fumetto già esistente:</w:t>
      </w:r>
    </w:p>
    <w:p w:rsidR="00B24598" w:rsidRDefault="00B24598" w:rsidP="005C54EA">
      <w:pPr>
        <w:pStyle w:val="Elenco"/>
        <w:numPr>
          <w:ilvl w:val="2"/>
          <w:numId w:val="6"/>
        </w:numPr>
        <w:tabs>
          <w:tab w:val="clear" w:pos="2098"/>
        </w:tabs>
        <w:ind w:left="2977" w:hanging="709"/>
      </w:pPr>
      <w:r>
        <w:t>l’utente s</w:t>
      </w:r>
      <w:r w:rsidR="00DC3FEA">
        <w:t xml:space="preserve">ceglie nella lista dei fumetti </w:t>
      </w:r>
      <w:r>
        <w:t>il</w:t>
      </w:r>
      <w:r w:rsidR="00DC3FEA">
        <w:t>/i</w:t>
      </w:r>
      <w:r>
        <w:t xml:space="preserve"> fumetto</w:t>
      </w:r>
      <w:r w:rsidR="00DC3FEA">
        <w:t>/i</w:t>
      </w:r>
      <w:r>
        <w:t xml:space="preserve"> che vuole cancellare del database clic</w:t>
      </w:r>
      <w:r w:rsidR="00DC3FEA">
        <w:t>c</w:t>
      </w:r>
      <w:r w:rsidR="00E344BB">
        <w:t>ando su</w:t>
      </w:r>
      <w:r>
        <w:t xml:space="preserve"> </w:t>
      </w:r>
      <w:r w:rsidR="00BC16D3">
        <w:t>una casella del tipo “checkbox”;</w:t>
      </w:r>
    </w:p>
    <w:p w:rsidR="00C61D98" w:rsidRDefault="00C61D98" w:rsidP="005C54EA">
      <w:pPr>
        <w:pStyle w:val="Elenco"/>
        <w:numPr>
          <w:ilvl w:val="2"/>
          <w:numId w:val="6"/>
        </w:numPr>
        <w:tabs>
          <w:tab w:val="clear" w:pos="2098"/>
        </w:tabs>
        <w:ind w:left="2977" w:hanging="709"/>
      </w:pPr>
      <w:r>
        <w:t>Si attiva il pulsante  “Cancella”, disattivo fino a prima;</w:t>
      </w:r>
    </w:p>
    <w:p w:rsidR="00B24598" w:rsidRDefault="00B24598" w:rsidP="005C54EA">
      <w:pPr>
        <w:pStyle w:val="Elenco"/>
        <w:numPr>
          <w:ilvl w:val="2"/>
          <w:numId w:val="6"/>
        </w:numPr>
        <w:tabs>
          <w:tab w:val="clear" w:pos="2098"/>
        </w:tabs>
        <w:ind w:left="2977" w:hanging="709"/>
      </w:pPr>
      <w:r>
        <w:t>l’utente clic</w:t>
      </w:r>
      <w:r w:rsidR="00DC3FEA">
        <w:t>c</w:t>
      </w:r>
      <w:r w:rsidR="00E344BB">
        <w:t>a i</w:t>
      </w:r>
      <w:r w:rsidR="00C61D98">
        <w:t>l pulsante “Cancella</w:t>
      </w:r>
      <w:r w:rsidR="00DC3FEA">
        <w:t>”;</w:t>
      </w:r>
    </w:p>
    <w:p w:rsidR="00B24598" w:rsidRDefault="00917C89" w:rsidP="005C54EA">
      <w:pPr>
        <w:pStyle w:val="Elenco"/>
        <w:numPr>
          <w:ilvl w:val="2"/>
          <w:numId w:val="6"/>
        </w:numPr>
        <w:tabs>
          <w:tab w:val="clear" w:pos="2098"/>
        </w:tabs>
        <w:ind w:left="2977" w:hanging="709"/>
      </w:pPr>
      <w:r w:rsidRPr="00552629">
        <w:t>Il Sistema r</w:t>
      </w:r>
      <w:r>
        <w:t xml:space="preserve">itorna un messaggio </w:t>
      </w:r>
      <w:r w:rsidRPr="00552629">
        <w:t>all’utente</w:t>
      </w:r>
      <w:r>
        <w:t>,</w:t>
      </w:r>
      <w:r w:rsidRPr="00552629">
        <w:t xml:space="preserve"> chiedendo</w:t>
      </w:r>
      <w:r>
        <w:t>gli conferma della sua volontà di</w:t>
      </w:r>
      <w:r w:rsidRPr="00552629">
        <w:t xml:space="preserve"> c</w:t>
      </w:r>
      <w:r>
        <w:t>ancellare quel/i fumetto/i;</w:t>
      </w:r>
    </w:p>
    <w:p w:rsidR="00B24598" w:rsidRDefault="00DC3FEA" w:rsidP="005C54EA">
      <w:pPr>
        <w:pStyle w:val="Elenco"/>
        <w:numPr>
          <w:ilvl w:val="2"/>
          <w:numId w:val="6"/>
        </w:numPr>
        <w:tabs>
          <w:tab w:val="clear" w:pos="2098"/>
        </w:tabs>
        <w:ind w:left="2977" w:hanging="709"/>
      </w:pPr>
      <w:r>
        <w:t>se l’utente preme il pulsante “Si”;</w:t>
      </w:r>
    </w:p>
    <w:p w:rsidR="00B24598" w:rsidRDefault="00B24598" w:rsidP="005C54EA">
      <w:pPr>
        <w:pStyle w:val="Elenco"/>
        <w:numPr>
          <w:ilvl w:val="2"/>
          <w:numId w:val="6"/>
        </w:numPr>
        <w:tabs>
          <w:tab w:val="clear" w:pos="2098"/>
        </w:tabs>
        <w:ind w:left="2977" w:hanging="709"/>
      </w:pPr>
      <w:r>
        <w:t xml:space="preserve">Il </w:t>
      </w:r>
      <w:r w:rsidR="00D9771D">
        <w:t>Sistema</w:t>
      </w:r>
      <w:r>
        <w:t xml:space="preserve"> </w:t>
      </w:r>
      <w:r w:rsidR="001747CE">
        <w:t>ri</w:t>
      </w:r>
      <w:r>
        <w:t>torna un messaggio</w:t>
      </w:r>
      <w:r w:rsidR="001747CE">
        <w:t>, dicendo che la cancellazione è stata eseguita con successo</w:t>
      </w:r>
      <w:r w:rsidR="00DC3FEA">
        <w:t xml:space="preserve">; </w:t>
      </w:r>
    </w:p>
    <w:p w:rsidR="00F87ADB" w:rsidRDefault="00F87ADB" w:rsidP="005C54EA">
      <w:pPr>
        <w:pStyle w:val="Elenco"/>
        <w:numPr>
          <w:ilvl w:val="2"/>
          <w:numId w:val="6"/>
        </w:numPr>
        <w:tabs>
          <w:tab w:val="clear" w:pos="2098"/>
        </w:tabs>
        <w:ind w:left="2977" w:hanging="709"/>
      </w:pPr>
      <w:r>
        <w:t>Se l’utente preme “No”, viene tolta la spunta dalla checkbox, n</w:t>
      </w:r>
      <w:r w:rsidR="00763DEE">
        <w:t>on effettuando la cancellazione;</w:t>
      </w:r>
    </w:p>
    <w:p w:rsidR="00B24598" w:rsidRPr="00E14158" w:rsidRDefault="001F0BB3" w:rsidP="005C54EA">
      <w:pPr>
        <w:pStyle w:val="Elenco"/>
        <w:numPr>
          <w:ilvl w:val="0"/>
          <w:numId w:val="6"/>
        </w:numPr>
        <w:tabs>
          <w:tab w:val="clear" w:pos="851"/>
          <w:tab w:val="num" w:pos="1843"/>
        </w:tabs>
        <w:ind w:left="1701" w:hanging="283"/>
        <w:rPr>
          <w:i/>
        </w:rPr>
      </w:pPr>
      <w:r>
        <w:rPr>
          <w:i/>
        </w:rPr>
        <w:t>Output: La pagina iniz</w:t>
      </w:r>
      <w:r w:rsidR="00B24598" w:rsidRPr="00E14158">
        <w:rPr>
          <w:i/>
        </w:rPr>
        <w:t>iale dell’interfaccia amministrativa dei fumetti;</w:t>
      </w:r>
      <w:r>
        <w:rPr>
          <w:i/>
        </w:rPr>
        <w:t xml:space="preserve"> reportdi </w:t>
      </w:r>
    </w:p>
    <w:p w:rsidR="00B24598" w:rsidRPr="00E14158" w:rsidRDefault="00B24598" w:rsidP="005C54EA">
      <w:pPr>
        <w:pStyle w:val="Elenco"/>
        <w:numPr>
          <w:ilvl w:val="0"/>
          <w:numId w:val="6"/>
        </w:numPr>
        <w:tabs>
          <w:tab w:val="clear" w:pos="851"/>
          <w:tab w:val="num" w:pos="1843"/>
        </w:tabs>
        <w:ind w:left="1701" w:hanging="283"/>
        <w:rPr>
          <w:i/>
        </w:rPr>
      </w:pPr>
      <w:r w:rsidRPr="00E14158">
        <w:rPr>
          <w:i/>
        </w:rPr>
        <w:t xml:space="preserve">Postcondizioni: l’utente dovrà ancora essere “logato” al </w:t>
      </w:r>
      <w:r w:rsidR="00D9771D" w:rsidRPr="00E14158">
        <w:rPr>
          <w:i/>
        </w:rPr>
        <w:t>Sistema</w:t>
      </w:r>
      <w:r w:rsidR="00763DEE">
        <w:rPr>
          <w:i/>
        </w:rPr>
        <w:t>;</w:t>
      </w:r>
    </w:p>
    <w:p w:rsidR="00B24598" w:rsidRPr="00E14158" w:rsidRDefault="00B24598" w:rsidP="005C54EA">
      <w:pPr>
        <w:pStyle w:val="Elenco"/>
        <w:numPr>
          <w:ilvl w:val="0"/>
          <w:numId w:val="6"/>
        </w:numPr>
        <w:tabs>
          <w:tab w:val="clear" w:pos="851"/>
          <w:tab w:val="num" w:pos="1843"/>
        </w:tabs>
        <w:ind w:left="1701" w:hanging="283"/>
        <w:rPr>
          <w:i/>
        </w:rPr>
      </w:pPr>
      <w:r w:rsidRPr="00E14158">
        <w:rPr>
          <w:i/>
        </w:rPr>
        <w:t xml:space="preserve">Eccezioni:  </w:t>
      </w:r>
    </w:p>
    <w:p w:rsidR="005B428C" w:rsidRDefault="00B24598" w:rsidP="005C54EA">
      <w:pPr>
        <w:pStyle w:val="Elenco"/>
        <w:numPr>
          <w:ilvl w:val="1"/>
          <w:numId w:val="7"/>
        </w:numPr>
        <w:tabs>
          <w:tab w:val="clear" w:pos="1361"/>
        </w:tabs>
        <w:ind w:left="2268" w:hanging="567"/>
      </w:pPr>
      <w:r>
        <w:t>L’utente non inserisce uno o</w:t>
      </w:r>
      <w:r w:rsidR="00E344BB">
        <w:t xml:space="preserve"> più campi segnati come obbliga</w:t>
      </w:r>
      <w:r>
        <w:t>tori</w:t>
      </w:r>
      <w:r w:rsidR="00C61D98">
        <w:t xml:space="preserve"> in fase di inserimento o di modifica</w:t>
      </w:r>
      <w:r w:rsidR="00681EB5">
        <w:t>.</w:t>
      </w:r>
      <w:r w:rsidR="00B666E2">
        <w:br/>
      </w:r>
      <w:r w:rsidR="005B428C">
        <w:br/>
      </w:r>
    </w:p>
    <w:p w:rsidR="00B24598" w:rsidRPr="005B428C" w:rsidRDefault="004B700D" w:rsidP="005B428C">
      <w:pPr>
        <w:pStyle w:val="Livello111"/>
        <w:rPr>
          <w:b/>
        </w:rPr>
      </w:pPr>
      <w:r>
        <w:rPr>
          <w:b/>
        </w:rPr>
        <w:t>[</w:t>
      </w:r>
      <w:r w:rsidR="002E32A7">
        <w:rPr>
          <w:b/>
        </w:rPr>
        <w:t>UCBO02.</w:t>
      </w:r>
      <w:r w:rsidR="00B24598" w:rsidRPr="005B428C">
        <w:rPr>
          <w:b/>
        </w:rPr>
        <w:t>Gestione Autori</w:t>
      </w:r>
      <w:r>
        <w:rPr>
          <w:b/>
        </w:rPr>
        <w:t>]</w:t>
      </w:r>
      <w:r w:rsidR="00B24598" w:rsidRPr="005B428C">
        <w:rPr>
          <w:b/>
        </w:rPr>
        <w:t>:</w:t>
      </w:r>
    </w:p>
    <w:p w:rsidR="00B86508" w:rsidRDefault="00B24598" w:rsidP="002864AB">
      <w:pPr>
        <w:pStyle w:val="TestoNormaleBasatosuLivello11"/>
        <w:ind w:left="1418"/>
      </w:pPr>
      <w:r>
        <w:t xml:space="preserve">Il </w:t>
      </w:r>
      <w:r w:rsidR="00D9771D">
        <w:t>Sistema</w:t>
      </w:r>
      <w:r>
        <w:t xml:space="preserve"> dovrà avere</w:t>
      </w:r>
      <w:r w:rsidR="00123CCF">
        <w:t xml:space="preserve"> un’</w:t>
      </w:r>
      <w:r w:rsidR="0006095B">
        <w:t>interfaccia amministrativa, alla quale</w:t>
      </w:r>
      <w:r w:rsidR="006E7E6A">
        <w:t xml:space="preserve"> </w:t>
      </w:r>
      <w:r w:rsidR="00D15D8C">
        <w:t xml:space="preserve">l’utilizzatore </w:t>
      </w:r>
      <w:r>
        <w:t>potrà accedere per la gestione d</w:t>
      </w:r>
      <w:r w:rsidR="00B86508">
        <w:t>egl</w:t>
      </w:r>
      <w:r>
        <w:t>i autori.</w:t>
      </w:r>
      <w:r w:rsidR="002864AB">
        <w:br/>
      </w:r>
    </w:p>
    <w:p w:rsidR="007C0EF9" w:rsidRDefault="00324171" w:rsidP="004B188B">
      <w:pPr>
        <w:pStyle w:val="Elenco"/>
        <w:numPr>
          <w:ilvl w:val="0"/>
          <w:numId w:val="21"/>
        </w:numPr>
        <w:tabs>
          <w:tab w:val="clear" w:pos="851"/>
        </w:tabs>
        <w:ind w:left="1701" w:hanging="283"/>
        <w:rPr>
          <w:i/>
        </w:rPr>
      </w:pPr>
      <w:r w:rsidRPr="00324171">
        <w:rPr>
          <w:i/>
        </w:rPr>
        <w:t>Riferimento requisito:</w:t>
      </w:r>
    </w:p>
    <w:p w:rsidR="00A120B3" w:rsidRPr="007C0EF9" w:rsidRDefault="00324171" w:rsidP="007C0EF9">
      <w:pPr>
        <w:pStyle w:val="Elenco"/>
        <w:numPr>
          <w:ilvl w:val="3"/>
          <w:numId w:val="9"/>
        </w:numPr>
        <w:tabs>
          <w:tab w:val="clear" w:pos="3005"/>
        </w:tabs>
        <w:ind w:left="1843" w:hanging="142"/>
      </w:pPr>
      <w:r w:rsidRPr="007C0EF9">
        <w:t xml:space="preserve"> </w:t>
      </w:r>
      <w:r w:rsidR="00430A1B" w:rsidRPr="007C0EF9">
        <w:t>[</w:t>
      </w:r>
      <w:r w:rsidRPr="007C0EF9">
        <w:t>RFBO04</w:t>
      </w:r>
      <w:r w:rsidR="00430A1B" w:rsidRPr="007C0EF9">
        <w:t>.Gestione Autori]</w:t>
      </w:r>
      <w:r w:rsidRPr="007C0EF9">
        <w:t>;</w:t>
      </w:r>
    </w:p>
    <w:p w:rsidR="007C0EF9" w:rsidRDefault="00324171" w:rsidP="004B188B">
      <w:pPr>
        <w:pStyle w:val="Elenco"/>
        <w:numPr>
          <w:ilvl w:val="0"/>
          <w:numId w:val="21"/>
        </w:numPr>
        <w:tabs>
          <w:tab w:val="clear" w:pos="851"/>
        </w:tabs>
        <w:ind w:left="1701" w:hanging="283"/>
        <w:rPr>
          <w:i/>
        </w:rPr>
      </w:pPr>
      <w:r w:rsidRPr="00787F9F">
        <w:rPr>
          <w:i/>
        </w:rPr>
        <w:t xml:space="preserve">Precondizioni: </w:t>
      </w:r>
    </w:p>
    <w:p w:rsidR="00324171" w:rsidRPr="007C0EF9" w:rsidRDefault="006E7E6A" w:rsidP="007C0EF9">
      <w:pPr>
        <w:pStyle w:val="Elenco"/>
        <w:numPr>
          <w:ilvl w:val="3"/>
          <w:numId w:val="9"/>
        </w:numPr>
        <w:tabs>
          <w:tab w:val="clear" w:pos="3005"/>
        </w:tabs>
        <w:ind w:left="1843" w:hanging="142"/>
      </w:pPr>
      <w:r w:rsidRPr="007C0EF9">
        <w:t>[UCBE07.</w:t>
      </w:r>
      <w:r w:rsidR="00324171" w:rsidRPr="007C0EF9">
        <w:t>Login</w:t>
      </w:r>
      <w:r w:rsidRPr="007C0EF9">
        <w:t>];</w:t>
      </w:r>
    </w:p>
    <w:p w:rsidR="00324171" w:rsidRDefault="00324171" w:rsidP="004B188B">
      <w:pPr>
        <w:pStyle w:val="Elenco"/>
        <w:numPr>
          <w:ilvl w:val="0"/>
          <w:numId w:val="21"/>
        </w:numPr>
        <w:tabs>
          <w:tab w:val="clear" w:pos="851"/>
        </w:tabs>
        <w:ind w:left="1701" w:hanging="283"/>
        <w:rPr>
          <w:i/>
        </w:rPr>
      </w:pPr>
      <w:r>
        <w:rPr>
          <w:i/>
        </w:rPr>
        <w:t xml:space="preserve">Attori: </w:t>
      </w:r>
      <w:r w:rsidR="00D15D8C">
        <w:rPr>
          <w:i/>
        </w:rPr>
        <w:t xml:space="preserve"> il proprietario</w:t>
      </w:r>
      <w:r w:rsidRPr="00C61D98">
        <w:rPr>
          <w:i/>
        </w:rPr>
        <w:t xml:space="preserve"> o impiegato della fumetteria;</w:t>
      </w:r>
    </w:p>
    <w:p w:rsidR="007C0EF9" w:rsidRDefault="002E32A7" w:rsidP="004B188B">
      <w:pPr>
        <w:pStyle w:val="Elenco"/>
        <w:numPr>
          <w:ilvl w:val="0"/>
          <w:numId w:val="21"/>
        </w:numPr>
        <w:tabs>
          <w:tab w:val="clear" w:pos="851"/>
        </w:tabs>
        <w:ind w:left="1701" w:hanging="283"/>
        <w:rPr>
          <w:i/>
        </w:rPr>
      </w:pPr>
      <w:r w:rsidRPr="00324171">
        <w:rPr>
          <w:i/>
        </w:rPr>
        <w:t>Input:</w:t>
      </w:r>
    </w:p>
    <w:p w:rsidR="0079794E" w:rsidRPr="007C0EF9" w:rsidRDefault="007C0EF9" w:rsidP="004B188B">
      <w:pPr>
        <w:pStyle w:val="Elenco"/>
        <w:numPr>
          <w:ilvl w:val="1"/>
          <w:numId w:val="21"/>
        </w:numPr>
        <w:tabs>
          <w:tab w:val="clear" w:pos="1361"/>
        </w:tabs>
        <w:ind w:left="2268" w:hanging="567"/>
      </w:pPr>
      <w:r w:rsidRPr="007C0EF9">
        <w:t>dati  per l’inserimento o per la modifica di un autore;</w:t>
      </w:r>
    </w:p>
    <w:p w:rsidR="0079794E" w:rsidRPr="0079794E" w:rsidRDefault="0079794E" w:rsidP="004B188B">
      <w:pPr>
        <w:pStyle w:val="Elenco"/>
        <w:numPr>
          <w:ilvl w:val="1"/>
          <w:numId w:val="21"/>
        </w:numPr>
        <w:tabs>
          <w:tab w:val="clear" w:pos="1361"/>
        </w:tabs>
        <w:ind w:left="2268" w:hanging="567"/>
      </w:pPr>
      <w:r w:rsidRPr="00070673">
        <w:t xml:space="preserve">la lista di </w:t>
      </w:r>
      <w:r w:rsidR="00E24F50">
        <w:t>autor</w:t>
      </w:r>
      <w:r w:rsidRPr="00070673">
        <w:t>i selezionati dall’attore, nel caso della cancellazione;</w:t>
      </w:r>
    </w:p>
    <w:p w:rsidR="002A16B7" w:rsidRDefault="002A16B7" w:rsidP="002A16B7">
      <w:pPr>
        <w:pStyle w:val="Elenco"/>
        <w:ind w:left="1701"/>
        <w:rPr>
          <w:i/>
        </w:rPr>
      </w:pPr>
    </w:p>
    <w:p w:rsidR="00B24598" w:rsidRDefault="00B24598" w:rsidP="004B188B">
      <w:pPr>
        <w:pStyle w:val="Elenco"/>
        <w:numPr>
          <w:ilvl w:val="0"/>
          <w:numId w:val="21"/>
        </w:numPr>
        <w:tabs>
          <w:tab w:val="clear" w:pos="851"/>
        </w:tabs>
        <w:ind w:left="1701" w:hanging="283"/>
        <w:rPr>
          <w:i/>
        </w:rPr>
      </w:pPr>
      <w:r w:rsidRPr="00787F9F">
        <w:rPr>
          <w:i/>
        </w:rPr>
        <w:t>Flusso principale:</w:t>
      </w:r>
    </w:p>
    <w:p w:rsidR="00DD7F5A" w:rsidRPr="00192DB6" w:rsidRDefault="00DD7F5A" w:rsidP="004B188B">
      <w:pPr>
        <w:pStyle w:val="Elenco"/>
        <w:numPr>
          <w:ilvl w:val="1"/>
          <w:numId w:val="21"/>
        </w:numPr>
        <w:tabs>
          <w:tab w:val="clear" w:pos="1361"/>
        </w:tabs>
        <w:ind w:left="2268" w:hanging="567"/>
      </w:pPr>
      <w:r w:rsidRPr="00192DB6">
        <w:t>il proprietario accede al menu nel qual</w:t>
      </w:r>
      <w:r w:rsidR="0006095B">
        <w:t>e potrà gestire gli autori;</w:t>
      </w:r>
    </w:p>
    <w:p w:rsidR="00BB703A" w:rsidRPr="00192DB6" w:rsidRDefault="00DD7F5A" w:rsidP="004B188B">
      <w:pPr>
        <w:pStyle w:val="Elenco"/>
        <w:numPr>
          <w:ilvl w:val="1"/>
          <w:numId w:val="21"/>
        </w:numPr>
        <w:tabs>
          <w:tab w:val="clear" w:pos="1361"/>
        </w:tabs>
        <w:ind w:left="2268" w:hanging="567"/>
      </w:pPr>
      <w:r w:rsidRPr="00192DB6">
        <w:t xml:space="preserve">il Sistema </w:t>
      </w:r>
      <w:r w:rsidR="0006095B">
        <w:t>ri</w:t>
      </w:r>
      <w:r w:rsidRPr="00192DB6">
        <w:t>torna un’interfaccia con una lista de</w:t>
      </w:r>
      <w:r w:rsidR="0006095B">
        <w:t>gli autori presenti nel Sistema;</w:t>
      </w:r>
    </w:p>
    <w:p w:rsidR="00DD7F5A" w:rsidRDefault="00DD7F5A" w:rsidP="004B188B">
      <w:pPr>
        <w:pStyle w:val="Elenco"/>
        <w:numPr>
          <w:ilvl w:val="1"/>
          <w:numId w:val="21"/>
        </w:numPr>
        <w:tabs>
          <w:tab w:val="clear" w:pos="1361"/>
        </w:tabs>
        <w:ind w:left="2268" w:hanging="567"/>
      </w:pPr>
      <w:r w:rsidRPr="00192DB6">
        <w:t xml:space="preserve">se </w:t>
      </w:r>
      <w:r w:rsidR="0006095B">
        <w:t xml:space="preserve">l’utente sceglie di inserire un </w:t>
      </w:r>
      <w:r w:rsidRPr="00192DB6">
        <w:t>autore:</w:t>
      </w:r>
    </w:p>
    <w:p w:rsidR="00DD7F5A" w:rsidRPr="00192DB6" w:rsidRDefault="00DD7F5A" w:rsidP="004B188B">
      <w:pPr>
        <w:pStyle w:val="Elenco"/>
        <w:numPr>
          <w:ilvl w:val="2"/>
          <w:numId w:val="21"/>
        </w:numPr>
        <w:tabs>
          <w:tab w:val="clear" w:pos="2098"/>
        </w:tabs>
        <w:ind w:left="2977" w:hanging="709"/>
      </w:pPr>
      <w:r w:rsidRPr="00192DB6">
        <w:t xml:space="preserve">l’utente clicca </w:t>
      </w:r>
      <w:r w:rsidR="00E344BB">
        <w:t>il pulsante</w:t>
      </w:r>
      <w:r w:rsidR="00806909">
        <w:t xml:space="preserve"> “Inserisci</w:t>
      </w:r>
      <w:r w:rsidR="0006095B">
        <w:t xml:space="preserve"> un nuovo autore”;</w:t>
      </w:r>
    </w:p>
    <w:p w:rsidR="00E24F50" w:rsidRPr="00192DB6" w:rsidRDefault="00DD7F5A" w:rsidP="004B188B">
      <w:pPr>
        <w:pStyle w:val="Elenco"/>
        <w:numPr>
          <w:ilvl w:val="2"/>
          <w:numId w:val="21"/>
        </w:numPr>
        <w:tabs>
          <w:tab w:val="clear" w:pos="2098"/>
        </w:tabs>
        <w:ind w:left="2977" w:hanging="709"/>
      </w:pPr>
      <w:r w:rsidRPr="00192DB6">
        <w:t xml:space="preserve">il Sistema </w:t>
      </w:r>
      <w:r w:rsidR="00123CCF">
        <w:t>ritorna</w:t>
      </w:r>
      <w:r w:rsidRPr="00192DB6">
        <w:t xml:space="preserve"> l’interfaccia in cui l’utente dev</w:t>
      </w:r>
      <w:r w:rsidR="0006095B">
        <w:t>e inserire i dati dell’autore;</w:t>
      </w:r>
    </w:p>
    <w:p w:rsidR="00DD7F5A" w:rsidRPr="00192DB6" w:rsidRDefault="00DD7F5A" w:rsidP="004B188B">
      <w:pPr>
        <w:pStyle w:val="Elenco"/>
        <w:numPr>
          <w:ilvl w:val="2"/>
          <w:numId w:val="21"/>
        </w:numPr>
        <w:tabs>
          <w:tab w:val="clear" w:pos="2098"/>
        </w:tabs>
        <w:ind w:left="2977" w:hanging="709"/>
      </w:pPr>
      <w:r w:rsidRPr="00192DB6">
        <w:t>l’utente inserisce:</w:t>
      </w:r>
    </w:p>
    <w:p w:rsidR="00B24598" w:rsidRPr="00192DB6" w:rsidRDefault="00B24598" w:rsidP="004B188B">
      <w:pPr>
        <w:pStyle w:val="Elenco"/>
        <w:numPr>
          <w:ilvl w:val="2"/>
          <w:numId w:val="21"/>
        </w:numPr>
        <w:tabs>
          <w:tab w:val="clear" w:pos="2098"/>
        </w:tabs>
        <w:ind w:left="2977" w:hanging="709"/>
      </w:pPr>
      <w:r w:rsidRPr="00192DB6">
        <w:t>nome *</w:t>
      </w:r>
    </w:p>
    <w:p w:rsidR="00307E44" w:rsidRPr="00192DB6" w:rsidRDefault="00B24598" w:rsidP="004B188B">
      <w:pPr>
        <w:pStyle w:val="Elenco"/>
        <w:numPr>
          <w:ilvl w:val="2"/>
          <w:numId w:val="21"/>
        </w:numPr>
        <w:tabs>
          <w:tab w:val="clear" w:pos="2098"/>
        </w:tabs>
        <w:ind w:left="2977" w:hanging="709"/>
      </w:pPr>
      <w:r w:rsidRPr="00192DB6">
        <w:t>tipo *</w:t>
      </w:r>
    </w:p>
    <w:p w:rsidR="00B24598" w:rsidRDefault="00B24598" w:rsidP="004B188B">
      <w:pPr>
        <w:pStyle w:val="Elenco"/>
        <w:numPr>
          <w:ilvl w:val="2"/>
          <w:numId w:val="21"/>
        </w:numPr>
        <w:tabs>
          <w:tab w:val="clear" w:pos="2098"/>
        </w:tabs>
        <w:ind w:left="2977" w:hanging="709"/>
      </w:pPr>
      <w:r>
        <w:t>l’ut</w:t>
      </w:r>
      <w:r w:rsidR="0006095B">
        <w:t xml:space="preserve">ente clicca </w:t>
      </w:r>
      <w:r w:rsidR="00E344BB">
        <w:t>i</w:t>
      </w:r>
      <w:r w:rsidR="0006095B">
        <w:t>l pulsante “Salva”;</w:t>
      </w:r>
    </w:p>
    <w:p w:rsidR="00B24598" w:rsidRDefault="00B24598" w:rsidP="004B188B">
      <w:pPr>
        <w:pStyle w:val="Elenco"/>
        <w:numPr>
          <w:ilvl w:val="2"/>
          <w:numId w:val="21"/>
        </w:numPr>
        <w:tabs>
          <w:tab w:val="clear" w:pos="2098"/>
        </w:tabs>
        <w:ind w:left="2977" w:hanging="709"/>
      </w:pPr>
      <w:r>
        <w:t xml:space="preserve">il </w:t>
      </w:r>
      <w:r w:rsidR="00D9771D">
        <w:t>Sistema</w:t>
      </w:r>
      <w:r>
        <w:t xml:space="preserve"> </w:t>
      </w:r>
      <w:r w:rsidR="00123CCF">
        <w:t>ritorna</w:t>
      </w:r>
      <w:r>
        <w:t xml:space="preserve"> un messaggio dicendo che l’auto</w:t>
      </w:r>
      <w:r w:rsidR="0006095B">
        <w:t>re è stato salvato con successo;</w:t>
      </w:r>
    </w:p>
    <w:p w:rsidR="0006095B" w:rsidRDefault="0006095B" w:rsidP="004B188B">
      <w:pPr>
        <w:pStyle w:val="Elenco"/>
        <w:numPr>
          <w:ilvl w:val="2"/>
          <w:numId w:val="21"/>
        </w:numPr>
        <w:tabs>
          <w:tab w:val="clear" w:pos="2098"/>
        </w:tabs>
        <w:ind w:left="2977" w:hanging="709"/>
      </w:pPr>
      <w:r>
        <w:t>nel caso l’utente non prema il pulsante “Salva”, l’inserimento non verrà effettuato;</w:t>
      </w:r>
    </w:p>
    <w:p w:rsidR="00B24598" w:rsidRPr="00DD7F5A" w:rsidRDefault="00B24598" w:rsidP="004B188B">
      <w:pPr>
        <w:pStyle w:val="Elenco"/>
        <w:numPr>
          <w:ilvl w:val="1"/>
          <w:numId w:val="21"/>
        </w:numPr>
        <w:tabs>
          <w:tab w:val="clear" w:pos="1361"/>
        </w:tabs>
        <w:ind w:left="2268" w:hanging="567"/>
      </w:pPr>
      <w:r w:rsidRPr="00DD7F5A">
        <w:t xml:space="preserve">se </w:t>
      </w:r>
      <w:r w:rsidR="0006095B">
        <w:t xml:space="preserve">l’utente sceglie di cambiare un </w:t>
      </w:r>
      <w:r w:rsidRPr="00DD7F5A">
        <w:t>autore già esistente:</w:t>
      </w:r>
    </w:p>
    <w:p w:rsidR="00B24598" w:rsidRPr="00DD7F5A" w:rsidRDefault="00B24598" w:rsidP="004B188B">
      <w:pPr>
        <w:pStyle w:val="Elenco"/>
        <w:numPr>
          <w:ilvl w:val="2"/>
          <w:numId w:val="21"/>
        </w:numPr>
        <w:tabs>
          <w:tab w:val="clear" w:pos="2098"/>
        </w:tabs>
        <w:ind w:left="2977" w:hanging="709"/>
      </w:pPr>
      <w:r w:rsidRPr="00DD7F5A">
        <w:t>l’utente sceglie nella lista degli autori  l’autore che vuole cambiare clic</w:t>
      </w:r>
      <w:r w:rsidR="00F302FF">
        <w:t>c</w:t>
      </w:r>
      <w:r w:rsidRPr="00DD7F5A">
        <w:t>ando sopra l</w:t>
      </w:r>
      <w:r w:rsidR="0006095B">
        <w:t>a riga che rappresenta l’autore;</w:t>
      </w:r>
    </w:p>
    <w:p w:rsidR="00B24598" w:rsidRPr="00DD7F5A" w:rsidRDefault="00B24598" w:rsidP="004B188B">
      <w:pPr>
        <w:pStyle w:val="Elenco"/>
        <w:numPr>
          <w:ilvl w:val="2"/>
          <w:numId w:val="21"/>
        </w:numPr>
        <w:tabs>
          <w:tab w:val="clear" w:pos="2098"/>
        </w:tabs>
        <w:ind w:left="2977" w:hanging="709"/>
      </w:pPr>
      <w:r w:rsidRPr="00DD7F5A">
        <w:t xml:space="preserve">Il </w:t>
      </w:r>
      <w:r w:rsidR="00D9771D" w:rsidRPr="00DD7F5A">
        <w:t>Sistema</w:t>
      </w:r>
      <w:r w:rsidRPr="00DD7F5A">
        <w:t xml:space="preserve"> </w:t>
      </w:r>
      <w:r w:rsidR="00123CCF">
        <w:t>ritorna</w:t>
      </w:r>
      <w:r w:rsidRPr="00DD7F5A">
        <w:t xml:space="preserve"> una schermata con tutti</w:t>
      </w:r>
      <w:r w:rsidR="0006095B">
        <w:t xml:space="preserve"> i dati dell’autore selezionato;</w:t>
      </w:r>
    </w:p>
    <w:p w:rsidR="00B24598" w:rsidRPr="00DD7F5A" w:rsidRDefault="00B24598" w:rsidP="004B188B">
      <w:pPr>
        <w:pStyle w:val="Elenco"/>
        <w:numPr>
          <w:ilvl w:val="2"/>
          <w:numId w:val="21"/>
        </w:numPr>
        <w:tabs>
          <w:tab w:val="clear" w:pos="2098"/>
        </w:tabs>
        <w:ind w:left="2977" w:hanging="709"/>
      </w:pPr>
      <w:r w:rsidRPr="00DD7F5A">
        <w:t xml:space="preserve">l’utente cambia i dati </w:t>
      </w:r>
      <w:r w:rsidR="0006095B">
        <w:t xml:space="preserve">che </w:t>
      </w:r>
      <w:r w:rsidR="004808E6">
        <w:t>desidera</w:t>
      </w:r>
      <w:r w:rsidR="0006095B">
        <w:t xml:space="preserve"> cambiare;</w:t>
      </w:r>
    </w:p>
    <w:p w:rsidR="00B24598" w:rsidRPr="00DD7F5A" w:rsidRDefault="00B24598" w:rsidP="004B188B">
      <w:pPr>
        <w:pStyle w:val="Elenco"/>
        <w:numPr>
          <w:ilvl w:val="2"/>
          <w:numId w:val="21"/>
        </w:numPr>
        <w:tabs>
          <w:tab w:val="clear" w:pos="2098"/>
        </w:tabs>
        <w:ind w:left="2977" w:hanging="709"/>
      </w:pPr>
      <w:r w:rsidRPr="00DD7F5A">
        <w:t>l’utente clic</w:t>
      </w:r>
      <w:r w:rsidR="00F302FF">
        <w:t>c</w:t>
      </w:r>
      <w:r w:rsidR="00E344BB">
        <w:t>a i</w:t>
      </w:r>
      <w:r w:rsidRPr="00DD7F5A">
        <w:t>l puls</w:t>
      </w:r>
      <w:r w:rsidR="0006095B">
        <w:t>ante “Salva”;</w:t>
      </w:r>
    </w:p>
    <w:p w:rsidR="00B24598" w:rsidRDefault="00B24598" w:rsidP="004B188B">
      <w:pPr>
        <w:pStyle w:val="Elenco"/>
        <w:numPr>
          <w:ilvl w:val="2"/>
          <w:numId w:val="21"/>
        </w:numPr>
        <w:tabs>
          <w:tab w:val="clear" w:pos="2098"/>
        </w:tabs>
        <w:ind w:left="2977" w:hanging="709"/>
      </w:pPr>
      <w:r w:rsidRPr="00DD7F5A">
        <w:t xml:space="preserve">Il </w:t>
      </w:r>
      <w:r w:rsidR="00D9771D" w:rsidRPr="00DD7F5A">
        <w:t>Sistema</w:t>
      </w:r>
      <w:r w:rsidRPr="00DD7F5A">
        <w:t xml:space="preserve"> </w:t>
      </w:r>
      <w:r w:rsidR="00525668">
        <w:t>ri</w:t>
      </w:r>
      <w:r w:rsidRPr="00DD7F5A">
        <w:t>torna un messaggio dicendo che l’auto</w:t>
      </w:r>
      <w:r w:rsidR="0006095B">
        <w:t>re è stato salvato con successo;</w:t>
      </w:r>
    </w:p>
    <w:p w:rsidR="00F302FF" w:rsidRPr="00DD7F5A" w:rsidRDefault="00F302FF" w:rsidP="004B188B">
      <w:pPr>
        <w:pStyle w:val="Elenco"/>
        <w:numPr>
          <w:ilvl w:val="2"/>
          <w:numId w:val="21"/>
        </w:numPr>
        <w:tabs>
          <w:tab w:val="clear" w:pos="2098"/>
        </w:tabs>
        <w:ind w:left="2977" w:hanging="709"/>
      </w:pPr>
      <w:r>
        <w:t>nel caso l’utente non prema il pulsante “Salva”, le modifiche non verranno apportate;</w:t>
      </w:r>
    </w:p>
    <w:p w:rsidR="00B24598" w:rsidRPr="00DD7F5A" w:rsidRDefault="00B24598" w:rsidP="004B188B">
      <w:pPr>
        <w:pStyle w:val="Elenco"/>
        <w:numPr>
          <w:ilvl w:val="1"/>
          <w:numId w:val="21"/>
        </w:numPr>
        <w:tabs>
          <w:tab w:val="clear" w:pos="1361"/>
        </w:tabs>
        <w:ind w:left="2268" w:hanging="567"/>
      </w:pPr>
      <w:r w:rsidRPr="00DD7F5A">
        <w:t>se l’utente sceglie di cancel</w:t>
      </w:r>
      <w:r w:rsidR="0006095B">
        <w:t>l</w:t>
      </w:r>
      <w:r w:rsidR="00525668">
        <w:t xml:space="preserve">are un </w:t>
      </w:r>
      <w:r w:rsidRPr="00DD7F5A">
        <w:t>autore già esistente:</w:t>
      </w:r>
    </w:p>
    <w:p w:rsidR="00726617" w:rsidRDefault="00B24598" w:rsidP="004B188B">
      <w:pPr>
        <w:pStyle w:val="Elenco"/>
        <w:numPr>
          <w:ilvl w:val="2"/>
          <w:numId w:val="21"/>
        </w:numPr>
        <w:tabs>
          <w:tab w:val="clear" w:pos="2098"/>
        </w:tabs>
        <w:ind w:left="2977" w:hanging="709"/>
      </w:pPr>
      <w:r w:rsidRPr="00DD7F5A">
        <w:t>l’utente scegl</w:t>
      </w:r>
      <w:r w:rsidR="00F302FF">
        <w:t xml:space="preserve">ie nella lista degli autori </w:t>
      </w:r>
      <w:r w:rsidR="00525668">
        <w:t>l’autore o gli autori</w:t>
      </w:r>
      <w:r w:rsidRPr="00DD7F5A">
        <w:t xml:space="preserve"> che vuole cancellare d</w:t>
      </w:r>
      <w:r w:rsidR="00F302FF">
        <w:t>a</w:t>
      </w:r>
      <w:r w:rsidRPr="00DD7F5A">
        <w:t>l database clic</w:t>
      </w:r>
      <w:r w:rsidR="00F302FF">
        <w:t>c</w:t>
      </w:r>
      <w:r w:rsidR="00E344BB">
        <w:t>ando su</w:t>
      </w:r>
      <w:r w:rsidRPr="00DD7F5A">
        <w:t xml:space="preserve"> un</w:t>
      </w:r>
      <w:r w:rsidR="00F302FF">
        <w:t>a casella del tipo “checkbox”;</w:t>
      </w:r>
    </w:p>
    <w:p w:rsidR="00726617" w:rsidRPr="00DD7F5A" w:rsidRDefault="00726617" w:rsidP="004B188B">
      <w:pPr>
        <w:pStyle w:val="Elenco"/>
        <w:numPr>
          <w:ilvl w:val="2"/>
          <w:numId w:val="21"/>
        </w:numPr>
        <w:tabs>
          <w:tab w:val="clear" w:pos="2098"/>
        </w:tabs>
        <w:ind w:left="2977" w:hanging="709"/>
      </w:pPr>
      <w:r>
        <w:t>Si attiva il pulsante  “Cancella”, disattivo fino a prima;</w:t>
      </w:r>
    </w:p>
    <w:p w:rsidR="00B24598" w:rsidRPr="00DD7F5A" w:rsidRDefault="00B24598" w:rsidP="004B188B">
      <w:pPr>
        <w:pStyle w:val="Elenco"/>
        <w:numPr>
          <w:ilvl w:val="2"/>
          <w:numId w:val="21"/>
        </w:numPr>
        <w:tabs>
          <w:tab w:val="clear" w:pos="2098"/>
        </w:tabs>
        <w:ind w:left="2977" w:hanging="709"/>
      </w:pPr>
      <w:r w:rsidRPr="00DD7F5A">
        <w:t>l’utente clic</w:t>
      </w:r>
      <w:r w:rsidR="00E344BB">
        <w:t>ca i</w:t>
      </w:r>
      <w:r w:rsidR="00F302FF">
        <w:t>l pulsante “Cancella”;</w:t>
      </w:r>
    </w:p>
    <w:p w:rsidR="00B24598" w:rsidRPr="00DD7F5A" w:rsidRDefault="00B24598" w:rsidP="004B188B">
      <w:pPr>
        <w:pStyle w:val="Elenco"/>
        <w:numPr>
          <w:ilvl w:val="2"/>
          <w:numId w:val="21"/>
        </w:numPr>
        <w:tabs>
          <w:tab w:val="clear" w:pos="2098"/>
        </w:tabs>
        <w:ind w:left="2977" w:hanging="709"/>
      </w:pPr>
      <w:r w:rsidRPr="00DD7F5A">
        <w:t xml:space="preserve">Il </w:t>
      </w:r>
      <w:r w:rsidR="00D9771D" w:rsidRPr="00DD7F5A">
        <w:t>Sistema</w:t>
      </w:r>
      <w:r w:rsidRPr="00DD7F5A">
        <w:t xml:space="preserve"> r</w:t>
      </w:r>
      <w:r w:rsidR="00F302FF">
        <w:t xml:space="preserve">itorna un messaggio </w:t>
      </w:r>
      <w:r w:rsidRPr="00DD7F5A">
        <w:t>all’utente</w:t>
      </w:r>
      <w:r w:rsidR="00F302FF">
        <w:t>,</w:t>
      </w:r>
      <w:r w:rsidRPr="00DD7F5A">
        <w:t xml:space="preserve"> chiedendo </w:t>
      </w:r>
      <w:r w:rsidR="00726617">
        <w:t>conferma della sua volontà</w:t>
      </w:r>
      <w:r w:rsidR="00F302FF">
        <w:t xml:space="preserve"> di portare a termine la cancellazione;</w:t>
      </w:r>
    </w:p>
    <w:p w:rsidR="00B24598" w:rsidRPr="00DD7F5A" w:rsidRDefault="00726617" w:rsidP="004B188B">
      <w:pPr>
        <w:pStyle w:val="Elenco"/>
        <w:numPr>
          <w:ilvl w:val="2"/>
          <w:numId w:val="21"/>
        </w:numPr>
        <w:tabs>
          <w:tab w:val="clear" w:pos="2098"/>
        </w:tabs>
        <w:ind w:left="2977" w:hanging="709"/>
      </w:pPr>
      <w:r>
        <w:t>l’utente preme il pulsante “Sì</w:t>
      </w:r>
      <w:r w:rsidR="00F302FF">
        <w:t>”;</w:t>
      </w:r>
    </w:p>
    <w:p w:rsidR="00B24598" w:rsidRDefault="001747CE" w:rsidP="004B188B">
      <w:pPr>
        <w:pStyle w:val="Elenco"/>
        <w:numPr>
          <w:ilvl w:val="2"/>
          <w:numId w:val="21"/>
        </w:numPr>
        <w:tabs>
          <w:tab w:val="clear" w:pos="2098"/>
        </w:tabs>
        <w:ind w:left="2977" w:hanging="709"/>
      </w:pPr>
      <w:r>
        <w:t>Il Sistema ritorna un messaggio, dicendo che la cancellazione è stata eseguita con successo;</w:t>
      </w:r>
    </w:p>
    <w:p w:rsidR="00525668" w:rsidRPr="00DD7F5A" w:rsidRDefault="00525668" w:rsidP="004B188B">
      <w:pPr>
        <w:pStyle w:val="Elenco"/>
        <w:numPr>
          <w:ilvl w:val="2"/>
          <w:numId w:val="21"/>
        </w:numPr>
        <w:tabs>
          <w:tab w:val="clear" w:pos="2098"/>
        </w:tabs>
        <w:ind w:left="2977" w:hanging="709"/>
      </w:pPr>
      <w:r>
        <w:t>Se l’utente preme “No”, viene tolta la spunta dalla checkbox, non effettuando la cancellazione;</w:t>
      </w:r>
    </w:p>
    <w:p w:rsidR="00B24598" w:rsidRPr="00324171" w:rsidRDefault="00B24598" w:rsidP="004B188B">
      <w:pPr>
        <w:pStyle w:val="Elenco"/>
        <w:numPr>
          <w:ilvl w:val="0"/>
          <w:numId w:val="21"/>
        </w:numPr>
        <w:tabs>
          <w:tab w:val="clear" w:pos="851"/>
        </w:tabs>
        <w:ind w:left="1701" w:hanging="283"/>
        <w:rPr>
          <w:i/>
        </w:rPr>
      </w:pPr>
      <w:r w:rsidRPr="00324171">
        <w:rPr>
          <w:i/>
        </w:rPr>
        <w:t>Output: La pagina ini</w:t>
      </w:r>
      <w:r w:rsidR="00741AE8">
        <w:rPr>
          <w:i/>
        </w:rPr>
        <w:t>z</w:t>
      </w:r>
      <w:r w:rsidRPr="00324171">
        <w:rPr>
          <w:i/>
        </w:rPr>
        <w:t>iale d</w:t>
      </w:r>
      <w:r w:rsidR="00C75F5A">
        <w:rPr>
          <w:i/>
        </w:rPr>
        <w:t>ell’interfaccia amministrativa per la g</w:t>
      </w:r>
      <w:r w:rsidR="00726617">
        <w:rPr>
          <w:i/>
        </w:rPr>
        <w:t>e</w:t>
      </w:r>
      <w:r w:rsidR="00C75F5A">
        <w:rPr>
          <w:i/>
        </w:rPr>
        <w:t xml:space="preserve">stione degli </w:t>
      </w:r>
      <w:r w:rsidRPr="00324171">
        <w:rPr>
          <w:i/>
        </w:rPr>
        <w:t>autori;</w:t>
      </w:r>
    </w:p>
    <w:p w:rsidR="00B24598" w:rsidRPr="00324171" w:rsidRDefault="00B24598" w:rsidP="004B188B">
      <w:pPr>
        <w:pStyle w:val="Elenco"/>
        <w:numPr>
          <w:ilvl w:val="0"/>
          <w:numId w:val="21"/>
        </w:numPr>
        <w:tabs>
          <w:tab w:val="clear" w:pos="851"/>
        </w:tabs>
        <w:ind w:left="1701" w:hanging="283"/>
        <w:rPr>
          <w:i/>
        </w:rPr>
      </w:pPr>
      <w:r w:rsidRPr="00324171">
        <w:rPr>
          <w:i/>
        </w:rPr>
        <w:t>Postcondizioni: l’utente dovrà essere</w:t>
      </w:r>
      <w:r w:rsidR="00C75F5A" w:rsidRPr="00C75F5A">
        <w:rPr>
          <w:i/>
        </w:rPr>
        <w:t xml:space="preserve"> </w:t>
      </w:r>
      <w:r w:rsidR="00C75F5A" w:rsidRPr="00324171">
        <w:rPr>
          <w:i/>
        </w:rPr>
        <w:t>ancora</w:t>
      </w:r>
      <w:r w:rsidRPr="00324171">
        <w:rPr>
          <w:i/>
        </w:rPr>
        <w:t xml:space="preserve"> “lo</w:t>
      </w:r>
      <w:r w:rsidR="00C75F5A">
        <w:rPr>
          <w:i/>
        </w:rPr>
        <w:t>g</w:t>
      </w:r>
      <w:r w:rsidRPr="00324171">
        <w:rPr>
          <w:i/>
        </w:rPr>
        <w:t xml:space="preserve">gato” al </w:t>
      </w:r>
      <w:r w:rsidR="00726617">
        <w:rPr>
          <w:i/>
        </w:rPr>
        <w:t>Sistema;</w:t>
      </w:r>
    </w:p>
    <w:p w:rsidR="002E32A7" w:rsidRDefault="00B24598" w:rsidP="004B188B">
      <w:pPr>
        <w:pStyle w:val="Elenco"/>
        <w:numPr>
          <w:ilvl w:val="0"/>
          <w:numId w:val="21"/>
        </w:numPr>
        <w:tabs>
          <w:tab w:val="clear" w:pos="851"/>
        </w:tabs>
        <w:ind w:left="1701" w:hanging="283"/>
        <w:rPr>
          <w:i/>
        </w:rPr>
      </w:pPr>
      <w:r w:rsidRPr="00324171">
        <w:rPr>
          <w:i/>
        </w:rPr>
        <w:t xml:space="preserve">Eccezioni:  </w:t>
      </w:r>
    </w:p>
    <w:p w:rsidR="00B24598" w:rsidRPr="0084480E" w:rsidRDefault="00E344BB" w:rsidP="004B188B">
      <w:pPr>
        <w:pStyle w:val="Elenco"/>
        <w:numPr>
          <w:ilvl w:val="1"/>
          <w:numId w:val="21"/>
        </w:numPr>
        <w:tabs>
          <w:tab w:val="clear" w:pos="1361"/>
        </w:tabs>
        <w:ind w:left="2268" w:hanging="567"/>
        <w:rPr>
          <w:i/>
        </w:rPr>
      </w:pPr>
      <w:r>
        <w:t>L’utente non inserisce uno o più campi segnati come obbligatori in fase di inserimento o di modifica.</w:t>
      </w:r>
      <w:r w:rsidR="00B24598" w:rsidRPr="00C75F5A">
        <w:t xml:space="preserve">  </w:t>
      </w:r>
      <w:r w:rsidR="00B666E2">
        <w:br/>
      </w:r>
      <w:r w:rsidR="002E32A7" w:rsidRPr="00C75F5A">
        <w:br/>
      </w:r>
      <w:r w:rsidR="00BB703A" w:rsidRPr="0084480E">
        <w:rPr>
          <w:i/>
        </w:rPr>
        <w:br w:type="page"/>
      </w:r>
    </w:p>
    <w:p w:rsidR="00B24598" w:rsidRPr="00324171" w:rsidRDefault="00324171" w:rsidP="00324171">
      <w:pPr>
        <w:pStyle w:val="Livello111"/>
        <w:rPr>
          <w:b/>
        </w:rPr>
      </w:pPr>
      <w:r>
        <w:rPr>
          <w:b/>
        </w:rPr>
        <w:t>[</w:t>
      </w:r>
      <w:r w:rsidR="00B24598" w:rsidRPr="00324171">
        <w:rPr>
          <w:b/>
        </w:rPr>
        <w:t>UCBO03 Ge</w:t>
      </w:r>
      <w:r w:rsidR="00741AE8">
        <w:rPr>
          <w:b/>
        </w:rPr>
        <w:t>stione.</w:t>
      </w:r>
      <w:r w:rsidR="00B24598" w:rsidRPr="00324171">
        <w:rPr>
          <w:b/>
        </w:rPr>
        <w:t>Clienti</w:t>
      </w:r>
      <w:r>
        <w:rPr>
          <w:b/>
        </w:rPr>
        <w:t>]</w:t>
      </w:r>
      <w:r w:rsidR="00B24598" w:rsidRPr="00324171">
        <w:rPr>
          <w:b/>
        </w:rPr>
        <w:t xml:space="preserve">: </w:t>
      </w:r>
    </w:p>
    <w:p w:rsidR="00B24598" w:rsidRDefault="00B24598" w:rsidP="00020575">
      <w:pPr>
        <w:pStyle w:val="TestoNormaleBasatosuLivello11"/>
        <w:ind w:left="1418"/>
      </w:pPr>
      <w:r>
        <w:t xml:space="preserve">Il </w:t>
      </w:r>
      <w:r w:rsidR="00D9771D">
        <w:t>Sistema</w:t>
      </w:r>
      <w:r w:rsidR="00123CCF">
        <w:t xml:space="preserve"> dovrà avere un’</w:t>
      </w:r>
      <w:r>
        <w:t xml:space="preserve">interfaccia amministrativa, </w:t>
      </w:r>
      <w:r w:rsidR="00D15D8C">
        <w:t>alla quale l’utilizzatore</w:t>
      </w:r>
      <w:r>
        <w:t xml:space="preserve"> p</w:t>
      </w:r>
      <w:r w:rsidR="00E344BB">
        <w:t>otrà accedere per la gestione dei</w:t>
      </w:r>
      <w:r>
        <w:t xml:space="preserve"> clienti.</w:t>
      </w:r>
      <w:r w:rsidR="00020575">
        <w:br/>
      </w:r>
    </w:p>
    <w:p w:rsidR="00505811" w:rsidRDefault="0050291B" w:rsidP="004B188B">
      <w:pPr>
        <w:pStyle w:val="Elenco1indentato"/>
        <w:numPr>
          <w:ilvl w:val="0"/>
          <w:numId w:val="19"/>
        </w:numPr>
        <w:tabs>
          <w:tab w:val="clear" w:pos="851"/>
        </w:tabs>
        <w:ind w:left="1701" w:hanging="283"/>
      </w:pPr>
      <w:r w:rsidRPr="00AD0219">
        <w:t xml:space="preserve">Riferimento requisito: </w:t>
      </w:r>
    </w:p>
    <w:p w:rsidR="0050291B" w:rsidRPr="00AD0219" w:rsidRDefault="006B7868" w:rsidP="00505811">
      <w:pPr>
        <w:pStyle w:val="Elenco"/>
        <w:numPr>
          <w:ilvl w:val="3"/>
          <w:numId w:val="9"/>
        </w:numPr>
        <w:tabs>
          <w:tab w:val="clear" w:pos="3005"/>
        </w:tabs>
        <w:ind w:left="1843" w:hanging="142"/>
      </w:pPr>
      <w:r w:rsidRPr="00AD0219">
        <w:t>[</w:t>
      </w:r>
      <w:r w:rsidR="0050291B" w:rsidRPr="00AD0219">
        <w:t>RFBO12</w:t>
      </w:r>
      <w:r w:rsidRPr="00AD0219">
        <w:t>.Gestione clienti]</w:t>
      </w:r>
      <w:r w:rsidR="0050291B" w:rsidRPr="00AD0219">
        <w:t>;</w:t>
      </w:r>
    </w:p>
    <w:p w:rsidR="00505811" w:rsidRDefault="0050291B" w:rsidP="004B188B">
      <w:pPr>
        <w:pStyle w:val="Elenco1indentato"/>
        <w:numPr>
          <w:ilvl w:val="0"/>
          <w:numId w:val="19"/>
        </w:numPr>
        <w:tabs>
          <w:tab w:val="clear" w:pos="851"/>
        </w:tabs>
        <w:ind w:left="1701" w:hanging="283"/>
      </w:pPr>
      <w:r w:rsidRPr="00AD0219">
        <w:t xml:space="preserve">Precondizioni: </w:t>
      </w:r>
    </w:p>
    <w:p w:rsidR="0050291B" w:rsidRPr="00AD0219" w:rsidRDefault="0050291B" w:rsidP="00505811">
      <w:pPr>
        <w:pStyle w:val="Elenco"/>
        <w:numPr>
          <w:ilvl w:val="3"/>
          <w:numId w:val="9"/>
        </w:numPr>
        <w:tabs>
          <w:tab w:val="clear" w:pos="3005"/>
        </w:tabs>
        <w:ind w:left="1843" w:hanging="142"/>
      </w:pPr>
      <w:r w:rsidRPr="00AD0219">
        <w:t>[UCBE07.Login];</w:t>
      </w:r>
    </w:p>
    <w:p w:rsidR="00726617" w:rsidRPr="00AD0219" w:rsidRDefault="0050291B" w:rsidP="004B188B">
      <w:pPr>
        <w:pStyle w:val="Elenco1indentato"/>
        <w:numPr>
          <w:ilvl w:val="0"/>
          <w:numId w:val="19"/>
        </w:numPr>
        <w:tabs>
          <w:tab w:val="clear" w:pos="851"/>
        </w:tabs>
        <w:ind w:left="1701" w:hanging="283"/>
      </w:pPr>
      <w:r w:rsidRPr="00AD0219">
        <w:t>Attori: proprietario o impiegato della fumetteria;</w:t>
      </w:r>
    </w:p>
    <w:p w:rsidR="00505811" w:rsidRDefault="00357080" w:rsidP="004B188B">
      <w:pPr>
        <w:pStyle w:val="Elenco1indentato"/>
        <w:numPr>
          <w:ilvl w:val="0"/>
          <w:numId w:val="19"/>
        </w:numPr>
        <w:tabs>
          <w:tab w:val="clear" w:pos="851"/>
        </w:tabs>
        <w:ind w:left="1701" w:hanging="283"/>
      </w:pPr>
      <w:r w:rsidRPr="00AD0219">
        <w:t>Input:</w:t>
      </w:r>
    </w:p>
    <w:p w:rsidR="00B757FD" w:rsidRPr="00505811" w:rsidRDefault="00357080" w:rsidP="004B188B">
      <w:pPr>
        <w:pStyle w:val="Elenco1indentato"/>
        <w:numPr>
          <w:ilvl w:val="1"/>
          <w:numId w:val="19"/>
        </w:numPr>
        <w:tabs>
          <w:tab w:val="clear" w:pos="1361"/>
        </w:tabs>
        <w:ind w:left="2268" w:hanging="567"/>
        <w:rPr>
          <w:i w:val="0"/>
        </w:rPr>
      </w:pPr>
      <w:r w:rsidRPr="00505811">
        <w:rPr>
          <w:i w:val="0"/>
        </w:rPr>
        <w:t xml:space="preserve"> </w:t>
      </w:r>
      <w:r w:rsidR="00505811" w:rsidRPr="00505811">
        <w:rPr>
          <w:i w:val="0"/>
        </w:rPr>
        <w:t>dati per l’inserimento o per la modifica di un cliente;</w:t>
      </w:r>
    </w:p>
    <w:p w:rsidR="00B757FD" w:rsidRPr="00505811" w:rsidRDefault="00B757FD" w:rsidP="004B188B">
      <w:pPr>
        <w:pStyle w:val="Elenco1indentato"/>
        <w:numPr>
          <w:ilvl w:val="1"/>
          <w:numId w:val="19"/>
        </w:numPr>
        <w:tabs>
          <w:tab w:val="clear" w:pos="1361"/>
        </w:tabs>
        <w:ind w:left="2268" w:hanging="567"/>
        <w:rPr>
          <w:i w:val="0"/>
        </w:rPr>
      </w:pPr>
      <w:r w:rsidRPr="00505811">
        <w:rPr>
          <w:i w:val="0"/>
        </w:rPr>
        <w:t>la lista di clienti selezionati dall’attore, nel caso della cancellazione;</w:t>
      </w:r>
    </w:p>
    <w:p w:rsidR="00484B22" w:rsidRDefault="0050291B" w:rsidP="004B188B">
      <w:pPr>
        <w:pStyle w:val="Elenco1indentato"/>
        <w:numPr>
          <w:ilvl w:val="0"/>
          <w:numId w:val="19"/>
        </w:numPr>
        <w:tabs>
          <w:tab w:val="clear" w:pos="851"/>
        </w:tabs>
        <w:ind w:left="1701" w:hanging="283"/>
      </w:pPr>
      <w:r w:rsidRPr="00505811">
        <w:t>Flusso principale</w:t>
      </w:r>
      <w:r w:rsidR="00484B22">
        <w:t>:</w:t>
      </w:r>
    </w:p>
    <w:p w:rsidR="00B24598" w:rsidRPr="00484B22" w:rsidRDefault="00484B22" w:rsidP="004B188B">
      <w:pPr>
        <w:pStyle w:val="Elenco1indentato"/>
        <w:numPr>
          <w:ilvl w:val="1"/>
          <w:numId w:val="19"/>
        </w:numPr>
        <w:tabs>
          <w:tab w:val="clear" w:pos="1361"/>
        </w:tabs>
        <w:ind w:left="2268" w:hanging="567"/>
        <w:rPr>
          <w:i w:val="0"/>
        </w:rPr>
      </w:pPr>
      <w:r w:rsidRPr="00484B22">
        <w:rPr>
          <w:i w:val="0"/>
        </w:rPr>
        <w:t>il proprietario accede al menu nel quale potrà gestire i clienti;</w:t>
      </w:r>
    </w:p>
    <w:p w:rsidR="00B24598" w:rsidRPr="00484B22" w:rsidRDefault="00B24598" w:rsidP="004B188B">
      <w:pPr>
        <w:pStyle w:val="Elenco1indentato"/>
        <w:numPr>
          <w:ilvl w:val="1"/>
          <w:numId w:val="19"/>
        </w:numPr>
        <w:tabs>
          <w:tab w:val="clear" w:pos="1361"/>
        </w:tabs>
        <w:ind w:left="2268" w:hanging="567"/>
        <w:rPr>
          <w:i w:val="0"/>
        </w:rPr>
      </w:pPr>
      <w:r w:rsidRPr="00484B22">
        <w:rPr>
          <w:i w:val="0"/>
        </w:rPr>
        <w:t xml:space="preserve">il </w:t>
      </w:r>
      <w:r w:rsidR="00D9771D" w:rsidRPr="00484B22">
        <w:rPr>
          <w:i w:val="0"/>
        </w:rPr>
        <w:t>Sistema</w:t>
      </w:r>
      <w:r w:rsidRPr="00484B22">
        <w:rPr>
          <w:i w:val="0"/>
        </w:rPr>
        <w:t xml:space="preserve"> </w:t>
      </w:r>
      <w:r w:rsidR="00741A82" w:rsidRPr="00484B22">
        <w:rPr>
          <w:i w:val="0"/>
        </w:rPr>
        <w:t>ritorna un’</w:t>
      </w:r>
      <w:r w:rsidRPr="00484B22">
        <w:rPr>
          <w:i w:val="0"/>
        </w:rPr>
        <w:t xml:space="preserve">interfaccia con una lista dei clienti presenti nel </w:t>
      </w:r>
      <w:r w:rsidR="00D9771D" w:rsidRPr="00484B22">
        <w:rPr>
          <w:i w:val="0"/>
        </w:rPr>
        <w:t>Sistema</w:t>
      </w:r>
      <w:r w:rsidR="0050291B" w:rsidRPr="00484B22">
        <w:rPr>
          <w:i w:val="0"/>
        </w:rPr>
        <w:t>;</w:t>
      </w:r>
    </w:p>
    <w:p w:rsidR="00B24598" w:rsidRDefault="00B24598" w:rsidP="004B188B">
      <w:pPr>
        <w:pStyle w:val="Elenco1indentato"/>
        <w:numPr>
          <w:ilvl w:val="1"/>
          <w:numId w:val="19"/>
        </w:numPr>
        <w:tabs>
          <w:tab w:val="clear" w:pos="1361"/>
        </w:tabs>
        <w:ind w:left="2268" w:hanging="567"/>
        <w:rPr>
          <w:i w:val="0"/>
        </w:rPr>
      </w:pPr>
      <w:r w:rsidRPr="00484B22">
        <w:rPr>
          <w:i w:val="0"/>
        </w:rPr>
        <w:t xml:space="preserve">se l’utente sceglie di inserire un </w:t>
      </w:r>
      <w:r w:rsidR="00741A82" w:rsidRPr="00484B22">
        <w:rPr>
          <w:i w:val="0"/>
        </w:rPr>
        <w:t xml:space="preserve">nuovo </w:t>
      </w:r>
      <w:r w:rsidRPr="00484B22">
        <w:rPr>
          <w:i w:val="0"/>
        </w:rPr>
        <w:t>cliente:</w:t>
      </w:r>
    </w:p>
    <w:p w:rsidR="00484B22" w:rsidRPr="00484B22" w:rsidRDefault="00484B22" w:rsidP="004B188B">
      <w:pPr>
        <w:pStyle w:val="Elenco1indentato"/>
        <w:numPr>
          <w:ilvl w:val="2"/>
          <w:numId w:val="19"/>
        </w:numPr>
        <w:tabs>
          <w:tab w:val="clear" w:pos="2098"/>
        </w:tabs>
        <w:ind w:left="2977" w:hanging="709"/>
        <w:rPr>
          <w:i w:val="0"/>
        </w:rPr>
      </w:pPr>
      <w:r w:rsidRPr="00484B22">
        <w:rPr>
          <w:i w:val="0"/>
        </w:rPr>
        <w:t>l’utente clicca sul tasto “Inserisci un nuovo cliente”;</w:t>
      </w:r>
    </w:p>
    <w:p w:rsidR="00B24598" w:rsidRPr="00484B22" w:rsidRDefault="00B24598" w:rsidP="004B188B">
      <w:pPr>
        <w:pStyle w:val="Elenco1indentato"/>
        <w:numPr>
          <w:ilvl w:val="2"/>
          <w:numId w:val="19"/>
        </w:numPr>
        <w:tabs>
          <w:tab w:val="clear" w:pos="2098"/>
        </w:tabs>
        <w:ind w:left="2977" w:hanging="709"/>
        <w:rPr>
          <w:i w:val="0"/>
        </w:rPr>
      </w:pPr>
      <w:r w:rsidRPr="00484B22">
        <w:rPr>
          <w:i w:val="0"/>
        </w:rPr>
        <w:t xml:space="preserve">il </w:t>
      </w:r>
      <w:r w:rsidR="00D9771D" w:rsidRPr="00484B22">
        <w:rPr>
          <w:i w:val="0"/>
        </w:rPr>
        <w:t>Sistema</w:t>
      </w:r>
      <w:r w:rsidRPr="00484B22">
        <w:rPr>
          <w:i w:val="0"/>
        </w:rPr>
        <w:t xml:space="preserve"> </w:t>
      </w:r>
      <w:r w:rsidR="00123CCF" w:rsidRPr="00484B22">
        <w:rPr>
          <w:i w:val="0"/>
        </w:rPr>
        <w:t>ritorna</w:t>
      </w:r>
      <w:r w:rsidRPr="00484B22">
        <w:rPr>
          <w:i w:val="0"/>
        </w:rPr>
        <w:t xml:space="preserve"> l’interfaccia in cui l’utente d</w:t>
      </w:r>
      <w:r w:rsidR="00741A82" w:rsidRPr="00484B22">
        <w:rPr>
          <w:i w:val="0"/>
        </w:rPr>
        <w:t>eve inserire i dati d</w:t>
      </w:r>
      <w:r w:rsidR="00806909" w:rsidRPr="00484B22">
        <w:rPr>
          <w:i w:val="0"/>
        </w:rPr>
        <w:t>el cliente;</w:t>
      </w:r>
    </w:p>
    <w:p w:rsidR="00B24598" w:rsidRPr="00484B22" w:rsidRDefault="00B24598" w:rsidP="004B188B">
      <w:pPr>
        <w:pStyle w:val="Elenco1indentato"/>
        <w:numPr>
          <w:ilvl w:val="2"/>
          <w:numId w:val="19"/>
        </w:numPr>
        <w:tabs>
          <w:tab w:val="clear" w:pos="2098"/>
        </w:tabs>
        <w:ind w:left="2977" w:hanging="709"/>
        <w:rPr>
          <w:i w:val="0"/>
        </w:rPr>
      </w:pPr>
      <w:r w:rsidRPr="00484B22">
        <w:rPr>
          <w:i w:val="0"/>
        </w:rPr>
        <w:t>l’utente inserisce:</w:t>
      </w:r>
    </w:p>
    <w:p w:rsidR="00B24598" w:rsidRDefault="00B24598" w:rsidP="00741A82">
      <w:pPr>
        <w:pStyle w:val="Elenco"/>
        <w:numPr>
          <w:ilvl w:val="3"/>
          <w:numId w:val="9"/>
        </w:numPr>
        <w:tabs>
          <w:tab w:val="clear" w:pos="3005"/>
        </w:tabs>
        <w:ind w:left="3119" w:hanging="142"/>
      </w:pPr>
      <w:r>
        <w:t>nome *</w:t>
      </w:r>
    </w:p>
    <w:p w:rsidR="00B24598" w:rsidRDefault="00B24598" w:rsidP="00741A82">
      <w:pPr>
        <w:pStyle w:val="Elenco"/>
        <w:numPr>
          <w:ilvl w:val="3"/>
          <w:numId w:val="9"/>
        </w:numPr>
        <w:tabs>
          <w:tab w:val="clear" w:pos="3005"/>
        </w:tabs>
        <w:ind w:left="3119" w:hanging="142"/>
      </w:pPr>
      <w:r>
        <w:t>congnome *</w:t>
      </w:r>
    </w:p>
    <w:p w:rsidR="00B24598" w:rsidRDefault="00DE40A9" w:rsidP="00741A82">
      <w:pPr>
        <w:pStyle w:val="Elenco"/>
        <w:numPr>
          <w:ilvl w:val="3"/>
          <w:numId w:val="9"/>
        </w:numPr>
        <w:tabs>
          <w:tab w:val="clear" w:pos="3005"/>
        </w:tabs>
        <w:ind w:left="3119" w:hanging="142"/>
      </w:pPr>
      <w:r>
        <w:t xml:space="preserve">indirizzo </w:t>
      </w:r>
      <w:r w:rsidR="00B24598">
        <w:t>e</w:t>
      </w:r>
      <w:r>
        <w:t>-</w:t>
      </w:r>
      <w:r w:rsidR="00B24598">
        <w:t>mail *</w:t>
      </w:r>
    </w:p>
    <w:p w:rsidR="00B24598" w:rsidRDefault="00B24598" w:rsidP="00741A82">
      <w:pPr>
        <w:pStyle w:val="Elenco"/>
        <w:numPr>
          <w:ilvl w:val="3"/>
          <w:numId w:val="9"/>
        </w:numPr>
        <w:tabs>
          <w:tab w:val="clear" w:pos="3005"/>
        </w:tabs>
        <w:ind w:left="3119" w:hanging="142"/>
      </w:pPr>
      <w:r>
        <w:t>tipo *</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l’ut</w:t>
      </w:r>
      <w:r w:rsidR="00741A82" w:rsidRPr="005111CC">
        <w:rPr>
          <w:i w:val="0"/>
        </w:rPr>
        <w:t>ente cli</w:t>
      </w:r>
      <w:r w:rsidR="00E344BB" w:rsidRPr="005111CC">
        <w:rPr>
          <w:i w:val="0"/>
        </w:rPr>
        <w:t>c</w:t>
      </w:r>
      <w:r w:rsidR="00741A82" w:rsidRPr="005111CC">
        <w:rPr>
          <w:i w:val="0"/>
        </w:rPr>
        <w:t xml:space="preserve">ca </w:t>
      </w:r>
      <w:r w:rsidR="00E344BB" w:rsidRPr="005111CC">
        <w:rPr>
          <w:i w:val="0"/>
        </w:rPr>
        <w:t>il</w:t>
      </w:r>
      <w:r w:rsidR="00741A82" w:rsidRPr="005111CC">
        <w:rPr>
          <w:i w:val="0"/>
        </w:rPr>
        <w:t xml:space="preserve"> pulsante “Salva”;</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 xml:space="preserve">il </w:t>
      </w:r>
      <w:r w:rsidR="00D9771D" w:rsidRPr="005111CC">
        <w:rPr>
          <w:i w:val="0"/>
        </w:rPr>
        <w:t>Sistema</w:t>
      </w:r>
      <w:r w:rsidRPr="005111CC">
        <w:rPr>
          <w:i w:val="0"/>
        </w:rPr>
        <w:t xml:space="preserve"> </w:t>
      </w:r>
      <w:r w:rsidR="00123CCF" w:rsidRPr="005111CC">
        <w:rPr>
          <w:i w:val="0"/>
        </w:rPr>
        <w:t>ritorna</w:t>
      </w:r>
      <w:r w:rsidRPr="005111CC">
        <w:rPr>
          <w:i w:val="0"/>
        </w:rPr>
        <w:t xml:space="preserve"> un messaggio dicendo che il clien</w:t>
      </w:r>
      <w:r w:rsidR="00741A82" w:rsidRPr="005111CC">
        <w:rPr>
          <w:i w:val="0"/>
        </w:rPr>
        <w:t>te è stato salvato con successo;</w:t>
      </w:r>
    </w:p>
    <w:p w:rsidR="00987245" w:rsidRPr="005111CC" w:rsidRDefault="00987245" w:rsidP="004B188B">
      <w:pPr>
        <w:pStyle w:val="Elenco1indentato"/>
        <w:numPr>
          <w:ilvl w:val="2"/>
          <w:numId w:val="19"/>
        </w:numPr>
        <w:tabs>
          <w:tab w:val="clear" w:pos="2098"/>
        </w:tabs>
        <w:ind w:left="2977" w:hanging="709"/>
        <w:rPr>
          <w:i w:val="0"/>
        </w:rPr>
      </w:pPr>
      <w:r w:rsidRPr="005111CC">
        <w:rPr>
          <w:i w:val="0"/>
        </w:rPr>
        <w:t xml:space="preserve">nel caso </w:t>
      </w:r>
      <w:r w:rsidR="00E344BB" w:rsidRPr="005111CC">
        <w:rPr>
          <w:i w:val="0"/>
        </w:rPr>
        <w:t xml:space="preserve">in cui </w:t>
      </w:r>
      <w:r w:rsidRPr="005111CC">
        <w:rPr>
          <w:i w:val="0"/>
        </w:rPr>
        <w:t>l’utente non prema il pulsante “Salva”, l’inserimento non verrà effettuato;</w:t>
      </w:r>
    </w:p>
    <w:p w:rsidR="00B24598" w:rsidRPr="00484B22" w:rsidRDefault="00B24598" w:rsidP="004B188B">
      <w:pPr>
        <w:pStyle w:val="Elenco1indentato"/>
        <w:numPr>
          <w:ilvl w:val="1"/>
          <w:numId w:val="19"/>
        </w:numPr>
        <w:tabs>
          <w:tab w:val="clear" w:pos="1361"/>
        </w:tabs>
        <w:ind w:left="2268" w:hanging="567"/>
        <w:rPr>
          <w:i w:val="0"/>
        </w:rPr>
      </w:pPr>
      <w:r w:rsidRPr="00484B22">
        <w:rPr>
          <w:i w:val="0"/>
        </w:rPr>
        <w:t>se l’utente sceglie di cambiare un cliente già esistente:</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l’utente sceglie nella lista dei clienti il cliente che vuole cambiare clic</w:t>
      </w:r>
      <w:r w:rsidR="00987245" w:rsidRPr="005111CC">
        <w:rPr>
          <w:i w:val="0"/>
        </w:rPr>
        <w:t>c</w:t>
      </w:r>
      <w:r w:rsidRPr="005111CC">
        <w:rPr>
          <w:i w:val="0"/>
        </w:rPr>
        <w:t>ando sopra la r</w:t>
      </w:r>
      <w:r w:rsidR="00987245" w:rsidRPr="005111CC">
        <w:rPr>
          <w:i w:val="0"/>
        </w:rPr>
        <w:t>iga  che rappresenta il cliente;</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 xml:space="preserve">Il </w:t>
      </w:r>
      <w:r w:rsidR="00D9771D" w:rsidRPr="005111CC">
        <w:rPr>
          <w:i w:val="0"/>
        </w:rPr>
        <w:t>Sistema</w:t>
      </w:r>
      <w:r w:rsidRPr="005111CC">
        <w:rPr>
          <w:i w:val="0"/>
        </w:rPr>
        <w:t xml:space="preserve"> </w:t>
      </w:r>
      <w:r w:rsidR="00987245" w:rsidRPr="005111CC">
        <w:rPr>
          <w:i w:val="0"/>
        </w:rPr>
        <w:t>ri</w:t>
      </w:r>
      <w:r w:rsidRPr="005111CC">
        <w:rPr>
          <w:i w:val="0"/>
        </w:rPr>
        <w:t>torna una schermata con tutti</w:t>
      </w:r>
      <w:r w:rsidR="00987245" w:rsidRPr="005111CC">
        <w:rPr>
          <w:i w:val="0"/>
        </w:rPr>
        <w:t xml:space="preserve"> i dati del cliente selezionato;</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 xml:space="preserve">l’utente cambia i dati </w:t>
      </w:r>
      <w:r w:rsidR="004808E6" w:rsidRPr="005111CC">
        <w:rPr>
          <w:i w:val="0"/>
        </w:rPr>
        <w:t>che desidera</w:t>
      </w:r>
      <w:r w:rsidR="00987245" w:rsidRPr="005111CC">
        <w:rPr>
          <w:i w:val="0"/>
        </w:rPr>
        <w:t xml:space="preserve"> cambiare;</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l’ut</w:t>
      </w:r>
      <w:r w:rsidR="00E344BB" w:rsidRPr="005111CC">
        <w:rPr>
          <w:i w:val="0"/>
        </w:rPr>
        <w:t>ente clicca il</w:t>
      </w:r>
      <w:r w:rsidR="00987245" w:rsidRPr="005111CC">
        <w:rPr>
          <w:i w:val="0"/>
        </w:rPr>
        <w:t xml:space="preserve"> pulsante “Salva”;</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 xml:space="preserve">Il </w:t>
      </w:r>
      <w:r w:rsidR="00D9771D" w:rsidRPr="005111CC">
        <w:rPr>
          <w:i w:val="0"/>
        </w:rPr>
        <w:t>Sistema</w:t>
      </w:r>
      <w:r w:rsidRPr="005111CC">
        <w:rPr>
          <w:i w:val="0"/>
        </w:rPr>
        <w:t xml:space="preserve"> </w:t>
      </w:r>
      <w:r w:rsidR="00123CCF" w:rsidRPr="005111CC">
        <w:rPr>
          <w:i w:val="0"/>
        </w:rPr>
        <w:t>ritorna</w:t>
      </w:r>
      <w:r w:rsidRPr="005111CC">
        <w:rPr>
          <w:i w:val="0"/>
        </w:rPr>
        <w:t xml:space="preserve"> un messaggio dicendo che il clien</w:t>
      </w:r>
      <w:r w:rsidR="00987245" w:rsidRPr="005111CC">
        <w:rPr>
          <w:i w:val="0"/>
        </w:rPr>
        <w:t>te è stato salvato con successo;</w:t>
      </w:r>
    </w:p>
    <w:p w:rsidR="00987245" w:rsidRPr="005111CC" w:rsidRDefault="00987245" w:rsidP="004B188B">
      <w:pPr>
        <w:pStyle w:val="Elenco1indentato"/>
        <w:numPr>
          <w:ilvl w:val="2"/>
          <w:numId w:val="19"/>
        </w:numPr>
        <w:tabs>
          <w:tab w:val="clear" w:pos="2098"/>
        </w:tabs>
        <w:ind w:left="2977" w:hanging="709"/>
        <w:rPr>
          <w:i w:val="0"/>
        </w:rPr>
      </w:pPr>
      <w:r w:rsidRPr="005111CC">
        <w:rPr>
          <w:i w:val="0"/>
        </w:rPr>
        <w:t>nel caso l’utente non prema il pulsante “Salva”, le modifiche non verranno apportate;</w:t>
      </w:r>
    </w:p>
    <w:p w:rsidR="00B24598" w:rsidRPr="00484B22" w:rsidRDefault="00B24598" w:rsidP="004B188B">
      <w:pPr>
        <w:pStyle w:val="Elenco1indentato"/>
        <w:numPr>
          <w:ilvl w:val="1"/>
          <w:numId w:val="19"/>
        </w:numPr>
        <w:tabs>
          <w:tab w:val="clear" w:pos="1361"/>
        </w:tabs>
        <w:ind w:left="2268" w:hanging="567"/>
        <w:rPr>
          <w:i w:val="0"/>
        </w:rPr>
      </w:pPr>
      <w:r w:rsidRPr="00484B22">
        <w:rPr>
          <w:i w:val="0"/>
        </w:rPr>
        <w:t>se l’utente sceglie di cancel</w:t>
      </w:r>
      <w:r w:rsidR="00987245" w:rsidRPr="00484B22">
        <w:rPr>
          <w:i w:val="0"/>
        </w:rPr>
        <w:t>l</w:t>
      </w:r>
      <w:r w:rsidRPr="00484B22">
        <w:rPr>
          <w:i w:val="0"/>
        </w:rPr>
        <w:t>are un cliente già esistente:</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l’utente sceglie nella lista dei clienti i</w:t>
      </w:r>
      <w:r w:rsidR="00987245" w:rsidRPr="005111CC">
        <w:rPr>
          <w:i w:val="0"/>
        </w:rPr>
        <w:t>l/i</w:t>
      </w:r>
      <w:r w:rsidRPr="005111CC">
        <w:rPr>
          <w:i w:val="0"/>
        </w:rPr>
        <w:t xml:space="preserve"> cliente</w:t>
      </w:r>
      <w:r w:rsidR="00987245" w:rsidRPr="005111CC">
        <w:rPr>
          <w:i w:val="0"/>
        </w:rPr>
        <w:t>/i</w:t>
      </w:r>
      <w:r w:rsidRPr="005111CC">
        <w:rPr>
          <w:i w:val="0"/>
        </w:rPr>
        <w:t xml:space="preserve"> che vuole cancellare del database cli</w:t>
      </w:r>
      <w:r w:rsidR="00987245" w:rsidRPr="005111CC">
        <w:rPr>
          <w:i w:val="0"/>
        </w:rPr>
        <w:t>c</w:t>
      </w:r>
      <w:r w:rsidR="00E344BB" w:rsidRPr="005111CC">
        <w:rPr>
          <w:i w:val="0"/>
        </w:rPr>
        <w:t>cando su</w:t>
      </w:r>
      <w:r w:rsidRPr="005111CC">
        <w:rPr>
          <w:i w:val="0"/>
        </w:rPr>
        <w:t xml:space="preserve"> </w:t>
      </w:r>
      <w:r w:rsidR="00E344BB" w:rsidRPr="005111CC">
        <w:rPr>
          <w:i w:val="0"/>
        </w:rPr>
        <w:t>una casella di</w:t>
      </w:r>
      <w:r w:rsidR="00987245" w:rsidRPr="005111CC">
        <w:rPr>
          <w:i w:val="0"/>
        </w:rPr>
        <w:t xml:space="preserve"> tipo “checkbox”;</w:t>
      </w:r>
    </w:p>
    <w:p w:rsidR="00726617" w:rsidRPr="005111CC" w:rsidRDefault="00726617" w:rsidP="004B188B">
      <w:pPr>
        <w:pStyle w:val="Elenco1indentato"/>
        <w:numPr>
          <w:ilvl w:val="2"/>
          <w:numId w:val="19"/>
        </w:numPr>
        <w:tabs>
          <w:tab w:val="clear" w:pos="2098"/>
        </w:tabs>
        <w:ind w:left="2977" w:hanging="709"/>
        <w:rPr>
          <w:i w:val="0"/>
        </w:rPr>
      </w:pPr>
      <w:r w:rsidRPr="005111CC">
        <w:rPr>
          <w:i w:val="0"/>
        </w:rPr>
        <w:t>Si attiva il pulsante  “Cancella”, disattivo fino a prima;</w:t>
      </w:r>
    </w:p>
    <w:p w:rsidR="00B24598" w:rsidRPr="005111CC" w:rsidRDefault="00B24598" w:rsidP="004B188B">
      <w:pPr>
        <w:pStyle w:val="Elenco1indentato"/>
        <w:numPr>
          <w:ilvl w:val="2"/>
          <w:numId w:val="19"/>
        </w:numPr>
        <w:tabs>
          <w:tab w:val="clear" w:pos="2098"/>
        </w:tabs>
        <w:ind w:left="2977" w:hanging="709"/>
        <w:rPr>
          <w:i w:val="0"/>
        </w:rPr>
      </w:pPr>
      <w:r w:rsidRPr="005111CC">
        <w:rPr>
          <w:i w:val="0"/>
        </w:rPr>
        <w:t xml:space="preserve">l’utente </w:t>
      </w:r>
      <w:r w:rsidR="00E344BB" w:rsidRPr="005111CC">
        <w:rPr>
          <w:i w:val="0"/>
        </w:rPr>
        <w:t>clicca i</w:t>
      </w:r>
      <w:r w:rsidR="00987245" w:rsidRPr="005111CC">
        <w:rPr>
          <w:i w:val="0"/>
        </w:rPr>
        <w:t>l pulsante “Cancella”;</w:t>
      </w:r>
    </w:p>
    <w:p w:rsidR="00B24598" w:rsidRPr="005111CC" w:rsidRDefault="00917C89" w:rsidP="004B188B">
      <w:pPr>
        <w:pStyle w:val="Elenco1indentato"/>
        <w:numPr>
          <w:ilvl w:val="2"/>
          <w:numId w:val="19"/>
        </w:numPr>
        <w:tabs>
          <w:tab w:val="clear" w:pos="2098"/>
        </w:tabs>
        <w:ind w:left="2977" w:hanging="709"/>
        <w:rPr>
          <w:i w:val="0"/>
        </w:rPr>
      </w:pPr>
      <w:r w:rsidRPr="005111CC">
        <w:rPr>
          <w:i w:val="0"/>
        </w:rPr>
        <w:t>Il Sistema ritorna un messaggio all’utente</w:t>
      </w:r>
      <w:r w:rsidR="0040209A" w:rsidRPr="005111CC">
        <w:rPr>
          <w:i w:val="0"/>
        </w:rPr>
        <w:t>,</w:t>
      </w:r>
      <w:r w:rsidRPr="005111CC">
        <w:rPr>
          <w:i w:val="0"/>
        </w:rPr>
        <w:t xml:space="preserve"> chiedendogli conferma della sua volontà di cancellare quel/i Cliente/i;</w:t>
      </w:r>
    </w:p>
    <w:p w:rsidR="00B24598" w:rsidRPr="005111CC" w:rsidRDefault="00987245" w:rsidP="004B188B">
      <w:pPr>
        <w:pStyle w:val="Elenco1indentato"/>
        <w:numPr>
          <w:ilvl w:val="2"/>
          <w:numId w:val="19"/>
        </w:numPr>
        <w:tabs>
          <w:tab w:val="clear" w:pos="2098"/>
        </w:tabs>
        <w:ind w:left="2977" w:hanging="709"/>
        <w:rPr>
          <w:i w:val="0"/>
        </w:rPr>
      </w:pPr>
      <w:r w:rsidRPr="005111CC">
        <w:rPr>
          <w:i w:val="0"/>
        </w:rPr>
        <w:t>l’utente preme il pulsante “Si”;</w:t>
      </w:r>
    </w:p>
    <w:p w:rsidR="00D2781B" w:rsidRPr="005111CC" w:rsidRDefault="001747CE" w:rsidP="004B188B">
      <w:pPr>
        <w:pStyle w:val="Elenco1indentato"/>
        <w:numPr>
          <w:ilvl w:val="2"/>
          <w:numId w:val="19"/>
        </w:numPr>
        <w:tabs>
          <w:tab w:val="clear" w:pos="2098"/>
        </w:tabs>
        <w:ind w:left="2977" w:hanging="709"/>
        <w:rPr>
          <w:i w:val="0"/>
        </w:rPr>
      </w:pPr>
      <w:r w:rsidRPr="005111CC">
        <w:rPr>
          <w:i w:val="0"/>
        </w:rPr>
        <w:t>Il Sistema ritorna un messaggio, dicendo che la cancellazione è stata eseguita con successo;</w:t>
      </w:r>
    </w:p>
    <w:p w:rsidR="00D2781B" w:rsidRPr="005111CC" w:rsidRDefault="00D2781B" w:rsidP="004B188B">
      <w:pPr>
        <w:pStyle w:val="Elenco1indentato"/>
        <w:numPr>
          <w:ilvl w:val="2"/>
          <w:numId w:val="19"/>
        </w:numPr>
        <w:tabs>
          <w:tab w:val="clear" w:pos="2098"/>
        </w:tabs>
        <w:ind w:left="2977" w:hanging="709"/>
        <w:rPr>
          <w:i w:val="0"/>
        </w:rPr>
      </w:pPr>
      <w:r w:rsidRPr="005111CC">
        <w:rPr>
          <w:i w:val="0"/>
        </w:rPr>
        <w:t>Se l’utente preme “No”, viene tolta la spunta dalla checkbox, non effettuando la cancellazione;</w:t>
      </w:r>
    </w:p>
    <w:p w:rsidR="00B24598" w:rsidRPr="00612154" w:rsidRDefault="00B24598" w:rsidP="004B188B">
      <w:pPr>
        <w:pStyle w:val="Elenco1indentato"/>
        <w:numPr>
          <w:ilvl w:val="0"/>
          <w:numId w:val="19"/>
        </w:numPr>
        <w:tabs>
          <w:tab w:val="clear" w:pos="851"/>
        </w:tabs>
        <w:ind w:left="1701" w:hanging="283"/>
      </w:pPr>
      <w:r w:rsidRPr="00612154">
        <w:t>Output: La pagina ini</w:t>
      </w:r>
      <w:r w:rsidR="00496650" w:rsidRPr="00612154">
        <w:t>z</w:t>
      </w:r>
      <w:r w:rsidRPr="00612154">
        <w:t>iale dell’interfac</w:t>
      </w:r>
      <w:r w:rsidR="00496650" w:rsidRPr="00612154">
        <w:t xml:space="preserve">cia amministrativa per la gestione dei </w:t>
      </w:r>
      <w:r w:rsidRPr="00612154">
        <w:t>clienti;</w:t>
      </w:r>
    </w:p>
    <w:p w:rsidR="00B24598" w:rsidRPr="00612154" w:rsidRDefault="00496650" w:rsidP="004B188B">
      <w:pPr>
        <w:pStyle w:val="Elenco1indentato"/>
        <w:numPr>
          <w:ilvl w:val="0"/>
          <w:numId w:val="19"/>
        </w:numPr>
        <w:tabs>
          <w:tab w:val="clear" w:pos="851"/>
        </w:tabs>
        <w:ind w:left="1701" w:hanging="283"/>
      </w:pPr>
      <w:r w:rsidRPr="00612154">
        <w:t>Postcondizioni: l’utente dovrà</w:t>
      </w:r>
      <w:r w:rsidR="00B24598" w:rsidRPr="00612154">
        <w:t xml:space="preserve"> essere</w:t>
      </w:r>
      <w:r w:rsidRPr="00612154">
        <w:t xml:space="preserve"> ancora</w:t>
      </w:r>
      <w:r w:rsidR="00B24598" w:rsidRPr="00612154">
        <w:t xml:space="preserve"> “lo</w:t>
      </w:r>
      <w:r w:rsidRPr="00612154">
        <w:t>g</w:t>
      </w:r>
      <w:r w:rsidR="00B24598" w:rsidRPr="00612154">
        <w:t xml:space="preserve">gato” al </w:t>
      </w:r>
      <w:r w:rsidRPr="00612154">
        <w:t>Sistema;</w:t>
      </w:r>
    </w:p>
    <w:p w:rsidR="00612154" w:rsidRDefault="00B24598" w:rsidP="004B188B">
      <w:pPr>
        <w:pStyle w:val="Elenco1indentato"/>
        <w:numPr>
          <w:ilvl w:val="0"/>
          <w:numId w:val="19"/>
        </w:numPr>
        <w:tabs>
          <w:tab w:val="clear" w:pos="851"/>
        </w:tabs>
        <w:ind w:left="1701" w:hanging="283"/>
      </w:pPr>
      <w:r w:rsidRPr="00612154">
        <w:t>Eccezioni:</w:t>
      </w:r>
    </w:p>
    <w:p w:rsidR="00496650" w:rsidRPr="00612154" w:rsidRDefault="00612154" w:rsidP="004B188B">
      <w:pPr>
        <w:pStyle w:val="Elenco1indentato"/>
        <w:numPr>
          <w:ilvl w:val="1"/>
          <w:numId w:val="19"/>
        </w:numPr>
        <w:tabs>
          <w:tab w:val="clear" w:pos="1361"/>
        </w:tabs>
        <w:ind w:left="2268" w:hanging="567"/>
      </w:pPr>
      <w:r w:rsidRPr="008020B7">
        <w:t>L’utente non inserisce uno o più campi segnati come obbligatori in fase di inserimento o di modifica.</w:t>
      </w:r>
      <w:r>
        <w:br/>
      </w:r>
    </w:p>
    <w:p w:rsidR="00B24598" w:rsidRDefault="00B24598" w:rsidP="00496650">
      <w:pPr>
        <w:pStyle w:val="Livello11"/>
        <w:numPr>
          <w:ilvl w:val="0"/>
          <w:numId w:val="0"/>
        </w:numPr>
        <w:ind w:left="792"/>
      </w:pPr>
    </w:p>
    <w:p w:rsidR="00B24598" w:rsidRPr="0040146C" w:rsidRDefault="002A1C55" w:rsidP="0040146C">
      <w:pPr>
        <w:pStyle w:val="Livello111"/>
        <w:rPr>
          <w:b/>
        </w:rPr>
      </w:pPr>
      <w:r>
        <w:rPr>
          <w:b/>
        </w:rPr>
        <w:t>[UCBO04.</w:t>
      </w:r>
      <w:r w:rsidR="00B24598" w:rsidRPr="0040146C">
        <w:rPr>
          <w:b/>
        </w:rPr>
        <w:t>Gestione Generi</w:t>
      </w:r>
      <w:r>
        <w:rPr>
          <w:b/>
        </w:rPr>
        <w:t>]</w:t>
      </w:r>
      <w:r w:rsidR="00B24598" w:rsidRPr="0040146C">
        <w:rPr>
          <w:b/>
        </w:rPr>
        <w:t xml:space="preserve">: </w:t>
      </w:r>
    </w:p>
    <w:p w:rsidR="002D0B74" w:rsidRDefault="00CE4367" w:rsidP="00721C08">
      <w:pPr>
        <w:pStyle w:val="TestoNormaleBasatosuLivello11"/>
        <w:ind w:left="1418"/>
      </w:pPr>
      <w:r>
        <w:t>Il Sistema dovrà avere un’interfaccia amministrativa, alla quale l’utilizzatore potrà accedere per la gestione dei generi.</w:t>
      </w:r>
      <w:r w:rsidR="00721C08">
        <w:br/>
      </w:r>
    </w:p>
    <w:p w:rsidR="002F35CE" w:rsidRDefault="002D0B74" w:rsidP="004B188B">
      <w:pPr>
        <w:pStyle w:val="Elenco1indentato"/>
        <w:numPr>
          <w:ilvl w:val="0"/>
          <w:numId w:val="20"/>
        </w:numPr>
        <w:tabs>
          <w:tab w:val="clear" w:pos="851"/>
        </w:tabs>
        <w:ind w:left="1701" w:hanging="283"/>
      </w:pPr>
      <w:r w:rsidRPr="0050291B">
        <w:t xml:space="preserve">Riferimento requisito: </w:t>
      </w:r>
    </w:p>
    <w:p w:rsidR="002D0B74" w:rsidRPr="00A120B3" w:rsidRDefault="006B7868" w:rsidP="002F35CE">
      <w:pPr>
        <w:pStyle w:val="Elenco"/>
        <w:numPr>
          <w:ilvl w:val="3"/>
          <w:numId w:val="9"/>
        </w:numPr>
        <w:tabs>
          <w:tab w:val="clear" w:pos="3005"/>
        </w:tabs>
        <w:ind w:left="1843" w:hanging="142"/>
      </w:pPr>
      <w:r>
        <w:t>[</w:t>
      </w:r>
      <w:r w:rsidR="002D0B74" w:rsidRPr="0050291B">
        <w:t>RFBO</w:t>
      </w:r>
      <w:r w:rsidR="00721C08">
        <w:t>03</w:t>
      </w:r>
      <w:r>
        <w:t>.</w:t>
      </w:r>
      <w:r w:rsidRPr="008924A5">
        <w:t>Gestione Generi</w:t>
      </w:r>
      <w:r>
        <w:t>]</w:t>
      </w:r>
      <w:r w:rsidR="002D0B74" w:rsidRPr="0050291B">
        <w:t>;</w:t>
      </w:r>
    </w:p>
    <w:p w:rsidR="00505811" w:rsidRDefault="002D0B74" w:rsidP="004B188B">
      <w:pPr>
        <w:pStyle w:val="Elenco"/>
        <w:numPr>
          <w:ilvl w:val="0"/>
          <w:numId w:val="20"/>
        </w:numPr>
        <w:tabs>
          <w:tab w:val="clear" w:pos="851"/>
        </w:tabs>
        <w:ind w:left="1701" w:hanging="283"/>
        <w:rPr>
          <w:i/>
        </w:rPr>
      </w:pPr>
      <w:r w:rsidRPr="004632A3">
        <w:rPr>
          <w:i/>
        </w:rPr>
        <w:t xml:space="preserve">Precondizioni: </w:t>
      </w:r>
    </w:p>
    <w:p w:rsidR="002D0B74" w:rsidRPr="00505811" w:rsidRDefault="002D0B74" w:rsidP="00505811">
      <w:pPr>
        <w:pStyle w:val="Elenco"/>
        <w:numPr>
          <w:ilvl w:val="3"/>
          <w:numId w:val="9"/>
        </w:numPr>
        <w:tabs>
          <w:tab w:val="clear" w:pos="3005"/>
        </w:tabs>
        <w:ind w:left="1843" w:hanging="142"/>
      </w:pPr>
      <w:r w:rsidRPr="00505811">
        <w:t>[UCBE07.Login];</w:t>
      </w:r>
    </w:p>
    <w:p w:rsidR="002D0B74" w:rsidRDefault="002D0B74" w:rsidP="004B188B">
      <w:pPr>
        <w:pStyle w:val="Elenco"/>
        <w:numPr>
          <w:ilvl w:val="0"/>
          <w:numId w:val="20"/>
        </w:numPr>
        <w:tabs>
          <w:tab w:val="clear" w:pos="851"/>
        </w:tabs>
        <w:ind w:left="1701" w:hanging="283"/>
        <w:rPr>
          <w:i/>
        </w:rPr>
      </w:pPr>
      <w:r>
        <w:rPr>
          <w:i/>
        </w:rPr>
        <w:t xml:space="preserve">Attori: </w:t>
      </w:r>
      <w:r w:rsidRPr="00C61D98">
        <w:rPr>
          <w:i/>
        </w:rPr>
        <w:t>proprietario o impiegato della fumetteria;</w:t>
      </w:r>
    </w:p>
    <w:p w:rsidR="002F35CE" w:rsidRDefault="002A1C55" w:rsidP="004B188B">
      <w:pPr>
        <w:pStyle w:val="Elenco"/>
        <w:numPr>
          <w:ilvl w:val="0"/>
          <w:numId w:val="20"/>
        </w:numPr>
        <w:tabs>
          <w:tab w:val="clear" w:pos="851"/>
        </w:tabs>
        <w:ind w:left="1701" w:hanging="283"/>
        <w:rPr>
          <w:i/>
        </w:rPr>
      </w:pPr>
      <w:r>
        <w:rPr>
          <w:i/>
        </w:rPr>
        <w:t xml:space="preserve">Input: </w:t>
      </w:r>
    </w:p>
    <w:p w:rsidR="00CE0719" w:rsidRDefault="002F35CE" w:rsidP="004B188B">
      <w:pPr>
        <w:pStyle w:val="Elenco"/>
        <w:numPr>
          <w:ilvl w:val="1"/>
          <w:numId w:val="19"/>
        </w:numPr>
        <w:tabs>
          <w:tab w:val="clear" w:pos="1361"/>
        </w:tabs>
        <w:ind w:left="2127" w:hanging="426"/>
        <w:rPr>
          <w:i/>
        </w:rPr>
      </w:pPr>
      <w:r w:rsidRPr="00B757FD">
        <w:t>dati per l’inserimento o per la modifica di un cliente;</w:t>
      </w:r>
    </w:p>
    <w:p w:rsidR="00CE0719" w:rsidRPr="00293852" w:rsidRDefault="00293852" w:rsidP="004B188B">
      <w:pPr>
        <w:pStyle w:val="Elenco"/>
        <w:numPr>
          <w:ilvl w:val="1"/>
          <w:numId w:val="19"/>
        </w:numPr>
        <w:tabs>
          <w:tab w:val="clear" w:pos="1361"/>
        </w:tabs>
        <w:ind w:left="2127" w:hanging="426"/>
        <w:rPr>
          <w:i/>
        </w:rPr>
      </w:pPr>
      <w:r w:rsidRPr="00070673">
        <w:t xml:space="preserve">la lista di </w:t>
      </w:r>
      <w:r>
        <w:t>generi</w:t>
      </w:r>
      <w:r w:rsidRPr="00070673">
        <w:t xml:space="preserve"> selezionati dall’attore, nel caso della cancellazione;</w:t>
      </w:r>
    </w:p>
    <w:p w:rsidR="009F05B4" w:rsidRDefault="002D0B74" w:rsidP="004B188B">
      <w:pPr>
        <w:pStyle w:val="Elenco"/>
        <w:numPr>
          <w:ilvl w:val="0"/>
          <w:numId w:val="20"/>
        </w:numPr>
        <w:tabs>
          <w:tab w:val="clear" w:pos="851"/>
        </w:tabs>
        <w:ind w:left="1701" w:hanging="283"/>
        <w:rPr>
          <w:i/>
        </w:rPr>
      </w:pPr>
      <w:r w:rsidRPr="00787F9F">
        <w:rPr>
          <w:i/>
        </w:rPr>
        <w:t>Flusso principale</w:t>
      </w:r>
      <w:r w:rsidR="009F05B4">
        <w:rPr>
          <w:i/>
        </w:rPr>
        <w:t>:</w:t>
      </w:r>
    </w:p>
    <w:p w:rsidR="00AD0219" w:rsidRPr="00AD0219" w:rsidRDefault="00AD0219" w:rsidP="004B188B">
      <w:pPr>
        <w:pStyle w:val="Elenco"/>
        <w:numPr>
          <w:ilvl w:val="1"/>
          <w:numId w:val="20"/>
        </w:numPr>
        <w:tabs>
          <w:tab w:val="clear" w:pos="1361"/>
        </w:tabs>
        <w:ind w:left="2268" w:hanging="567"/>
      </w:pPr>
      <w:r w:rsidRPr="00AD0219">
        <w:t>il proprietario accede al menu nel quale potrà gestire i generi;</w:t>
      </w:r>
    </w:p>
    <w:p w:rsidR="009F05B4" w:rsidRPr="009F05B4" w:rsidRDefault="009F05B4" w:rsidP="004B188B">
      <w:pPr>
        <w:pStyle w:val="Elenco"/>
        <w:numPr>
          <w:ilvl w:val="1"/>
          <w:numId w:val="20"/>
        </w:numPr>
        <w:tabs>
          <w:tab w:val="clear" w:pos="1361"/>
        </w:tabs>
        <w:ind w:left="2268" w:hanging="567"/>
      </w:pPr>
      <w:r w:rsidRPr="008020B7">
        <w:t>il Sistema ritorna un’interfaccia con una lista dei generi presenti nel Sistema;</w:t>
      </w:r>
    </w:p>
    <w:p w:rsidR="00357080" w:rsidRDefault="00357080" w:rsidP="004B188B">
      <w:pPr>
        <w:pStyle w:val="Elenco"/>
        <w:numPr>
          <w:ilvl w:val="1"/>
          <w:numId w:val="20"/>
        </w:numPr>
        <w:tabs>
          <w:tab w:val="clear" w:pos="1361"/>
        </w:tabs>
        <w:ind w:left="2268" w:hanging="567"/>
      </w:pPr>
      <w:r w:rsidRPr="008020B7">
        <w:t>se l’utente sceglie di inserire un genere:</w:t>
      </w:r>
    </w:p>
    <w:p w:rsidR="00AD0219" w:rsidRDefault="00AD0219" w:rsidP="004B188B">
      <w:pPr>
        <w:pStyle w:val="Elenco"/>
        <w:numPr>
          <w:ilvl w:val="2"/>
          <w:numId w:val="20"/>
        </w:numPr>
        <w:tabs>
          <w:tab w:val="clear" w:pos="2098"/>
        </w:tabs>
        <w:ind w:left="2977" w:hanging="709"/>
      </w:pPr>
      <w:r w:rsidRPr="008020B7">
        <w:t>l’utente clicca il pulsante “Inserisci un nuovo genere”;</w:t>
      </w:r>
    </w:p>
    <w:p w:rsidR="00357080" w:rsidRPr="008020B7" w:rsidRDefault="00357080" w:rsidP="004B188B">
      <w:pPr>
        <w:pStyle w:val="Elenco"/>
        <w:numPr>
          <w:ilvl w:val="2"/>
          <w:numId w:val="20"/>
        </w:numPr>
        <w:tabs>
          <w:tab w:val="clear" w:pos="2098"/>
        </w:tabs>
        <w:ind w:left="2977" w:hanging="709"/>
      </w:pPr>
      <w:r w:rsidRPr="008020B7">
        <w:t xml:space="preserve">il Sistema </w:t>
      </w:r>
      <w:r w:rsidR="00123CCF" w:rsidRPr="008020B7">
        <w:t>ritorna</w:t>
      </w:r>
      <w:r w:rsidRPr="008020B7">
        <w:t xml:space="preserve"> l’interfaccia in cui l’utente </w:t>
      </w:r>
      <w:r w:rsidR="002A1C55" w:rsidRPr="008020B7">
        <w:t>deve inserire i dati del genere;</w:t>
      </w:r>
    </w:p>
    <w:p w:rsidR="00357080" w:rsidRPr="008020B7" w:rsidRDefault="00357080" w:rsidP="004B188B">
      <w:pPr>
        <w:pStyle w:val="Elenco"/>
        <w:numPr>
          <w:ilvl w:val="2"/>
          <w:numId w:val="20"/>
        </w:numPr>
        <w:tabs>
          <w:tab w:val="clear" w:pos="2098"/>
        </w:tabs>
        <w:ind w:left="2977" w:hanging="709"/>
      </w:pPr>
      <w:r w:rsidRPr="008020B7">
        <w:t>l’utente inserisce:</w:t>
      </w:r>
    </w:p>
    <w:p w:rsidR="00357080" w:rsidRPr="008020B7" w:rsidRDefault="00357080" w:rsidP="004B188B">
      <w:pPr>
        <w:pStyle w:val="Elenco"/>
        <w:numPr>
          <w:ilvl w:val="2"/>
          <w:numId w:val="20"/>
        </w:numPr>
        <w:tabs>
          <w:tab w:val="clear" w:pos="2098"/>
        </w:tabs>
        <w:ind w:left="2977" w:hanging="709"/>
      </w:pPr>
      <w:r w:rsidRPr="008020B7">
        <w:t>nome *</w:t>
      </w:r>
    </w:p>
    <w:p w:rsidR="00B24598" w:rsidRPr="008020B7" w:rsidRDefault="00B24598" w:rsidP="004B188B">
      <w:pPr>
        <w:pStyle w:val="Elenco"/>
        <w:numPr>
          <w:ilvl w:val="2"/>
          <w:numId w:val="20"/>
        </w:numPr>
        <w:tabs>
          <w:tab w:val="clear" w:pos="2098"/>
        </w:tabs>
        <w:ind w:left="2977" w:hanging="709"/>
      </w:pPr>
      <w:r w:rsidRPr="008020B7">
        <w:t>l’ut</w:t>
      </w:r>
      <w:r w:rsidR="00E344BB" w:rsidRPr="008020B7">
        <w:t>ente clicca i</w:t>
      </w:r>
      <w:r w:rsidR="002A1C55" w:rsidRPr="008020B7">
        <w:t>l pulsante “Salva”;</w:t>
      </w:r>
    </w:p>
    <w:p w:rsidR="00B24598" w:rsidRPr="008020B7" w:rsidRDefault="00B24598" w:rsidP="004B188B">
      <w:pPr>
        <w:pStyle w:val="Elenco"/>
        <w:numPr>
          <w:ilvl w:val="2"/>
          <w:numId w:val="20"/>
        </w:numPr>
        <w:tabs>
          <w:tab w:val="clear" w:pos="2098"/>
        </w:tabs>
        <w:ind w:left="2977" w:hanging="709"/>
      </w:pPr>
      <w:r w:rsidRPr="008020B7">
        <w:t xml:space="preserve">il </w:t>
      </w:r>
      <w:r w:rsidR="00D9771D" w:rsidRPr="008020B7">
        <w:t>Sistema</w:t>
      </w:r>
      <w:r w:rsidRPr="008020B7">
        <w:t xml:space="preserve"> </w:t>
      </w:r>
      <w:r w:rsidR="00123CCF" w:rsidRPr="008020B7">
        <w:t>ritorna</w:t>
      </w:r>
      <w:r w:rsidRPr="008020B7">
        <w:t xml:space="preserve"> un messaggio dicendo che il gene</w:t>
      </w:r>
      <w:r w:rsidR="002A1C55" w:rsidRPr="008020B7">
        <w:t>re è stato salvato con successo;</w:t>
      </w:r>
    </w:p>
    <w:p w:rsidR="00705329" w:rsidRPr="008020B7" w:rsidRDefault="00705329" w:rsidP="004B188B">
      <w:pPr>
        <w:pStyle w:val="Elenco"/>
        <w:numPr>
          <w:ilvl w:val="2"/>
          <w:numId w:val="20"/>
        </w:numPr>
        <w:tabs>
          <w:tab w:val="clear" w:pos="2098"/>
        </w:tabs>
        <w:ind w:left="2977" w:hanging="709"/>
      </w:pPr>
      <w:r w:rsidRPr="008020B7">
        <w:t>nel caso in cui l’utente non prema il pulsante “Salva”, l’inserimento non verrà effettuato;</w:t>
      </w:r>
    </w:p>
    <w:p w:rsidR="00B24598" w:rsidRDefault="00B24598" w:rsidP="004B188B">
      <w:pPr>
        <w:pStyle w:val="Elenco"/>
        <w:numPr>
          <w:ilvl w:val="1"/>
          <w:numId w:val="20"/>
        </w:numPr>
        <w:tabs>
          <w:tab w:val="clear" w:pos="1361"/>
        </w:tabs>
        <w:ind w:left="2268" w:hanging="567"/>
      </w:pPr>
      <w:r>
        <w:t>se l’utente sceglie di cambiare un genere già esistente:</w:t>
      </w:r>
    </w:p>
    <w:p w:rsidR="00B24598" w:rsidRDefault="00B24598" w:rsidP="004B188B">
      <w:pPr>
        <w:pStyle w:val="Elenco"/>
        <w:numPr>
          <w:ilvl w:val="2"/>
          <w:numId w:val="20"/>
        </w:numPr>
        <w:tabs>
          <w:tab w:val="clear" w:pos="2098"/>
        </w:tabs>
        <w:ind w:left="2977" w:hanging="709"/>
      </w:pPr>
      <w:r>
        <w:t>l’utente sceglie nella lista dei generi il genere che vuole cambiare clic</w:t>
      </w:r>
      <w:r w:rsidR="00E344BB">
        <w:t>c</w:t>
      </w:r>
      <w:r>
        <w:t xml:space="preserve">ando sopra la </w:t>
      </w:r>
      <w:r w:rsidR="002A1C55">
        <w:t>riga  che rappresenta il genere;</w:t>
      </w:r>
    </w:p>
    <w:p w:rsidR="00B24598" w:rsidRDefault="00B24598" w:rsidP="004B188B">
      <w:pPr>
        <w:pStyle w:val="Elenco"/>
        <w:numPr>
          <w:ilvl w:val="2"/>
          <w:numId w:val="20"/>
        </w:numPr>
        <w:tabs>
          <w:tab w:val="clear" w:pos="2098"/>
        </w:tabs>
        <w:ind w:left="2977" w:hanging="709"/>
      </w:pPr>
      <w:r>
        <w:t xml:space="preserve">Il </w:t>
      </w:r>
      <w:r w:rsidR="00D9771D">
        <w:t>Sistema</w:t>
      </w:r>
      <w:r>
        <w:t xml:space="preserve"> </w:t>
      </w:r>
      <w:r w:rsidR="00123CCF">
        <w:t>ritorna</w:t>
      </w:r>
      <w:r>
        <w:t xml:space="preserve"> una schermata con tutt</w:t>
      </w:r>
      <w:r w:rsidR="002A1C55">
        <w:t>i i dati del genere selezionato;</w:t>
      </w:r>
    </w:p>
    <w:p w:rsidR="00B24598" w:rsidRDefault="00B24598" w:rsidP="004B188B">
      <w:pPr>
        <w:pStyle w:val="Elenco"/>
        <w:numPr>
          <w:ilvl w:val="2"/>
          <w:numId w:val="20"/>
        </w:numPr>
        <w:tabs>
          <w:tab w:val="clear" w:pos="2098"/>
        </w:tabs>
        <w:ind w:left="2977" w:hanging="709"/>
      </w:pPr>
      <w:r>
        <w:t xml:space="preserve">l’utente cambia i dati </w:t>
      </w:r>
      <w:r w:rsidR="004808E6">
        <w:t>che desidera</w:t>
      </w:r>
      <w:r w:rsidR="002A1C55">
        <w:t xml:space="preserve"> cambiare;</w:t>
      </w:r>
    </w:p>
    <w:p w:rsidR="00B24598" w:rsidRDefault="00B24598" w:rsidP="004B188B">
      <w:pPr>
        <w:pStyle w:val="Elenco"/>
        <w:numPr>
          <w:ilvl w:val="2"/>
          <w:numId w:val="20"/>
        </w:numPr>
        <w:tabs>
          <w:tab w:val="clear" w:pos="2098"/>
        </w:tabs>
        <w:ind w:left="2977" w:hanging="709"/>
      </w:pPr>
      <w:r>
        <w:t>l’ut</w:t>
      </w:r>
      <w:r w:rsidR="002A1C55">
        <w:t>ente clic</w:t>
      </w:r>
      <w:r w:rsidR="00E344BB">
        <w:t>ca i</w:t>
      </w:r>
      <w:r w:rsidR="002A1C55">
        <w:t>l pulsante “Salva”;</w:t>
      </w:r>
    </w:p>
    <w:p w:rsidR="00B24598" w:rsidRDefault="00B24598" w:rsidP="004B188B">
      <w:pPr>
        <w:pStyle w:val="Elenco"/>
        <w:numPr>
          <w:ilvl w:val="2"/>
          <w:numId w:val="20"/>
        </w:numPr>
        <w:tabs>
          <w:tab w:val="clear" w:pos="2098"/>
        </w:tabs>
        <w:ind w:left="2977" w:hanging="709"/>
      </w:pPr>
      <w:r>
        <w:t xml:space="preserve">Il </w:t>
      </w:r>
      <w:r w:rsidR="00D9771D">
        <w:t>Sistema</w:t>
      </w:r>
      <w:r>
        <w:t xml:space="preserve"> </w:t>
      </w:r>
      <w:r w:rsidR="00123CCF">
        <w:t>ritorna</w:t>
      </w:r>
      <w:r>
        <w:t xml:space="preserve"> un messaggio dicendo che il gene</w:t>
      </w:r>
      <w:r w:rsidR="002A1C55">
        <w:t>re è stato salvato con successo;</w:t>
      </w:r>
    </w:p>
    <w:p w:rsidR="004808E6" w:rsidRDefault="004808E6" w:rsidP="004B188B">
      <w:pPr>
        <w:pStyle w:val="Elenco"/>
        <w:numPr>
          <w:ilvl w:val="2"/>
          <w:numId w:val="20"/>
        </w:numPr>
        <w:tabs>
          <w:tab w:val="clear" w:pos="2098"/>
        </w:tabs>
        <w:ind w:left="2977" w:hanging="709"/>
      </w:pPr>
      <w:r>
        <w:t>nel caso l’utente non prema il pulsante “Salva”, le modifiche non verranno apportate;</w:t>
      </w:r>
    </w:p>
    <w:p w:rsidR="00B24598" w:rsidRDefault="00B24598" w:rsidP="004B188B">
      <w:pPr>
        <w:pStyle w:val="Elenco"/>
        <w:numPr>
          <w:ilvl w:val="1"/>
          <w:numId w:val="20"/>
        </w:numPr>
        <w:tabs>
          <w:tab w:val="clear" w:pos="1361"/>
        </w:tabs>
        <w:ind w:left="2268" w:hanging="567"/>
      </w:pPr>
      <w:r>
        <w:t>se l’utente sceglie di cancel</w:t>
      </w:r>
      <w:r w:rsidR="00705329">
        <w:t>l</w:t>
      </w:r>
      <w:r>
        <w:t>are un genere già esistente:</w:t>
      </w:r>
    </w:p>
    <w:p w:rsidR="00B24598" w:rsidRDefault="00B24598" w:rsidP="004B188B">
      <w:pPr>
        <w:pStyle w:val="Elenco"/>
        <w:numPr>
          <w:ilvl w:val="2"/>
          <w:numId w:val="20"/>
        </w:numPr>
        <w:tabs>
          <w:tab w:val="clear" w:pos="2098"/>
        </w:tabs>
        <w:ind w:left="2977" w:hanging="709"/>
      </w:pPr>
      <w:r>
        <w:t>l’utente sceglie</w:t>
      </w:r>
      <w:r w:rsidR="001747CE">
        <w:t xml:space="preserve"> nella lista dei generi </w:t>
      </w:r>
      <w:r>
        <w:t>il</w:t>
      </w:r>
      <w:r w:rsidR="001747CE">
        <w:t>/i</w:t>
      </w:r>
      <w:r>
        <w:t xml:space="preserve"> genere</w:t>
      </w:r>
      <w:r w:rsidR="001747CE">
        <w:t>/i che vuole cancellare da</w:t>
      </w:r>
      <w:r>
        <w:t>l database</w:t>
      </w:r>
      <w:r w:rsidR="001747CE">
        <w:t>,</w:t>
      </w:r>
      <w:r>
        <w:t xml:space="preserve"> clic</w:t>
      </w:r>
      <w:r w:rsidR="00E344BB">
        <w:t>c</w:t>
      </w:r>
      <w:r>
        <w:t xml:space="preserve">ando </w:t>
      </w:r>
      <w:r w:rsidR="00E344BB">
        <w:t>su</w:t>
      </w:r>
      <w:r>
        <w:t xml:space="preserve"> </w:t>
      </w:r>
      <w:r w:rsidR="00E344BB">
        <w:t>una casella di</w:t>
      </w:r>
      <w:r w:rsidR="002A1C55">
        <w:t xml:space="preserve"> tipo “checkbox”;</w:t>
      </w:r>
    </w:p>
    <w:p w:rsidR="00726617" w:rsidRDefault="00726617" w:rsidP="004B188B">
      <w:pPr>
        <w:pStyle w:val="Elenco"/>
        <w:numPr>
          <w:ilvl w:val="2"/>
          <w:numId w:val="20"/>
        </w:numPr>
        <w:tabs>
          <w:tab w:val="clear" w:pos="2098"/>
        </w:tabs>
        <w:ind w:left="2977" w:hanging="709"/>
      </w:pPr>
      <w:r>
        <w:t>Si attiva il pulsante  “Cancella”, disattivo fino a prima;</w:t>
      </w:r>
    </w:p>
    <w:p w:rsidR="009422DA" w:rsidRPr="00552629" w:rsidRDefault="00B24598" w:rsidP="004B188B">
      <w:pPr>
        <w:pStyle w:val="Elenco"/>
        <w:numPr>
          <w:ilvl w:val="2"/>
          <w:numId w:val="20"/>
        </w:numPr>
        <w:tabs>
          <w:tab w:val="clear" w:pos="2098"/>
        </w:tabs>
        <w:ind w:left="2977" w:hanging="709"/>
      </w:pPr>
      <w:r>
        <w:t xml:space="preserve">l’utente </w:t>
      </w:r>
      <w:r w:rsidR="002A1C55">
        <w:t>clic</w:t>
      </w:r>
      <w:r w:rsidR="00E344BB">
        <w:t>ca il pulsante “Cancella</w:t>
      </w:r>
      <w:r w:rsidR="002A1C55">
        <w:t>”;</w:t>
      </w:r>
    </w:p>
    <w:p w:rsidR="00B24598" w:rsidRDefault="009422DA" w:rsidP="004B188B">
      <w:pPr>
        <w:pStyle w:val="Elenco"/>
        <w:numPr>
          <w:ilvl w:val="2"/>
          <w:numId w:val="20"/>
        </w:numPr>
        <w:tabs>
          <w:tab w:val="clear" w:pos="2098"/>
        </w:tabs>
        <w:ind w:left="2977" w:hanging="709"/>
      </w:pPr>
      <w:r w:rsidRPr="00552629">
        <w:t>Il Sistema r</w:t>
      </w:r>
      <w:r>
        <w:t xml:space="preserve">itorna un messaggio </w:t>
      </w:r>
      <w:r w:rsidRPr="00552629">
        <w:t>all’utente</w:t>
      </w:r>
      <w:r w:rsidR="0040209A">
        <w:t>,</w:t>
      </w:r>
      <w:r w:rsidRPr="00552629">
        <w:t xml:space="preserve"> chiedendo</w:t>
      </w:r>
      <w:r>
        <w:t>gli conferma della sua volontà di</w:t>
      </w:r>
      <w:r w:rsidRPr="00552629">
        <w:t xml:space="preserve"> c</w:t>
      </w:r>
      <w:r>
        <w:t>ancellare quel/i genere/i;</w:t>
      </w:r>
    </w:p>
    <w:p w:rsidR="00B24598" w:rsidRDefault="002A1C55" w:rsidP="004B188B">
      <w:pPr>
        <w:pStyle w:val="Elenco"/>
        <w:numPr>
          <w:ilvl w:val="2"/>
          <w:numId w:val="20"/>
        </w:numPr>
        <w:tabs>
          <w:tab w:val="clear" w:pos="2098"/>
        </w:tabs>
        <w:ind w:left="2977" w:hanging="709"/>
      </w:pPr>
      <w:r>
        <w:t>l’utente preme il pulsante “Si”;</w:t>
      </w:r>
    </w:p>
    <w:p w:rsidR="00E344BB" w:rsidRDefault="00D437E2" w:rsidP="004B188B">
      <w:pPr>
        <w:pStyle w:val="Elenco"/>
        <w:numPr>
          <w:ilvl w:val="2"/>
          <w:numId w:val="20"/>
        </w:numPr>
        <w:tabs>
          <w:tab w:val="clear" w:pos="2098"/>
        </w:tabs>
        <w:ind w:left="2977" w:hanging="709"/>
      </w:pPr>
      <w:r>
        <w:t>Il Sistema ritorna un messaggio, dicendo che la cancellazione è stata eseguita con successo;</w:t>
      </w:r>
    </w:p>
    <w:p w:rsidR="00B24598" w:rsidRDefault="00E344BB" w:rsidP="004B188B">
      <w:pPr>
        <w:pStyle w:val="Elenco"/>
        <w:numPr>
          <w:ilvl w:val="2"/>
          <w:numId w:val="20"/>
        </w:numPr>
        <w:tabs>
          <w:tab w:val="clear" w:pos="2098"/>
        </w:tabs>
        <w:ind w:left="2977" w:hanging="709"/>
      </w:pPr>
      <w:r>
        <w:t>Se l’utente preme “No”, viene tolta la spunta dalla checkbox, non effettuando la cancellazione;</w:t>
      </w:r>
      <w:r w:rsidR="00B24598">
        <w:tab/>
      </w:r>
    </w:p>
    <w:p w:rsidR="00B24598" w:rsidRPr="002A1C55" w:rsidRDefault="002A1C55" w:rsidP="004B188B">
      <w:pPr>
        <w:pStyle w:val="Elenco"/>
        <w:numPr>
          <w:ilvl w:val="0"/>
          <w:numId w:val="20"/>
        </w:numPr>
        <w:tabs>
          <w:tab w:val="clear" w:pos="851"/>
        </w:tabs>
        <w:ind w:left="1701" w:hanging="283"/>
        <w:rPr>
          <w:i/>
        </w:rPr>
      </w:pPr>
      <w:r>
        <w:rPr>
          <w:i/>
        </w:rPr>
        <w:t>Output: La pagina iniz</w:t>
      </w:r>
      <w:r w:rsidR="00B24598" w:rsidRPr="002A1C55">
        <w:rPr>
          <w:i/>
        </w:rPr>
        <w:t>iale dell’interfaccia amministrativa dei generi;</w:t>
      </w:r>
    </w:p>
    <w:p w:rsidR="00B24598" w:rsidRPr="002A1C55" w:rsidRDefault="00B24598" w:rsidP="004B188B">
      <w:pPr>
        <w:pStyle w:val="Elenco"/>
        <w:numPr>
          <w:ilvl w:val="0"/>
          <w:numId w:val="20"/>
        </w:numPr>
        <w:tabs>
          <w:tab w:val="clear" w:pos="851"/>
        </w:tabs>
        <w:ind w:left="1701" w:hanging="283"/>
        <w:rPr>
          <w:i/>
        </w:rPr>
      </w:pPr>
      <w:r w:rsidRPr="002A1C55">
        <w:rPr>
          <w:i/>
        </w:rPr>
        <w:t>Postcondizioni: l’utente dovrà ancora essere “log</w:t>
      </w:r>
      <w:r w:rsidR="002A1C55">
        <w:rPr>
          <w:i/>
        </w:rPr>
        <w:t>g</w:t>
      </w:r>
      <w:r w:rsidRPr="002A1C55">
        <w:rPr>
          <w:i/>
        </w:rPr>
        <w:t xml:space="preserve">ato” al </w:t>
      </w:r>
      <w:r w:rsidR="00D9771D" w:rsidRPr="002A1C55">
        <w:rPr>
          <w:i/>
        </w:rPr>
        <w:t>Sistema</w:t>
      </w:r>
      <w:r w:rsidR="002A1C55">
        <w:rPr>
          <w:i/>
        </w:rPr>
        <w:t>;</w:t>
      </w:r>
    </w:p>
    <w:p w:rsidR="00B24598" w:rsidRDefault="00B24598" w:rsidP="004B188B">
      <w:pPr>
        <w:pStyle w:val="Elenco"/>
        <w:numPr>
          <w:ilvl w:val="0"/>
          <w:numId w:val="20"/>
        </w:numPr>
        <w:tabs>
          <w:tab w:val="clear" w:pos="851"/>
        </w:tabs>
        <w:ind w:left="1701" w:hanging="283"/>
        <w:rPr>
          <w:i/>
        </w:rPr>
      </w:pPr>
      <w:r w:rsidRPr="002A1C55">
        <w:rPr>
          <w:i/>
        </w:rPr>
        <w:t xml:space="preserve">Eccezioni:  </w:t>
      </w:r>
    </w:p>
    <w:p w:rsidR="00AD0219" w:rsidRDefault="00806909" w:rsidP="004B188B">
      <w:pPr>
        <w:pStyle w:val="Elenco"/>
        <w:numPr>
          <w:ilvl w:val="1"/>
          <w:numId w:val="20"/>
        </w:numPr>
        <w:tabs>
          <w:tab w:val="clear" w:pos="1361"/>
        </w:tabs>
        <w:ind w:left="2268" w:hanging="567"/>
      </w:pPr>
      <w:r w:rsidRPr="008020B7">
        <w:t>L’utente non inserisce uno o più campi segnati come obbligatori in fase di inserimento o di modifica.</w:t>
      </w:r>
      <w:r w:rsidR="00AD0219">
        <w:br/>
      </w:r>
      <w:r w:rsidR="00612154">
        <w:br/>
      </w:r>
    </w:p>
    <w:p w:rsidR="00B24598" w:rsidRPr="0040146C" w:rsidRDefault="002A1C55" w:rsidP="0040146C">
      <w:pPr>
        <w:pStyle w:val="Livello111"/>
        <w:rPr>
          <w:b/>
        </w:rPr>
      </w:pPr>
      <w:r>
        <w:rPr>
          <w:b/>
        </w:rPr>
        <w:t>[UCBO05.</w:t>
      </w:r>
      <w:r w:rsidR="00B24598" w:rsidRPr="0040146C">
        <w:rPr>
          <w:b/>
        </w:rPr>
        <w:t>Gestione Suggerimenti</w:t>
      </w:r>
      <w:r>
        <w:rPr>
          <w:b/>
        </w:rPr>
        <w:t>]</w:t>
      </w:r>
      <w:r w:rsidR="00B24598" w:rsidRPr="0040146C">
        <w:rPr>
          <w:b/>
        </w:rPr>
        <w:t>:</w:t>
      </w:r>
    </w:p>
    <w:p w:rsidR="00B24598" w:rsidRDefault="00B24598" w:rsidP="00D15D8C">
      <w:pPr>
        <w:pStyle w:val="TestoNormaleBasatosuLivello11"/>
        <w:ind w:left="1418"/>
      </w:pPr>
      <w:r>
        <w:t xml:space="preserve">Il </w:t>
      </w:r>
      <w:r w:rsidR="00D9771D">
        <w:t>Sistema</w:t>
      </w:r>
      <w:r w:rsidR="00123CCF">
        <w:t xml:space="preserve"> dovrà avere un’</w:t>
      </w:r>
      <w:r>
        <w:t xml:space="preserve">interfaccia amministrativa, </w:t>
      </w:r>
      <w:r w:rsidR="00CE4367">
        <w:t xml:space="preserve">alla quale </w:t>
      </w:r>
      <w:r w:rsidR="00D15D8C">
        <w:t>l’utilizzatore</w:t>
      </w:r>
      <w:r>
        <w:t xml:space="preserve"> potrà accedere per la gestione di suggerimenti dei clienti</w:t>
      </w:r>
      <w:r w:rsidR="00D76273">
        <w:t>; per suggerimento si intende il titolo di un fumetto o di una serie di fumetti da inserire tra le offerte presenti nella fumetteria.</w:t>
      </w:r>
      <w:r w:rsidR="0060449C">
        <w:br/>
      </w:r>
    </w:p>
    <w:p w:rsidR="002F35CE" w:rsidRDefault="00D15D8C" w:rsidP="00877979">
      <w:pPr>
        <w:pStyle w:val="Elenco"/>
        <w:numPr>
          <w:ilvl w:val="0"/>
          <w:numId w:val="11"/>
        </w:numPr>
        <w:tabs>
          <w:tab w:val="clear" w:pos="851"/>
        </w:tabs>
        <w:ind w:left="1701" w:hanging="283"/>
        <w:rPr>
          <w:i/>
        </w:rPr>
      </w:pPr>
      <w:r w:rsidRPr="0050291B">
        <w:rPr>
          <w:i/>
        </w:rPr>
        <w:t xml:space="preserve">Riferimento requisito: </w:t>
      </w:r>
    </w:p>
    <w:p w:rsidR="00D15D8C" w:rsidRPr="002F35CE" w:rsidRDefault="006B7868" w:rsidP="002F35CE">
      <w:pPr>
        <w:pStyle w:val="Elenco"/>
        <w:numPr>
          <w:ilvl w:val="3"/>
          <w:numId w:val="9"/>
        </w:numPr>
        <w:tabs>
          <w:tab w:val="clear" w:pos="3005"/>
        </w:tabs>
        <w:ind w:left="1843" w:hanging="142"/>
      </w:pPr>
      <w:r w:rsidRPr="002F35CE">
        <w:t>[</w:t>
      </w:r>
      <w:r w:rsidR="00D15D8C" w:rsidRPr="002F35CE">
        <w:t>RFBO11</w:t>
      </w:r>
      <w:r w:rsidRPr="002F35CE">
        <w:t>.Gestione suggerimenti]</w:t>
      </w:r>
      <w:r w:rsidR="00D15D8C" w:rsidRPr="002F35CE">
        <w:t>;</w:t>
      </w:r>
    </w:p>
    <w:p w:rsidR="009F05B4" w:rsidRDefault="00D15D8C" w:rsidP="00877979">
      <w:pPr>
        <w:pStyle w:val="Elenco"/>
        <w:numPr>
          <w:ilvl w:val="0"/>
          <w:numId w:val="11"/>
        </w:numPr>
        <w:tabs>
          <w:tab w:val="clear" w:pos="851"/>
        </w:tabs>
        <w:ind w:left="1701" w:hanging="283"/>
        <w:rPr>
          <w:i/>
        </w:rPr>
      </w:pPr>
      <w:r w:rsidRPr="00787F9F">
        <w:rPr>
          <w:i/>
        </w:rPr>
        <w:t>Precondizioni:</w:t>
      </w:r>
    </w:p>
    <w:p w:rsidR="00D15D8C" w:rsidRPr="009F05B4" w:rsidRDefault="00D15D8C" w:rsidP="009F05B4">
      <w:pPr>
        <w:pStyle w:val="Elenco"/>
        <w:numPr>
          <w:ilvl w:val="3"/>
          <w:numId w:val="9"/>
        </w:numPr>
        <w:tabs>
          <w:tab w:val="clear" w:pos="3005"/>
        </w:tabs>
        <w:ind w:left="1843" w:hanging="142"/>
      </w:pPr>
      <w:r w:rsidRPr="009F05B4">
        <w:t xml:space="preserve"> [UCBE07.Login];</w:t>
      </w:r>
    </w:p>
    <w:p w:rsidR="00D15D8C" w:rsidRDefault="00D15D8C" w:rsidP="00877979">
      <w:pPr>
        <w:pStyle w:val="Elenco"/>
        <w:numPr>
          <w:ilvl w:val="0"/>
          <w:numId w:val="11"/>
        </w:numPr>
        <w:tabs>
          <w:tab w:val="clear" w:pos="851"/>
        </w:tabs>
        <w:ind w:left="1701" w:hanging="283"/>
        <w:rPr>
          <w:i/>
        </w:rPr>
      </w:pPr>
      <w:r>
        <w:rPr>
          <w:i/>
        </w:rPr>
        <w:t xml:space="preserve">Attori: </w:t>
      </w:r>
      <w:r w:rsidRPr="00C61D98">
        <w:rPr>
          <w:i/>
        </w:rPr>
        <w:t>proprietario o impiegato della fumetteria;</w:t>
      </w:r>
    </w:p>
    <w:p w:rsidR="00070673" w:rsidRDefault="00D15D8C" w:rsidP="00877979">
      <w:pPr>
        <w:pStyle w:val="Elenco"/>
        <w:numPr>
          <w:ilvl w:val="0"/>
          <w:numId w:val="11"/>
        </w:numPr>
        <w:tabs>
          <w:tab w:val="clear" w:pos="851"/>
        </w:tabs>
        <w:ind w:left="1701" w:hanging="283"/>
        <w:rPr>
          <w:i/>
        </w:rPr>
      </w:pPr>
      <w:r>
        <w:rPr>
          <w:i/>
        </w:rPr>
        <w:t>Input:</w:t>
      </w:r>
    </w:p>
    <w:p w:rsidR="00D15D8C" w:rsidRPr="00070673" w:rsidRDefault="00070673" w:rsidP="00877979">
      <w:pPr>
        <w:pStyle w:val="Elenco"/>
        <w:numPr>
          <w:ilvl w:val="1"/>
          <w:numId w:val="11"/>
        </w:numPr>
        <w:tabs>
          <w:tab w:val="clear" w:pos="1361"/>
        </w:tabs>
        <w:ind w:left="2268" w:hanging="567"/>
      </w:pPr>
      <w:r w:rsidRPr="00070673">
        <w:t xml:space="preserve">la lista di suggerimenti selezionati dall’attore, nel caso della cancellazione; </w:t>
      </w:r>
    </w:p>
    <w:p w:rsidR="00D15D8C" w:rsidRDefault="00D15D8C" w:rsidP="00877979">
      <w:pPr>
        <w:pStyle w:val="Elenco"/>
        <w:numPr>
          <w:ilvl w:val="0"/>
          <w:numId w:val="11"/>
        </w:numPr>
        <w:tabs>
          <w:tab w:val="clear" w:pos="851"/>
        </w:tabs>
        <w:ind w:left="1701" w:hanging="283"/>
        <w:rPr>
          <w:i/>
        </w:rPr>
      </w:pPr>
      <w:r w:rsidRPr="00787F9F">
        <w:rPr>
          <w:i/>
        </w:rPr>
        <w:t>Flusso principale:</w:t>
      </w:r>
    </w:p>
    <w:p w:rsidR="00B24598" w:rsidRPr="008020B7" w:rsidRDefault="009D4860" w:rsidP="00877979">
      <w:pPr>
        <w:pStyle w:val="Elenco"/>
        <w:numPr>
          <w:ilvl w:val="1"/>
          <w:numId w:val="11"/>
        </w:numPr>
        <w:tabs>
          <w:tab w:val="clear" w:pos="1361"/>
        </w:tabs>
        <w:ind w:left="2268" w:hanging="567"/>
      </w:pPr>
      <w:r w:rsidRPr="008020B7">
        <w:t>il proprietario accede al menu nel qua</w:t>
      </w:r>
      <w:r w:rsidR="00F01EB5" w:rsidRPr="008020B7">
        <w:t>le potrà gestire i suggerimenti;</w:t>
      </w:r>
    </w:p>
    <w:p w:rsidR="009D4860" w:rsidRPr="008020B7" w:rsidRDefault="009D4860" w:rsidP="00877979">
      <w:pPr>
        <w:pStyle w:val="Elenco"/>
        <w:numPr>
          <w:ilvl w:val="1"/>
          <w:numId w:val="11"/>
        </w:numPr>
        <w:tabs>
          <w:tab w:val="clear" w:pos="1361"/>
        </w:tabs>
        <w:ind w:left="2268" w:hanging="567"/>
      </w:pPr>
      <w:r w:rsidRPr="008020B7">
        <w:t>il Sistema</w:t>
      </w:r>
      <w:r w:rsidR="00123CCF" w:rsidRPr="008020B7">
        <w:t xml:space="preserve"> ritorna un’</w:t>
      </w:r>
      <w:r w:rsidRPr="008020B7">
        <w:t xml:space="preserve">interfaccia con una lista dei suggerimenti presenti nel </w:t>
      </w:r>
      <w:r w:rsidR="00F367E1" w:rsidRPr="008020B7">
        <w:t xml:space="preserve">database del </w:t>
      </w:r>
      <w:r w:rsidRPr="008020B7">
        <w:t>Sistema</w:t>
      </w:r>
      <w:r w:rsidR="00F01EB5" w:rsidRPr="008020B7">
        <w:t>;</w:t>
      </w:r>
    </w:p>
    <w:p w:rsidR="009D4860" w:rsidRPr="008020B7" w:rsidRDefault="009D4860" w:rsidP="00877979">
      <w:pPr>
        <w:pStyle w:val="Elenco"/>
        <w:numPr>
          <w:ilvl w:val="1"/>
          <w:numId w:val="11"/>
        </w:numPr>
        <w:tabs>
          <w:tab w:val="clear" w:pos="1361"/>
        </w:tabs>
        <w:ind w:left="2268" w:hanging="567"/>
      </w:pPr>
      <w:r w:rsidRPr="008020B7">
        <w:t>se l’utente sceglie di accet</w:t>
      </w:r>
      <w:r w:rsidR="0060449C" w:rsidRPr="008020B7">
        <w:t>t</w:t>
      </w:r>
      <w:r w:rsidRPr="008020B7">
        <w:t>are un suggerimento:</w:t>
      </w:r>
    </w:p>
    <w:p w:rsidR="009D4860" w:rsidRPr="008020B7" w:rsidRDefault="009D4860" w:rsidP="00877979">
      <w:pPr>
        <w:pStyle w:val="Elenco"/>
        <w:numPr>
          <w:ilvl w:val="2"/>
          <w:numId w:val="11"/>
        </w:numPr>
        <w:tabs>
          <w:tab w:val="clear" w:pos="2098"/>
        </w:tabs>
        <w:ind w:left="2977" w:hanging="709"/>
      </w:pPr>
      <w:r w:rsidRPr="008020B7">
        <w:t xml:space="preserve">l’utente sceglie il </w:t>
      </w:r>
      <w:r w:rsidR="0060449C" w:rsidRPr="008020B7">
        <w:t>suggerimento</w:t>
      </w:r>
      <w:r w:rsidRPr="008020B7">
        <w:t xml:space="preserve"> che vuole acce</w:t>
      </w:r>
      <w:r w:rsidR="0060449C" w:rsidRPr="008020B7">
        <w:t>t</w:t>
      </w:r>
      <w:r w:rsidRPr="008020B7">
        <w:t>tare</w:t>
      </w:r>
      <w:r w:rsidR="00070673" w:rsidRPr="008020B7">
        <w:t xml:space="preserve"> (uno alla volta)</w:t>
      </w:r>
      <w:r w:rsidR="0060449C" w:rsidRPr="008020B7">
        <w:t>,</w:t>
      </w:r>
      <w:r w:rsidRPr="008020B7">
        <w:t xml:space="preserve"> cliccando sopra </w:t>
      </w:r>
      <w:r w:rsidR="00F367E1" w:rsidRPr="008020B7">
        <w:t>al</w:t>
      </w:r>
      <w:r w:rsidRPr="008020B7">
        <w:t xml:space="preserve">la </w:t>
      </w:r>
      <w:r w:rsidR="00F367E1" w:rsidRPr="008020B7">
        <w:t xml:space="preserve">relativa </w:t>
      </w:r>
      <w:r w:rsidR="0060449C" w:rsidRPr="008020B7">
        <w:t>riga</w:t>
      </w:r>
      <w:r w:rsidRPr="008020B7">
        <w:t>;</w:t>
      </w:r>
    </w:p>
    <w:p w:rsidR="006E17C6" w:rsidRPr="008020B7" w:rsidRDefault="009D4860" w:rsidP="00877979">
      <w:pPr>
        <w:pStyle w:val="Elenco"/>
        <w:numPr>
          <w:ilvl w:val="2"/>
          <w:numId w:val="11"/>
        </w:numPr>
        <w:tabs>
          <w:tab w:val="clear" w:pos="2098"/>
        </w:tabs>
        <w:ind w:left="2977" w:hanging="709"/>
      </w:pPr>
      <w:r w:rsidRPr="008020B7">
        <w:t xml:space="preserve">Il Sistema </w:t>
      </w:r>
      <w:r w:rsidR="00123CCF" w:rsidRPr="008020B7">
        <w:t>ri</w:t>
      </w:r>
      <w:r w:rsidRPr="008020B7">
        <w:t>torna una schermata con tutti i dati del suggerimento selezionato</w:t>
      </w:r>
      <w:r w:rsidR="0060449C" w:rsidRPr="008020B7">
        <w:t xml:space="preserve">: </w:t>
      </w:r>
    </w:p>
    <w:p w:rsidR="006E17C6" w:rsidRPr="008020B7" w:rsidRDefault="006E17C6" w:rsidP="006E17C6">
      <w:pPr>
        <w:pStyle w:val="Elenco"/>
        <w:numPr>
          <w:ilvl w:val="3"/>
          <w:numId w:val="9"/>
        </w:numPr>
        <w:tabs>
          <w:tab w:val="clear" w:pos="3005"/>
        </w:tabs>
        <w:ind w:left="3119" w:hanging="142"/>
      </w:pPr>
      <w:r w:rsidRPr="008020B7">
        <w:t>chi l’ha proposto</w:t>
      </w:r>
    </w:p>
    <w:p w:rsidR="006E17C6" w:rsidRPr="008020B7" w:rsidRDefault="006E17C6" w:rsidP="006E17C6">
      <w:pPr>
        <w:pStyle w:val="Elenco"/>
        <w:numPr>
          <w:ilvl w:val="3"/>
          <w:numId w:val="9"/>
        </w:numPr>
        <w:tabs>
          <w:tab w:val="clear" w:pos="3005"/>
        </w:tabs>
        <w:ind w:left="3119" w:hanging="142"/>
      </w:pPr>
      <w:r w:rsidRPr="008020B7">
        <w:t>quando è stato proposto</w:t>
      </w:r>
    </w:p>
    <w:p w:rsidR="00B24598" w:rsidRPr="008020B7" w:rsidRDefault="006E17C6" w:rsidP="006E17C6">
      <w:pPr>
        <w:pStyle w:val="Elenco"/>
        <w:numPr>
          <w:ilvl w:val="3"/>
          <w:numId w:val="9"/>
        </w:numPr>
        <w:tabs>
          <w:tab w:val="clear" w:pos="3005"/>
        </w:tabs>
        <w:ind w:left="3119" w:hanging="142"/>
      </w:pPr>
      <w:r w:rsidRPr="008020B7">
        <w:t>il testo del suggerimento stesso</w:t>
      </w:r>
    </w:p>
    <w:p w:rsidR="006E17C6" w:rsidRPr="008020B7" w:rsidRDefault="006E17C6" w:rsidP="006E17C6">
      <w:pPr>
        <w:pStyle w:val="Elenco"/>
        <w:numPr>
          <w:ilvl w:val="3"/>
          <w:numId w:val="9"/>
        </w:numPr>
        <w:tabs>
          <w:tab w:val="clear" w:pos="3005"/>
        </w:tabs>
        <w:ind w:left="3119" w:hanging="142"/>
      </w:pPr>
      <w:r w:rsidRPr="008020B7">
        <w:t xml:space="preserve">il titolo del/dei fumetto/i suggerito/i </w:t>
      </w:r>
    </w:p>
    <w:p w:rsidR="006E17C6" w:rsidRPr="008020B7" w:rsidRDefault="006E17C6" w:rsidP="006E17C6">
      <w:pPr>
        <w:pStyle w:val="Elenco"/>
        <w:numPr>
          <w:ilvl w:val="3"/>
          <w:numId w:val="9"/>
        </w:numPr>
        <w:tabs>
          <w:tab w:val="clear" w:pos="3005"/>
        </w:tabs>
        <w:ind w:left="3119" w:hanging="142"/>
      </w:pPr>
      <w:r w:rsidRPr="008020B7">
        <w:t>l’autore del/dei fumetto/i suggerito/i</w:t>
      </w:r>
    </w:p>
    <w:p w:rsidR="006E17C6" w:rsidRPr="008020B7" w:rsidRDefault="006E17C6" w:rsidP="006E17C6">
      <w:pPr>
        <w:pStyle w:val="Elenco"/>
        <w:numPr>
          <w:ilvl w:val="3"/>
          <w:numId w:val="9"/>
        </w:numPr>
        <w:tabs>
          <w:tab w:val="clear" w:pos="3005"/>
        </w:tabs>
        <w:ind w:left="3119" w:hanging="142"/>
      </w:pPr>
      <w:r w:rsidRPr="008020B7">
        <w:t>e tutti gli altri dati se presenti</w:t>
      </w:r>
    </w:p>
    <w:p w:rsidR="00B24598" w:rsidRDefault="00B24598" w:rsidP="00877979">
      <w:pPr>
        <w:pStyle w:val="Elenco"/>
        <w:numPr>
          <w:ilvl w:val="2"/>
          <w:numId w:val="11"/>
        </w:numPr>
        <w:tabs>
          <w:tab w:val="clear" w:pos="2098"/>
        </w:tabs>
        <w:ind w:left="2977" w:hanging="709"/>
      </w:pPr>
      <w:r>
        <w:t xml:space="preserve">l’utente preme </w:t>
      </w:r>
      <w:r w:rsidR="006033B2">
        <w:t>il pulsante “Accetta ed Inserisci</w:t>
      </w:r>
      <w:r w:rsidR="00F01EB5">
        <w:t>”;</w:t>
      </w:r>
    </w:p>
    <w:p w:rsidR="00B24598" w:rsidRDefault="00B24598" w:rsidP="00877979">
      <w:pPr>
        <w:pStyle w:val="Elenco"/>
        <w:numPr>
          <w:ilvl w:val="2"/>
          <w:numId w:val="11"/>
        </w:numPr>
        <w:tabs>
          <w:tab w:val="clear" w:pos="2098"/>
        </w:tabs>
        <w:ind w:left="2977" w:hanging="709"/>
      </w:pPr>
      <w:r>
        <w:t xml:space="preserve">Il </w:t>
      </w:r>
      <w:r w:rsidR="00D9771D">
        <w:t>Sistema</w:t>
      </w:r>
      <w:r>
        <w:t xml:space="preserve"> </w:t>
      </w:r>
      <w:r w:rsidR="006E17C6">
        <w:t>porta</w:t>
      </w:r>
      <w:r>
        <w:t xml:space="preserve"> </w:t>
      </w:r>
      <w:r w:rsidR="00F367E1">
        <w:t xml:space="preserve">l’utente </w:t>
      </w:r>
      <w:r w:rsidR="006E17C6">
        <w:t>al</w:t>
      </w:r>
      <w:r>
        <w:t xml:space="preserve">la pagina di inserimento di un nuovo fumetto con i dati che </w:t>
      </w:r>
      <w:r w:rsidR="00F367E1">
        <w:t>pro</w:t>
      </w:r>
      <w:r>
        <w:t>vengon</w:t>
      </w:r>
      <w:r w:rsidR="00F367E1">
        <w:t>o da</w:t>
      </w:r>
      <w:r w:rsidR="00F01EB5">
        <w:t>l suggerimento</w:t>
      </w:r>
      <w:r w:rsidR="00F367E1">
        <w:t>,</w:t>
      </w:r>
      <w:r w:rsidR="00F01EB5">
        <w:t xml:space="preserve"> già </w:t>
      </w:r>
      <w:r w:rsidR="00F367E1">
        <w:t>compilati</w:t>
      </w:r>
      <w:r w:rsidR="00F01EB5">
        <w:t>;</w:t>
      </w:r>
    </w:p>
    <w:p w:rsidR="00B24598" w:rsidRDefault="00B24598" w:rsidP="00877979">
      <w:pPr>
        <w:pStyle w:val="Elenco"/>
        <w:numPr>
          <w:ilvl w:val="2"/>
          <w:numId w:val="11"/>
        </w:numPr>
        <w:tabs>
          <w:tab w:val="clear" w:pos="2098"/>
        </w:tabs>
        <w:ind w:left="2977" w:hanging="709"/>
      </w:pPr>
      <w:r>
        <w:t xml:space="preserve">L’utente modifica i dati se </w:t>
      </w:r>
      <w:r w:rsidR="00F01EB5">
        <w:t>necessario</w:t>
      </w:r>
      <w:r>
        <w:t>,</w:t>
      </w:r>
      <w:r w:rsidR="00F01EB5">
        <w:t xml:space="preserve"> ed inserisce quelli mancant</w:t>
      </w:r>
      <w:r w:rsidR="000D2DD3">
        <w:t>i (vedere [UCBO01.Gestione Fumetti ] – “Inserimento di un nuovo fumetto”)</w:t>
      </w:r>
      <w:r w:rsidR="001D6888">
        <w:t>;</w:t>
      </w:r>
    </w:p>
    <w:p w:rsidR="00B24598" w:rsidRDefault="00B24598" w:rsidP="00877979">
      <w:pPr>
        <w:pStyle w:val="Elenco"/>
        <w:numPr>
          <w:ilvl w:val="2"/>
          <w:numId w:val="11"/>
        </w:numPr>
        <w:tabs>
          <w:tab w:val="clear" w:pos="2098"/>
        </w:tabs>
        <w:ind w:left="2977" w:hanging="709"/>
      </w:pPr>
      <w:r>
        <w:t>l’utente clic</w:t>
      </w:r>
      <w:r w:rsidR="00E344BB">
        <w:t>c</w:t>
      </w:r>
      <w:r w:rsidR="00F01EB5">
        <w:t>a nel pulsante “Salva”;</w:t>
      </w:r>
    </w:p>
    <w:p w:rsidR="00B24598" w:rsidRDefault="00B24598" w:rsidP="00877979">
      <w:pPr>
        <w:pStyle w:val="Elenco"/>
        <w:numPr>
          <w:ilvl w:val="2"/>
          <w:numId w:val="11"/>
        </w:numPr>
        <w:tabs>
          <w:tab w:val="clear" w:pos="2098"/>
        </w:tabs>
        <w:ind w:left="2977" w:hanging="709"/>
      </w:pPr>
      <w:r>
        <w:t xml:space="preserve">Il </w:t>
      </w:r>
      <w:r w:rsidR="00D9771D">
        <w:t>Sistema</w:t>
      </w:r>
      <w:r>
        <w:t xml:space="preserve"> </w:t>
      </w:r>
      <w:r w:rsidR="00123CCF">
        <w:t>ritorna</w:t>
      </w:r>
      <w:r>
        <w:t xml:space="preserve"> un messaggio dicendo che il fumet</w:t>
      </w:r>
      <w:r w:rsidR="00F01EB5">
        <w:t>to è stato salvato con successo;</w:t>
      </w:r>
    </w:p>
    <w:p w:rsidR="009422DA" w:rsidRDefault="009422DA" w:rsidP="00877979">
      <w:pPr>
        <w:pStyle w:val="Elenco"/>
        <w:numPr>
          <w:ilvl w:val="2"/>
          <w:numId w:val="11"/>
        </w:numPr>
        <w:tabs>
          <w:tab w:val="clear" w:pos="2098"/>
        </w:tabs>
        <w:ind w:left="2977" w:hanging="709"/>
      </w:pPr>
      <w:r>
        <w:t>nel caso in cui l’utente non prema il pulsante “Salva”, l’inserimento non verrà effettuato;</w:t>
      </w:r>
    </w:p>
    <w:p w:rsidR="00B24598" w:rsidRDefault="00B24598" w:rsidP="00877979">
      <w:pPr>
        <w:pStyle w:val="Elenco"/>
        <w:numPr>
          <w:ilvl w:val="1"/>
          <w:numId w:val="11"/>
        </w:numPr>
        <w:tabs>
          <w:tab w:val="clear" w:pos="1361"/>
        </w:tabs>
        <w:ind w:left="2268" w:hanging="567"/>
      </w:pPr>
      <w:r>
        <w:t>se l’utente sceglie di cance</w:t>
      </w:r>
      <w:r w:rsidR="00552629">
        <w:t>l</w:t>
      </w:r>
      <w:r>
        <w:t>lare un</w:t>
      </w:r>
      <w:r w:rsidR="009422DA">
        <w:t>o o più suggerimenti esistenti</w:t>
      </w:r>
      <w:r>
        <w:t>:</w:t>
      </w:r>
    </w:p>
    <w:p w:rsidR="00B24598" w:rsidRDefault="00B24598" w:rsidP="00877979">
      <w:pPr>
        <w:pStyle w:val="Elenco"/>
        <w:numPr>
          <w:ilvl w:val="2"/>
          <w:numId w:val="11"/>
        </w:numPr>
        <w:tabs>
          <w:tab w:val="clear" w:pos="2098"/>
        </w:tabs>
        <w:ind w:left="2977" w:hanging="709"/>
      </w:pPr>
      <w:r w:rsidRPr="00552629">
        <w:t>l’utente sceglie</w:t>
      </w:r>
      <w:r w:rsidR="00552629" w:rsidRPr="00552629">
        <w:t xml:space="preserve"> nella </w:t>
      </w:r>
      <w:r w:rsidR="003F6043">
        <w:t>tra i suggerimenti esistenti, quello/i</w:t>
      </w:r>
      <w:r w:rsidR="00552629" w:rsidRPr="00552629">
        <w:t xml:space="preserve"> che vuole cancellare da</w:t>
      </w:r>
      <w:r w:rsidRPr="00552629">
        <w:t>l database</w:t>
      </w:r>
      <w:r w:rsidR="009422DA">
        <w:t>,</w:t>
      </w:r>
      <w:r w:rsidRPr="00552629">
        <w:t xml:space="preserve"> cli</w:t>
      </w:r>
      <w:r w:rsidR="00E344BB" w:rsidRPr="00552629">
        <w:t>c</w:t>
      </w:r>
      <w:r w:rsidR="00552629" w:rsidRPr="00552629">
        <w:t xml:space="preserve">cando </w:t>
      </w:r>
      <w:r w:rsidR="009422DA">
        <w:t>su</w:t>
      </w:r>
      <w:r w:rsidR="00552629" w:rsidRPr="00552629">
        <w:t xml:space="preserve"> una casella di</w:t>
      </w:r>
      <w:r w:rsidR="00F01EB5">
        <w:t xml:space="preserve"> tipo “checkbox”;</w:t>
      </w:r>
    </w:p>
    <w:p w:rsidR="00726617" w:rsidRPr="00552629" w:rsidRDefault="00726617" w:rsidP="00877979">
      <w:pPr>
        <w:pStyle w:val="Elenco"/>
        <w:numPr>
          <w:ilvl w:val="2"/>
          <w:numId w:val="11"/>
        </w:numPr>
        <w:tabs>
          <w:tab w:val="clear" w:pos="2098"/>
        </w:tabs>
        <w:ind w:left="2977" w:hanging="709"/>
      </w:pPr>
      <w:r>
        <w:t>Si attiva il pulsante  “Cancella”, disattivo fino a prima;</w:t>
      </w:r>
    </w:p>
    <w:p w:rsidR="00B24598" w:rsidRPr="00552629" w:rsidRDefault="00B24598" w:rsidP="00877979">
      <w:pPr>
        <w:pStyle w:val="Elenco"/>
        <w:numPr>
          <w:ilvl w:val="2"/>
          <w:numId w:val="11"/>
        </w:numPr>
        <w:tabs>
          <w:tab w:val="clear" w:pos="2098"/>
        </w:tabs>
        <w:ind w:left="2977" w:hanging="709"/>
      </w:pPr>
      <w:r w:rsidRPr="00552629">
        <w:t>l’utente clic</w:t>
      </w:r>
      <w:r w:rsidR="00E344BB" w:rsidRPr="00552629">
        <w:t>c</w:t>
      </w:r>
      <w:r w:rsidR="003F6043">
        <w:t>a nel pulsante “Cancella</w:t>
      </w:r>
      <w:r w:rsidRPr="00552629">
        <w:t>”</w:t>
      </w:r>
      <w:r w:rsidR="00F01EB5">
        <w:t>;</w:t>
      </w:r>
    </w:p>
    <w:p w:rsidR="00B24598" w:rsidRPr="00552629" w:rsidRDefault="00B24598" w:rsidP="00877979">
      <w:pPr>
        <w:pStyle w:val="Elenco"/>
        <w:numPr>
          <w:ilvl w:val="2"/>
          <w:numId w:val="11"/>
        </w:numPr>
        <w:tabs>
          <w:tab w:val="clear" w:pos="2098"/>
        </w:tabs>
        <w:ind w:left="2977" w:hanging="709"/>
      </w:pPr>
      <w:r w:rsidRPr="00552629">
        <w:t xml:space="preserve">Il </w:t>
      </w:r>
      <w:r w:rsidR="00D9771D" w:rsidRPr="00552629">
        <w:t>Sistema</w:t>
      </w:r>
      <w:r w:rsidRPr="00552629">
        <w:t xml:space="preserve"> r</w:t>
      </w:r>
      <w:r w:rsidR="009422DA">
        <w:t xml:space="preserve">itorna un messaggio </w:t>
      </w:r>
      <w:r w:rsidRPr="00552629">
        <w:t>all’utente</w:t>
      </w:r>
      <w:r w:rsidR="0040209A">
        <w:t>,</w:t>
      </w:r>
      <w:r w:rsidRPr="00552629">
        <w:t xml:space="preserve"> chiedendo</w:t>
      </w:r>
      <w:r w:rsidR="009422DA">
        <w:t xml:space="preserve">gli conferma della sua volontà </w:t>
      </w:r>
      <w:r w:rsidR="003F6043">
        <w:t>di</w:t>
      </w:r>
      <w:r w:rsidRPr="00552629">
        <w:t xml:space="preserve"> c</w:t>
      </w:r>
      <w:r w:rsidR="009422DA">
        <w:t>ancellare quel/i</w:t>
      </w:r>
      <w:r w:rsidR="00F01EB5">
        <w:t xml:space="preserve"> suggerimento</w:t>
      </w:r>
      <w:r w:rsidR="009422DA">
        <w:t>/i</w:t>
      </w:r>
      <w:r w:rsidR="00F01EB5">
        <w:t>;</w:t>
      </w:r>
    </w:p>
    <w:p w:rsidR="00B24598" w:rsidRPr="00552629" w:rsidRDefault="00F01EB5" w:rsidP="00877979">
      <w:pPr>
        <w:pStyle w:val="Elenco"/>
        <w:numPr>
          <w:ilvl w:val="2"/>
          <w:numId w:val="11"/>
        </w:numPr>
        <w:tabs>
          <w:tab w:val="clear" w:pos="2098"/>
        </w:tabs>
        <w:ind w:left="2977" w:hanging="709"/>
      </w:pPr>
      <w:r>
        <w:t>l’utente preme il pulsante “Si”;</w:t>
      </w:r>
    </w:p>
    <w:p w:rsidR="003F6043" w:rsidRDefault="003F6043" w:rsidP="00877979">
      <w:pPr>
        <w:pStyle w:val="Elenco"/>
        <w:numPr>
          <w:ilvl w:val="2"/>
          <w:numId w:val="11"/>
        </w:numPr>
        <w:tabs>
          <w:tab w:val="clear" w:pos="2098"/>
        </w:tabs>
        <w:ind w:left="2977" w:hanging="709"/>
      </w:pPr>
      <w:r>
        <w:t>Il Sistema ritorna un messaggio, dicendo che la cancellazione è stata eseguita con successo;</w:t>
      </w:r>
    </w:p>
    <w:p w:rsidR="003F6043" w:rsidRDefault="003F6043" w:rsidP="00877979">
      <w:pPr>
        <w:pStyle w:val="Elenco"/>
        <w:numPr>
          <w:ilvl w:val="2"/>
          <w:numId w:val="11"/>
        </w:numPr>
        <w:tabs>
          <w:tab w:val="clear" w:pos="2098"/>
        </w:tabs>
        <w:ind w:left="2977" w:hanging="709"/>
      </w:pPr>
      <w:r>
        <w:t>Se l’utente preme “No”, viene tolta la spunta dalla checkbox, non effettuando la cancellazione;</w:t>
      </w:r>
    </w:p>
    <w:p w:rsidR="00B24598" w:rsidRPr="00F01EB5" w:rsidRDefault="00B24598" w:rsidP="00877979">
      <w:pPr>
        <w:pStyle w:val="Elenco"/>
        <w:numPr>
          <w:ilvl w:val="0"/>
          <w:numId w:val="11"/>
        </w:numPr>
        <w:tabs>
          <w:tab w:val="clear" w:pos="851"/>
        </w:tabs>
        <w:ind w:left="1701" w:hanging="283"/>
        <w:rPr>
          <w:i/>
        </w:rPr>
      </w:pPr>
      <w:r w:rsidRPr="00F01EB5">
        <w:rPr>
          <w:i/>
        </w:rPr>
        <w:t>Output: La pagina ini</w:t>
      </w:r>
      <w:r w:rsidR="003F6043">
        <w:rPr>
          <w:i/>
        </w:rPr>
        <w:t>z</w:t>
      </w:r>
      <w:r w:rsidRPr="00F01EB5">
        <w:rPr>
          <w:i/>
        </w:rPr>
        <w:t>iale dell’interfaccia amministrativa dei suggerimenti;</w:t>
      </w:r>
    </w:p>
    <w:p w:rsidR="00B24598" w:rsidRPr="00F01EB5" w:rsidRDefault="00B24598" w:rsidP="00877979">
      <w:pPr>
        <w:pStyle w:val="Elenco"/>
        <w:numPr>
          <w:ilvl w:val="0"/>
          <w:numId w:val="11"/>
        </w:numPr>
        <w:tabs>
          <w:tab w:val="clear" w:pos="851"/>
        </w:tabs>
        <w:ind w:left="1701" w:hanging="283"/>
        <w:rPr>
          <w:i/>
        </w:rPr>
      </w:pPr>
      <w:r w:rsidRPr="00F01EB5">
        <w:rPr>
          <w:i/>
        </w:rPr>
        <w:t>Postcondizioni: l’utente dovrà ancora essere “log</w:t>
      </w:r>
      <w:r w:rsidR="003F6043">
        <w:rPr>
          <w:i/>
        </w:rPr>
        <w:t>g</w:t>
      </w:r>
      <w:r w:rsidRPr="00F01EB5">
        <w:rPr>
          <w:i/>
        </w:rPr>
        <w:t xml:space="preserve">ato” al </w:t>
      </w:r>
      <w:r w:rsidR="00D9771D" w:rsidRPr="00F01EB5">
        <w:rPr>
          <w:i/>
        </w:rPr>
        <w:t>Sistema</w:t>
      </w:r>
      <w:r w:rsidR="00CB2309">
        <w:rPr>
          <w:i/>
        </w:rPr>
        <w:t>;</w:t>
      </w:r>
    </w:p>
    <w:p w:rsidR="00B24598" w:rsidRDefault="009849DD" w:rsidP="00877979">
      <w:pPr>
        <w:pStyle w:val="Elenco"/>
        <w:numPr>
          <w:ilvl w:val="0"/>
          <w:numId w:val="11"/>
        </w:numPr>
        <w:tabs>
          <w:tab w:val="clear" w:pos="851"/>
        </w:tabs>
        <w:ind w:left="1701" w:hanging="283"/>
        <w:rPr>
          <w:i/>
        </w:rPr>
      </w:pPr>
      <w:r>
        <w:rPr>
          <w:i/>
        </w:rPr>
        <w:t>Eccezioni:</w:t>
      </w:r>
    </w:p>
    <w:p w:rsidR="009849DD" w:rsidRPr="008020B7" w:rsidRDefault="00CB2309" w:rsidP="00877979">
      <w:pPr>
        <w:pStyle w:val="Elenco"/>
        <w:numPr>
          <w:ilvl w:val="1"/>
          <w:numId w:val="11"/>
        </w:numPr>
        <w:tabs>
          <w:tab w:val="clear" w:pos="1361"/>
        </w:tabs>
        <w:ind w:left="2268" w:hanging="567"/>
      </w:pPr>
      <w:r w:rsidRPr="008020B7">
        <w:t>L’utente non inseris</w:t>
      </w:r>
      <w:r w:rsidR="00726617">
        <w:t xml:space="preserve">ce dati indispensabili </w:t>
      </w:r>
      <w:r w:rsidRPr="008020B7">
        <w:t>sufficienti per realizzare l’inserimento.</w:t>
      </w:r>
    </w:p>
    <w:p w:rsidR="00B24598" w:rsidRDefault="00612154" w:rsidP="00F01EB5">
      <w:pPr>
        <w:pStyle w:val="Livello11"/>
        <w:numPr>
          <w:ilvl w:val="0"/>
          <w:numId w:val="0"/>
        </w:numPr>
        <w:ind w:left="792"/>
      </w:pPr>
      <w:r>
        <w:br/>
      </w:r>
    </w:p>
    <w:p w:rsidR="00B24598" w:rsidRPr="0040146C" w:rsidRDefault="001646B8" w:rsidP="0040146C">
      <w:pPr>
        <w:pStyle w:val="Livello111"/>
        <w:rPr>
          <w:b/>
        </w:rPr>
      </w:pPr>
      <w:r>
        <w:rPr>
          <w:b/>
        </w:rPr>
        <w:t>[UCBO06.Gestione Note]:</w:t>
      </w:r>
    </w:p>
    <w:p w:rsidR="00B24598" w:rsidRDefault="001646B8" w:rsidP="001646B8">
      <w:pPr>
        <w:pStyle w:val="TestoNormaleBasatosuLivello11"/>
        <w:ind w:left="1418"/>
      </w:pPr>
      <w:r>
        <w:t>Si</w:t>
      </w:r>
      <w:r w:rsidR="00D9771D">
        <w:t>stema</w:t>
      </w:r>
      <w:r w:rsidR="00123CCF">
        <w:t xml:space="preserve"> dovrà avere un’</w:t>
      </w:r>
      <w:r w:rsidR="00B24598">
        <w:t xml:space="preserve">interfaccia amministrativa, </w:t>
      </w:r>
      <w:r w:rsidR="0037129B">
        <w:t xml:space="preserve">alla quale </w:t>
      </w:r>
      <w:r w:rsidR="00D15D8C">
        <w:t>l’utilizzatore</w:t>
      </w:r>
      <w:r w:rsidR="00B24598">
        <w:t xml:space="preserve"> potrà accedere per la gestione di note </w:t>
      </w:r>
      <w:r w:rsidR="0037129B">
        <w:t>inserite</w:t>
      </w:r>
      <w:r w:rsidR="00B24598">
        <w:t xml:space="preserve"> dai clienti.</w:t>
      </w:r>
      <w:r w:rsidR="00F3168C">
        <w:br/>
      </w:r>
    </w:p>
    <w:p w:rsidR="009F05B4" w:rsidRDefault="001646B8" w:rsidP="00877979">
      <w:pPr>
        <w:pStyle w:val="Elenco"/>
        <w:numPr>
          <w:ilvl w:val="0"/>
          <w:numId w:val="12"/>
        </w:numPr>
        <w:tabs>
          <w:tab w:val="clear" w:pos="851"/>
        </w:tabs>
        <w:ind w:left="1701" w:hanging="283"/>
        <w:rPr>
          <w:i/>
        </w:rPr>
      </w:pPr>
      <w:r w:rsidRPr="001646B8">
        <w:rPr>
          <w:i/>
        </w:rPr>
        <w:t xml:space="preserve">Riferimento requisito: </w:t>
      </w:r>
    </w:p>
    <w:p w:rsidR="001646B8" w:rsidRPr="009F05B4" w:rsidRDefault="006B7868" w:rsidP="009F05B4">
      <w:pPr>
        <w:pStyle w:val="Elenco"/>
        <w:numPr>
          <w:ilvl w:val="3"/>
          <w:numId w:val="9"/>
        </w:numPr>
        <w:tabs>
          <w:tab w:val="clear" w:pos="3005"/>
        </w:tabs>
        <w:ind w:left="1843" w:hanging="142"/>
      </w:pPr>
      <w:r w:rsidRPr="009F05B4">
        <w:t>[</w:t>
      </w:r>
      <w:r w:rsidR="001646B8" w:rsidRPr="009F05B4">
        <w:t>RFBO1</w:t>
      </w:r>
      <w:r w:rsidR="004719FB" w:rsidRPr="009F05B4">
        <w:t>0</w:t>
      </w:r>
      <w:r w:rsidRPr="009F05B4">
        <w:t>.Approvazione delle note]</w:t>
      </w:r>
      <w:r w:rsidR="001646B8" w:rsidRPr="009F05B4">
        <w:t>;</w:t>
      </w:r>
    </w:p>
    <w:p w:rsidR="00C4263C" w:rsidRDefault="001646B8" w:rsidP="00877979">
      <w:pPr>
        <w:pStyle w:val="Elenco"/>
        <w:numPr>
          <w:ilvl w:val="0"/>
          <w:numId w:val="12"/>
        </w:numPr>
        <w:tabs>
          <w:tab w:val="clear" w:pos="851"/>
        </w:tabs>
        <w:ind w:left="1701" w:hanging="283"/>
        <w:rPr>
          <w:i/>
        </w:rPr>
      </w:pPr>
      <w:r w:rsidRPr="001646B8">
        <w:rPr>
          <w:i/>
        </w:rPr>
        <w:t>Precondizioni:</w:t>
      </w:r>
    </w:p>
    <w:p w:rsidR="001646B8" w:rsidRPr="00C4263C" w:rsidRDefault="001646B8" w:rsidP="00C4263C">
      <w:pPr>
        <w:pStyle w:val="Elenco"/>
        <w:numPr>
          <w:ilvl w:val="3"/>
          <w:numId w:val="9"/>
        </w:numPr>
        <w:tabs>
          <w:tab w:val="clear" w:pos="3005"/>
        </w:tabs>
        <w:ind w:left="1843" w:hanging="142"/>
      </w:pPr>
      <w:r w:rsidRPr="00C4263C">
        <w:t xml:space="preserve"> [UCBE07.Login];</w:t>
      </w:r>
    </w:p>
    <w:p w:rsidR="001646B8" w:rsidRPr="001646B8" w:rsidRDefault="001646B8" w:rsidP="00877979">
      <w:pPr>
        <w:pStyle w:val="Elenco"/>
        <w:numPr>
          <w:ilvl w:val="0"/>
          <w:numId w:val="12"/>
        </w:numPr>
        <w:tabs>
          <w:tab w:val="clear" w:pos="851"/>
        </w:tabs>
        <w:ind w:left="1701" w:hanging="283"/>
        <w:rPr>
          <w:i/>
        </w:rPr>
      </w:pPr>
      <w:r w:rsidRPr="001646B8">
        <w:rPr>
          <w:i/>
        </w:rPr>
        <w:t>Attori: proprietario o impiegato della fumetteria;</w:t>
      </w:r>
    </w:p>
    <w:p w:rsidR="008020B7" w:rsidRPr="007C41A8" w:rsidRDefault="001646B8" w:rsidP="00877979">
      <w:pPr>
        <w:pStyle w:val="Elenco"/>
        <w:numPr>
          <w:ilvl w:val="0"/>
          <w:numId w:val="12"/>
        </w:numPr>
        <w:tabs>
          <w:tab w:val="clear" w:pos="851"/>
        </w:tabs>
        <w:ind w:left="1701" w:hanging="283"/>
        <w:rPr>
          <w:i/>
        </w:rPr>
      </w:pPr>
      <w:r w:rsidRPr="001646B8">
        <w:rPr>
          <w:i/>
        </w:rPr>
        <w:t>Input:</w:t>
      </w:r>
    </w:p>
    <w:p w:rsidR="008020B7" w:rsidRPr="00070673" w:rsidRDefault="008020B7" w:rsidP="00877979">
      <w:pPr>
        <w:pStyle w:val="Elenco"/>
        <w:numPr>
          <w:ilvl w:val="1"/>
          <w:numId w:val="12"/>
        </w:numPr>
        <w:tabs>
          <w:tab w:val="clear" w:pos="1361"/>
        </w:tabs>
        <w:ind w:left="2268" w:hanging="567"/>
      </w:pPr>
      <w:r w:rsidRPr="00070673">
        <w:t xml:space="preserve">la lista di </w:t>
      </w:r>
      <w:r w:rsidR="00475BB5">
        <w:t>note selezionate</w:t>
      </w:r>
      <w:r w:rsidRPr="00070673">
        <w:t xml:space="preserve"> dall’attore, </w:t>
      </w:r>
      <w:r w:rsidR="00475BB5">
        <w:t>in</w:t>
      </w:r>
      <w:r w:rsidRPr="00070673">
        <w:t xml:space="preserve"> caso d</w:t>
      </w:r>
      <w:r w:rsidR="00475BB5">
        <w:t xml:space="preserve">i </w:t>
      </w:r>
      <w:r w:rsidR="00726617">
        <w:t xml:space="preserve">approvazione o </w:t>
      </w:r>
      <w:r w:rsidR="00475BB5">
        <w:t>disapprova</w:t>
      </w:r>
      <w:r w:rsidRPr="00070673">
        <w:t xml:space="preserve">zione; </w:t>
      </w:r>
    </w:p>
    <w:p w:rsidR="001646B8" w:rsidRDefault="001646B8" w:rsidP="00877979">
      <w:pPr>
        <w:pStyle w:val="Elenco"/>
        <w:numPr>
          <w:ilvl w:val="0"/>
          <w:numId w:val="12"/>
        </w:numPr>
        <w:tabs>
          <w:tab w:val="clear" w:pos="851"/>
        </w:tabs>
        <w:ind w:left="1701" w:hanging="283"/>
        <w:rPr>
          <w:i/>
        </w:rPr>
      </w:pPr>
      <w:r>
        <w:rPr>
          <w:i/>
        </w:rPr>
        <w:t>Flu</w:t>
      </w:r>
      <w:r w:rsidR="00F3168C">
        <w:rPr>
          <w:i/>
        </w:rPr>
        <w:t>s</w:t>
      </w:r>
      <w:r>
        <w:rPr>
          <w:i/>
        </w:rPr>
        <w:t>so principale:</w:t>
      </w:r>
    </w:p>
    <w:p w:rsidR="004719FB" w:rsidRPr="008020B7" w:rsidRDefault="004719FB" w:rsidP="00877979">
      <w:pPr>
        <w:pStyle w:val="Elenco"/>
        <w:numPr>
          <w:ilvl w:val="1"/>
          <w:numId w:val="12"/>
        </w:numPr>
        <w:tabs>
          <w:tab w:val="clear" w:pos="1361"/>
        </w:tabs>
        <w:ind w:left="2268" w:hanging="567"/>
      </w:pPr>
      <w:r w:rsidRPr="008020B7">
        <w:t>il proprietario accede al menu nel quale potrà gestire le note;</w:t>
      </w:r>
    </w:p>
    <w:p w:rsidR="004719FB" w:rsidRPr="008020B7" w:rsidRDefault="004719FB" w:rsidP="00877979">
      <w:pPr>
        <w:pStyle w:val="Elenco"/>
        <w:numPr>
          <w:ilvl w:val="1"/>
          <w:numId w:val="12"/>
        </w:numPr>
        <w:tabs>
          <w:tab w:val="clear" w:pos="1361"/>
        </w:tabs>
        <w:ind w:left="2268" w:hanging="567"/>
      </w:pPr>
      <w:r w:rsidRPr="008020B7">
        <w:t>il Sistema ritorna un’interfaccia con una</w:t>
      </w:r>
      <w:r w:rsidR="00634222" w:rsidRPr="008020B7">
        <w:t xml:space="preserve"> lista delle note presenti</w:t>
      </w:r>
      <w:r w:rsidRPr="008020B7">
        <w:t xml:space="preserve"> nel Sistema;</w:t>
      </w:r>
    </w:p>
    <w:p w:rsidR="004719FB" w:rsidRPr="008020B7" w:rsidRDefault="004719FB" w:rsidP="00877979">
      <w:pPr>
        <w:pStyle w:val="Elenco"/>
        <w:numPr>
          <w:ilvl w:val="1"/>
          <w:numId w:val="12"/>
        </w:numPr>
        <w:tabs>
          <w:tab w:val="clear" w:pos="1361"/>
        </w:tabs>
        <w:ind w:left="2268" w:hanging="567"/>
      </w:pPr>
      <w:r w:rsidRPr="008020B7">
        <w:t>se l’utente sceglie di visualizzare una nota:</w:t>
      </w:r>
    </w:p>
    <w:p w:rsidR="004719FB" w:rsidRPr="008020B7" w:rsidRDefault="004719FB" w:rsidP="00877979">
      <w:pPr>
        <w:pStyle w:val="Elenco"/>
        <w:numPr>
          <w:ilvl w:val="2"/>
          <w:numId w:val="12"/>
        </w:numPr>
        <w:tabs>
          <w:tab w:val="clear" w:pos="2098"/>
        </w:tabs>
        <w:ind w:left="2977" w:hanging="709"/>
      </w:pPr>
      <w:r w:rsidRPr="008020B7">
        <w:t>l’utente sceglie nella lista delle note</w:t>
      </w:r>
      <w:r w:rsidR="00634222" w:rsidRPr="008020B7">
        <w:t xml:space="preserve"> quella </w:t>
      </w:r>
      <w:r w:rsidRPr="008020B7">
        <w:t>che vuole vedere cliccando sopra la riga  che rappresenta la nota;</w:t>
      </w:r>
    </w:p>
    <w:p w:rsidR="004719FB" w:rsidRPr="008020B7" w:rsidRDefault="004719FB" w:rsidP="00877979">
      <w:pPr>
        <w:pStyle w:val="Elenco"/>
        <w:numPr>
          <w:ilvl w:val="2"/>
          <w:numId w:val="12"/>
        </w:numPr>
        <w:tabs>
          <w:tab w:val="clear" w:pos="2098"/>
        </w:tabs>
        <w:ind w:left="2977" w:hanging="709"/>
      </w:pPr>
      <w:r w:rsidRPr="008020B7">
        <w:t>Il Sistema ritorna una schermata con tutti i dati della nota selezionata;</w:t>
      </w:r>
    </w:p>
    <w:p w:rsidR="004719FB" w:rsidRPr="008020B7" w:rsidRDefault="004719FB" w:rsidP="00877979">
      <w:pPr>
        <w:pStyle w:val="Elenco"/>
        <w:numPr>
          <w:ilvl w:val="2"/>
          <w:numId w:val="12"/>
        </w:numPr>
        <w:tabs>
          <w:tab w:val="clear" w:pos="2098"/>
        </w:tabs>
        <w:ind w:left="2977" w:hanging="709"/>
      </w:pPr>
      <w:r w:rsidRPr="008020B7">
        <w:t>Il cliente potrà approvare o disapprovare la nota premendo i t</w:t>
      </w:r>
      <w:r w:rsidR="00475BB5">
        <w:t>asti “Approva” o “Disapprova</w:t>
      </w:r>
      <w:r w:rsidRPr="008020B7">
        <w:t>“</w:t>
      </w:r>
      <w:r w:rsidR="00475BB5">
        <w:t>,</w:t>
      </w:r>
      <w:r w:rsidRPr="008020B7">
        <w:t xml:space="preserve"> rispettivamente;</w:t>
      </w:r>
    </w:p>
    <w:p w:rsidR="004719FB" w:rsidRPr="008020B7" w:rsidRDefault="004719FB" w:rsidP="00877979">
      <w:pPr>
        <w:pStyle w:val="Elenco"/>
        <w:numPr>
          <w:ilvl w:val="1"/>
          <w:numId w:val="12"/>
        </w:numPr>
        <w:tabs>
          <w:tab w:val="clear" w:pos="1361"/>
        </w:tabs>
        <w:ind w:left="2268" w:hanging="567"/>
      </w:pPr>
      <w:r w:rsidRPr="008020B7">
        <w:t>se l’utente sceglie di disapprovare una</w:t>
      </w:r>
      <w:r w:rsidR="00475BB5">
        <w:t xml:space="preserve"> o più note esistenti</w:t>
      </w:r>
      <w:r w:rsidRPr="008020B7">
        <w:t>:</w:t>
      </w:r>
    </w:p>
    <w:p w:rsidR="004719FB" w:rsidRDefault="004719FB" w:rsidP="00877979">
      <w:pPr>
        <w:pStyle w:val="Elenco"/>
        <w:numPr>
          <w:ilvl w:val="2"/>
          <w:numId w:val="12"/>
        </w:numPr>
        <w:tabs>
          <w:tab w:val="clear" w:pos="2098"/>
        </w:tabs>
        <w:ind w:left="2977" w:hanging="709"/>
      </w:pPr>
      <w:r w:rsidRPr="008020B7">
        <w:t>l’utente sceglie nella lista delle note le/la not</w:t>
      </w:r>
      <w:r w:rsidR="00475BB5">
        <w:t>e/</w:t>
      </w:r>
      <w:r w:rsidRPr="008020B7">
        <w:t xml:space="preserve">a che vuole disapprovare cliccando </w:t>
      </w:r>
      <w:r w:rsidR="00475BB5">
        <w:t>su</w:t>
      </w:r>
      <w:r w:rsidRPr="008020B7">
        <w:t xml:space="preserve"> una casella d</w:t>
      </w:r>
      <w:r w:rsidR="00475BB5">
        <w:t>i</w:t>
      </w:r>
      <w:r w:rsidRPr="008020B7">
        <w:t xml:space="preserve"> tipo “checkbox”;</w:t>
      </w:r>
    </w:p>
    <w:p w:rsidR="005255A5" w:rsidRPr="008020B7" w:rsidRDefault="005255A5" w:rsidP="00877979">
      <w:pPr>
        <w:pStyle w:val="Elenco"/>
        <w:numPr>
          <w:ilvl w:val="2"/>
          <w:numId w:val="12"/>
        </w:numPr>
        <w:tabs>
          <w:tab w:val="clear" w:pos="2098"/>
        </w:tabs>
        <w:ind w:left="2977" w:hanging="709"/>
      </w:pPr>
      <w:r>
        <w:t>Si attivano i pulsanti  “Approva” e “Disapprova</w:t>
      </w:r>
      <w:r w:rsidRPr="008020B7">
        <w:t>“</w:t>
      </w:r>
      <w:r>
        <w:t>, disattivi fino a prima;</w:t>
      </w:r>
    </w:p>
    <w:p w:rsidR="004719FB" w:rsidRPr="008020B7" w:rsidRDefault="004719FB" w:rsidP="00877979">
      <w:pPr>
        <w:pStyle w:val="Elenco"/>
        <w:numPr>
          <w:ilvl w:val="2"/>
          <w:numId w:val="12"/>
        </w:numPr>
        <w:tabs>
          <w:tab w:val="clear" w:pos="2098"/>
        </w:tabs>
        <w:ind w:left="2977" w:hanging="709"/>
      </w:pPr>
      <w:r w:rsidRPr="008020B7">
        <w:t>l’utente clicc</w:t>
      </w:r>
      <w:r w:rsidR="00475BB5">
        <w:t>a nel pulsante “Disapprova</w:t>
      </w:r>
      <w:r w:rsidRPr="008020B7">
        <w:t>”;</w:t>
      </w:r>
    </w:p>
    <w:p w:rsidR="004719FB" w:rsidRPr="008020B7" w:rsidRDefault="004719FB" w:rsidP="00877979">
      <w:pPr>
        <w:pStyle w:val="Elenco"/>
        <w:numPr>
          <w:ilvl w:val="2"/>
          <w:numId w:val="12"/>
        </w:numPr>
        <w:tabs>
          <w:tab w:val="clear" w:pos="2098"/>
        </w:tabs>
        <w:ind w:left="2977" w:hanging="709"/>
      </w:pPr>
      <w:r w:rsidRPr="008020B7">
        <w:t>Il Sistema ritorna un messaggio di conferma all’utente chiedendo se lui vuole veramente disapprovare quelle/a not</w:t>
      </w:r>
      <w:r w:rsidR="00475BB5">
        <w:t>e/</w:t>
      </w:r>
      <w:r w:rsidRPr="008020B7">
        <w:t>a;</w:t>
      </w:r>
    </w:p>
    <w:p w:rsidR="00E56CDC" w:rsidRPr="008020B7" w:rsidRDefault="00E56CDC" w:rsidP="00877979">
      <w:pPr>
        <w:pStyle w:val="Elenco"/>
        <w:numPr>
          <w:ilvl w:val="2"/>
          <w:numId w:val="12"/>
        </w:numPr>
        <w:tabs>
          <w:tab w:val="clear" w:pos="2098"/>
        </w:tabs>
        <w:ind w:left="2977" w:hanging="709"/>
      </w:pPr>
      <w:r w:rsidRPr="008020B7">
        <w:t>l’utente preme il pulsante “Si”;</w:t>
      </w:r>
    </w:p>
    <w:p w:rsidR="00E56CDC" w:rsidRPr="008020B7" w:rsidRDefault="00E56CDC" w:rsidP="00877979">
      <w:pPr>
        <w:pStyle w:val="Elenco"/>
        <w:numPr>
          <w:ilvl w:val="2"/>
          <w:numId w:val="12"/>
        </w:numPr>
        <w:tabs>
          <w:tab w:val="clear" w:pos="2098"/>
        </w:tabs>
        <w:ind w:left="2977" w:hanging="709"/>
      </w:pPr>
      <w:r w:rsidRPr="008020B7">
        <w:t>Il Sistema cam</w:t>
      </w:r>
      <w:r w:rsidR="00475BB5">
        <w:t>bia il campo “Status” delle/</w:t>
      </w:r>
      <w:r w:rsidRPr="008020B7">
        <w:t>a not</w:t>
      </w:r>
      <w:r w:rsidR="00475BB5">
        <w:t>e/</w:t>
      </w:r>
      <w:r w:rsidRPr="008020B7">
        <w:t xml:space="preserve">a </w:t>
      </w:r>
      <w:r w:rsidR="00475BB5">
        <w:t>in</w:t>
      </w:r>
      <w:r w:rsidRPr="008020B7">
        <w:t xml:space="preserve"> </w:t>
      </w:r>
      <w:r w:rsidR="00475BB5">
        <w:t>“</w:t>
      </w:r>
      <w:r w:rsidRPr="008020B7">
        <w:t>disapprovata</w:t>
      </w:r>
      <w:r w:rsidR="00475BB5">
        <w:t>”</w:t>
      </w:r>
      <w:r w:rsidRPr="008020B7">
        <w:t>;</w:t>
      </w:r>
    </w:p>
    <w:p w:rsidR="00B24598" w:rsidRDefault="00475BB5" w:rsidP="00877979">
      <w:pPr>
        <w:pStyle w:val="Elenco"/>
        <w:numPr>
          <w:ilvl w:val="2"/>
          <w:numId w:val="12"/>
        </w:numPr>
        <w:tabs>
          <w:tab w:val="clear" w:pos="2098"/>
        </w:tabs>
        <w:ind w:left="2977" w:hanging="709"/>
      </w:pPr>
      <w:r>
        <w:t>Il Sistema ritorna un messaggio dicendo che la o le note sono state disapprovate con successo</w:t>
      </w:r>
      <w:r w:rsidR="00E56CDC" w:rsidRPr="008020B7">
        <w:t>;</w:t>
      </w:r>
    </w:p>
    <w:p w:rsidR="001C69CE" w:rsidRPr="008020B7" w:rsidRDefault="001C69CE" w:rsidP="00877979">
      <w:pPr>
        <w:pStyle w:val="Elenco"/>
        <w:numPr>
          <w:ilvl w:val="2"/>
          <w:numId w:val="12"/>
        </w:numPr>
        <w:tabs>
          <w:tab w:val="clear" w:pos="2098"/>
        </w:tabs>
        <w:ind w:left="2977" w:hanging="709"/>
      </w:pPr>
      <w:r>
        <w:t>Se l’utente preme “No”, viene tolta la spunta dalle checkbox, non effettuando alcun cambiamento;</w:t>
      </w:r>
    </w:p>
    <w:p w:rsidR="00B24598" w:rsidRDefault="00B24598" w:rsidP="00877979">
      <w:pPr>
        <w:pStyle w:val="Elenco"/>
        <w:numPr>
          <w:ilvl w:val="1"/>
          <w:numId w:val="12"/>
        </w:numPr>
        <w:tabs>
          <w:tab w:val="clear" w:pos="1361"/>
        </w:tabs>
        <w:ind w:left="2268" w:hanging="567"/>
      </w:pPr>
      <w:r>
        <w:t xml:space="preserve">se l’utente sceglie di approvare una </w:t>
      </w:r>
      <w:r w:rsidR="00475BB5">
        <w:t xml:space="preserve">o più </w:t>
      </w:r>
      <w:r>
        <w:t>not</w:t>
      </w:r>
      <w:r w:rsidR="00475BB5">
        <w:t>e esistenti</w:t>
      </w:r>
      <w:r>
        <w:t>:</w:t>
      </w:r>
    </w:p>
    <w:p w:rsidR="00B24598" w:rsidRDefault="00B24598" w:rsidP="00877979">
      <w:pPr>
        <w:pStyle w:val="Elenco"/>
        <w:numPr>
          <w:ilvl w:val="2"/>
          <w:numId w:val="12"/>
        </w:numPr>
        <w:tabs>
          <w:tab w:val="clear" w:pos="2098"/>
        </w:tabs>
        <w:ind w:left="2977" w:hanging="709"/>
      </w:pPr>
      <w:r>
        <w:t>l’utente sceglie nella lista delle note le/la not</w:t>
      </w:r>
      <w:r w:rsidR="005255A5">
        <w:t>e/</w:t>
      </w:r>
      <w:r>
        <w:t>a che vuole approvare clic</w:t>
      </w:r>
      <w:r w:rsidR="00E344BB">
        <w:t>c</w:t>
      </w:r>
      <w:r>
        <w:t>ando in una casella del tipo “checkbox”</w:t>
      </w:r>
      <w:r w:rsidR="00F3168C">
        <w:t>;</w:t>
      </w:r>
    </w:p>
    <w:p w:rsidR="005255A5" w:rsidRDefault="005255A5" w:rsidP="00877979">
      <w:pPr>
        <w:pStyle w:val="Elenco"/>
        <w:numPr>
          <w:ilvl w:val="2"/>
          <w:numId w:val="12"/>
        </w:numPr>
        <w:tabs>
          <w:tab w:val="clear" w:pos="2098"/>
        </w:tabs>
        <w:ind w:left="2977" w:hanging="709"/>
      </w:pPr>
      <w:r>
        <w:t>Si attivano i pulsanti  “Approva” e “Disapprova</w:t>
      </w:r>
      <w:r w:rsidRPr="008020B7">
        <w:t>“</w:t>
      </w:r>
      <w:r>
        <w:t>, disattivi fino a prima;</w:t>
      </w:r>
    </w:p>
    <w:p w:rsidR="00B24598" w:rsidRDefault="00B24598" w:rsidP="00877979">
      <w:pPr>
        <w:pStyle w:val="Elenco"/>
        <w:numPr>
          <w:ilvl w:val="2"/>
          <w:numId w:val="12"/>
        </w:numPr>
        <w:tabs>
          <w:tab w:val="clear" w:pos="2098"/>
        </w:tabs>
        <w:ind w:left="2977" w:hanging="709"/>
      </w:pPr>
      <w:r>
        <w:t>l’utente cli</w:t>
      </w:r>
      <w:r w:rsidR="00E344BB">
        <w:t>c</w:t>
      </w:r>
      <w:r>
        <w:t>ca nel pulsante “Approva</w:t>
      </w:r>
      <w:r w:rsidR="00F3168C">
        <w:t>”;</w:t>
      </w:r>
    </w:p>
    <w:p w:rsidR="00B24598" w:rsidRDefault="00BB483D" w:rsidP="00877979">
      <w:pPr>
        <w:pStyle w:val="Elenco"/>
        <w:numPr>
          <w:ilvl w:val="2"/>
          <w:numId w:val="12"/>
        </w:numPr>
        <w:tabs>
          <w:tab w:val="clear" w:pos="2098"/>
        </w:tabs>
        <w:ind w:left="2977" w:hanging="709"/>
      </w:pPr>
      <w:r>
        <w:t>i</w:t>
      </w:r>
      <w:r w:rsidR="00B24598">
        <w:t xml:space="preserve">l </w:t>
      </w:r>
      <w:r w:rsidR="00D9771D">
        <w:t>Sistema</w:t>
      </w:r>
      <w:r w:rsidR="00B24598">
        <w:t xml:space="preserve"> ritorna un messaggio di conferma all’utente chiedendo se lui vuole veramente approvare quelle/a nota</w:t>
      </w:r>
      <w:r w:rsidR="00F3168C">
        <w:t>;</w:t>
      </w:r>
    </w:p>
    <w:p w:rsidR="00B24598" w:rsidRDefault="00F3168C" w:rsidP="00877979">
      <w:pPr>
        <w:pStyle w:val="Elenco"/>
        <w:numPr>
          <w:ilvl w:val="2"/>
          <w:numId w:val="12"/>
        </w:numPr>
        <w:tabs>
          <w:tab w:val="clear" w:pos="2098"/>
        </w:tabs>
        <w:ind w:left="2977" w:hanging="709"/>
      </w:pPr>
      <w:r>
        <w:t>l’utente preme il pulsante “Si”;</w:t>
      </w:r>
    </w:p>
    <w:p w:rsidR="00B24598" w:rsidRDefault="00475BB5" w:rsidP="00877979">
      <w:pPr>
        <w:pStyle w:val="Elenco"/>
        <w:numPr>
          <w:ilvl w:val="2"/>
          <w:numId w:val="12"/>
        </w:numPr>
        <w:tabs>
          <w:tab w:val="clear" w:pos="2098"/>
        </w:tabs>
        <w:ind w:left="2977" w:hanging="709"/>
      </w:pPr>
      <w:r w:rsidRPr="008020B7">
        <w:t>Il Sistema cam</w:t>
      </w:r>
      <w:r>
        <w:t>bia il campo “Status” delle/</w:t>
      </w:r>
      <w:r w:rsidRPr="008020B7">
        <w:t>a not</w:t>
      </w:r>
      <w:r>
        <w:t>e/a in “</w:t>
      </w:r>
      <w:r w:rsidRPr="008020B7">
        <w:t>approvata</w:t>
      </w:r>
      <w:r>
        <w:t>”</w:t>
      </w:r>
      <w:r w:rsidR="00F3168C">
        <w:t>;</w:t>
      </w:r>
    </w:p>
    <w:p w:rsidR="001C69CE" w:rsidRDefault="00B24598" w:rsidP="00877979">
      <w:pPr>
        <w:pStyle w:val="Elenco"/>
        <w:numPr>
          <w:ilvl w:val="2"/>
          <w:numId w:val="12"/>
        </w:numPr>
        <w:tabs>
          <w:tab w:val="clear" w:pos="2098"/>
        </w:tabs>
        <w:ind w:left="2977" w:hanging="709"/>
      </w:pPr>
      <w:r>
        <w:t xml:space="preserve">Il </w:t>
      </w:r>
      <w:r w:rsidR="00D9771D">
        <w:t>Sistema</w:t>
      </w:r>
      <w:r>
        <w:t xml:space="preserve"> </w:t>
      </w:r>
      <w:r w:rsidR="00123CCF">
        <w:t>ritorna</w:t>
      </w:r>
      <w:r>
        <w:t xml:space="preserve"> un messaggio dicendo che</w:t>
      </w:r>
      <w:r w:rsidR="00475BB5">
        <w:t xml:space="preserve"> la o</w:t>
      </w:r>
      <w:r>
        <w:t xml:space="preserve"> le</w:t>
      </w:r>
      <w:r w:rsidR="00475BB5">
        <w:t xml:space="preserve"> note sono state approvate</w:t>
      </w:r>
      <w:r w:rsidR="00F3168C">
        <w:t xml:space="preserve"> con successo;</w:t>
      </w:r>
    </w:p>
    <w:p w:rsidR="001C69CE" w:rsidRDefault="001C69CE" w:rsidP="00877979">
      <w:pPr>
        <w:pStyle w:val="Elenco"/>
        <w:numPr>
          <w:ilvl w:val="2"/>
          <w:numId w:val="12"/>
        </w:numPr>
        <w:tabs>
          <w:tab w:val="clear" w:pos="2098"/>
        </w:tabs>
        <w:ind w:left="2977" w:hanging="709"/>
      </w:pPr>
      <w:r>
        <w:t>Se l’utente preme “No”, viene tolta la spunta dalle checkbox, non effettuando alcun cambiamento;</w:t>
      </w:r>
    </w:p>
    <w:p w:rsidR="00B24598" w:rsidRPr="00BB483D" w:rsidRDefault="001C69CE" w:rsidP="00877979">
      <w:pPr>
        <w:pStyle w:val="Elenco"/>
        <w:numPr>
          <w:ilvl w:val="0"/>
          <w:numId w:val="12"/>
        </w:numPr>
        <w:tabs>
          <w:tab w:val="clear" w:pos="851"/>
        </w:tabs>
        <w:ind w:left="1701" w:hanging="283"/>
        <w:rPr>
          <w:i/>
        </w:rPr>
      </w:pPr>
      <w:r>
        <w:rPr>
          <w:i/>
        </w:rPr>
        <w:t>Output: La pagina iniz</w:t>
      </w:r>
      <w:r w:rsidR="00B24598" w:rsidRPr="00BB483D">
        <w:rPr>
          <w:i/>
        </w:rPr>
        <w:t>iale dell’interfaccia amministrativa delle note;</w:t>
      </w:r>
    </w:p>
    <w:p w:rsidR="00B24598" w:rsidRPr="00BB483D" w:rsidRDefault="00B24598" w:rsidP="00877979">
      <w:pPr>
        <w:pStyle w:val="Elenco"/>
        <w:numPr>
          <w:ilvl w:val="0"/>
          <w:numId w:val="12"/>
        </w:numPr>
        <w:tabs>
          <w:tab w:val="clear" w:pos="851"/>
        </w:tabs>
        <w:ind w:left="1701" w:hanging="283"/>
        <w:rPr>
          <w:i/>
        </w:rPr>
      </w:pPr>
      <w:r w:rsidRPr="00BB483D">
        <w:rPr>
          <w:i/>
        </w:rPr>
        <w:t>Postcondizioni: l’utente dovrà ancora essere “log</w:t>
      </w:r>
      <w:r w:rsidR="001C69CE">
        <w:rPr>
          <w:i/>
        </w:rPr>
        <w:t>g</w:t>
      </w:r>
      <w:r w:rsidRPr="00BB483D">
        <w:rPr>
          <w:i/>
        </w:rPr>
        <w:t xml:space="preserve">ato” al </w:t>
      </w:r>
      <w:r w:rsidR="00D9771D" w:rsidRPr="00BB483D">
        <w:rPr>
          <w:i/>
        </w:rPr>
        <w:t>Sistema</w:t>
      </w:r>
      <w:r w:rsidR="00F3168C">
        <w:rPr>
          <w:i/>
        </w:rPr>
        <w:t>;</w:t>
      </w:r>
    </w:p>
    <w:p w:rsidR="00F3168C" w:rsidRDefault="00F3168C" w:rsidP="00877979">
      <w:pPr>
        <w:pStyle w:val="Elenco"/>
        <w:numPr>
          <w:ilvl w:val="0"/>
          <w:numId w:val="12"/>
        </w:numPr>
        <w:tabs>
          <w:tab w:val="clear" w:pos="851"/>
        </w:tabs>
        <w:ind w:left="1701" w:hanging="283"/>
      </w:pPr>
      <w:r>
        <w:rPr>
          <w:i/>
        </w:rPr>
        <w:t>Eccezioni:</w:t>
      </w:r>
      <w:r w:rsidR="005255A5">
        <w:rPr>
          <w:i/>
        </w:rPr>
        <w:t xml:space="preserve"> --</w:t>
      </w:r>
    </w:p>
    <w:p w:rsidR="00B24598" w:rsidRDefault="00B24598" w:rsidP="00F3168C">
      <w:pPr>
        <w:pStyle w:val="Livello11"/>
        <w:numPr>
          <w:ilvl w:val="0"/>
          <w:numId w:val="0"/>
        </w:numPr>
      </w:pPr>
    </w:p>
    <w:p w:rsidR="00B24598" w:rsidRPr="0040146C" w:rsidRDefault="007C41A8" w:rsidP="0040146C">
      <w:pPr>
        <w:pStyle w:val="Livello111"/>
        <w:rPr>
          <w:b/>
        </w:rPr>
      </w:pPr>
      <w:r>
        <w:rPr>
          <w:b/>
        </w:rPr>
        <w:t>[</w:t>
      </w:r>
      <w:r w:rsidR="004514C6">
        <w:rPr>
          <w:b/>
        </w:rPr>
        <w:t>UCBO07.</w:t>
      </w:r>
      <w:r w:rsidR="00B24598" w:rsidRPr="0040146C">
        <w:rPr>
          <w:b/>
        </w:rPr>
        <w:t>Login</w:t>
      </w:r>
      <w:r>
        <w:rPr>
          <w:b/>
        </w:rPr>
        <w:t>]</w:t>
      </w:r>
      <w:r w:rsidR="00B24598" w:rsidRPr="0040146C">
        <w:rPr>
          <w:b/>
        </w:rPr>
        <w:t>:</w:t>
      </w:r>
    </w:p>
    <w:p w:rsidR="007C41A8" w:rsidRDefault="00B24598" w:rsidP="00A0328E">
      <w:pPr>
        <w:pStyle w:val="TestoNormaleBasatosuLivello11"/>
        <w:ind w:left="1418"/>
      </w:pPr>
      <w:r>
        <w:t xml:space="preserve">Il </w:t>
      </w:r>
      <w:r w:rsidR="00D9771D">
        <w:t>Sistema</w:t>
      </w:r>
      <w:r w:rsidR="00123CCF">
        <w:t xml:space="preserve"> dovrà avere un’</w:t>
      </w:r>
      <w:r>
        <w:t xml:space="preserve">interfaccia amministrativa, </w:t>
      </w:r>
      <w:r w:rsidR="00D15D8C">
        <w:t>l’utilizzatore</w:t>
      </w:r>
      <w:r>
        <w:t xml:space="preserve"> potrà accedere al </w:t>
      </w:r>
      <w:r w:rsidR="00D9771D">
        <w:t>Sistema</w:t>
      </w:r>
      <w:r>
        <w:t xml:space="preserve"> attraverso questa interfaccia.</w:t>
      </w:r>
      <w:r w:rsidR="00A0328E">
        <w:br/>
      </w:r>
    </w:p>
    <w:p w:rsidR="005661A0" w:rsidRDefault="007C41A8" w:rsidP="004B188B">
      <w:pPr>
        <w:pStyle w:val="Elenco"/>
        <w:numPr>
          <w:ilvl w:val="0"/>
          <w:numId w:val="26"/>
        </w:numPr>
        <w:tabs>
          <w:tab w:val="clear" w:pos="851"/>
        </w:tabs>
        <w:ind w:left="1701" w:hanging="283"/>
        <w:rPr>
          <w:i/>
        </w:rPr>
      </w:pPr>
      <w:r w:rsidRPr="007C41A8">
        <w:rPr>
          <w:i/>
        </w:rPr>
        <w:t xml:space="preserve">Riferimento requisito: </w:t>
      </w:r>
    </w:p>
    <w:p w:rsidR="007C41A8" w:rsidRPr="005661A0" w:rsidRDefault="006B7868" w:rsidP="005661A0">
      <w:pPr>
        <w:pStyle w:val="Elenco"/>
        <w:numPr>
          <w:ilvl w:val="3"/>
          <w:numId w:val="9"/>
        </w:numPr>
        <w:tabs>
          <w:tab w:val="clear" w:pos="3005"/>
        </w:tabs>
        <w:ind w:left="1843" w:hanging="142"/>
      </w:pPr>
      <w:r w:rsidRPr="005661A0">
        <w:t>[</w:t>
      </w:r>
      <w:r w:rsidR="007C41A8" w:rsidRPr="005661A0">
        <w:t>RFBO01</w:t>
      </w:r>
      <w:r>
        <w:t>.</w:t>
      </w:r>
      <w:r w:rsidRPr="005661A0">
        <w:t>Login Admin]</w:t>
      </w:r>
      <w:r w:rsidR="007C41A8" w:rsidRPr="005661A0">
        <w:t>;</w:t>
      </w:r>
    </w:p>
    <w:p w:rsidR="007C41A8" w:rsidRPr="007C41A8" w:rsidRDefault="007C41A8" w:rsidP="004B188B">
      <w:pPr>
        <w:pStyle w:val="Elenco"/>
        <w:numPr>
          <w:ilvl w:val="0"/>
          <w:numId w:val="26"/>
        </w:numPr>
        <w:tabs>
          <w:tab w:val="clear" w:pos="851"/>
        </w:tabs>
        <w:ind w:left="1701" w:hanging="283"/>
        <w:rPr>
          <w:i/>
        </w:rPr>
      </w:pPr>
      <w:r w:rsidRPr="007C41A8">
        <w:rPr>
          <w:i/>
        </w:rPr>
        <w:t xml:space="preserve">Precondizioni: </w:t>
      </w:r>
      <w:r>
        <w:rPr>
          <w:i/>
        </w:rPr>
        <w:t>--</w:t>
      </w:r>
    </w:p>
    <w:p w:rsidR="007C41A8" w:rsidRPr="007C41A8" w:rsidRDefault="007C41A8" w:rsidP="004B188B">
      <w:pPr>
        <w:pStyle w:val="Elenco"/>
        <w:numPr>
          <w:ilvl w:val="0"/>
          <w:numId w:val="26"/>
        </w:numPr>
        <w:tabs>
          <w:tab w:val="clear" w:pos="851"/>
        </w:tabs>
        <w:ind w:left="1701" w:hanging="283"/>
        <w:rPr>
          <w:i/>
        </w:rPr>
      </w:pPr>
      <w:r w:rsidRPr="007C41A8">
        <w:rPr>
          <w:i/>
        </w:rPr>
        <w:t>Attori: proprietario o impiegato della fumetteria;</w:t>
      </w:r>
    </w:p>
    <w:p w:rsidR="00A0328E" w:rsidRDefault="007C41A8" w:rsidP="004B188B">
      <w:pPr>
        <w:pStyle w:val="Elenco"/>
        <w:numPr>
          <w:ilvl w:val="0"/>
          <w:numId w:val="26"/>
        </w:numPr>
        <w:tabs>
          <w:tab w:val="clear" w:pos="851"/>
        </w:tabs>
        <w:ind w:left="1701" w:hanging="283"/>
        <w:rPr>
          <w:i/>
        </w:rPr>
      </w:pPr>
      <w:r w:rsidRPr="007C41A8">
        <w:rPr>
          <w:i/>
        </w:rPr>
        <w:t>Input:</w:t>
      </w:r>
    </w:p>
    <w:p w:rsidR="007C41A8" w:rsidRPr="00A0328E" w:rsidRDefault="00A0328E" w:rsidP="004B188B">
      <w:pPr>
        <w:pStyle w:val="Elenco"/>
        <w:numPr>
          <w:ilvl w:val="1"/>
          <w:numId w:val="26"/>
        </w:numPr>
        <w:tabs>
          <w:tab w:val="clear" w:pos="1361"/>
        </w:tabs>
        <w:ind w:left="2268" w:hanging="567"/>
      </w:pPr>
      <w:r>
        <w:t>user, password</w:t>
      </w:r>
      <w:r w:rsidR="007C41A8" w:rsidRPr="00A0328E">
        <w:t xml:space="preserve">; </w:t>
      </w:r>
    </w:p>
    <w:p w:rsidR="00612154" w:rsidRDefault="007C41A8" w:rsidP="004B188B">
      <w:pPr>
        <w:pStyle w:val="Elenco"/>
        <w:numPr>
          <w:ilvl w:val="0"/>
          <w:numId w:val="26"/>
        </w:numPr>
        <w:tabs>
          <w:tab w:val="clear" w:pos="851"/>
        </w:tabs>
        <w:ind w:left="1701" w:hanging="283"/>
        <w:rPr>
          <w:i/>
        </w:rPr>
      </w:pPr>
      <w:r w:rsidRPr="007C41A8">
        <w:rPr>
          <w:i/>
        </w:rPr>
        <w:t>Flusso principale</w:t>
      </w:r>
      <w:r w:rsidR="00612154">
        <w:rPr>
          <w:i/>
        </w:rPr>
        <w:t>:</w:t>
      </w:r>
    </w:p>
    <w:p w:rsidR="00B24598" w:rsidRDefault="00612154" w:rsidP="004B188B">
      <w:pPr>
        <w:pStyle w:val="Elenco"/>
        <w:numPr>
          <w:ilvl w:val="1"/>
          <w:numId w:val="26"/>
        </w:numPr>
        <w:tabs>
          <w:tab w:val="clear" w:pos="1361"/>
        </w:tabs>
        <w:ind w:left="2268" w:hanging="567"/>
      </w:pPr>
      <w:r w:rsidRPr="00612154">
        <w:t>Il Sistema fornisce la schermata di accesso con i campi da compilare;</w:t>
      </w:r>
    </w:p>
    <w:p w:rsidR="00B24598" w:rsidRDefault="00B24598" w:rsidP="004B188B">
      <w:pPr>
        <w:pStyle w:val="Elenco"/>
        <w:numPr>
          <w:ilvl w:val="1"/>
          <w:numId w:val="26"/>
        </w:numPr>
        <w:tabs>
          <w:tab w:val="clear" w:pos="1361"/>
        </w:tabs>
        <w:ind w:left="2268" w:hanging="567"/>
      </w:pPr>
      <w:r>
        <w:t xml:space="preserve">l’utente </w:t>
      </w:r>
      <w:r w:rsidR="00A0328E">
        <w:t>compila</w:t>
      </w:r>
      <w:r>
        <w:t xml:space="preserve"> i </w:t>
      </w:r>
      <w:r w:rsidR="00A0328E">
        <w:t xml:space="preserve">campi con i </w:t>
      </w:r>
      <w:r>
        <w:t>dati di input: user*, password*</w:t>
      </w:r>
      <w:r w:rsidR="00A0328E">
        <w:t>;</w:t>
      </w:r>
    </w:p>
    <w:p w:rsidR="00B24598" w:rsidRDefault="00B24598" w:rsidP="004B188B">
      <w:pPr>
        <w:pStyle w:val="Elenco"/>
        <w:numPr>
          <w:ilvl w:val="1"/>
          <w:numId w:val="26"/>
        </w:numPr>
        <w:tabs>
          <w:tab w:val="clear" w:pos="1361"/>
        </w:tabs>
        <w:ind w:left="2268" w:hanging="567"/>
      </w:pPr>
      <w:r>
        <w:t>l’utente selezion</w:t>
      </w:r>
      <w:r w:rsidR="00A0328E">
        <w:t>a l’opzi</w:t>
      </w:r>
      <w:r w:rsidR="00275667">
        <w:t>o</w:t>
      </w:r>
      <w:r w:rsidR="00A0328E">
        <w:t>ne “Login”;</w:t>
      </w:r>
    </w:p>
    <w:p w:rsidR="00B24598" w:rsidRDefault="00B24598" w:rsidP="004B188B">
      <w:pPr>
        <w:pStyle w:val="Elenco"/>
        <w:numPr>
          <w:ilvl w:val="1"/>
          <w:numId w:val="26"/>
        </w:numPr>
        <w:tabs>
          <w:tab w:val="clear" w:pos="1361"/>
        </w:tabs>
        <w:ind w:left="2268" w:hanging="567"/>
      </w:pPr>
      <w:r>
        <w:t xml:space="preserve">il </w:t>
      </w:r>
      <w:r w:rsidR="00D9771D">
        <w:t>Sistema</w:t>
      </w:r>
      <w:r w:rsidR="00A0328E">
        <w:t xml:space="preserve"> convalida i dati inseriti;</w:t>
      </w:r>
    </w:p>
    <w:p w:rsidR="008A3C63" w:rsidRDefault="00B24598" w:rsidP="004B188B">
      <w:pPr>
        <w:pStyle w:val="Elenco"/>
        <w:numPr>
          <w:ilvl w:val="1"/>
          <w:numId w:val="26"/>
        </w:numPr>
        <w:tabs>
          <w:tab w:val="clear" w:pos="1361"/>
        </w:tabs>
        <w:ind w:left="2268" w:hanging="567"/>
      </w:pPr>
      <w:r>
        <w:t xml:space="preserve">il </w:t>
      </w:r>
      <w:r w:rsidR="00D9771D">
        <w:t>Sistema</w:t>
      </w:r>
      <w:r>
        <w:t xml:space="preserve"> </w:t>
      </w:r>
      <w:r w:rsidR="00123CCF">
        <w:t>ritorna</w:t>
      </w:r>
      <w:r>
        <w:t xml:space="preserve"> la schermata iniziale del </w:t>
      </w:r>
      <w:r w:rsidR="00D9771D">
        <w:t>Sistema</w:t>
      </w:r>
      <w:r w:rsidR="00A0328E">
        <w:t>;</w:t>
      </w:r>
    </w:p>
    <w:p w:rsidR="00B24598" w:rsidRDefault="00B24598" w:rsidP="004B188B">
      <w:pPr>
        <w:pStyle w:val="Elenco"/>
        <w:numPr>
          <w:ilvl w:val="0"/>
          <w:numId w:val="26"/>
        </w:numPr>
        <w:tabs>
          <w:tab w:val="clear" w:pos="851"/>
        </w:tabs>
        <w:ind w:left="1701" w:hanging="283"/>
        <w:rPr>
          <w:i/>
        </w:rPr>
      </w:pPr>
      <w:r w:rsidRPr="003035E9">
        <w:rPr>
          <w:i/>
        </w:rPr>
        <w:t>Flussi alternativi:</w:t>
      </w:r>
    </w:p>
    <w:p w:rsidR="00612154" w:rsidRPr="00612154" w:rsidRDefault="00612154" w:rsidP="004B188B">
      <w:pPr>
        <w:pStyle w:val="Elenco"/>
        <w:numPr>
          <w:ilvl w:val="1"/>
          <w:numId w:val="26"/>
        </w:numPr>
        <w:tabs>
          <w:tab w:val="clear" w:pos="1361"/>
        </w:tabs>
        <w:ind w:left="2268" w:hanging="567"/>
      </w:pPr>
      <w:r w:rsidRPr="00612154">
        <w:t>FA01 – Password dimenticata:</w:t>
      </w:r>
    </w:p>
    <w:p w:rsidR="00612154" w:rsidRPr="00612154" w:rsidRDefault="00612154" w:rsidP="004B188B">
      <w:pPr>
        <w:pStyle w:val="Elenco"/>
        <w:numPr>
          <w:ilvl w:val="2"/>
          <w:numId w:val="26"/>
        </w:numPr>
        <w:tabs>
          <w:tab w:val="clear" w:pos="2098"/>
        </w:tabs>
        <w:ind w:left="2977" w:hanging="709"/>
      </w:pPr>
      <w:r w:rsidRPr="00612154">
        <w:t>l’utente sceglie l’opzione “Ho dimenticato la password”;</w:t>
      </w:r>
    </w:p>
    <w:p w:rsidR="003035E9" w:rsidRDefault="00612154" w:rsidP="004B188B">
      <w:pPr>
        <w:pStyle w:val="Elenco"/>
        <w:numPr>
          <w:ilvl w:val="2"/>
          <w:numId w:val="26"/>
        </w:numPr>
        <w:tabs>
          <w:tab w:val="clear" w:pos="2098"/>
        </w:tabs>
        <w:ind w:left="2977" w:hanging="709"/>
      </w:pPr>
      <w:r>
        <w:t>l’utente sceglie l’opzione “Ho dimenticato la password”;</w:t>
      </w:r>
    </w:p>
    <w:p w:rsidR="00B24598" w:rsidRDefault="00B24598" w:rsidP="004B188B">
      <w:pPr>
        <w:pStyle w:val="Elenco"/>
        <w:numPr>
          <w:ilvl w:val="2"/>
          <w:numId w:val="26"/>
        </w:numPr>
        <w:tabs>
          <w:tab w:val="clear" w:pos="2098"/>
        </w:tabs>
        <w:ind w:left="2977" w:hanging="709"/>
      </w:pPr>
      <w:r>
        <w:t xml:space="preserve">il </w:t>
      </w:r>
      <w:r w:rsidR="00D9771D">
        <w:t>Sistema</w:t>
      </w:r>
      <w:r>
        <w:t xml:space="preserve"> </w:t>
      </w:r>
      <w:r w:rsidR="00123CCF">
        <w:t>ritorna</w:t>
      </w:r>
      <w:r>
        <w:t xml:space="preserve"> una schermata dove l’utente deve </w:t>
      </w:r>
      <w:r w:rsidR="003035E9">
        <w:t>compilare i seguenti dati per re</w:t>
      </w:r>
      <w:r>
        <w:t>cuperare la password:</w:t>
      </w:r>
    </w:p>
    <w:p w:rsidR="00B24598" w:rsidRDefault="00DE40A9" w:rsidP="00612154">
      <w:pPr>
        <w:pStyle w:val="Elenco"/>
        <w:numPr>
          <w:ilvl w:val="3"/>
          <w:numId w:val="9"/>
        </w:numPr>
        <w:tabs>
          <w:tab w:val="clear" w:pos="3005"/>
        </w:tabs>
        <w:ind w:left="3119" w:hanging="142"/>
      </w:pPr>
      <w:r>
        <w:t xml:space="preserve">indirizzo </w:t>
      </w:r>
      <w:r w:rsidR="00B24598">
        <w:t>e-mail *</w:t>
      </w:r>
    </w:p>
    <w:p w:rsidR="00B24598" w:rsidRDefault="008A3C63" w:rsidP="004B188B">
      <w:pPr>
        <w:pStyle w:val="Elenco"/>
        <w:numPr>
          <w:ilvl w:val="2"/>
          <w:numId w:val="26"/>
        </w:numPr>
        <w:tabs>
          <w:tab w:val="clear" w:pos="2098"/>
        </w:tabs>
        <w:ind w:left="2977" w:hanging="709"/>
      </w:pPr>
      <w:r>
        <w:t>l’utente preme il tasto “Invio”;</w:t>
      </w:r>
    </w:p>
    <w:p w:rsidR="00B24598" w:rsidRDefault="00B24598" w:rsidP="004B188B">
      <w:pPr>
        <w:pStyle w:val="Elenco"/>
        <w:numPr>
          <w:ilvl w:val="2"/>
          <w:numId w:val="26"/>
        </w:numPr>
        <w:tabs>
          <w:tab w:val="clear" w:pos="2098"/>
        </w:tabs>
        <w:ind w:left="2977" w:hanging="709"/>
      </w:pPr>
      <w:r>
        <w:t xml:space="preserve">Il </w:t>
      </w:r>
      <w:r w:rsidR="00D9771D">
        <w:t>Sistema</w:t>
      </w:r>
      <w:r>
        <w:t xml:space="preserve"> invia un e-mail al</w:t>
      </w:r>
      <w:r w:rsidR="008A3C63">
        <w:t>l’utente con una nuova password;</w:t>
      </w:r>
    </w:p>
    <w:p w:rsidR="00B24598" w:rsidRDefault="00B24598" w:rsidP="004B188B">
      <w:pPr>
        <w:pStyle w:val="Elenco"/>
        <w:numPr>
          <w:ilvl w:val="2"/>
          <w:numId w:val="26"/>
        </w:numPr>
        <w:tabs>
          <w:tab w:val="clear" w:pos="2098"/>
        </w:tabs>
        <w:ind w:left="2977" w:hanging="709"/>
      </w:pPr>
      <w:r>
        <w:t xml:space="preserve">Il </w:t>
      </w:r>
      <w:r w:rsidR="00D9771D">
        <w:t>Sistema</w:t>
      </w:r>
      <w:r>
        <w:t xml:space="preserve"> mostra un messag</w:t>
      </w:r>
      <w:r w:rsidR="005C3E81">
        <w:t>gio di conferma</w:t>
      </w:r>
      <w:r w:rsidR="008A3C63">
        <w:t xml:space="preserve"> dell’invio;</w:t>
      </w:r>
    </w:p>
    <w:p w:rsidR="003035E9" w:rsidRPr="003035E9" w:rsidRDefault="003035E9" w:rsidP="00877979">
      <w:pPr>
        <w:pStyle w:val="Elenco"/>
        <w:numPr>
          <w:ilvl w:val="0"/>
          <w:numId w:val="13"/>
        </w:numPr>
        <w:tabs>
          <w:tab w:val="clear" w:pos="851"/>
        </w:tabs>
        <w:ind w:left="1701" w:hanging="283"/>
        <w:rPr>
          <w:i/>
        </w:rPr>
      </w:pPr>
      <w:r w:rsidRPr="003035E9">
        <w:rPr>
          <w:i/>
        </w:rPr>
        <w:t>Output: La pagina iniziale dell’interfaccia amministrativa;</w:t>
      </w:r>
    </w:p>
    <w:p w:rsidR="003035E9" w:rsidRPr="004514C6" w:rsidRDefault="003035E9" w:rsidP="00877979">
      <w:pPr>
        <w:pStyle w:val="Elenco"/>
        <w:numPr>
          <w:ilvl w:val="0"/>
          <w:numId w:val="13"/>
        </w:numPr>
        <w:tabs>
          <w:tab w:val="clear" w:pos="851"/>
        </w:tabs>
        <w:ind w:left="1701" w:hanging="283"/>
        <w:rPr>
          <w:i/>
        </w:rPr>
      </w:pPr>
      <w:r w:rsidRPr="003035E9">
        <w:rPr>
          <w:i/>
        </w:rPr>
        <w:t>Postcondizioni: Attore con login effettuato;</w:t>
      </w:r>
    </w:p>
    <w:p w:rsidR="00B24598" w:rsidRPr="004514C6" w:rsidRDefault="00B24598" w:rsidP="00877979">
      <w:pPr>
        <w:pStyle w:val="Elenco"/>
        <w:numPr>
          <w:ilvl w:val="0"/>
          <w:numId w:val="13"/>
        </w:numPr>
        <w:tabs>
          <w:tab w:val="clear" w:pos="851"/>
        </w:tabs>
        <w:ind w:left="1701" w:hanging="283"/>
        <w:rPr>
          <w:i/>
        </w:rPr>
      </w:pPr>
      <w:r w:rsidRPr="004514C6">
        <w:rPr>
          <w:i/>
        </w:rPr>
        <w:t xml:space="preserve">Eccezioni:  </w:t>
      </w:r>
    </w:p>
    <w:p w:rsidR="00B24598" w:rsidRDefault="00B24598" w:rsidP="00877979">
      <w:pPr>
        <w:pStyle w:val="Elenco"/>
        <w:numPr>
          <w:ilvl w:val="1"/>
          <w:numId w:val="13"/>
        </w:numPr>
        <w:tabs>
          <w:tab w:val="clear" w:pos="1361"/>
        </w:tabs>
        <w:ind w:left="2268" w:hanging="567"/>
      </w:pPr>
      <w:r>
        <w:t xml:space="preserve">L’utente non inserisce uno o più campi segnati come obbligattori.  </w:t>
      </w:r>
    </w:p>
    <w:p w:rsidR="00B24598" w:rsidRDefault="00612154" w:rsidP="003035E9">
      <w:pPr>
        <w:pStyle w:val="Livello11"/>
        <w:numPr>
          <w:ilvl w:val="0"/>
          <w:numId w:val="0"/>
        </w:numPr>
        <w:ind w:left="792"/>
      </w:pPr>
      <w:r>
        <w:br/>
      </w:r>
    </w:p>
    <w:p w:rsidR="00B24598" w:rsidRPr="0040146C" w:rsidRDefault="004514C6" w:rsidP="0040146C">
      <w:pPr>
        <w:pStyle w:val="Livello111"/>
        <w:rPr>
          <w:b/>
        </w:rPr>
      </w:pPr>
      <w:r>
        <w:rPr>
          <w:b/>
        </w:rPr>
        <w:t>[</w:t>
      </w:r>
      <w:r w:rsidR="00B24598" w:rsidRPr="0040146C">
        <w:rPr>
          <w:b/>
        </w:rPr>
        <w:t>UCBO08</w:t>
      </w:r>
      <w:r>
        <w:rPr>
          <w:b/>
        </w:rPr>
        <w:t>.</w:t>
      </w:r>
      <w:r w:rsidR="00B24598" w:rsidRPr="0040146C">
        <w:rPr>
          <w:b/>
        </w:rPr>
        <w:t>Logout</w:t>
      </w:r>
      <w:r>
        <w:rPr>
          <w:b/>
        </w:rPr>
        <w:t>]</w:t>
      </w:r>
      <w:r w:rsidR="00B24598" w:rsidRPr="0040146C">
        <w:rPr>
          <w:b/>
        </w:rPr>
        <w:t>:</w:t>
      </w:r>
    </w:p>
    <w:p w:rsidR="00B24598" w:rsidRDefault="00B24598" w:rsidP="004514C6">
      <w:pPr>
        <w:pStyle w:val="TestoNormaleBasatosuLivello11"/>
        <w:ind w:left="1418"/>
      </w:pPr>
      <w:r>
        <w:t xml:space="preserve">Il </w:t>
      </w:r>
      <w:r w:rsidR="00D9771D">
        <w:t>Sistema</w:t>
      </w:r>
      <w:r w:rsidR="00123CCF">
        <w:t xml:space="preserve"> dovrà avere un’</w:t>
      </w:r>
      <w:r>
        <w:t xml:space="preserve">interfaccia amministrativa, </w:t>
      </w:r>
      <w:r w:rsidR="00D15D8C">
        <w:t>l’utilizzatore</w:t>
      </w:r>
      <w:r>
        <w:t xml:space="preserve"> potrà uscire dal </w:t>
      </w:r>
      <w:r w:rsidR="00D9771D">
        <w:t>Sistema</w:t>
      </w:r>
      <w:r>
        <w:t xml:space="preserve"> attraverso un link.</w:t>
      </w:r>
      <w:r w:rsidR="002E5B54">
        <w:br/>
      </w:r>
    </w:p>
    <w:p w:rsidR="005661A0" w:rsidRDefault="004514C6" w:rsidP="00877979">
      <w:pPr>
        <w:pStyle w:val="Elenco"/>
        <w:numPr>
          <w:ilvl w:val="0"/>
          <w:numId w:val="14"/>
        </w:numPr>
        <w:ind w:left="1701" w:hanging="283"/>
        <w:rPr>
          <w:i/>
        </w:rPr>
      </w:pPr>
      <w:r w:rsidRPr="0050291B">
        <w:rPr>
          <w:i/>
        </w:rPr>
        <w:t xml:space="preserve">Riferimento requisito: </w:t>
      </w:r>
    </w:p>
    <w:p w:rsidR="004514C6" w:rsidRPr="005661A0" w:rsidRDefault="006B7868" w:rsidP="005661A0">
      <w:pPr>
        <w:pStyle w:val="Elenco"/>
        <w:numPr>
          <w:ilvl w:val="3"/>
          <w:numId w:val="9"/>
        </w:numPr>
        <w:tabs>
          <w:tab w:val="clear" w:pos="3005"/>
        </w:tabs>
        <w:ind w:left="1843" w:hanging="142"/>
      </w:pPr>
      <w:r w:rsidRPr="005661A0">
        <w:t>[</w:t>
      </w:r>
      <w:r w:rsidR="004514C6" w:rsidRPr="005661A0">
        <w:t>RFBO01</w:t>
      </w:r>
      <w:r w:rsidRPr="005661A0">
        <w:t>.Login Admin]</w:t>
      </w:r>
      <w:r w:rsidR="004514C6" w:rsidRPr="005661A0">
        <w:t>;</w:t>
      </w:r>
    </w:p>
    <w:p w:rsidR="009F05B4" w:rsidRDefault="004514C6" w:rsidP="00877979">
      <w:pPr>
        <w:pStyle w:val="Elenco"/>
        <w:numPr>
          <w:ilvl w:val="0"/>
          <w:numId w:val="14"/>
        </w:numPr>
        <w:ind w:left="1701" w:hanging="283"/>
        <w:rPr>
          <w:i/>
        </w:rPr>
      </w:pPr>
      <w:r w:rsidRPr="00787F9F">
        <w:rPr>
          <w:i/>
        </w:rPr>
        <w:t>Precondizioni:</w:t>
      </w:r>
    </w:p>
    <w:p w:rsidR="004514C6" w:rsidRPr="009F05B4" w:rsidRDefault="004514C6" w:rsidP="009F05B4">
      <w:pPr>
        <w:pStyle w:val="Elenco"/>
        <w:numPr>
          <w:ilvl w:val="3"/>
          <w:numId w:val="9"/>
        </w:numPr>
        <w:tabs>
          <w:tab w:val="clear" w:pos="3005"/>
        </w:tabs>
        <w:ind w:left="1843" w:hanging="142"/>
      </w:pPr>
      <w:r w:rsidRPr="009F05B4">
        <w:t xml:space="preserve"> [UCBE07.Login];</w:t>
      </w:r>
    </w:p>
    <w:p w:rsidR="004514C6" w:rsidRDefault="004514C6" w:rsidP="00877979">
      <w:pPr>
        <w:pStyle w:val="Elenco"/>
        <w:numPr>
          <w:ilvl w:val="0"/>
          <w:numId w:val="14"/>
        </w:numPr>
        <w:ind w:left="1701" w:hanging="283"/>
        <w:rPr>
          <w:i/>
        </w:rPr>
      </w:pPr>
      <w:r>
        <w:rPr>
          <w:i/>
        </w:rPr>
        <w:t xml:space="preserve">Attori: </w:t>
      </w:r>
      <w:r w:rsidRPr="00C61D98">
        <w:rPr>
          <w:i/>
        </w:rPr>
        <w:t>proprietario o impiegato della fumetteria;</w:t>
      </w:r>
    </w:p>
    <w:p w:rsidR="004514C6" w:rsidRPr="004514C6" w:rsidRDefault="004514C6" w:rsidP="00877979">
      <w:pPr>
        <w:pStyle w:val="Elenco"/>
        <w:numPr>
          <w:ilvl w:val="0"/>
          <w:numId w:val="14"/>
        </w:numPr>
        <w:ind w:left="1701" w:hanging="283"/>
        <w:rPr>
          <w:i/>
        </w:rPr>
      </w:pPr>
      <w:r>
        <w:rPr>
          <w:i/>
        </w:rPr>
        <w:t>Input: --</w:t>
      </w:r>
    </w:p>
    <w:p w:rsidR="00B24598" w:rsidRDefault="00B24598" w:rsidP="00877979">
      <w:pPr>
        <w:pStyle w:val="Elenco"/>
        <w:numPr>
          <w:ilvl w:val="0"/>
          <w:numId w:val="14"/>
        </w:numPr>
        <w:ind w:left="1701" w:hanging="283"/>
        <w:rPr>
          <w:i/>
        </w:rPr>
      </w:pPr>
      <w:r w:rsidRPr="004514C6">
        <w:rPr>
          <w:i/>
        </w:rPr>
        <w:t>Flusso principale:</w:t>
      </w:r>
    </w:p>
    <w:p w:rsidR="00B24598" w:rsidRPr="008A3C63" w:rsidRDefault="002E5B54" w:rsidP="00877979">
      <w:pPr>
        <w:pStyle w:val="Elenco"/>
        <w:numPr>
          <w:ilvl w:val="1"/>
          <w:numId w:val="14"/>
        </w:numPr>
        <w:tabs>
          <w:tab w:val="clear" w:pos="1361"/>
        </w:tabs>
        <w:ind w:left="2268" w:hanging="567"/>
        <w:rPr>
          <w:i/>
        </w:rPr>
      </w:pPr>
      <w:r>
        <w:t>l’utente sceglie di uscire dal Sistema;</w:t>
      </w:r>
    </w:p>
    <w:p w:rsidR="00B24598" w:rsidRDefault="00B24598" w:rsidP="00877979">
      <w:pPr>
        <w:pStyle w:val="Elenco"/>
        <w:numPr>
          <w:ilvl w:val="1"/>
          <w:numId w:val="14"/>
        </w:numPr>
        <w:tabs>
          <w:tab w:val="clear" w:pos="1361"/>
        </w:tabs>
        <w:ind w:left="2268" w:hanging="567"/>
      </w:pPr>
      <w:r>
        <w:t>l’utente cli</w:t>
      </w:r>
      <w:r w:rsidR="00E344BB">
        <w:t>c</w:t>
      </w:r>
      <w:r>
        <w:t>ca nel link “Logout”</w:t>
      </w:r>
      <w:r w:rsidR="008A3C63">
        <w:t>, nel top della schermata;</w:t>
      </w:r>
    </w:p>
    <w:p w:rsidR="00B24598" w:rsidRDefault="00B24598" w:rsidP="00877979">
      <w:pPr>
        <w:pStyle w:val="Elenco"/>
        <w:numPr>
          <w:ilvl w:val="1"/>
          <w:numId w:val="14"/>
        </w:numPr>
        <w:tabs>
          <w:tab w:val="clear" w:pos="1361"/>
        </w:tabs>
        <w:ind w:left="2268" w:hanging="567"/>
      </w:pPr>
      <w:r>
        <w:t xml:space="preserve">il </w:t>
      </w:r>
      <w:r w:rsidR="00D9771D">
        <w:t>Sistema</w:t>
      </w:r>
      <w:r>
        <w:t xml:space="preserve"> ritorna un messag</w:t>
      </w:r>
      <w:r w:rsidR="00813806">
        <w:t>g</w:t>
      </w:r>
      <w:r>
        <w:t>io di conferma</w:t>
      </w:r>
      <w:r w:rsidR="008A3C63">
        <w:t>,</w:t>
      </w:r>
      <w:r>
        <w:t xml:space="preserve"> domandando all’utente se vuole veramente uscire dal </w:t>
      </w:r>
      <w:r w:rsidR="00D9771D">
        <w:t>Sistema</w:t>
      </w:r>
      <w:r>
        <w:t xml:space="preserve"> (effettuare</w:t>
      </w:r>
      <w:r w:rsidR="008A3C63">
        <w:t xml:space="preserve"> il logout);</w:t>
      </w:r>
    </w:p>
    <w:p w:rsidR="00B24598" w:rsidRDefault="00B24598" w:rsidP="00877979">
      <w:pPr>
        <w:pStyle w:val="Elenco"/>
        <w:numPr>
          <w:ilvl w:val="1"/>
          <w:numId w:val="14"/>
        </w:numPr>
        <w:tabs>
          <w:tab w:val="clear" w:pos="1361"/>
        </w:tabs>
        <w:ind w:left="2268" w:hanging="567"/>
      </w:pPr>
      <w:r>
        <w:t>l’utente conferma premendo i</w:t>
      </w:r>
      <w:r w:rsidR="008A3C63">
        <w:t>l tasto “Si”;</w:t>
      </w:r>
    </w:p>
    <w:p w:rsidR="00B24598" w:rsidRDefault="00B24598" w:rsidP="00877979">
      <w:pPr>
        <w:pStyle w:val="Elenco"/>
        <w:numPr>
          <w:ilvl w:val="1"/>
          <w:numId w:val="14"/>
        </w:numPr>
        <w:tabs>
          <w:tab w:val="clear" w:pos="1361"/>
        </w:tabs>
        <w:ind w:left="2268" w:hanging="567"/>
      </w:pPr>
      <w:r>
        <w:t xml:space="preserve">il </w:t>
      </w:r>
      <w:r w:rsidR="00D9771D">
        <w:t>Sistema</w:t>
      </w:r>
      <w:r>
        <w:t xml:space="preserve"> proccessa i dati dell’utente effettuando il suo logout</w:t>
      </w:r>
      <w:r w:rsidR="008A3C63">
        <w:t>;</w:t>
      </w:r>
    </w:p>
    <w:p w:rsidR="00813806" w:rsidRDefault="00B24598" w:rsidP="00877979">
      <w:pPr>
        <w:pStyle w:val="Elenco"/>
        <w:numPr>
          <w:ilvl w:val="1"/>
          <w:numId w:val="14"/>
        </w:numPr>
        <w:tabs>
          <w:tab w:val="clear" w:pos="1361"/>
        </w:tabs>
        <w:ind w:left="2268" w:hanging="567"/>
      </w:pPr>
      <w:r>
        <w:t xml:space="preserve">il </w:t>
      </w:r>
      <w:r w:rsidR="00D9771D">
        <w:t>Sistema</w:t>
      </w:r>
      <w:r>
        <w:t xml:space="preserve"> ritorna alla schermata iniziale di Login del </w:t>
      </w:r>
      <w:r w:rsidR="00D9771D">
        <w:t>Sistema</w:t>
      </w:r>
      <w:r w:rsidR="008A3C63">
        <w:t>;</w:t>
      </w:r>
    </w:p>
    <w:p w:rsidR="00B24598" w:rsidRDefault="00813806" w:rsidP="00877979">
      <w:pPr>
        <w:pStyle w:val="Elenco"/>
        <w:numPr>
          <w:ilvl w:val="1"/>
          <w:numId w:val="14"/>
        </w:numPr>
        <w:tabs>
          <w:tab w:val="clear" w:pos="1361"/>
        </w:tabs>
        <w:ind w:left="2268" w:hanging="567"/>
      </w:pPr>
      <w:r>
        <w:t xml:space="preserve">Se l’utente preme “No”, </w:t>
      </w:r>
      <w:r w:rsidR="00FA57CF">
        <w:t>non viene effettuato il logout</w:t>
      </w:r>
      <w:r>
        <w:t>;</w:t>
      </w:r>
      <w:r w:rsidR="002E5B54">
        <w:tab/>
      </w:r>
      <w:r w:rsidR="00B24598">
        <w:tab/>
      </w:r>
    </w:p>
    <w:p w:rsidR="00B24598" w:rsidRPr="004514C6" w:rsidRDefault="00B24598" w:rsidP="00877979">
      <w:pPr>
        <w:pStyle w:val="Elenco"/>
        <w:numPr>
          <w:ilvl w:val="0"/>
          <w:numId w:val="14"/>
        </w:numPr>
        <w:tabs>
          <w:tab w:val="clear" w:pos="851"/>
        </w:tabs>
        <w:ind w:left="1701" w:hanging="283"/>
        <w:rPr>
          <w:i/>
        </w:rPr>
      </w:pPr>
      <w:r w:rsidRPr="004514C6">
        <w:rPr>
          <w:i/>
        </w:rPr>
        <w:t>Output: La pagina</w:t>
      </w:r>
      <w:r w:rsidR="008A3C63">
        <w:rPr>
          <w:i/>
        </w:rPr>
        <w:t xml:space="preserve"> di Login a</w:t>
      </w:r>
      <w:r w:rsidRPr="004514C6">
        <w:rPr>
          <w:i/>
        </w:rPr>
        <w:t>ll’interfaccia amministrativ</w:t>
      </w:r>
      <w:r w:rsidR="008A3C63">
        <w:rPr>
          <w:i/>
        </w:rPr>
        <w:t>a;</w:t>
      </w:r>
    </w:p>
    <w:p w:rsidR="00B24598" w:rsidRPr="004514C6" w:rsidRDefault="00B24598" w:rsidP="00877979">
      <w:pPr>
        <w:pStyle w:val="Elenco"/>
        <w:numPr>
          <w:ilvl w:val="0"/>
          <w:numId w:val="14"/>
        </w:numPr>
        <w:tabs>
          <w:tab w:val="clear" w:pos="851"/>
        </w:tabs>
        <w:ind w:left="1701" w:hanging="283"/>
        <w:rPr>
          <w:i/>
        </w:rPr>
      </w:pPr>
      <w:r w:rsidRPr="004514C6">
        <w:rPr>
          <w:i/>
        </w:rPr>
        <w:t>Postcondizioni: Attore con logout effet</w:t>
      </w:r>
      <w:r w:rsidR="00813806">
        <w:rPr>
          <w:i/>
        </w:rPr>
        <w:t>t</w:t>
      </w:r>
      <w:r w:rsidRPr="004514C6">
        <w:rPr>
          <w:i/>
        </w:rPr>
        <w:t>uato.</w:t>
      </w:r>
    </w:p>
    <w:p w:rsidR="00B24598" w:rsidRDefault="00612154" w:rsidP="002E5B54">
      <w:pPr>
        <w:pStyle w:val="Livello11"/>
        <w:numPr>
          <w:ilvl w:val="0"/>
          <w:numId w:val="0"/>
        </w:numPr>
      </w:pPr>
      <w:r>
        <w:br/>
      </w:r>
    </w:p>
    <w:p w:rsidR="00B24598" w:rsidRPr="0040146C" w:rsidRDefault="00813806" w:rsidP="0040146C">
      <w:pPr>
        <w:pStyle w:val="Livello111"/>
        <w:rPr>
          <w:b/>
        </w:rPr>
      </w:pPr>
      <w:r>
        <w:rPr>
          <w:b/>
        </w:rPr>
        <w:t>[UCBO09.</w:t>
      </w:r>
      <w:r w:rsidR="00B24598" w:rsidRPr="0040146C">
        <w:rPr>
          <w:b/>
        </w:rPr>
        <w:t>Gestione prenotazione</w:t>
      </w:r>
      <w:r>
        <w:rPr>
          <w:b/>
        </w:rPr>
        <w:t>]</w:t>
      </w:r>
      <w:r w:rsidR="00B24598" w:rsidRPr="0040146C">
        <w:rPr>
          <w:b/>
        </w:rPr>
        <w:t>:</w:t>
      </w:r>
    </w:p>
    <w:p w:rsidR="00B24598" w:rsidRDefault="00B24598" w:rsidP="00813806">
      <w:pPr>
        <w:pStyle w:val="TestoNormaleBasatosuLivello11"/>
        <w:ind w:left="1418"/>
      </w:pPr>
      <w:r>
        <w:t xml:space="preserve">Il </w:t>
      </w:r>
      <w:r w:rsidR="00D9771D">
        <w:t>Sistema</w:t>
      </w:r>
      <w:r>
        <w:t xml:space="preserve"> dovrà av</w:t>
      </w:r>
      <w:r w:rsidR="00123CCF">
        <w:t>ere un’</w:t>
      </w:r>
      <w:r>
        <w:t xml:space="preserve">interfaccia amministrativa, </w:t>
      </w:r>
      <w:r w:rsidR="00D15D8C">
        <w:t>l’utilizzatore</w:t>
      </w:r>
      <w:r>
        <w:t xml:space="preserve"> potrà accedere per la gestione di prenotazione.</w:t>
      </w:r>
      <w:r w:rsidR="00813806">
        <w:br/>
      </w:r>
    </w:p>
    <w:p w:rsidR="00CC33E7" w:rsidRDefault="00813806" w:rsidP="00877979">
      <w:pPr>
        <w:pStyle w:val="Elenco"/>
        <w:numPr>
          <w:ilvl w:val="0"/>
          <w:numId w:val="15"/>
        </w:numPr>
        <w:tabs>
          <w:tab w:val="clear" w:pos="851"/>
        </w:tabs>
        <w:ind w:left="1701" w:hanging="283"/>
        <w:rPr>
          <w:i/>
        </w:rPr>
      </w:pPr>
      <w:r w:rsidRPr="006B7868">
        <w:rPr>
          <w:i/>
        </w:rPr>
        <w:t xml:space="preserve">Riferimento requisito: </w:t>
      </w:r>
    </w:p>
    <w:p w:rsidR="00CC33E7" w:rsidRPr="00CC33E7" w:rsidRDefault="006B7868" w:rsidP="00CC33E7">
      <w:pPr>
        <w:pStyle w:val="Elenco"/>
        <w:numPr>
          <w:ilvl w:val="3"/>
          <w:numId w:val="9"/>
        </w:numPr>
        <w:tabs>
          <w:tab w:val="clear" w:pos="3005"/>
        </w:tabs>
        <w:ind w:left="1843" w:hanging="142"/>
      </w:pPr>
      <w:r w:rsidRPr="00CC33E7">
        <w:t>[RFBO06.Gestione Prenotazione]</w:t>
      </w:r>
      <w:r w:rsidR="00813806" w:rsidRPr="00CC33E7">
        <w:t xml:space="preserve"> </w:t>
      </w:r>
    </w:p>
    <w:p w:rsidR="00CC33E7" w:rsidRPr="00CC33E7" w:rsidRDefault="006B7868" w:rsidP="00CC33E7">
      <w:pPr>
        <w:pStyle w:val="Elenco"/>
        <w:numPr>
          <w:ilvl w:val="3"/>
          <w:numId w:val="9"/>
        </w:numPr>
        <w:tabs>
          <w:tab w:val="clear" w:pos="3005"/>
        </w:tabs>
        <w:ind w:left="1843" w:hanging="142"/>
      </w:pPr>
      <w:r w:rsidRPr="00CC33E7">
        <w:t>[</w:t>
      </w:r>
      <w:r w:rsidR="00813806" w:rsidRPr="00CC33E7">
        <w:t>RFBO07</w:t>
      </w:r>
      <w:r w:rsidRPr="00CC33E7">
        <w:t>.Status Prenotazione]</w:t>
      </w:r>
    </w:p>
    <w:p w:rsidR="00CC33E7" w:rsidRPr="00CC33E7" w:rsidRDefault="006B7868" w:rsidP="00CC33E7">
      <w:pPr>
        <w:pStyle w:val="Elenco"/>
        <w:numPr>
          <w:ilvl w:val="3"/>
          <w:numId w:val="9"/>
        </w:numPr>
        <w:tabs>
          <w:tab w:val="clear" w:pos="3005"/>
        </w:tabs>
        <w:ind w:left="1843" w:hanging="142"/>
      </w:pPr>
      <w:r w:rsidRPr="00CC33E7">
        <w:t>[RFBO08.Report Fumetti]</w:t>
      </w:r>
    </w:p>
    <w:p w:rsidR="009F05B4" w:rsidRDefault="00813806" w:rsidP="00877979">
      <w:pPr>
        <w:pStyle w:val="Elenco"/>
        <w:numPr>
          <w:ilvl w:val="0"/>
          <w:numId w:val="15"/>
        </w:numPr>
        <w:tabs>
          <w:tab w:val="clear" w:pos="851"/>
        </w:tabs>
        <w:ind w:left="1701" w:hanging="283"/>
        <w:rPr>
          <w:i/>
        </w:rPr>
      </w:pPr>
      <w:r w:rsidRPr="00787F9F">
        <w:rPr>
          <w:i/>
        </w:rPr>
        <w:t>Precondizioni:</w:t>
      </w:r>
    </w:p>
    <w:p w:rsidR="00813806" w:rsidRPr="009F05B4" w:rsidRDefault="00813806" w:rsidP="009F05B4">
      <w:pPr>
        <w:pStyle w:val="Elenco"/>
        <w:numPr>
          <w:ilvl w:val="3"/>
          <w:numId w:val="9"/>
        </w:numPr>
        <w:tabs>
          <w:tab w:val="clear" w:pos="3005"/>
        </w:tabs>
        <w:ind w:left="1843" w:hanging="142"/>
      </w:pPr>
      <w:r w:rsidRPr="009F05B4">
        <w:t xml:space="preserve"> [UCBE07.Login];</w:t>
      </w:r>
    </w:p>
    <w:p w:rsidR="00813806" w:rsidRDefault="00813806" w:rsidP="00877979">
      <w:pPr>
        <w:pStyle w:val="Elenco"/>
        <w:numPr>
          <w:ilvl w:val="0"/>
          <w:numId w:val="15"/>
        </w:numPr>
        <w:tabs>
          <w:tab w:val="clear" w:pos="851"/>
        </w:tabs>
        <w:ind w:left="1701" w:hanging="283"/>
        <w:rPr>
          <w:i/>
        </w:rPr>
      </w:pPr>
      <w:r>
        <w:rPr>
          <w:i/>
        </w:rPr>
        <w:t xml:space="preserve">Attori: </w:t>
      </w:r>
      <w:r w:rsidRPr="00C61D98">
        <w:rPr>
          <w:i/>
        </w:rPr>
        <w:t>proprietario o impiegato della fumetteria;</w:t>
      </w:r>
    </w:p>
    <w:p w:rsidR="00813806" w:rsidRDefault="00813806" w:rsidP="00877979">
      <w:pPr>
        <w:pStyle w:val="Elenco"/>
        <w:numPr>
          <w:ilvl w:val="0"/>
          <w:numId w:val="15"/>
        </w:numPr>
        <w:tabs>
          <w:tab w:val="clear" w:pos="851"/>
        </w:tabs>
        <w:ind w:left="1701" w:hanging="283"/>
        <w:rPr>
          <w:i/>
        </w:rPr>
      </w:pPr>
      <w:r>
        <w:rPr>
          <w:i/>
        </w:rPr>
        <w:t>Input</w:t>
      </w:r>
      <w:r w:rsidRPr="00813806">
        <w:rPr>
          <w:i/>
        </w:rPr>
        <w:t>:</w:t>
      </w:r>
    </w:p>
    <w:p w:rsidR="004E70F9" w:rsidRPr="004E70F9" w:rsidRDefault="004E70F9" w:rsidP="00877979">
      <w:pPr>
        <w:pStyle w:val="Elenco"/>
        <w:numPr>
          <w:ilvl w:val="1"/>
          <w:numId w:val="15"/>
        </w:numPr>
        <w:tabs>
          <w:tab w:val="clear" w:pos="1361"/>
        </w:tabs>
        <w:ind w:left="2268" w:hanging="567"/>
      </w:pPr>
      <w:r w:rsidRPr="004E70F9">
        <w:t>dati della prenotazione:</w:t>
      </w:r>
    </w:p>
    <w:p w:rsidR="00813806" w:rsidRDefault="00813806" w:rsidP="00877979">
      <w:pPr>
        <w:pStyle w:val="Elenco"/>
        <w:numPr>
          <w:ilvl w:val="0"/>
          <w:numId w:val="15"/>
        </w:numPr>
        <w:tabs>
          <w:tab w:val="clear" w:pos="851"/>
        </w:tabs>
        <w:ind w:left="1701" w:hanging="283"/>
        <w:rPr>
          <w:i/>
        </w:rPr>
      </w:pPr>
      <w:r>
        <w:rPr>
          <w:i/>
        </w:rPr>
        <w:t>Flusso Principale:</w:t>
      </w:r>
    </w:p>
    <w:p w:rsidR="004E70F9" w:rsidRPr="00612154" w:rsidRDefault="004E70F9" w:rsidP="00877979">
      <w:pPr>
        <w:pStyle w:val="Elenco"/>
        <w:numPr>
          <w:ilvl w:val="1"/>
          <w:numId w:val="15"/>
        </w:numPr>
        <w:tabs>
          <w:tab w:val="clear" w:pos="1361"/>
        </w:tabs>
        <w:ind w:left="2268" w:hanging="567"/>
      </w:pPr>
      <w:r w:rsidRPr="00612154">
        <w:t>il proprietario accede al menu nel quale potrà gestire le prenotazioni;</w:t>
      </w:r>
    </w:p>
    <w:p w:rsidR="00B24598" w:rsidRDefault="00B24598" w:rsidP="00877979">
      <w:pPr>
        <w:pStyle w:val="Elenco"/>
        <w:numPr>
          <w:ilvl w:val="1"/>
          <w:numId w:val="15"/>
        </w:numPr>
        <w:tabs>
          <w:tab w:val="clear" w:pos="1361"/>
        </w:tabs>
        <w:ind w:left="2268" w:hanging="567"/>
      </w:pPr>
      <w:r>
        <w:t>il proprietario accede al menu nel qual</w:t>
      </w:r>
      <w:r w:rsidR="004E70F9">
        <w:t>e potrà gestire le prenotazioni;</w:t>
      </w:r>
    </w:p>
    <w:p w:rsidR="00B24598" w:rsidRDefault="00B24598" w:rsidP="00877979">
      <w:pPr>
        <w:pStyle w:val="Elenco"/>
        <w:numPr>
          <w:ilvl w:val="1"/>
          <w:numId w:val="15"/>
        </w:numPr>
        <w:tabs>
          <w:tab w:val="clear" w:pos="1361"/>
        </w:tabs>
        <w:ind w:left="2268" w:hanging="567"/>
      </w:pPr>
      <w:r>
        <w:t xml:space="preserve">il </w:t>
      </w:r>
      <w:r w:rsidR="00D9771D">
        <w:t>Sistema</w:t>
      </w:r>
      <w:r>
        <w:t xml:space="preserve"> </w:t>
      </w:r>
      <w:r w:rsidR="00123CCF">
        <w:t>ritorna un’</w:t>
      </w:r>
      <w:r>
        <w:t xml:space="preserve">interfaccia con una lista delle prenotazioni presenti nel </w:t>
      </w:r>
      <w:r w:rsidR="00D9771D">
        <w:t>Sistema</w:t>
      </w:r>
      <w:r w:rsidR="004E70F9">
        <w:t>;</w:t>
      </w:r>
    </w:p>
    <w:p w:rsidR="00B24598" w:rsidRDefault="004E70F9" w:rsidP="00877979">
      <w:pPr>
        <w:pStyle w:val="Elenco"/>
        <w:numPr>
          <w:ilvl w:val="1"/>
          <w:numId w:val="15"/>
        </w:numPr>
        <w:tabs>
          <w:tab w:val="clear" w:pos="1361"/>
        </w:tabs>
        <w:ind w:left="2268" w:hanging="567"/>
      </w:pPr>
      <w:r>
        <w:t>s</w:t>
      </w:r>
      <w:r w:rsidR="00B24598">
        <w:t>e l’utente sceglie di inserire una prenotazione:</w:t>
      </w:r>
    </w:p>
    <w:p w:rsidR="00B24598" w:rsidRDefault="00B24598" w:rsidP="00877979">
      <w:pPr>
        <w:pStyle w:val="Elenco"/>
        <w:numPr>
          <w:ilvl w:val="2"/>
          <w:numId w:val="15"/>
        </w:numPr>
        <w:tabs>
          <w:tab w:val="clear" w:pos="2098"/>
        </w:tabs>
        <w:ind w:left="2977" w:hanging="709"/>
      </w:pPr>
      <w:r>
        <w:t>l’utente clicca sul tasto “i</w:t>
      </w:r>
      <w:r w:rsidR="004E70F9">
        <w:t>nserire una nuova prenotazione”;</w:t>
      </w:r>
    </w:p>
    <w:p w:rsidR="00B24598" w:rsidRDefault="00B24598" w:rsidP="00877979">
      <w:pPr>
        <w:pStyle w:val="Elenco"/>
        <w:numPr>
          <w:ilvl w:val="2"/>
          <w:numId w:val="15"/>
        </w:numPr>
        <w:tabs>
          <w:tab w:val="clear" w:pos="2098"/>
        </w:tabs>
        <w:ind w:left="2977" w:hanging="709"/>
      </w:pPr>
      <w:r>
        <w:t xml:space="preserve">il </w:t>
      </w:r>
      <w:r w:rsidR="00D9771D">
        <w:t>Sistema</w:t>
      </w:r>
      <w:r>
        <w:t xml:space="preserve"> </w:t>
      </w:r>
      <w:r w:rsidR="00123CCF">
        <w:t>ritorna</w:t>
      </w:r>
      <w:r>
        <w:t xml:space="preserve"> l’interfaccia in cui l’utente deve inserire i dati della </w:t>
      </w:r>
      <w:r w:rsidR="00FA57CF">
        <w:t>p</w:t>
      </w:r>
      <w:r w:rsidR="004E70F9">
        <w:t>renotazione;</w:t>
      </w:r>
    </w:p>
    <w:p w:rsidR="00B24598" w:rsidRDefault="00B24598" w:rsidP="00877979">
      <w:pPr>
        <w:pStyle w:val="Elenco"/>
        <w:numPr>
          <w:ilvl w:val="2"/>
          <w:numId w:val="15"/>
        </w:numPr>
        <w:tabs>
          <w:tab w:val="clear" w:pos="2098"/>
        </w:tabs>
        <w:ind w:left="2977" w:hanging="709"/>
      </w:pPr>
      <w:r>
        <w:t>l’utente inserisce:</w:t>
      </w:r>
    </w:p>
    <w:p w:rsidR="00B24598" w:rsidRDefault="00B24598" w:rsidP="00F7075A">
      <w:pPr>
        <w:pStyle w:val="Elenco"/>
        <w:numPr>
          <w:ilvl w:val="3"/>
          <w:numId w:val="9"/>
        </w:numPr>
        <w:tabs>
          <w:tab w:val="clear" w:pos="3005"/>
        </w:tabs>
        <w:ind w:left="3119" w:hanging="142"/>
      </w:pPr>
      <w:r>
        <w:t>data *</w:t>
      </w:r>
    </w:p>
    <w:p w:rsidR="00B24598" w:rsidRDefault="00B24598" w:rsidP="00A31286">
      <w:pPr>
        <w:pStyle w:val="Elenco"/>
        <w:numPr>
          <w:ilvl w:val="3"/>
          <w:numId w:val="9"/>
        </w:numPr>
        <w:tabs>
          <w:tab w:val="clear" w:pos="3005"/>
        </w:tabs>
        <w:ind w:left="3119" w:hanging="142"/>
      </w:pPr>
      <w:r>
        <w:t>cliente*</w:t>
      </w:r>
    </w:p>
    <w:p w:rsidR="00B24598" w:rsidRDefault="00B24598" w:rsidP="00F7075A">
      <w:pPr>
        <w:pStyle w:val="Elenco"/>
        <w:numPr>
          <w:ilvl w:val="3"/>
          <w:numId w:val="9"/>
        </w:numPr>
        <w:tabs>
          <w:tab w:val="clear" w:pos="3005"/>
        </w:tabs>
        <w:ind w:left="3119" w:hanging="142"/>
      </w:pPr>
      <w:r>
        <w:t>fumetto*</w:t>
      </w:r>
    </w:p>
    <w:p w:rsidR="00B24598" w:rsidRDefault="00B24598" w:rsidP="00F7075A">
      <w:pPr>
        <w:pStyle w:val="Elenco"/>
        <w:numPr>
          <w:ilvl w:val="3"/>
          <w:numId w:val="9"/>
        </w:numPr>
        <w:tabs>
          <w:tab w:val="clear" w:pos="3005"/>
        </w:tabs>
        <w:ind w:left="3119" w:hanging="142"/>
      </w:pPr>
      <w:r>
        <w:t>quantità*</w:t>
      </w:r>
    </w:p>
    <w:p w:rsidR="00B24598" w:rsidRDefault="00B24598" w:rsidP="00F7075A">
      <w:pPr>
        <w:pStyle w:val="Elenco"/>
        <w:numPr>
          <w:ilvl w:val="3"/>
          <w:numId w:val="9"/>
        </w:numPr>
        <w:tabs>
          <w:tab w:val="clear" w:pos="3005"/>
        </w:tabs>
        <w:ind w:left="3119" w:hanging="142"/>
      </w:pPr>
      <w:r>
        <w:t xml:space="preserve">valore unità (auto riempito dal </w:t>
      </w:r>
      <w:r w:rsidR="00D9771D">
        <w:t>Sistema</w:t>
      </w:r>
      <w:r w:rsidR="004E70F9">
        <w:t>)</w:t>
      </w:r>
    </w:p>
    <w:p w:rsidR="00B24598" w:rsidRDefault="00B24598" w:rsidP="00F7075A">
      <w:pPr>
        <w:pStyle w:val="Elenco"/>
        <w:numPr>
          <w:ilvl w:val="3"/>
          <w:numId w:val="9"/>
        </w:numPr>
        <w:tabs>
          <w:tab w:val="clear" w:pos="3005"/>
        </w:tabs>
        <w:ind w:left="3119" w:hanging="142"/>
      </w:pPr>
      <w:r>
        <w:t xml:space="preserve">totale (calcolato dal </w:t>
      </w:r>
      <w:r w:rsidR="00D9771D">
        <w:t>Sistema</w:t>
      </w:r>
      <w:r w:rsidR="004E70F9">
        <w:t>)</w:t>
      </w:r>
    </w:p>
    <w:p w:rsidR="00B24598" w:rsidRDefault="00B24598" w:rsidP="00877979">
      <w:pPr>
        <w:pStyle w:val="Elenco"/>
        <w:numPr>
          <w:ilvl w:val="2"/>
          <w:numId w:val="15"/>
        </w:numPr>
        <w:tabs>
          <w:tab w:val="clear" w:pos="2098"/>
        </w:tabs>
        <w:ind w:left="2977" w:hanging="709"/>
      </w:pPr>
      <w:r>
        <w:t>l’utente clic</w:t>
      </w:r>
      <w:r w:rsidR="00E344BB">
        <w:t>c</w:t>
      </w:r>
      <w:r w:rsidR="004E70F9">
        <w:t>a nel pulsante “Salva”;</w:t>
      </w:r>
    </w:p>
    <w:p w:rsidR="00B24598" w:rsidRDefault="00B24598" w:rsidP="00877979">
      <w:pPr>
        <w:pStyle w:val="Elenco"/>
        <w:numPr>
          <w:ilvl w:val="2"/>
          <w:numId w:val="15"/>
        </w:numPr>
        <w:tabs>
          <w:tab w:val="clear" w:pos="2098"/>
        </w:tabs>
        <w:ind w:left="2977" w:hanging="709"/>
      </w:pPr>
      <w:r>
        <w:t xml:space="preserve">Il </w:t>
      </w:r>
      <w:r w:rsidR="00D9771D">
        <w:t>Sistema</w:t>
      </w:r>
      <w:r>
        <w:t xml:space="preserve"> inserisce la prenotazione con lo stato “In attesa”</w:t>
      </w:r>
      <w:r w:rsidR="004E70F9">
        <w:t>;</w:t>
      </w:r>
    </w:p>
    <w:p w:rsidR="00B24598" w:rsidRDefault="00B24598" w:rsidP="00877979">
      <w:pPr>
        <w:pStyle w:val="Elenco"/>
        <w:numPr>
          <w:ilvl w:val="2"/>
          <w:numId w:val="15"/>
        </w:numPr>
        <w:tabs>
          <w:tab w:val="clear" w:pos="2098"/>
        </w:tabs>
        <w:ind w:left="2977" w:hanging="709"/>
      </w:pPr>
      <w:r>
        <w:t xml:space="preserve">il </w:t>
      </w:r>
      <w:r w:rsidR="00D9771D">
        <w:t>Sistema</w:t>
      </w:r>
      <w:r>
        <w:t xml:space="preserve"> </w:t>
      </w:r>
      <w:r w:rsidR="00123CCF">
        <w:t>ritorna</w:t>
      </w:r>
      <w:r>
        <w:t xml:space="preserve"> un messaggio dicendo che la prenotazio</w:t>
      </w:r>
      <w:r w:rsidR="004E70F9">
        <w:t>ne è stata salvata con successo;</w:t>
      </w:r>
    </w:p>
    <w:p w:rsidR="00E1041C" w:rsidRDefault="00E1041C" w:rsidP="00E1041C">
      <w:pPr>
        <w:pStyle w:val="Elenco111indented"/>
      </w:pPr>
      <w:r>
        <w:t>nel caso l’utente non prema il pulsante “Salva”, l’inserimento non verrà effettuato;</w:t>
      </w:r>
    </w:p>
    <w:p w:rsidR="00BB703A" w:rsidRDefault="00BB703A" w:rsidP="00BB703A">
      <w:pPr>
        <w:pStyle w:val="Elenco111indented"/>
        <w:numPr>
          <w:ilvl w:val="0"/>
          <w:numId w:val="0"/>
        </w:numPr>
        <w:ind w:left="2977"/>
      </w:pPr>
    </w:p>
    <w:p w:rsidR="00B24598" w:rsidRDefault="00B24598" w:rsidP="00877979">
      <w:pPr>
        <w:pStyle w:val="Elenco"/>
        <w:numPr>
          <w:ilvl w:val="1"/>
          <w:numId w:val="15"/>
        </w:numPr>
        <w:tabs>
          <w:tab w:val="clear" w:pos="1361"/>
        </w:tabs>
        <w:ind w:left="2268" w:hanging="567"/>
      </w:pPr>
      <w:r>
        <w:t>se l’utente sceglie di cambiare una prenotazione già esistente:</w:t>
      </w:r>
    </w:p>
    <w:p w:rsidR="00B24598" w:rsidRDefault="00B24598" w:rsidP="00877979">
      <w:pPr>
        <w:pStyle w:val="Elenco"/>
        <w:numPr>
          <w:ilvl w:val="2"/>
          <w:numId w:val="15"/>
        </w:numPr>
        <w:tabs>
          <w:tab w:val="clear" w:pos="2098"/>
        </w:tabs>
        <w:ind w:left="2977" w:hanging="709"/>
      </w:pPr>
      <w:r>
        <w:t>l’utente sceglie nella lista delle prenotazioni la prenotazione che vuole cambiare clic</w:t>
      </w:r>
      <w:r w:rsidR="00E344BB">
        <w:t>c</w:t>
      </w:r>
      <w:r>
        <w:t>ando so</w:t>
      </w:r>
      <w:r w:rsidR="004E70F9">
        <w:t xml:space="preserve">pra la riga  </w:t>
      </w:r>
      <w:r w:rsidR="00C04031">
        <w:t xml:space="preserve">che </w:t>
      </w:r>
      <w:r w:rsidR="004E70F9">
        <w:t>la che rappresenta;</w:t>
      </w:r>
    </w:p>
    <w:p w:rsidR="00B24598" w:rsidRDefault="00B24598" w:rsidP="00877979">
      <w:pPr>
        <w:pStyle w:val="Elenco"/>
        <w:numPr>
          <w:ilvl w:val="2"/>
          <w:numId w:val="15"/>
        </w:numPr>
        <w:tabs>
          <w:tab w:val="clear" w:pos="2098"/>
        </w:tabs>
        <w:ind w:left="2977" w:hanging="709"/>
      </w:pPr>
      <w:r>
        <w:t xml:space="preserve">Il </w:t>
      </w:r>
      <w:r w:rsidR="00D9771D">
        <w:t>Sistema</w:t>
      </w:r>
      <w:r>
        <w:t xml:space="preserve"> </w:t>
      </w:r>
      <w:r w:rsidR="00123CCF">
        <w:t>ritorna</w:t>
      </w:r>
      <w:r>
        <w:t xml:space="preserve"> una schermata con tutti i dati</w:t>
      </w:r>
      <w:r w:rsidR="004E70F9">
        <w:t xml:space="preserve"> della prenotazione selezionata;</w:t>
      </w:r>
    </w:p>
    <w:p w:rsidR="00B24598" w:rsidRDefault="00B24598" w:rsidP="00877979">
      <w:pPr>
        <w:pStyle w:val="Elenco"/>
        <w:numPr>
          <w:ilvl w:val="2"/>
          <w:numId w:val="15"/>
        </w:numPr>
        <w:tabs>
          <w:tab w:val="clear" w:pos="2098"/>
        </w:tabs>
        <w:ind w:left="2977" w:hanging="709"/>
      </w:pPr>
      <w:r>
        <w:t xml:space="preserve">l’utente cambia i dati </w:t>
      </w:r>
      <w:r w:rsidR="004E70F9">
        <w:t xml:space="preserve">che </w:t>
      </w:r>
      <w:r w:rsidR="00C04031">
        <w:t>vuole</w:t>
      </w:r>
      <w:r w:rsidR="004E70F9">
        <w:t xml:space="preserve"> cambiare;</w:t>
      </w:r>
    </w:p>
    <w:p w:rsidR="00B24598" w:rsidRDefault="00B24598" w:rsidP="00877979">
      <w:pPr>
        <w:pStyle w:val="Elenco"/>
        <w:numPr>
          <w:ilvl w:val="2"/>
          <w:numId w:val="15"/>
        </w:numPr>
        <w:tabs>
          <w:tab w:val="clear" w:pos="2098"/>
        </w:tabs>
        <w:ind w:left="2977" w:hanging="709"/>
      </w:pPr>
      <w:r>
        <w:t xml:space="preserve">Se il dato </w:t>
      </w:r>
      <w:r w:rsidR="00EE03F5">
        <w:t>d</w:t>
      </w:r>
      <w:r>
        <w:t>a cambiare è lo stato, lui potrà sceglie</w:t>
      </w:r>
      <w:r w:rsidR="00EE03F5">
        <w:t>re</w:t>
      </w:r>
      <w:r>
        <w:t xml:space="preserve"> le opzioni:</w:t>
      </w:r>
    </w:p>
    <w:p w:rsidR="00B24598" w:rsidRDefault="00B24598" w:rsidP="00F7075A">
      <w:pPr>
        <w:pStyle w:val="Elenco"/>
        <w:numPr>
          <w:ilvl w:val="3"/>
          <w:numId w:val="9"/>
        </w:numPr>
        <w:tabs>
          <w:tab w:val="clear" w:pos="3005"/>
        </w:tabs>
        <w:ind w:left="3119" w:hanging="142"/>
      </w:pPr>
      <w:r>
        <w:t>“In attesa”</w:t>
      </w:r>
    </w:p>
    <w:p w:rsidR="00B24598" w:rsidRDefault="00B24598" w:rsidP="00F7075A">
      <w:pPr>
        <w:pStyle w:val="Elenco"/>
        <w:numPr>
          <w:ilvl w:val="3"/>
          <w:numId w:val="9"/>
        </w:numPr>
        <w:tabs>
          <w:tab w:val="clear" w:pos="3005"/>
        </w:tabs>
        <w:ind w:left="3119" w:hanging="142"/>
      </w:pPr>
      <w:r>
        <w:t>“Consegnata”</w:t>
      </w:r>
    </w:p>
    <w:p w:rsidR="00B24598" w:rsidRDefault="00B24598" w:rsidP="00877979">
      <w:pPr>
        <w:pStyle w:val="Elenco"/>
        <w:numPr>
          <w:ilvl w:val="2"/>
          <w:numId w:val="15"/>
        </w:numPr>
        <w:tabs>
          <w:tab w:val="clear" w:pos="2098"/>
        </w:tabs>
        <w:ind w:left="2977" w:hanging="709"/>
      </w:pPr>
      <w:r>
        <w:t>l’utente clic</w:t>
      </w:r>
      <w:r w:rsidR="00E344BB">
        <w:t>c</w:t>
      </w:r>
      <w:r w:rsidR="004E70F9">
        <w:t>a nel pulsante “Salva”;</w:t>
      </w:r>
    </w:p>
    <w:p w:rsidR="004E70F9" w:rsidRDefault="00B24598" w:rsidP="00877979">
      <w:pPr>
        <w:pStyle w:val="Elenco"/>
        <w:numPr>
          <w:ilvl w:val="2"/>
          <w:numId w:val="15"/>
        </w:numPr>
        <w:tabs>
          <w:tab w:val="clear" w:pos="2098"/>
        </w:tabs>
        <w:ind w:left="2977" w:hanging="709"/>
      </w:pPr>
      <w:r>
        <w:t xml:space="preserve">Il </w:t>
      </w:r>
      <w:r w:rsidR="00D9771D">
        <w:t>Sistema</w:t>
      </w:r>
      <w:r>
        <w:t xml:space="preserve"> </w:t>
      </w:r>
      <w:r w:rsidR="00123CCF">
        <w:t>ritorna</w:t>
      </w:r>
      <w:r>
        <w:t xml:space="preserve"> un messaggio dicendo che la prenotazion</w:t>
      </w:r>
      <w:r w:rsidR="004E70F9">
        <w:t>e è stata salvata con successo;</w:t>
      </w:r>
    </w:p>
    <w:p w:rsidR="00EE03F5" w:rsidRDefault="00EE03F5" w:rsidP="00877979">
      <w:pPr>
        <w:pStyle w:val="Elenco"/>
        <w:numPr>
          <w:ilvl w:val="2"/>
          <w:numId w:val="15"/>
        </w:numPr>
        <w:tabs>
          <w:tab w:val="clear" w:pos="2098"/>
        </w:tabs>
        <w:ind w:left="2977" w:hanging="709"/>
      </w:pPr>
      <w:r>
        <w:t>nel caso l’utente non prema il pulsante “Salva”, le modifiche non verranno apportate;</w:t>
      </w:r>
    </w:p>
    <w:p w:rsidR="00B24598" w:rsidRDefault="00B24598" w:rsidP="00877979">
      <w:pPr>
        <w:pStyle w:val="Elenco"/>
        <w:numPr>
          <w:ilvl w:val="1"/>
          <w:numId w:val="15"/>
        </w:numPr>
        <w:tabs>
          <w:tab w:val="clear" w:pos="1361"/>
        </w:tabs>
        <w:ind w:left="2268" w:hanging="567"/>
      </w:pPr>
      <w:r>
        <w:t>se l’utente sceglie di cance</w:t>
      </w:r>
      <w:r w:rsidR="00EE03F5">
        <w:t>l</w:t>
      </w:r>
      <w:r>
        <w:t>lare una prenotazione già esistente:</w:t>
      </w:r>
    </w:p>
    <w:p w:rsidR="00B24598" w:rsidRDefault="00B24598" w:rsidP="00877979">
      <w:pPr>
        <w:pStyle w:val="Elenco"/>
        <w:numPr>
          <w:ilvl w:val="2"/>
          <w:numId w:val="15"/>
        </w:numPr>
        <w:tabs>
          <w:tab w:val="clear" w:pos="2098"/>
        </w:tabs>
        <w:ind w:left="2977" w:hanging="709"/>
      </w:pPr>
      <w:r>
        <w:t>l’utente scegli</w:t>
      </w:r>
      <w:r w:rsidR="00C04031">
        <w:t>e nella lista delle prenotazioni</w:t>
      </w:r>
      <w:r>
        <w:t xml:space="preserve"> le/la prenotazione che vuole cancellare del database clic</w:t>
      </w:r>
      <w:r w:rsidR="00E344BB">
        <w:t>c</w:t>
      </w:r>
      <w:r>
        <w:t xml:space="preserve">ando in </w:t>
      </w:r>
      <w:r w:rsidR="004E70F9">
        <w:t>una casella d</w:t>
      </w:r>
      <w:r w:rsidR="00C04031">
        <w:t>i tipo</w:t>
      </w:r>
      <w:r w:rsidR="004E70F9">
        <w:t xml:space="preserve"> “checkbox”;</w:t>
      </w:r>
    </w:p>
    <w:p w:rsidR="00B24598" w:rsidRDefault="00B24598" w:rsidP="00877979">
      <w:pPr>
        <w:pStyle w:val="Elenco"/>
        <w:numPr>
          <w:ilvl w:val="2"/>
          <w:numId w:val="15"/>
        </w:numPr>
        <w:tabs>
          <w:tab w:val="clear" w:pos="2098"/>
        </w:tabs>
        <w:ind w:left="2977" w:hanging="709"/>
      </w:pPr>
      <w:r>
        <w:t>l’utente clic</w:t>
      </w:r>
      <w:r w:rsidR="00E344BB">
        <w:t>c</w:t>
      </w:r>
      <w:r w:rsidR="00EE03F5">
        <w:t>a nel pulsante “Cancella</w:t>
      </w:r>
      <w:r w:rsidR="004E70F9">
        <w:t>”;</w:t>
      </w:r>
    </w:p>
    <w:p w:rsidR="00B24598" w:rsidRDefault="00B24598" w:rsidP="00877979">
      <w:pPr>
        <w:pStyle w:val="Elenco"/>
        <w:numPr>
          <w:ilvl w:val="2"/>
          <w:numId w:val="15"/>
        </w:numPr>
        <w:tabs>
          <w:tab w:val="clear" w:pos="2098"/>
        </w:tabs>
        <w:ind w:left="2977" w:hanging="709"/>
      </w:pPr>
      <w:r>
        <w:t xml:space="preserve">Il </w:t>
      </w:r>
      <w:r w:rsidR="00D9771D">
        <w:t>Sistema</w:t>
      </w:r>
      <w:r>
        <w:t xml:space="preserve"> ritorna un messaggio di conferma all’utente chiedendo se lui vuole veramente cancel</w:t>
      </w:r>
      <w:r w:rsidR="004E70F9">
        <w:t>lare quelle/quella prenotazione;</w:t>
      </w:r>
    </w:p>
    <w:p w:rsidR="00B24598" w:rsidRDefault="004E70F9" w:rsidP="00877979">
      <w:pPr>
        <w:pStyle w:val="Elenco"/>
        <w:numPr>
          <w:ilvl w:val="2"/>
          <w:numId w:val="15"/>
        </w:numPr>
        <w:tabs>
          <w:tab w:val="clear" w:pos="2098"/>
        </w:tabs>
        <w:ind w:left="2977" w:hanging="709"/>
      </w:pPr>
      <w:r>
        <w:t>l’utente preme il pulsante “Si”;</w:t>
      </w:r>
    </w:p>
    <w:p w:rsidR="00EE03F5" w:rsidRDefault="00B24598" w:rsidP="00877979">
      <w:pPr>
        <w:pStyle w:val="Elenco"/>
        <w:numPr>
          <w:ilvl w:val="2"/>
          <w:numId w:val="15"/>
        </w:numPr>
        <w:tabs>
          <w:tab w:val="clear" w:pos="2098"/>
        </w:tabs>
        <w:ind w:left="2977" w:hanging="709"/>
      </w:pPr>
      <w:r>
        <w:t xml:space="preserve">Il </w:t>
      </w:r>
      <w:r w:rsidR="00D9771D">
        <w:t>Sistema</w:t>
      </w:r>
      <w:r>
        <w:t xml:space="preserve"> </w:t>
      </w:r>
      <w:r w:rsidR="00123CCF">
        <w:t>ritorna</w:t>
      </w:r>
      <w:r>
        <w:t xml:space="preserve"> un messaggio dicendo che le/la prenotazione </w:t>
      </w:r>
      <w:r w:rsidR="004E70F9">
        <w:t>è stata cancellata con successo;</w:t>
      </w:r>
    </w:p>
    <w:p w:rsidR="00EE03F5" w:rsidRDefault="00EE03F5" w:rsidP="00877979">
      <w:pPr>
        <w:pStyle w:val="Elenco"/>
        <w:numPr>
          <w:ilvl w:val="2"/>
          <w:numId w:val="15"/>
        </w:numPr>
        <w:tabs>
          <w:tab w:val="clear" w:pos="2098"/>
        </w:tabs>
        <w:ind w:left="2977" w:hanging="709"/>
      </w:pPr>
      <w:r>
        <w:t>Se l’utente preme “No”, viene tolta la spunta dalla checkbox, non effettuando la cancellazione;</w:t>
      </w:r>
      <w:r>
        <w:tab/>
      </w:r>
    </w:p>
    <w:p w:rsidR="00B24598" w:rsidRPr="004E70F9" w:rsidRDefault="00B24598" w:rsidP="00877979">
      <w:pPr>
        <w:pStyle w:val="Elenco"/>
        <w:numPr>
          <w:ilvl w:val="0"/>
          <w:numId w:val="15"/>
        </w:numPr>
        <w:tabs>
          <w:tab w:val="clear" w:pos="851"/>
        </w:tabs>
        <w:ind w:left="1701" w:hanging="283"/>
        <w:rPr>
          <w:i/>
        </w:rPr>
      </w:pPr>
      <w:r w:rsidRPr="004E70F9">
        <w:rPr>
          <w:i/>
        </w:rPr>
        <w:t>Output: La pagina ini</w:t>
      </w:r>
      <w:r w:rsidR="00C04031">
        <w:rPr>
          <w:i/>
        </w:rPr>
        <w:t>z</w:t>
      </w:r>
      <w:r w:rsidRPr="004E70F9">
        <w:rPr>
          <w:i/>
        </w:rPr>
        <w:t>iale dell’interfaccia amministrativa delle prenotazioni;</w:t>
      </w:r>
    </w:p>
    <w:p w:rsidR="00B24598" w:rsidRPr="004E70F9" w:rsidRDefault="00B24598" w:rsidP="00877979">
      <w:pPr>
        <w:pStyle w:val="Elenco"/>
        <w:numPr>
          <w:ilvl w:val="0"/>
          <w:numId w:val="15"/>
        </w:numPr>
        <w:tabs>
          <w:tab w:val="clear" w:pos="851"/>
        </w:tabs>
        <w:ind w:left="1701" w:hanging="283"/>
        <w:rPr>
          <w:i/>
        </w:rPr>
      </w:pPr>
      <w:r w:rsidRPr="004E70F9">
        <w:rPr>
          <w:i/>
        </w:rPr>
        <w:t>Postcondizioni: l’utente dovrà ancora essere “lo</w:t>
      </w:r>
      <w:r w:rsidR="00E1041C">
        <w:rPr>
          <w:i/>
        </w:rPr>
        <w:t>g</w:t>
      </w:r>
      <w:r w:rsidRPr="004E70F9">
        <w:rPr>
          <w:i/>
        </w:rPr>
        <w:t xml:space="preserve">gato” al </w:t>
      </w:r>
      <w:r w:rsidR="00D9771D" w:rsidRPr="004E70F9">
        <w:rPr>
          <w:i/>
        </w:rPr>
        <w:t>Sistema</w:t>
      </w:r>
      <w:r w:rsidRPr="004E70F9">
        <w:rPr>
          <w:i/>
        </w:rPr>
        <w:t>.</w:t>
      </w:r>
    </w:p>
    <w:p w:rsidR="00EE03F5" w:rsidRDefault="00B24598" w:rsidP="00877979">
      <w:pPr>
        <w:pStyle w:val="Elenco"/>
        <w:numPr>
          <w:ilvl w:val="0"/>
          <w:numId w:val="15"/>
        </w:numPr>
        <w:tabs>
          <w:tab w:val="clear" w:pos="851"/>
        </w:tabs>
        <w:ind w:left="1701" w:hanging="283"/>
        <w:rPr>
          <w:i/>
        </w:rPr>
      </w:pPr>
      <w:r w:rsidRPr="004E70F9">
        <w:rPr>
          <w:i/>
        </w:rPr>
        <w:t xml:space="preserve"> Eccezioni: </w:t>
      </w:r>
    </w:p>
    <w:p w:rsidR="00B24598" w:rsidRPr="00C04031" w:rsidRDefault="00B24598" w:rsidP="00877979">
      <w:pPr>
        <w:pStyle w:val="Elenco"/>
        <w:numPr>
          <w:ilvl w:val="1"/>
          <w:numId w:val="15"/>
        </w:numPr>
        <w:tabs>
          <w:tab w:val="clear" w:pos="1361"/>
        </w:tabs>
        <w:ind w:left="2268" w:hanging="567"/>
      </w:pPr>
      <w:r>
        <w:t xml:space="preserve">L’utente non inserisce uno o più campi segnati come obbligattori.  </w:t>
      </w:r>
    </w:p>
    <w:bookmarkEnd w:id="0"/>
    <w:p w:rsidR="0050082E" w:rsidRDefault="0050082E" w:rsidP="00A11B78">
      <w:pPr>
        <w:pStyle w:val="NoSpacing"/>
        <w:rPr>
          <w:lang w:val="it-IT"/>
        </w:rPr>
      </w:pPr>
    </w:p>
    <w:p w:rsidR="00C124F0" w:rsidRDefault="0050082E" w:rsidP="00C124F0">
      <w:pPr>
        <w:pStyle w:val="Livello1"/>
        <w:contextualSpacing/>
      </w:pPr>
      <w:r>
        <w:br w:type="page"/>
      </w:r>
      <w:bookmarkStart w:id="9" w:name="_Toc420313194"/>
      <w:bookmarkStart w:id="10" w:name="_Toc424368241"/>
      <w:r w:rsidR="00C124F0">
        <w:t>MATRICE DI TRACCIABILITÀ</w:t>
      </w:r>
      <w:bookmarkEnd w:id="9"/>
      <w:bookmarkEnd w:id="10"/>
    </w:p>
    <w:p w:rsidR="00C124F0" w:rsidRDefault="00C124F0" w:rsidP="00C124F0">
      <w:pPr>
        <w:pStyle w:val="TestoNormaleBasatosuLivello11"/>
      </w:pPr>
      <w:r>
        <w:t>In questa sezione vengono illustrate le matrici di tracciabilità</w:t>
      </w:r>
      <w:r>
        <w:rPr>
          <w:i/>
        </w:rPr>
        <w:t>.</w:t>
      </w:r>
      <w:r>
        <w:t>Tali matrici sono la rappresentazione dei requisiti funzionali e dei casi d'uso attraverso una tabella, dove ad ogni caso d'uso vengono assegnati i requisiti che esso rappresenta e viceversa.</w:t>
      </w:r>
      <w:r>
        <w:br/>
      </w:r>
    </w:p>
    <w:p w:rsidR="00DA4683" w:rsidRDefault="00C124F0" w:rsidP="00C124F0">
      <w:pPr>
        <w:pStyle w:val="Livello11"/>
      </w:pPr>
      <w:r>
        <w:t>Matrice per i requisiti di Front Office:</w:t>
      </w:r>
      <w:r>
        <w:br/>
      </w:r>
    </w:p>
    <w:tbl>
      <w:tblPr>
        <w:tblStyle w:val="TabelaSimples21"/>
        <w:tblW w:w="10998" w:type="dxa"/>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tblPr>
      <w:tblGrid>
        <w:gridCol w:w="2022"/>
        <w:gridCol w:w="816"/>
        <w:gridCol w:w="816"/>
        <w:gridCol w:w="816"/>
        <w:gridCol w:w="816"/>
        <w:gridCol w:w="816"/>
        <w:gridCol w:w="816"/>
        <w:gridCol w:w="816"/>
        <w:gridCol w:w="816"/>
        <w:gridCol w:w="816"/>
        <w:gridCol w:w="816"/>
        <w:gridCol w:w="816"/>
      </w:tblGrid>
      <w:tr w:rsidR="00C124F0" w:rsidRPr="001E3F9B" w:rsidTr="00C124F0">
        <w:trPr>
          <w:cnfStyle w:val="100000000000"/>
          <w:trHeight w:hRule="exact" w:val="388"/>
          <w:jc w:val="center"/>
        </w:trPr>
        <w:tc>
          <w:tcPr>
            <w:cnfStyle w:val="001000000000"/>
            <w:tcW w:w="2022" w:type="dxa"/>
            <w:tcBorders>
              <w:top w:val="single" w:sz="18" w:space="0" w:color="000000" w:themeColor="text1"/>
              <w:left w:val="nil"/>
              <w:bottom w:val="single" w:sz="18" w:space="0" w:color="000000" w:themeColor="text1"/>
              <w:right w:val="nil"/>
              <w:tl2br w:val="single" w:sz="2" w:space="0" w:color="000000" w:themeColor="text1"/>
            </w:tcBorders>
            <w:shd w:val="clear" w:color="auto" w:fill="4BACC6"/>
            <w:vAlign w:val="center"/>
          </w:tcPr>
          <w:p w:rsidR="00C124F0" w:rsidRPr="001E3F9B" w:rsidRDefault="00C124F0" w:rsidP="00ED159A">
            <w:pPr>
              <w:spacing w:before="60"/>
              <w:rPr>
                <w:color w:val="FFFFFF" w:themeColor="background1"/>
                <w:sz w:val="18"/>
                <w:szCs w:val="18"/>
                <w:lang w:val="en-US"/>
              </w:rPr>
            </w:pPr>
            <w:r w:rsidRPr="001E3F9B">
              <w:rPr>
                <w:color w:val="FFFFFF" w:themeColor="background1"/>
                <w:sz w:val="18"/>
                <w:szCs w:val="18"/>
                <w:lang w:val="en-US"/>
              </w:rPr>
              <w:t xml:space="preserve">RQ              </w:t>
            </w:r>
            <w:r>
              <w:rPr>
                <w:color w:val="FFFFFF" w:themeColor="background1"/>
                <w:sz w:val="18"/>
                <w:szCs w:val="18"/>
                <w:lang w:val="en-US"/>
              </w:rPr>
              <w:t xml:space="preserve">          </w:t>
            </w:r>
            <w:r w:rsidRPr="001E3F9B">
              <w:rPr>
                <w:color w:val="FFFFFF" w:themeColor="background1"/>
                <w:sz w:val="18"/>
                <w:szCs w:val="18"/>
                <w:lang w:val="en-US"/>
              </w:rPr>
              <w:t xml:space="preserve">    </w:t>
            </w:r>
            <w:r w:rsidRPr="001E3F9B">
              <w:rPr>
                <w:color w:val="FFFFFF" w:themeColor="background1"/>
                <w:sz w:val="18"/>
                <w:szCs w:val="18"/>
              </w:rPr>
              <w:t xml:space="preserve">   </w:t>
            </w:r>
            <w:r w:rsidRPr="001E3F9B">
              <w:rPr>
                <w:color w:val="FFFFFF" w:themeColor="background1"/>
                <w:sz w:val="18"/>
                <w:szCs w:val="18"/>
                <w:lang w:val="en-US"/>
              </w:rPr>
              <w:t>UC</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01</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02</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03</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04</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05</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06</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07</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08</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09</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10</w:t>
            </w:r>
          </w:p>
        </w:tc>
        <w:tc>
          <w:tcPr>
            <w:cnfStyle w:val="00010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124F0" w:rsidRPr="001E3F9B" w:rsidRDefault="00C124F0" w:rsidP="00ED159A">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11</w:t>
            </w:r>
          </w:p>
        </w:tc>
      </w:tr>
      <w:tr w:rsidR="00C124F0" w:rsidRPr="00CE44A9" w:rsidTr="00C124F0">
        <w:trPr>
          <w:cnfStyle w:val="000000100000"/>
          <w:trHeight w:hRule="exact" w:val="737"/>
          <w:jc w:val="center"/>
        </w:trPr>
        <w:tc>
          <w:tcPr>
            <w:cnfStyle w:val="001000000000"/>
            <w:tcW w:w="2022" w:type="dxa"/>
            <w:tcBorders>
              <w:top w:val="single" w:sz="18" w:space="0" w:color="000000" w:themeColor="text1"/>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01</w:t>
            </w:r>
            <w:r>
              <w:rPr>
                <w:sz w:val="18"/>
                <w:szCs w:val="18"/>
              </w:rPr>
              <w:t>.</w:t>
            </w:r>
            <w:r w:rsidRPr="001E3F9B">
              <w:rPr>
                <w:sz w:val="18"/>
                <w:szCs w:val="18"/>
              </w:rPr>
              <w:t>Visualizzazione fumetti]</w:t>
            </w:r>
          </w:p>
          <w:p w:rsidR="00C124F0" w:rsidRPr="001E3F9B" w:rsidRDefault="00C124F0" w:rsidP="00ED159A">
            <w:pPr>
              <w:rPr>
                <w:sz w:val="18"/>
                <w:szCs w:val="18"/>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BB703A" w:rsidP="00ED159A">
            <w:pPr>
              <w:jc w:val="center"/>
              <w:rPr>
                <w:b/>
                <w:sz w:val="32"/>
                <w:szCs w:val="32"/>
                <w:lang w:val="en-US"/>
              </w:rPr>
            </w:pPr>
            <w:r>
              <w:rPr>
                <w:b/>
                <w:sz w:val="32"/>
                <w:szCs w:val="32"/>
                <w:lang w:val="en-US"/>
              </w:rPr>
              <w:t>X</w:t>
            </w: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single" w:sz="18" w:space="0" w:color="000000" w:themeColor="text1"/>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02. Inserimento note]</w:t>
            </w:r>
          </w:p>
          <w:p w:rsidR="00C124F0" w:rsidRPr="001E3F9B" w:rsidRDefault="00C124F0" w:rsidP="00ED159A">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03. Lista per titolo]</w:t>
            </w:r>
          </w:p>
          <w:p w:rsidR="00C124F0" w:rsidRPr="001E3F9B" w:rsidRDefault="00C124F0" w:rsidP="00ED159A">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b/>
                <w:sz w:val="32"/>
                <w:szCs w:val="32"/>
                <w:lang w:val="en-US"/>
              </w:rPr>
            </w:pPr>
            <w:r w:rsidRPr="001E3F9B">
              <w:rPr>
                <w:b/>
                <w:sz w:val="32"/>
                <w:szCs w:val="32"/>
              </w:rPr>
              <w:t xml:space="preserve">   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04. Lista per genere]</w:t>
            </w:r>
          </w:p>
          <w:p w:rsidR="00C124F0" w:rsidRPr="001E3F9B" w:rsidRDefault="00C124F0" w:rsidP="00ED159A">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05. Lista per artista]</w:t>
            </w:r>
          </w:p>
          <w:p w:rsidR="00C124F0" w:rsidRPr="001E3F9B" w:rsidRDefault="00C124F0" w:rsidP="00ED159A">
            <w:pPr>
              <w:rPr>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06. Lista per editore]</w:t>
            </w:r>
          </w:p>
          <w:p w:rsidR="00C124F0" w:rsidRPr="001E3F9B" w:rsidRDefault="00C124F0" w:rsidP="00ED159A">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bCs w:val="0"/>
                <w:sz w:val="18"/>
                <w:szCs w:val="18"/>
              </w:rPr>
            </w:pPr>
            <w:r w:rsidRPr="001E3F9B">
              <w:rPr>
                <w:sz w:val="18"/>
                <w:szCs w:val="18"/>
              </w:rPr>
              <w:t>[RF</w:t>
            </w:r>
            <w:r>
              <w:rPr>
                <w:sz w:val="18"/>
                <w:szCs w:val="18"/>
              </w:rPr>
              <w:t>FO</w:t>
            </w:r>
            <w:r w:rsidRPr="001E3F9B">
              <w:rPr>
                <w:sz w:val="18"/>
                <w:szCs w:val="18"/>
              </w:rPr>
              <w:t>07. Lista per prezzo]</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08. Prenotazione]</w:t>
            </w:r>
          </w:p>
          <w:p w:rsidR="00C124F0" w:rsidRPr="001E3F9B" w:rsidRDefault="00C124F0" w:rsidP="00ED159A">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bCs w:val="0"/>
                <w:sz w:val="18"/>
                <w:szCs w:val="18"/>
              </w:rPr>
            </w:pPr>
            <w:r w:rsidRPr="001E3F9B">
              <w:rPr>
                <w:sz w:val="18"/>
                <w:szCs w:val="18"/>
              </w:rPr>
              <w:t>[RF</w:t>
            </w:r>
            <w:r>
              <w:rPr>
                <w:sz w:val="18"/>
                <w:szCs w:val="18"/>
              </w:rPr>
              <w:t>FO</w:t>
            </w:r>
            <w:r w:rsidRPr="001E3F9B">
              <w:rPr>
                <w:sz w:val="18"/>
                <w:szCs w:val="18"/>
              </w:rPr>
              <w:t>09. Avviso disponibilità]</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B4665C" w:rsidP="00ED159A">
            <w:pPr>
              <w:jc w:val="center"/>
              <w:rPr>
                <w:b/>
                <w:sz w:val="32"/>
                <w:szCs w:val="32"/>
                <w:lang w:val="en-US"/>
              </w:rPr>
            </w:pPr>
            <w:r>
              <w:rPr>
                <w:b/>
                <w:sz w:val="32"/>
                <w:szCs w:val="32"/>
                <w:lang w:val="en-US"/>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10. Gestione stock]</w:t>
            </w:r>
          </w:p>
          <w:p w:rsidR="00C124F0" w:rsidRPr="001E3F9B" w:rsidRDefault="00C124F0" w:rsidP="00ED159A">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11. Impossibilità modifica prenotazione]</w:t>
            </w:r>
          </w:p>
          <w:p w:rsidR="00C124F0" w:rsidRPr="001E3F9B" w:rsidRDefault="00C124F0" w:rsidP="00ED159A">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12. Gestione profilo utente]</w:t>
            </w:r>
          </w:p>
          <w:p w:rsidR="00C124F0" w:rsidRPr="001E3F9B" w:rsidRDefault="00C124F0" w:rsidP="00ED159A">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r w:rsidRPr="001E3F9B">
              <w:rPr>
                <w:sz w:val="32"/>
                <w:szCs w:val="32"/>
              </w:rPr>
              <w:t>X</w:t>
            </w:r>
          </w:p>
        </w:tc>
      </w:tr>
      <w:tr w:rsidR="00C124F0" w:rsidRPr="00CE44A9" w:rsidTr="00C124F0">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13. Gestione avviso cliente]</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r w:rsidRPr="001E3F9B">
              <w:rPr>
                <w:sz w:val="32"/>
                <w:szCs w:val="32"/>
              </w:rPr>
              <w:t>X</w:t>
            </w:r>
          </w:p>
        </w:tc>
      </w:tr>
      <w:tr w:rsidR="00C124F0" w:rsidRPr="00CE44A9" w:rsidTr="00C124F0">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14. Assenza di gestione prenotazione]</w:t>
            </w:r>
          </w:p>
          <w:p w:rsidR="00C124F0" w:rsidRPr="001E3F9B" w:rsidRDefault="00C124F0" w:rsidP="00ED159A">
            <w:pPr>
              <w:rPr>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15. Possibilità di inserimento fumetti inesistenti]</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124F0" w:rsidRPr="001E3F9B" w:rsidRDefault="00C124F0" w:rsidP="00ED159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E44A9" w:rsidTr="00C124F0">
        <w:trPr>
          <w:trHeight w:hRule="exact" w:val="737"/>
          <w:jc w:val="center"/>
        </w:trPr>
        <w:tc>
          <w:tcPr>
            <w:cnfStyle w:val="001000000000"/>
            <w:tcW w:w="2022" w:type="dxa"/>
            <w:tcBorders>
              <w:top w:val="dotted" w:sz="4" w:space="0" w:color="auto"/>
              <w:left w:val="nil"/>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rPr>
                <w:sz w:val="18"/>
                <w:szCs w:val="18"/>
              </w:rPr>
            </w:pPr>
            <w:r w:rsidRPr="001E3F9B">
              <w:rPr>
                <w:sz w:val="18"/>
                <w:szCs w:val="18"/>
              </w:rPr>
              <w:t>[RF</w:t>
            </w:r>
            <w:r>
              <w:rPr>
                <w:sz w:val="18"/>
                <w:szCs w:val="18"/>
              </w:rPr>
              <w:t>FO</w:t>
            </w:r>
            <w:r w:rsidRPr="001E3F9B">
              <w:rPr>
                <w:sz w:val="18"/>
                <w:szCs w:val="18"/>
              </w:rPr>
              <w:t>16. Impossibilità di effettuare un reso]</w:t>
            </w:r>
          </w:p>
          <w:p w:rsidR="00C124F0" w:rsidRPr="001E3F9B" w:rsidRDefault="00C124F0" w:rsidP="00ED159A">
            <w:pPr>
              <w:rPr>
                <w:sz w:val="18"/>
                <w:szCs w:val="18"/>
              </w:rPr>
            </w:pPr>
          </w:p>
        </w:tc>
        <w:tc>
          <w:tcPr>
            <w:cnfStyle w:val="000010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rPr>
            </w:pPr>
          </w:p>
        </w:tc>
        <w:tc>
          <w:tcPr>
            <w:cnfStyle w:val="000001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rPr>
            </w:pPr>
          </w:p>
        </w:tc>
        <w:tc>
          <w:tcPr>
            <w:cnfStyle w:val="000010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rPr>
            </w:pPr>
          </w:p>
        </w:tc>
        <w:tc>
          <w:tcPr>
            <w:cnfStyle w:val="000001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rPr>
            </w:pPr>
          </w:p>
        </w:tc>
        <w:tc>
          <w:tcPr>
            <w:cnfStyle w:val="000010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605367" w:rsidRDefault="00C124F0" w:rsidP="00ED159A">
            <w:pPr>
              <w:jc w:val="center"/>
              <w:rPr>
                <w:b/>
                <w:sz w:val="32"/>
                <w:szCs w:val="32"/>
                <w:lang w:val="en-US"/>
              </w:rPr>
            </w:pPr>
            <w:r w:rsidRPr="00605367">
              <w:rPr>
                <w:b/>
                <w:sz w:val="32"/>
                <w:szCs w:val="32"/>
              </w:rPr>
              <w:t>X</w:t>
            </w:r>
          </w:p>
        </w:tc>
        <w:tc>
          <w:tcPr>
            <w:cnfStyle w:val="000001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lang w:val="en-US"/>
              </w:rPr>
            </w:pPr>
          </w:p>
        </w:tc>
        <w:tc>
          <w:tcPr>
            <w:cnfStyle w:val="000010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lang w:val="en-US"/>
              </w:rPr>
            </w:pPr>
          </w:p>
        </w:tc>
        <w:tc>
          <w:tcPr>
            <w:cnfStyle w:val="000001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lang w:val="en-US"/>
              </w:rPr>
            </w:pPr>
          </w:p>
        </w:tc>
        <w:tc>
          <w:tcPr>
            <w:cnfStyle w:val="000010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lang w:val="en-US"/>
              </w:rPr>
            </w:pPr>
          </w:p>
        </w:tc>
        <w:tc>
          <w:tcPr>
            <w:cnfStyle w:val="000001000000"/>
            <w:tcW w:w="0" w:type="auto"/>
            <w:tcBorders>
              <w:top w:val="dotted" w:sz="4" w:space="0" w:color="auto"/>
              <w:left w:val="single" w:sz="4" w:space="0" w:color="000000" w:themeColor="text1"/>
              <w:bottom w:val="single" w:sz="18" w:space="0" w:color="000000" w:themeColor="text1"/>
              <w:right w:val="single" w:sz="4" w:space="0" w:color="000000" w:themeColor="text1"/>
            </w:tcBorders>
            <w:shd w:val="clear" w:color="auto" w:fill="FFFFFF" w:themeFill="background1"/>
            <w:vAlign w:val="center"/>
          </w:tcPr>
          <w:p w:rsidR="00C124F0" w:rsidRPr="001E3F9B" w:rsidRDefault="00C124F0" w:rsidP="00ED159A">
            <w:pPr>
              <w:jc w:val="center"/>
              <w:rPr>
                <w:sz w:val="32"/>
                <w:szCs w:val="32"/>
                <w:lang w:val="en-US"/>
              </w:rPr>
            </w:pPr>
          </w:p>
        </w:tc>
        <w:tc>
          <w:tcPr>
            <w:cnfStyle w:val="000100000000"/>
            <w:tcW w:w="0" w:type="auto"/>
            <w:tcBorders>
              <w:top w:val="dotted" w:sz="4" w:space="0" w:color="auto"/>
              <w:left w:val="single" w:sz="4" w:space="0" w:color="000000" w:themeColor="text1"/>
              <w:bottom w:val="single" w:sz="18" w:space="0" w:color="000000" w:themeColor="text1"/>
              <w:right w:val="nil"/>
            </w:tcBorders>
            <w:shd w:val="clear" w:color="auto" w:fill="FFFFFF" w:themeFill="background1"/>
            <w:vAlign w:val="center"/>
          </w:tcPr>
          <w:p w:rsidR="00C124F0" w:rsidRPr="001E3F9B" w:rsidRDefault="00C124F0" w:rsidP="00ED159A">
            <w:pPr>
              <w:jc w:val="center"/>
              <w:rPr>
                <w:sz w:val="32"/>
                <w:szCs w:val="32"/>
                <w:lang w:val="en-US"/>
              </w:rPr>
            </w:pPr>
          </w:p>
        </w:tc>
      </w:tr>
      <w:tr w:rsidR="00C124F0" w:rsidRPr="00C124F0" w:rsidTr="00C124F0">
        <w:trPr>
          <w:cnfStyle w:val="000000100000"/>
          <w:trHeight w:hRule="exact" w:val="378"/>
          <w:jc w:val="center"/>
        </w:trPr>
        <w:tc>
          <w:tcPr>
            <w:cnfStyle w:val="001000000000"/>
            <w:tcW w:w="2022" w:type="dxa"/>
            <w:tcBorders>
              <w:top w:val="single" w:sz="18" w:space="0" w:color="000000" w:themeColor="text1"/>
              <w:left w:val="nil"/>
              <w:bottom w:val="double" w:sz="4" w:space="0" w:color="auto"/>
              <w:right w:val="nil"/>
            </w:tcBorders>
            <w:shd w:val="clear" w:color="auto" w:fill="FFFFFF" w:themeFill="background1"/>
            <w:vAlign w:val="center"/>
          </w:tcPr>
          <w:p w:rsidR="00C124F0" w:rsidRPr="001E3F9B" w:rsidRDefault="00C124F0" w:rsidP="00ED159A">
            <w:pPr>
              <w:rPr>
                <w:sz w:val="18"/>
                <w:szCs w:val="18"/>
              </w:rPr>
            </w:pPr>
          </w:p>
        </w:tc>
        <w:tc>
          <w:tcPr>
            <w:cnfStyle w:val="000010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01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10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01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10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01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10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01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10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001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c>
          <w:tcPr>
            <w:cnfStyle w:val="000100000000"/>
            <w:tcW w:w="0" w:type="auto"/>
            <w:tcBorders>
              <w:top w:val="single" w:sz="18" w:space="0" w:color="000000" w:themeColor="text1"/>
              <w:left w:val="nil"/>
              <w:bottom w:val="double" w:sz="4" w:space="0" w:color="auto"/>
              <w:right w:val="nil"/>
            </w:tcBorders>
            <w:shd w:val="clear" w:color="auto" w:fill="FFFFFF" w:themeFill="background1"/>
            <w:vAlign w:val="center"/>
          </w:tcPr>
          <w:p w:rsidR="00C124F0" w:rsidRPr="00C124F0" w:rsidRDefault="00C124F0" w:rsidP="00C124F0">
            <w:pPr>
              <w:rPr>
                <w:sz w:val="18"/>
                <w:szCs w:val="18"/>
              </w:rPr>
            </w:pPr>
          </w:p>
        </w:tc>
      </w:tr>
      <w:tr w:rsidR="00CC433D" w:rsidRPr="00C124F0" w:rsidTr="00B02D27">
        <w:trPr>
          <w:cnfStyle w:val="010000000000"/>
          <w:trHeight w:hRule="exact" w:val="399"/>
          <w:jc w:val="center"/>
        </w:trPr>
        <w:tc>
          <w:tcPr>
            <w:cnfStyle w:val="001000000000"/>
            <w:tcW w:w="3654" w:type="dxa"/>
            <w:gridSpan w:val="3"/>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C433D">
            <w:pPr>
              <w:rPr>
                <w:b w:val="0"/>
                <w:lang w:bidi="en-US"/>
              </w:rPr>
            </w:pPr>
            <w:r w:rsidRPr="000035CA">
              <w:rPr>
                <w:lang w:bidi="en-US"/>
              </w:rPr>
              <w:t xml:space="preserve">Totale dati: </w:t>
            </w:r>
            <w:r>
              <w:rPr>
                <w:lang w:bidi="en-US"/>
              </w:rPr>
              <w:t>16 Requisiti,  11 Use Case</w:t>
            </w:r>
          </w:p>
        </w:tc>
        <w:tc>
          <w:tcPr>
            <w:cnfStyle w:val="000010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001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010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001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010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001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010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001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c>
          <w:tcPr>
            <w:cnfStyle w:val="000100000000"/>
            <w:tcW w:w="0" w:type="auto"/>
            <w:tcBorders>
              <w:top w:val="double" w:sz="4" w:space="0" w:color="auto"/>
              <w:left w:val="nil"/>
              <w:bottom w:val="single" w:sz="18" w:space="0" w:color="000000" w:themeColor="text1"/>
              <w:right w:val="nil"/>
            </w:tcBorders>
            <w:shd w:val="clear" w:color="auto" w:fill="FFFFFF" w:themeFill="background1"/>
            <w:vAlign w:val="center"/>
          </w:tcPr>
          <w:p w:rsidR="00CC433D" w:rsidRPr="00C124F0" w:rsidRDefault="00CC433D" w:rsidP="00C124F0">
            <w:pPr>
              <w:rPr>
                <w:b w:val="0"/>
                <w:lang w:bidi="en-US"/>
              </w:rPr>
            </w:pPr>
          </w:p>
        </w:tc>
      </w:tr>
    </w:tbl>
    <w:p w:rsidR="002B0945" w:rsidRDefault="002B0945" w:rsidP="002B0945">
      <w:pPr>
        <w:pStyle w:val="Livello11"/>
        <w:numPr>
          <w:ilvl w:val="0"/>
          <w:numId w:val="0"/>
        </w:numPr>
      </w:pPr>
    </w:p>
    <w:p w:rsidR="00DB56E1" w:rsidRDefault="002B0945" w:rsidP="002B0945">
      <w:pPr>
        <w:pStyle w:val="Livello11"/>
      </w:pPr>
      <w:r>
        <w:t xml:space="preserve">Matrice per i requisiti di </w:t>
      </w:r>
      <w:r w:rsidR="001B4281">
        <w:t>Back</w:t>
      </w:r>
      <w:r>
        <w:t xml:space="preserve"> Office:</w:t>
      </w:r>
      <w:r w:rsidR="00ED159A">
        <w:br/>
      </w:r>
    </w:p>
    <w:tbl>
      <w:tblPr>
        <w:tblStyle w:val="TabelaSimples21"/>
        <w:tblW w:w="0" w:type="auto"/>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tblPr>
      <w:tblGrid>
        <w:gridCol w:w="2405"/>
        <w:gridCol w:w="834"/>
        <w:gridCol w:w="834"/>
        <w:gridCol w:w="834"/>
        <w:gridCol w:w="834"/>
        <w:gridCol w:w="834"/>
        <w:gridCol w:w="834"/>
        <w:gridCol w:w="834"/>
        <w:gridCol w:w="834"/>
        <w:gridCol w:w="834"/>
      </w:tblGrid>
      <w:tr w:rsidR="002B0945" w:rsidRPr="001E3F9B" w:rsidTr="00ED159A">
        <w:trPr>
          <w:cnfStyle w:val="100000000000"/>
          <w:trHeight w:hRule="exact" w:val="414"/>
          <w:jc w:val="center"/>
        </w:trPr>
        <w:tc>
          <w:tcPr>
            <w:cnfStyle w:val="001000000000"/>
            <w:tcW w:w="0" w:type="auto"/>
            <w:tcBorders>
              <w:top w:val="single" w:sz="18" w:space="0" w:color="auto"/>
              <w:left w:val="nil"/>
              <w:bottom w:val="single" w:sz="18" w:space="0" w:color="auto"/>
              <w:right w:val="nil"/>
              <w:tl2br w:val="single" w:sz="2" w:space="0" w:color="auto"/>
            </w:tcBorders>
            <w:shd w:val="clear" w:color="auto" w:fill="4BACC6"/>
            <w:vAlign w:val="center"/>
          </w:tcPr>
          <w:p w:rsidR="002B0945" w:rsidRPr="001E3F9B" w:rsidRDefault="002B0945" w:rsidP="00ED159A">
            <w:pPr>
              <w:spacing w:before="60" w:line="240" w:lineRule="auto"/>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RQ</w:t>
            </w:r>
            <w:r w:rsidRPr="001E3F9B">
              <w:rPr>
                <w:rFonts w:asciiTheme="minorHAnsi" w:hAnsiTheme="minorHAnsi" w:cstheme="minorHAnsi"/>
                <w:b w:val="0"/>
                <w:color w:val="FFFFFF" w:themeColor="background1"/>
                <w:sz w:val="18"/>
                <w:szCs w:val="18"/>
              </w:rPr>
              <w:t xml:space="preserve">    </w:t>
            </w:r>
            <w:r>
              <w:rPr>
                <w:rFonts w:asciiTheme="minorHAnsi" w:hAnsiTheme="minorHAnsi" w:cstheme="minorHAnsi"/>
                <w:b w:val="0"/>
                <w:color w:val="FFFFFF" w:themeColor="background1"/>
                <w:sz w:val="18"/>
                <w:szCs w:val="18"/>
              </w:rPr>
              <w:t xml:space="preserve">     </w:t>
            </w:r>
            <w:r w:rsidRPr="001E3F9B">
              <w:rPr>
                <w:rFonts w:asciiTheme="minorHAnsi" w:hAnsiTheme="minorHAnsi" w:cstheme="minorHAnsi"/>
                <w:b w:val="0"/>
                <w:color w:val="FFFFFF" w:themeColor="background1"/>
                <w:sz w:val="18"/>
                <w:szCs w:val="18"/>
              </w:rPr>
              <w:t xml:space="preserve">                                 </w:t>
            </w:r>
            <w:r w:rsidRPr="001E3F9B">
              <w:rPr>
                <w:rFonts w:asciiTheme="minorHAnsi" w:hAnsiTheme="minorHAnsi" w:cstheme="minorHAnsi"/>
                <w:color w:val="FFFFFF" w:themeColor="background1"/>
                <w:sz w:val="18"/>
                <w:szCs w:val="18"/>
              </w:rPr>
              <w:t>UC</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01</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02</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03</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04</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05</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06</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07</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08</w:t>
            </w:r>
          </w:p>
        </w:tc>
        <w:tc>
          <w:tcPr>
            <w:cnfStyle w:val="000100000000"/>
            <w:tcW w:w="0" w:type="auto"/>
            <w:tcBorders>
              <w:top w:val="single" w:sz="18" w:space="0" w:color="auto"/>
              <w:left w:val="nil"/>
              <w:bottom w:val="single" w:sz="18" w:space="0" w:color="auto"/>
              <w:right w:val="nil"/>
              <w:tl2br w:val="nil"/>
            </w:tcBorders>
            <w:shd w:val="clear" w:color="auto" w:fill="4BACC6"/>
            <w:vAlign w:val="center"/>
          </w:tcPr>
          <w:p w:rsidR="002B0945" w:rsidRPr="001E3F9B" w:rsidRDefault="002B0945" w:rsidP="00ED159A">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09</w:t>
            </w:r>
          </w:p>
        </w:tc>
      </w:tr>
      <w:tr w:rsidR="002B0945" w:rsidRPr="00EE6569" w:rsidTr="00ED159A">
        <w:trPr>
          <w:cnfStyle w:val="000000100000"/>
          <w:trHeight w:hRule="exact" w:val="737"/>
          <w:jc w:val="center"/>
        </w:trPr>
        <w:tc>
          <w:tcPr>
            <w:cnfStyle w:val="001000000000"/>
            <w:tcW w:w="0" w:type="auto"/>
            <w:tcBorders>
              <w:top w:val="single" w:sz="18"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sz w:val="18"/>
                <w:szCs w:val="18"/>
              </w:rPr>
            </w:pPr>
            <w:r w:rsidRPr="00EE6569">
              <w:rPr>
                <w:rFonts w:asciiTheme="minorHAnsi" w:hAnsiTheme="minorHAnsi" w:cstheme="minorHAnsi"/>
                <w:sz w:val="18"/>
                <w:szCs w:val="18"/>
              </w:rPr>
              <w:t>[RF</w:t>
            </w:r>
            <w:r>
              <w:rPr>
                <w:rFonts w:asciiTheme="minorHAnsi" w:hAnsiTheme="minorHAnsi" w:cstheme="minorHAnsi"/>
                <w:sz w:val="18"/>
                <w:szCs w:val="18"/>
              </w:rPr>
              <w:t>BO</w:t>
            </w:r>
            <w:r w:rsidRPr="00EE6569">
              <w:rPr>
                <w:rFonts w:asciiTheme="minorHAnsi" w:hAnsiTheme="minorHAnsi" w:cstheme="minorHAnsi"/>
                <w:sz w:val="18"/>
                <w:szCs w:val="18"/>
              </w:rPr>
              <w:t>01</w:t>
            </w:r>
            <w:r>
              <w:rPr>
                <w:rFonts w:asciiTheme="minorHAnsi" w:hAnsiTheme="minorHAnsi" w:cstheme="minorHAnsi"/>
                <w:sz w:val="18"/>
                <w:szCs w:val="18"/>
              </w:rPr>
              <w:t>.</w:t>
            </w:r>
            <w:r w:rsidRPr="00EE6569">
              <w:rPr>
                <w:rFonts w:asciiTheme="minorHAnsi" w:hAnsiTheme="minorHAnsi" w:cstheme="minorHAnsi"/>
                <w:sz w:val="18"/>
                <w:szCs w:val="18"/>
              </w:rPr>
              <w:t>Login Admin]</w:t>
            </w: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100000000"/>
            <w:tcW w:w="0" w:type="auto"/>
            <w:tcBorders>
              <w:top w:val="single" w:sz="18"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rPr>
            </w:pPr>
          </w:p>
        </w:tc>
      </w:tr>
      <w:tr w:rsidR="002B0945" w:rsidRPr="00EE6569" w:rsidTr="00ED159A">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Fumetti]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rPr>
            </w:pPr>
          </w:p>
        </w:tc>
      </w:tr>
      <w:tr w:rsidR="002B0945" w:rsidRPr="00EE6569" w:rsidTr="00ED159A">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03</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Generi]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2B0945" w:rsidRPr="00EE6569" w:rsidTr="00ED159A">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04</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Autori]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2B0945" w:rsidRPr="00EE6569" w:rsidTr="00ED159A">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05</w:t>
            </w:r>
            <w:r>
              <w:rPr>
                <w:rFonts w:asciiTheme="minorHAnsi" w:hAnsiTheme="minorHAnsi" w:cstheme="minorHAnsi"/>
                <w:bCs w:val="0"/>
                <w:sz w:val="18"/>
                <w:szCs w:val="18"/>
              </w:rPr>
              <w:t>.</w:t>
            </w:r>
            <w:r w:rsidRPr="00EE6569">
              <w:rPr>
                <w:rFonts w:asciiTheme="minorHAnsi" w:hAnsiTheme="minorHAnsi" w:cstheme="minorHAnsi"/>
                <w:bCs w:val="0"/>
                <w:sz w:val="18"/>
                <w:szCs w:val="18"/>
              </w:rPr>
              <w:t>Regola fumetto/autori/generi]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2B0945" w:rsidRPr="00EE6569" w:rsidTr="00ED159A">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06</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Prenotazione]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2B0945" w:rsidRPr="00EE6569" w:rsidTr="00ED159A">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07</w:t>
            </w:r>
            <w:r>
              <w:rPr>
                <w:rFonts w:asciiTheme="minorHAnsi" w:hAnsiTheme="minorHAnsi" w:cstheme="minorHAnsi"/>
                <w:bCs w:val="0"/>
                <w:sz w:val="18"/>
                <w:szCs w:val="18"/>
              </w:rPr>
              <w:t>.</w:t>
            </w:r>
            <w:r w:rsidRPr="00EE6569">
              <w:rPr>
                <w:rFonts w:asciiTheme="minorHAnsi" w:hAnsiTheme="minorHAnsi" w:cstheme="minorHAnsi"/>
                <w:bCs w:val="0"/>
                <w:sz w:val="18"/>
                <w:szCs w:val="18"/>
              </w:rPr>
              <w:t>Status Prenotazione]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2B0945" w:rsidRPr="00EE6569" w:rsidTr="00ED159A">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08</w:t>
            </w:r>
            <w:r>
              <w:rPr>
                <w:rFonts w:asciiTheme="minorHAnsi" w:hAnsiTheme="minorHAnsi" w:cstheme="minorHAnsi"/>
                <w:bCs w:val="0"/>
                <w:sz w:val="18"/>
                <w:szCs w:val="18"/>
              </w:rPr>
              <w:t>.</w:t>
            </w:r>
            <w:r w:rsidRPr="00EE6569">
              <w:rPr>
                <w:rFonts w:asciiTheme="minorHAnsi" w:hAnsiTheme="minorHAnsi" w:cstheme="minorHAnsi"/>
                <w:bCs w:val="0"/>
                <w:sz w:val="18"/>
                <w:szCs w:val="18"/>
              </w:rPr>
              <w:t>Report Fumetti]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2B0945" w:rsidRPr="00EE6569" w:rsidTr="00ED159A">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09</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Stock]</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2B0945" w:rsidRPr="00EE6569" w:rsidTr="00ED159A">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10</w:t>
            </w:r>
            <w:r>
              <w:rPr>
                <w:rFonts w:asciiTheme="minorHAnsi" w:hAnsiTheme="minorHAnsi" w:cstheme="minorHAnsi"/>
                <w:bCs w:val="0"/>
                <w:sz w:val="18"/>
                <w:szCs w:val="18"/>
              </w:rPr>
              <w:t>.</w:t>
            </w:r>
            <w:r w:rsidRPr="00EE6569">
              <w:rPr>
                <w:rFonts w:asciiTheme="minorHAnsi" w:hAnsiTheme="minorHAnsi" w:cstheme="minorHAnsi"/>
                <w:bCs w:val="0"/>
                <w:sz w:val="18"/>
                <w:szCs w:val="18"/>
              </w:rPr>
              <w:t>Approvazione delle note]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2B0945" w:rsidRPr="00EE6569" w:rsidTr="00ED159A">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11</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suggerimenti]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2B0945" w:rsidRPr="00EE6569" w:rsidTr="00ED159A">
        <w:trPr>
          <w:trHeight w:hRule="exact" w:val="737"/>
          <w:jc w:val="center"/>
        </w:trPr>
        <w:tc>
          <w:tcPr>
            <w:cnfStyle w:val="001000000000"/>
            <w:tcW w:w="0" w:type="auto"/>
            <w:tcBorders>
              <w:top w:val="dotted" w:sz="4" w:space="0" w:color="auto"/>
              <w:left w:val="nil"/>
              <w:bottom w:val="single" w:sz="4" w:space="0" w:color="auto"/>
              <w:right w:val="single" w:sz="4" w:space="0" w:color="auto"/>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clienti]</w:t>
            </w: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C164B2" w:rsidRDefault="002B0945" w:rsidP="00ED159A">
            <w:pPr>
              <w:jc w:val="center"/>
              <w:rPr>
                <w:rFonts w:asciiTheme="minorHAnsi" w:hAnsiTheme="minorHAnsi" w:cstheme="minorHAnsi"/>
                <w:b/>
                <w:sz w:val="32"/>
                <w:szCs w:val="32"/>
                <w:lang w:val="en-US"/>
              </w:rPr>
            </w:pPr>
            <w:r w:rsidRPr="00C164B2">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100000000"/>
            <w:tcW w:w="0" w:type="auto"/>
            <w:tcBorders>
              <w:top w:val="dotted" w:sz="4" w:space="0" w:color="auto"/>
              <w:left w:val="single" w:sz="4" w:space="0" w:color="auto"/>
              <w:bottom w:val="sing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2B0945" w:rsidRPr="00EE6569" w:rsidTr="00ED159A">
        <w:trPr>
          <w:cnfStyle w:val="000000100000"/>
          <w:trHeight w:hRule="exact" w:val="365"/>
          <w:jc w:val="center"/>
        </w:trPr>
        <w:tc>
          <w:tcPr>
            <w:cnfStyle w:val="001000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rPr>
                <w:rFonts w:asciiTheme="minorHAnsi" w:hAnsiTheme="minorHAnsi" w:cstheme="minorHAnsi"/>
                <w:bCs w:val="0"/>
                <w:sz w:val="18"/>
                <w:szCs w:val="18"/>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c>
          <w:tcPr>
            <w:cnfStyle w:val="000100000000"/>
            <w:tcW w:w="0" w:type="auto"/>
            <w:tcBorders>
              <w:top w:val="single" w:sz="4" w:space="0" w:color="auto"/>
              <w:left w:val="nil"/>
              <w:bottom w:val="double" w:sz="4" w:space="0" w:color="auto"/>
              <w:right w:val="nil"/>
            </w:tcBorders>
            <w:shd w:val="clear" w:color="auto" w:fill="FFFFFF" w:themeFill="background1"/>
            <w:vAlign w:val="center"/>
          </w:tcPr>
          <w:p w:rsidR="002B0945" w:rsidRPr="00EE6569" w:rsidRDefault="002B0945" w:rsidP="00ED159A">
            <w:pPr>
              <w:jc w:val="center"/>
              <w:rPr>
                <w:rFonts w:asciiTheme="minorHAnsi" w:hAnsiTheme="minorHAnsi" w:cstheme="minorHAnsi"/>
                <w:sz w:val="32"/>
                <w:szCs w:val="32"/>
                <w:lang w:val="en-US"/>
              </w:rPr>
            </w:pPr>
          </w:p>
        </w:tc>
      </w:tr>
      <w:tr w:rsidR="00CC433D" w:rsidRPr="000035CA" w:rsidTr="00B02D27">
        <w:trPr>
          <w:cnfStyle w:val="010000000000"/>
          <w:trHeight w:hRule="exact" w:val="405"/>
          <w:jc w:val="center"/>
        </w:trPr>
        <w:tc>
          <w:tcPr>
            <w:cnfStyle w:val="001000000000"/>
            <w:tcW w:w="0" w:type="auto"/>
            <w:gridSpan w:val="10"/>
            <w:tcBorders>
              <w:top w:val="double" w:sz="4" w:space="0" w:color="auto"/>
              <w:left w:val="nil"/>
              <w:bottom w:val="single" w:sz="18" w:space="0" w:color="auto"/>
              <w:right w:val="nil"/>
            </w:tcBorders>
            <w:shd w:val="clear" w:color="auto" w:fill="FFFFFF" w:themeFill="background1"/>
            <w:vAlign w:val="center"/>
          </w:tcPr>
          <w:p w:rsidR="00CC433D" w:rsidRPr="000035CA" w:rsidRDefault="00CC433D" w:rsidP="00ED159A">
            <w:pPr>
              <w:rPr>
                <w:lang w:bidi="en-US"/>
              </w:rPr>
            </w:pPr>
            <w:r w:rsidRPr="000035CA">
              <w:rPr>
                <w:lang w:bidi="en-US"/>
              </w:rPr>
              <w:t xml:space="preserve">Totale dati: </w:t>
            </w:r>
            <w:r>
              <w:rPr>
                <w:lang w:bidi="en-US"/>
              </w:rPr>
              <w:t xml:space="preserve">12 Requisiti,  </w:t>
            </w:r>
            <w:r w:rsidRPr="000035CA">
              <w:rPr>
                <w:lang w:bidi="en-US"/>
              </w:rPr>
              <w:t>9</w:t>
            </w:r>
            <w:r>
              <w:rPr>
                <w:lang w:bidi="en-US"/>
              </w:rPr>
              <w:t xml:space="preserve"> Use Case</w:t>
            </w:r>
          </w:p>
        </w:tc>
      </w:tr>
    </w:tbl>
    <w:p w:rsidR="002B0945" w:rsidRPr="00401FDB" w:rsidRDefault="002B0945" w:rsidP="002B0945">
      <w:pPr>
        <w:pStyle w:val="Livello11"/>
        <w:numPr>
          <w:ilvl w:val="0"/>
          <w:numId w:val="0"/>
        </w:numPr>
      </w:pPr>
    </w:p>
    <w:sectPr w:rsidR="002B0945" w:rsidRPr="00401FDB" w:rsidSect="000D0FA0">
      <w:headerReference w:type="default" r:id="rId12"/>
      <w:footerReference w:type="default" r:id="rId13"/>
      <w:headerReference w:type="first" r:id="rId14"/>
      <w:footerReference w:type="first" r:id="rId15"/>
      <w:pgSz w:w="11906" w:h="16838"/>
      <w:pgMar w:top="1440" w:right="1134" w:bottom="1440" w:left="1077" w:header="709" w:footer="709"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5C9" w:rsidRDefault="008645C9" w:rsidP="00594668">
      <w:pPr>
        <w:spacing w:after="0" w:line="240" w:lineRule="auto"/>
      </w:pPr>
      <w:r>
        <w:separator/>
      </w:r>
    </w:p>
  </w:endnote>
  <w:endnote w:type="continuationSeparator" w:id="1">
    <w:p w:rsidR="008645C9" w:rsidRDefault="008645C9" w:rsidP="00594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27" w:rsidRDefault="00B02D27" w:rsidP="00A052E0">
    <w:pPr>
      <w:pStyle w:val="Header"/>
      <w:pBdr>
        <w:bottom w:val="single" w:sz="4" w:space="1" w:color="D9D9D9"/>
      </w:pBdr>
      <w:spacing w:after="0"/>
      <w:rPr>
        <w:b/>
      </w:rPr>
    </w:pPr>
    <w:r w:rsidRPr="002860CA">
      <w:rPr>
        <w:noProof/>
        <w:lang w:eastAsia="it-IT"/>
      </w:rPr>
      <w:pict>
        <v:rect id="_x0000_s2062" style="position:absolute;margin-left:-.4pt;margin-top:817.15pt;width:624.2pt;height:26.5pt;z-index:251658752;mso-width-percent:1050;mso-position-horizontal-relative:page;mso-position-vertical-relative:page;mso-width-percent:1050;mso-height-relative:top-margin-area" o:allowincell="f" fillcolor="#548dd4" strokecolor="#31849b">
          <w10:wrap anchorx="page" anchory="margin"/>
        </v:rect>
      </w:pict>
    </w:r>
    <w:r w:rsidRPr="002860CA">
      <w:rPr>
        <w:noProof/>
        <w:sz w:val="20"/>
        <w:szCs w:val="20"/>
        <w:lang w:eastAsia="it-IT"/>
      </w:rPr>
      <w:pict>
        <v:rect id="_x0000_s2063" style="position:absolute;margin-left:-.8pt;margin-top:-.65pt;width:624.25pt;height:26.5pt;z-index:251659776;mso-width-percent:1050;mso-position-horizontal-relative:page;mso-position-vertical-relative:page;mso-width-percent:1050;mso-height-relative:top-margin-area" o:allowincell="f" fillcolor="#548dd4" strokecolor="#31849b">
          <w10:wrap anchorx="page" anchory="margin"/>
        </v:rect>
      </w:pict>
    </w:r>
  </w:p>
  <w:p w:rsidR="00B02D27" w:rsidRPr="00A052E0" w:rsidRDefault="00B02D27" w:rsidP="00A052E0">
    <w:pPr>
      <w:spacing w:after="0"/>
      <w:rPr>
        <w:b/>
        <w:bCs/>
        <w:color w:val="1F497D"/>
        <w:sz w:val="20"/>
        <w:szCs w:val="20"/>
      </w:rPr>
    </w:pPr>
    <w:fldSimple w:instr=" PAGE   \* MERGEFORMAT ">
      <w:r w:rsidR="0013588D" w:rsidRPr="0013588D">
        <w:rPr>
          <w:b/>
          <w:noProof/>
        </w:rPr>
        <w:t>19</w:t>
      </w:r>
    </w:fldSimple>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sidRPr="00E72768">
      <w:rPr>
        <w:sz w:val="20"/>
        <w:szCs w:val="20"/>
      </w:rPr>
      <w:t xml:space="preserve">PROGETTO: </w:t>
    </w:r>
    <w:r>
      <w:rPr>
        <w:b/>
        <w:sz w:val="20"/>
        <w:szCs w:val="20"/>
      </w:rPr>
      <w:t>Fumetteria Pighin</w:t>
    </w:r>
    <w:r>
      <w:rPr>
        <w:b/>
        <w:sz w:val="20"/>
        <w:szCs w:val="20"/>
      </w:rPr>
      <w:tab/>
    </w:r>
    <w:r>
      <w:rPr>
        <w:b/>
        <w:sz w:val="20"/>
        <w:szCs w:val="20"/>
      </w:rPr>
      <w:tab/>
    </w:r>
    <w:r>
      <w:rPr>
        <w:b/>
        <w:sz w:val="20"/>
        <w:szCs w:val="20"/>
      </w:rPr>
      <w:tab/>
      <w:t xml:space="preserve">  </w:t>
    </w:r>
    <w:r>
      <w:rPr>
        <w:b/>
        <w:bCs/>
        <w:color w:val="17365D"/>
        <w:sz w:val="20"/>
        <w:szCs w:val="20"/>
      </w:rPr>
      <w:t>Specifica dei Requisiti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27" w:rsidRDefault="00B02D27">
    <w:pPr>
      <w:pStyle w:val="Footer"/>
    </w:pPr>
    <w:r>
      <w:rPr>
        <w:noProof/>
        <w:lang w:eastAsia="it-IT"/>
      </w:rPr>
      <w:pict>
        <v:rect id="_x0000_s2052" style="position:absolute;margin-left:-16.25pt;margin-top:815.65pt;width:624.25pt;height:26.5pt;z-index:251656704;mso-width-percent:1050;mso-position-horizontal-relative:page;mso-position-vertical-relative:page;mso-width-percent:1050;mso-height-relative:top-margin-area" o:allowincell="f" fillcolor="#365f91" strokecolor="#31849b">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5C9" w:rsidRDefault="008645C9" w:rsidP="00594668">
      <w:pPr>
        <w:spacing w:after="0" w:line="240" w:lineRule="auto"/>
      </w:pPr>
      <w:r>
        <w:separator/>
      </w:r>
    </w:p>
  </w:footnote>
  <w:footnote w:type="continuationSeparator" w:id="1">
    <w:p w:rsidR="008645C9" w:rsidRDefault="008645C9" w:rsidP="005946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27" w:rsidRDefault="00B02D27">
    <w:pPr>
      <w:pStyle w:val="Header"/>
      <w:pBdr>
        <w:bottom w:val="single" w:sz="4" w:space="1" w:color="D9D9D9"/>
      </w:pBdr>
      <w:rPr>
        <w:b/>
      </w:rPr>
    </w:pPr>
    <w:r w:rsidRPr="002860CA">
      <w:rPr>
        <w:noProof/>
        <w:sz w:val="20"/>
        <w:szCs w:val="20"/>
        <w:lang w:eastAsia="it-IT"/>
      </w:rPr>
      <w:pict>
        <v:rect id="_x0000_s2056" style="position:absolute;margin-left:-.8pt;margin-top:-.65pt;width:624.25pt;height:26.5pt;z-index:251657728;mso-width-percent:1050;mso-position-horizontal-relative:page;mso-position-vertical-relative:page;mso-width-percent:1050;mso-height-relative:top-margin-area" o:allowincell="f" fillcolor="#548dd4" strokecolor="#31849b">
          <w10:wrap anchorx="page" anchory="margin"/>
        </v:rect>
      </w:pict>
    </w:r>
    <w:fldSimple w:instr=" PAGE   \* MERGEFORMAT ">
      <w:r w:rsidR="0013588D" w:rsidRPr="0013588D">
        <w:rPr>
          <w:b/>
          <w:noProof/>
        </w:rPr>
        <w:t>19</w:t>
      </w:r>
    </w:fldSimple>
    <w:r>
      <w:rPr>
        <w:b/>
      </w:rPr>
      <w:t xml:space="preserve"> | </w:t>
    </w:r>
    <w:r>
      <w:rPr>
        <w:color w:val="7F7F7F"/>
        <w:spacing w:val="60"/>
      </w:rPr>
      <w:t>Page</w:t>
    </w:r>
    <w:r>
      <w:rPr>
        <w:color w:val="7F7F7F"/>
        <w:spacing w:val="60"/>
      </w:rPr>
      <w:tab/>
    </w:r>
    <w:r>
      <w:rPr>
        <w:color w:val="7F7F7F"/>
        <w:spacing w:val="60"/>
      </w:rPr>
      <w:tab/>
    </w:r>
    <w:r>
      <w:rPr>
        <w:b/>
        <w:noProof/>
        <w:lang w:eastAsia="it-IT"/>
      </w:rPr>
      <w:drawing>
        <wp:inline distT="0" distB="0" distL="0" distR="0">
          <wp:extent cx="936625" cy="278765"/>
          <wp:effectExtent l="19050" t="0" r="0" b="0"/>
          <wp:docPr id="2"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1"/>
                  <a:srcRect/>
                  <a:stretch>
                    <a:fillRect/>
                  </a:stretch>
                </pic:blipFill>
                <pic:spPr bwMode="auto">
                  <a:xfrm>
                    <a:off x="0" y="0"/>
                    <a:ext cx="936625" cy="27876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27" w:rsidRDefault="00B02D27" w:rsidP="00C93645">
    <w:pPr>
      <w:pStyle w:val="Header"/>
      <w:tabs>
        <w:tab w:val="clear" w:pos="4819"/>
        <w:tab w:val="clear" w:pos="9638"/>
        <w:tab w:val="left" w:pos="2599"/>
      </w:tabs>
    </w:pPr>
    <w:r>
      <w:rPr>
        <w:noProof/>
        <w:lang w:eastAsia="it-IT"/>
      </w:rPr>
      <w:pict>
        <v:rect id="_x0000_s2051" style="position:absolute;margin-left:-3.35pt;margin-top:-2pt;width:624.25pt;height:26.5pt;z-index:251655680;mso-width-percent:1050;mso-position-horizontal-relative:page;mso-position-vertical-relative:page;mso-width-percent:1050;mso-height-relative:top-margin-area" o:allowincell="f" fillcolor="#365f91" strokecolor="#31849b">
          <w10:wrap anchorx="page" anchory="margin"/>
        </v:rect>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29A5"/>
    <w:multiLevelType w:val="multilevel"/>
    <w:tmpl w:val="953821B8"/>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numFmt w:val="bullet"/>
      <w:pStyle w:val="Elencoatrattini"/>
      <w:lvlText w:val="-"/>
      <w:lvlJc w:val="left"/>
      <w:pPr>
        <w:tabs>
          <w:tab w:val="num" w:pos="3005"/>
        </w:tabs>
        <w:ind w:left="3005" w:hanging="907"/>
      </w:pPr>
      <w:rPr>
        <w:rFonts w:ascii="Calibri" w:eastAsia="Calibri" w:hAnsi="Calibri" w:cs="Times New Roman"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
    <w:nsid w:val="08C76C01"/>
    <w:multiLevelType w:val="multilevel"/>
    <w:tmpl w:val="B2EE05B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
    <w:nsid w:val="0DE2511E"/>
    <w:multiLevelType w:val="multilevel"/>
    <w:tmpl w:val="A99C4916"/>
    <w:styleLink w:val="Numerato"/>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
    <w:nsid w:val="0F740BC6"/>
    <w:multiLevelType w:val="multilevel"/>
    <w:tmpl w:val="5A4EF36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4">
    <w:nsid w:val="1EBA0A10"/>
    <w:multiLevelType w:val="multilevel"/>
    <w:tmpl w:val="E98C52A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i w:val="0"/>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5">
    <w:nsid w:val="1F164BB2"/>
    <w:multiLevelType w:val="multilevel"/>
    <w:tmpl w:val="C8342A2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6">
    <w:nsid w:val="21BD0DE1"/>
    <w:multiLevelType w:val="multilevel"/>
    <w:tmpl w:val="3CDE7D3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7">
    <w:nsid w:val="256D1170"/>
    <w:multiLevelType w:val="multilevel"/>
    <w:tmpl w:val="805CCFB8"/>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8">
    <w:nsid w:val="2C35355E"/>
    <w:multiLevelType w:val="multilevel"/>
    <w:tmpl w:val="1BCEF78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9">
    <w:nsid w:val="2C946CA1"/>
    <w:multiLevelType w:val="multilevel"/>
    <w:tmpl w:val="59F0D54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0">
    <w:nsid w:val="380B4139"/>
    <w:multiLevelType w:val="multilevel"/>
    <w:tmpl w:val="807CA26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1">
    <w:nsid w:val="39384F4E"/>
    <w:multiLevelType w:val="multilevel"/>
    <w:tmpl w:val="DEE45F58"/>
    <w:styleLink w:val="Puntielenco"/>
    <w:lvl w:ilvl="0">
      <w:start w:val="1"/>
      <w:numFmt w:val="bullet"/>
      <w:suff w:val="space"/>
      <w:lvlText w:val="•"/>
      <w:lvlJc w:val="left"/>
      <w:pPr>
        <w:ind w:left="57" w:hanging="57"/>
      </w:pPr>
      <w:rPr>
        <w:rFonts w:hint="default"/>
        <w:position w:val="-2"/>
        <w:rtl w:val="0"/>
      </w:rPr>
    </w:lvl>
    <w:lvl w:ilvl="1">
      <w:start w:val="1"/>
      <w:numFmt w:val="bullet"/>
      <w:lvlText w:val="•"/>
      <w:lvlJc w:val="left"/>
      <w:pPr>
        <w:ind w:left="0" w:firstLine="0"/>
      </w:pPr>
      <w:rPr>
        <w:rFonts w:hint="default"/>
        <w:position w:val="-2"/>
        <w:rtl w:val="0"/>
      </w:rPr>
    </w:lvl>
    <w:lvl w:ilvl="2">
      <w:start w:val="1"/>
      <w:numFmt w:val="bullet"/>
      <w:lvlText w:val="•"/>
      <w:lvlJc w:val="left"/>
      <w:pPr>
        <w:ind w:left="0" w:firstLine="0"/>
      </w:pPr>
      <w:rPr>
        <w:rFonts w:hint="default"/>
        <w:position w:val="-2"/>
        <w:rtl w:val="0"/>
      </w:rPr>
    </w:lvl>
    <w:lvl w:ilvl="3">
      <w:start w:val="1"/>
      <w:numFmt w:val="bullet"/>
      <w:lvlText w:val="•"/>
      <w:lvlJc w:val="left"/>
      <w:pPr>
        <w:ind w:left="0" w:firstLine="0"/>
      </w:pPr>
      <w:rPr>
        <w:rFonts w:hint="default"/>
        <w:position w:val="-2"/>
        <w:rtl w:val="0"/>
      </w:rPr>
    </w:lvl>
    <w:lvl w:ilvl="4">
      <w:numFmt w:val="bullet"/>
      <w:lvlText w:val="•"/>
      <w:lvlJc w:val="left"/>
      <w:pPr>
        <w:ind w:left="0" w:firstLine="0"/>
      </w:pPr>
      <w:rPr>
        <w:rFonts w:hint="default"/>
        <w:position w:val="-2"/>
        <w:rtl w:val="0"/>
      </w:rPr>
    </w:lvl>
    <w:lvl w:ilvl="5">
      <w:start w:val="1"/>
      <w:numFmt w:val="decimal"/>
      <w:lvlText w:val="%6."/>
      <w:lvlJc w:val="left"/>
      <w:pPr>
        <w:ind w:left="0" w:firstLine="0"/>
      </w:pPr>
      <w:rPr>
        <w:rFonts w:hint="default"/>
        <w:position w:val="-2"/>
        <w:rtl w:val="0"/>
      </w:rPr>
    </w:lvl>
    <w:lvl w:ilvl="6">
      <w:start w:val="1"/>
      <w:numFmt w:val="bullet"/>
      <w:lvlText w:val="•"/>
      <w:lvlJc w:val="left"/>
      <w:pPr>
        <w:ind w:left="0" w:firstLine="0"/>
      </w:pPr>
      <w:rPr>
        <w:rFonts w:hint="default"/>
        <w:position w:val="-2"/>
        <w:rtl w:val="0"/>
      </w:rPr>
    </w:lvl>
    <w:lvl w:ilvl="7">
      <w:start w:val="1"/>
      <w:numFmt w:val="bullet"/>
      <w:lvlText w:val="•"/>
      <w:lvlJc w:val="left"/>
      <w:pPr>
        <w:ind w:left="0" w:firstLine="0"/>
      </w:pPr>
      <w:rPr>
        <w:rFonts w:hint="default"/>
        <w:position w:val="-2"/>
        <w:rtl w:val="0"/>
      </w:rPr>
    </w:lvl>
    <w:lvl w:ilvl="8">
      <w:start w:val="1"/>
      <w:numFmt w:val="bullet"/>
      <w:lvlText w:val="•"/>
      <w:lvlJc w:val="left"/>
      <w:pPr>
        <w:ind w:left="0" w:firstLine="0"/>
      </w:pPr>
      <w:rPr>
        <w:rFonts w:hint="default"/>
        <w:position w:val="-2"/>
        <w:rtl w:val="0"/>
      </w:rPr>
    </w:lvl>
  </w:abstractNum>
  <w:abstractNum w:abstractNumId="12">
    <w:nsid w:val="39426462"/>
    <w:multiLevelType w:val="multilevel"/>
    <w:tmpl w:val="387EBA7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3">
    <w:nsid w:val="39DE2AE3"/>
    <w:multiLevelType w:val="multilevel"/>
    <w:tmpl w:val="8230DD5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4">
    <w:nsid w:val="3F642033"/>
    <w:multiLevelType w:val="multilevel"/>
    <w:tmpl w:val="A0382A4A"/>
    <w:lvl w:ilvl="0">
      <w:start w:val="1"/>
      <w:numFmt w:val="decimal"/>
      <w:lvlText w:val="%1."/>
      <w:lvlJc w:val="left"/>
      <w:pPr>
        <w:tabs>
          <w:tab w:val="num" w:pos="851"/>
        </w:tabs>
        <w:ind w:left="851" w:hanging="341"/>
      </w:pPr>
      <w:rPr>
        <w:rFonts w:hint="default"/>
      </w:rPr>
    </w:lvl>
    <w:lvl w:ilvl="1">
      <w:start w:val="1"/>
      <w:numFmt w:val="decimal"/>
      <w:pStyle w:val="Elenco11Indented"/>
      <w:lvlText w:val="%1.%2."/>
      <w:lvlJc w:val="left"/>
      <w:pPr>
        <w:tabs>
          <w:tab w:val="num" w:pos="1361"/>
        </w:tabs>
        <w:ind w:left="1361" w:hanging="510"/>
      </w:pPr>
      <w:rPr>
        <w:rFonts w:hint="default"/>
      </w:rPr>
    </w:lvl>
    <w:lvl w:ilvl="2">
      <w:start w:val="1"/>
      <w:numFmt w:val="decimal"/>
      <w:pStyle w:val="Elenco111indented"/>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5">
    <w:nsid w:val="3FF275B1"/>
    <w:multiLevelType w:val="multilevel"/>
    <w:tmpl w:val="22BE3D7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6">
    <w:nsid w:val="41603BC5"/>
    <w:multiLevelType w:val="multilevel"/>
    <w:tmpl w:val="1322770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7">
    <w:nsid w:val="440A7C11"/>
    <w:multiLevelType w:val="multilevel"/>
    <w:tmpl w:val="AC467BD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8">
    <w:nsid w:val="4FA2392E"/>
    <w:multiLevelType w:val="multilevel"/>
    <w:tmpl w:val="82268DC8"/>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9">
    <w:nsid w:val="577D2032"/>
    <w:multiLevelType w:val="multilevel"/>
    <w:tmpl w:val="21203EE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0">
    <w:nsid w:val="5C5902A6"/>
    <w:multiLevelType w:val="multilevel"/>
    <w:tmpl w:val="ACA6D4A0"/>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1">
    <w:nsid w:val="5FF515DD"/>
    <w:multiLevelType w:val="multilevel"/>
    <w:tmpl w:val="4FE0DCD0"/>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2">
    <w:nsid w:val="60003AAF"/>
    <w:multiLevelType w:val="multilevel"/>
    <w:tmpl w:val="119E46FC"/>
    <w:lvl w:ilvl="0">
      <w:start w:val="1"/>
      <w:numFmt w:val="decimal"/>
      <w:lvlText w:val="%1."/>
      <w:lvlJc w:val="left"/>
      <w:pPr>
        <w:tabs>
          <w:tab w:val="num" w:pos="851"/>
        </w:tabs>
        <w:ind w:left="851" w:hanging="341"/>
      </w:pPr>
      <w:rPr>
        <w:rFonts w:hint="default"/>
      </w:rPr>
    </w:lvl>
    <w:lvl w:ilvl="1">
      <w:start w:val="1"/>
      <w:numFmt w:val="decimal"/>
      <w:lvlText w:val="8.%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3">
    <w:nsid w:val="638F2665"/>
    <w:multiLevelType w:val="multilevel"/>
    <w:tmpl w:val="C6507A1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4">
    <w:nsid w:val="66A47B51"/>
    <w:multiLevelType w:val="multilevel"/>
    <w:tmpl w:val="80A8532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5">
    <w:nsid w:val="72270B47"/>
    <w:multiLevelType w:val="hybridMultilevel"/>
    <w:tmpl w:val="B24A776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nsid w:val="74926080"/>
    <w:multiLevelType w:val="multilevel"/>
    <w:tmpl w:val="5DEEF664"/>
    <w:lvl w:ilvl="0">
      <w:start w:val="1"/>
      <w:numFmt w:val="decimal"/>
      <w:pStyle w:val="Elenco1indentato"/>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7">
    <w:nsid w:val="76E2029D"/>
    <w:multiLevelType w:val="multilevel"/>
    <w:tmpl w:val="22E29752"/>
    <w:lvl w:ilvl="0">
      <w:start w:val="1"/>
      <w:numFmt w:val="decimal"/>
      <w:pStyle w:val="Livello1"/>
      <w:lvlText w:val="%1."/>
      <w:lvlJc w:val="left"/>
      <w:pPr>
        <w:ind w:left="360" w:hanging="360"/>
      </w:pPr>
    </w:lvl>
    <w:lvl w:ilvl="1">
      <w:start w:val="1"/>
      <w:numFmt w:val="decimal"/>
      <w:pStyle w:val="Livello11"/>
      <w:lvlText w:val="%1.%2."/>
      <w:lvlJc w:val="left"/>
      <w:pPr>
        <w:ind w:left="792" w:hanging="432"/>
      </w:pPr>
    </w:lvl>
    <w:lvl w:ilvl="2">
      <w:start w:val="1"/>
      <w:numFmt w:val="decimal"/>
      <w:pStyle w:val="Livello111"/>
      <w:lvlText w:val="%1.%2.%3."/>
      <w:lvlJc w:val="left"/>
      <w:pPr>
        <w:ind w:left="1224" w:hanging="504"/>
      </w:pPr>
    </w:lvl>
    <w:lvl w:ilvl="3">
      <w:start w:val="1"/>
      <w:numFmt w:val="decimal"/>
      <w:pStyle w:val="Livello1111"/>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161FC0"/>
    <w:multiLevelType w:val="multilevel"/>
    <w:tmpl w:val="7F9C1A4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9">
    <w:nsid w:val="793005DE"/>
    <w:multiLevelType w:val="multilevel"/>
    <w:tmpl w:val="7F58E2E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30">
    <w:nsid w:val="7E794B1D"/>
    <w:multiLevelType w:val="multilevel"/>
    <w:tmpl w:val="AD6E04A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num w:numId="1">
    <w:abstractNumId w:val="27"/>
  </w:num>
  <w:num w:numId="2">
    <w:abstractNumId w:val="25"/>
  </w:num>
  <w:num w:numId="3">
    <w:abstractNumId w:val="19"/>
  </w:num>
  <w:num w:numId="4">
    <w:abstractNumId w:val="10"/>
  </w:num>
  <w:num w:numId="5">
    <w:abstractNumId w:val="6"/>
  </w:num>
  <w:num w:numId="6">
    <w:abstractNumId w:val="4"/>
  </w:num>
  <w:num w:numId="7">
    <w:abstractNumId w:val="22"/>
  </w:num>
  <w:num w:numId="8">
    <w:abstractNumId w:val="3"/>
  </w:num>
  <w:num w:numId="9">
    <w:abstractNumId w:val="0"/>
  </w:num>
  <w:num w:numId="10">
    <w:abstractNumId w:val="23"/>
  </w:num>
  <w:num w:numId="11">
    <w:abstractNumId w:val="29"/>
  </w:num>
  <w:num w:numId="12">
    <w:abstractNumId w:val="21"/>
  </w:num>
  <w:num w:numId="13">
    <w:abstractNumId w:val="13"/>
  </w:num>
  <w:num w:numId="14">
    <w:abstractNumId w:val="16"/>
  </w:num>
  <w:num w:numId="15">
    <w:abstractNumId w:val="14"/>
  </w:num>
  <w:num w:numId="16">
    <w:abstractNumId w:val="11"/>
  </w:num>
  <w:num w:numId="17">
    <w:abstractNumId w:val="2"/>
  </w:num>
  <w:num w:numId="18">
    <w:abstractNumId w:val="26"/>
  </w:num>
  <w:num w:numId="19">
    <w:abstractNumId w:val="7"/>
  </w:num>
  <w:num w:numId="20">
    <w:abstractNumId w:val="12"/>
  </w:num>
  <w:num w:numId="21">
    <w:abstractNumId w:val="15"/>
  </w:num>
  <w:num w:numId="22">
    <w:abstractNumId w:val="5"/>
  </w:num>
  <w:num w:numId="23">
    <w:abstractNumId w:val="18"/>
  </w:num>
  <w:num w:numId="24">
    <w:abstractNumId w:val="28"/>
  </w:num>
  <w:num w:numId="25">
    <w:abstractNumId w:val="20"/>
  </w:num>
  <w:num w:numId="26">
    <w:abstractNumId w:val="24"/>
  </w:num>
  <w:num w:numId="27">
    <w:abstractNumId w:val="17"/>
  </w:num>
  <w:num w:numId="28">
    <w:abstractNumId w:val="8"/>
  </w:num>
  <w:num w:numId="29">
    <w:abstractNumId w:val="9"/>
  </w:num>
  <w:num w:numId="30">
    <w:abstractNumId w:val="30"/>
  </w:num>
  <w:num w:numId="31">
    <w:abstractNumId w:val="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attachedTemplate r:id="rId1"/>
  <w:defaultTabStop w:val="708"/>
  <w:hyphenationZone w:val="284"/>
  <w:drawingGridHorizontalSpacing w:val="110"/>
  <w:displayHorizontalDrawingGridEvery w:val="2"/>
  <w:characterSpacingControl w:val="doNotCompress"/>
  <w:savePreviewPicture/>
  <w:hdrShapeDefaults>
    <o:shapedefaults v:ext="edit" spidmax="82946"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2"/>
    </o:shapelayout>
  </w:hdrShapeDefaults>
  <w:footnotePr>
    <w:footnote w:id="0"/>
    <w:footnote w:id="1"/>
  </w:footnotePr>
  <w:endnotePr>
    <w:endnote w:id="0"/>
    <w:endnote w:id="1"/>
  </w:endnotePr>
  <w:compat/>
  <w:rsids>
    <w:rsidRoot w:val="006A48FF"/>
    <w:rsid w:val="000058C9"/>
    <w:rsid w:val="00010724"/>
    <w:rsid w:val="00010DA8"/>
    <w:rsid w:val="00011C12"/>
    <w:rsid w:val="00013520"/>
    <w:rsid w:val="00016AD0"/>
    <w:rsid w:val="0001728E"/>
    <w:rsid w:val="00020575"/>
    <w:rsid w:val="00020626"/>
    <w:rsid w:val="000271B4"/>
    <w:rsid w:val="0003010C"/>
    <w:rsid w:val="0003227B"/>
    <w:rsid w:val="00036D86"/>
    <w:rsid w:val="00044501"/>
    <w:rsid w:val="000468CA"/>
    <w:rsid w:val="0005472E"/>
    <w:rsid w:val="0006095B"/>
    <w:rsid w:val="000656D8"/>
    <w:rsid w:val="00066899"/>
    <w:rsid w:val="00070673"/>
    <w:rsid w:val="00071D82"/>
    <w:rsid w:val="000736DB"/>
    <w:rsid w:val="000737B6"/>
    <w:rsid w:val="000738EF"/>
    <w:rsid w:val="000820D1"/>
    <w:rsid w:val="000840D8"/>
    <w:rsid w:val="00087F79"/>
    <w:rsid w:val="0009128F"/>
    <w:rsid w:val="0009369E"/>
    <w:rsid w:val="00093E90"/>
    <w:rsid w:val="000A0111"/>
    <w:rsid w:val="000A4407"/>
    <w:rsid w:val="000A4717"/>
    <w:rsid w:val="000A5372"/>
    <w:rsid w:val="000B483F"/>
    <w:rsid w:val="000C14FB"/>
    <w:rsid w:val="000C4943"/>
    <w:rsid w:val="000C5E73"/>
    <w:rsid w:val="000D0FA0"/>
    <w:rsid w:val="000D2DD3"/>
    <w:rsid w:val="000D462F"/>
    <w:rsid w:val="000E21A2"/>
    <w:rsid w:val="000E7D05"/>
    <w:rsid w:val="000F0DB0"/>
    <w:rsid w:val="000F15CC"/>
    <w:rsid w:val="000F1CF4"/>
    <w:rsid w:val="000F323E"/>
    <w:rsid w:val="000F4B0A"/>
    <w:rsid w:val="00106DE7"/>
    <w:rsid w:val="001073CA"/>
    <w:rsid w:val="00107492"/>
    <w:rsid w:val="0011311A"/>
    <w:rsid w:val="00120E51"/>
    <w:rsid w:val="001217B9"/>
    <w:rsid w:val="00123749"/>
    <w:rsid w:val="00123CCF"/>
    <w:rsid w:val="001267A4"/>
    <w:rsid w:val="00127702"/>
    <w:rsid w:val="0013588D"/>
    <w:rsid w:val="0013675B"/>
    <w:rsid w:val="00143B80"/>
    <w:rsid w:val="00146019"/>
    <w:rsid w:val="001502E2"/>
    <w:rsid w:val="00156AE7"/>
    <w:rsid w:val="001576E7"/>
    <w:rsid w:val="001620BD"/>
    <w:rsid w:val="00164328"/>
    <w:rsid w:val="001646B8"/>
    <w:rsid w:val="00170748"/>
    <w:rsid w:val="0017259D"/>
    <w:rsid w:val="001747CE"/>
    <w:rsid w:val="00175897"/>
    <w:rsid w:val="00176987"/>
    <w:rsid w:val="0018089C"/>
    <w:rsid w:val="00180DC2"/>
    <w:rsid w:val="001823E1"/>
    <w:rsid w:val="00185FF1"/>
    <w:rsid w:val="001865DB"/>
    <w:rsid w:val="00190566"/>
    <w:rsid w:val="00190DDA"/>
    <w:rsid w:val="00192DB6"/>
    <w:rsid w:val="001946DC"/>
    <w:rsid w:val="0019587C"/>
    <w:rsid w:val="001B33C1"/>
    <w:rsid w:val="001B4281"/>
    <w:rsid w:val="001C09E3"/>
    <w:rsid w:val="001C69CE"/>
    <w:rsid w:val="001D6888"/>
    <w:rsid w:val="001F06BC"/>
    <w:rsid w:val="001F0BB3"/>
    <w:rsid w:val="001F0BCC"/>
    <w:rsid w:val="001F6ED6"/>
    <w:rsid w:val="00201277"/>
    <w:rsid w:val="002140FF"/>
    <w:rsid w:val="0021427F"/>
    <w:rsid w:val="00226426"/>
    <w:rsid w:val="00233BA9"/>
    <w:rsid w:val="00237ED8"/>
    <w:rsid w:val="00240211"/>
    <w:rsid w:val="002443F3"/>
    <w:rsid w:val="002458E8"/>
    <w:rsid w:val="00253183"/>
    <w:rsid w:val="0025407E"/>
    <w:rsid w:val="00254751"/>
    <w:rsid w:val="00256F46"/>
    <w:rsid w:val="00257303"/>
    <w:rsid w:val="00263E5D"/>
    <w:rsid w:val="00270291"/>
    <w:rsid w:val="00275667"/>
    <w:rsid w:val="00277602"/>
    <w:rsid w:val="00281BD0"/>
    <w:rsid w:val="002860CA"/>
    <w:rsid w:val="002864AB"/>
    <w:rsid w:val="00293852"/>
    <w:rsid w:val="002952AF"/>
    <w:rsid w:val="00296744"/>
    <w:rsid w:val="002A16B7"/>
    <w:rsid w:val="002A1763"/>
    <w:rsid w:val="002A1C55"/>
    <w:rsid w:val="002B0945"/>
    <w:rsid w:val="002B11A4"/>
    <w:rsid w:val="002B1808"/>
    <w:rsid w:val="002B2432"/>
    <w:rsid w:val="002B61D8"/>
    <w:rsid w:val="002C395F"/>
    <w:rsid w:val="002D0B74"/>
    <w:rsid w:val="002D334C"/>
    <w:rsid w:val="002D7553"/>
    <w:rsid w:val="002D75CD"/>
    <w:rsid w:val="002E0998"/>
    <w:rsid w:val="002E32A7"/>
    <w:rsid w:val="002E55D4"/>
    <w:rsid w:val="002E5B54"/>
    <w:rsid w:val="002F05FC"/>
    <w:rsid w:val="002F072B"/>
    <w:rsid w:val="002F35CE"/>
    <w:rsid w:val="002F6FA9"/>
    <w:rsid w:val="00300197"/>
    <w:rsid w:val="00302EA0"/>
    <w:rsid w:val="003035E9"/>
    <w:rsid w:val="00304DCD"/>
    <w:rsid w:val="00304F21"/>
    <w:rsid w:val="003053AD"/>
    <w:rsid w:val="00307E44"/>
    <w:rsid w:val="00313C67"/>
    <w:rsid w:val="003206D2"/>
    <w:rsid w:val="003209BB"/>
    <w:rsid w:val="00321DA2"/>
    <w:rsid w:val="00323279"/>
    <w:rsid w:val="00324171"/>
    <w:rsid w:val="00326A34"/>
    <w:rsid w:val="003277CF"/>
    <w:rsid w:val="003314CC"/>
    <w:rsid w:val="00332D84"/>
    <w:rsid w:val="0033315C"/>
    <w:rsid w:val="00334269"/>
    <w:rsid w:val="0034254A"/>
    <w:rsid w:val="00345936"/>
    <w:rsid w:val="003514A3"/>
    <w:rsid w:val="00357080"/>
    <w:rsid w:val="0036019C"/>
    <w:rsid w:val="00363F19"/>
    <w:rsid w:val="0037129B"/>
    <w:rsid w:val="00373AF5"/>
    <w:rsid w:val="00376056"/>
    <w:rsid w:val="003774EF"/>
    <w:rsid w:val="00380EE7"/>
    <w:rsid w:val="00383695"/>
    <w:rsid w:val="00386DCC"/>
    <w:rsid w:val="00387A9E"/>
    <w:rsid w:val="0039143F"/>
    <w:rsid w:val="00391D7C"/>
    <w:rsid w:val="003937FE"/>
    <w:rsid w:val="00393AC0"/>
    <w:rsid w:val="003A0E16"/>
    <w:rsid w:val="003B0880"/>
    <w:rsid w:val="003B35A7"/>
    <w:rsid w:val="003C19FE"/>
    <w:rsid w:val="003D0C54"/>
    <w:rsid w:val="003D185F"/>
    <w:rsid w:val="003D5849"/>
    <w:rsid w:val="003E037A"/>
    <w:rsid w:val="003E2E6C"/>
    <w:rsid w:val="003E33F6"/>
    <w:rsid w:val="003E7001"/>
    <w:rsid w:val="003E7E47"/>
    <w:rsid w:val="003F09B9"/>
    <w:rsid w:val="003F6043"/>
    <w:rsid w:val="003F772F"/>
    <w:rsid w:val="0040146C"/>
    <w:rsid w:val="00401FDB"/>
    <w:rsid w:val="0040209A"/>
    <w:rsid w:val="00407721"/>
    <w:rsid w:val="004111D6"/>
    <w:rsid w:val="00415E99"/>
    <w:rsid w:val="004253F2"/>
    <w:rsid w:val="00430A1B"/>
    <w:rsid w:val="00436A2B"/>
    <w:rsid w:val="0044158A"/>
    <w:rsid w:val="0044446C"/>
    <w:rsid w:val="00444C6D"/>
    <w:rsid w:val="00445CB6"/>
    <w:rsid w:val="004514C6"/>
    <w:rsid w:val="00455978"/>
    <w:rsid w:val="004632A3"/>
    <w:rsid w:val="00467263"/>
    <w:rsid w:val="00471964"/>
    <w:rsid w:val="004719FB"/>
    <w:rsid w:val="0047351E"/>
    <w:rsid w:val="0047359D"/>
    <w:rsid w:val="004735A3"/>
    <w:rsid w:val="004743E6"/>
    <w:rsid w:val="00475BB5"/>
    <w:rsid w:val="004808E6"/>
    <w:rsid w:val="004822DD"/>
    <w:rsid w:val="00484B22"/>
    <w:rsid w:val="00485A67"/>
    <w:rsid w:val="00487615"/>
    <w:rsid w:val="00491173"/>
    <w:rsid w:val="00496650"/>
    <w:rsid w:val="004A475B"/>
    <w:rsid w:val="004A77C8"/>
    <w:rsid w:val="004B0A47"/>
    <w:rsid w:val="004B188B"/>
    <w:rsid w:val="004B3DEA"/>
    <w:rsid w:val="004B613D"/>
    <w:rsid w:val="004B700D"/>
    <w:rsid w:val="004C012D"/>
    <w:rsid w:val="004C06F0"/>
    <w:rsid w:val="004C2683"/>
    <w:rsid w:val="004C26F7"/>
    <w:rsid w:val="004C31D3"/>
    <w:rsid w:val="004C45BD"/>
    <w:rsid w:val="004D1988"/>
    <w:rsid w:val="004D4FCE"/>
    <w:rsid w:val="004D7E68"/>
    <w:rsid w:val="004E1EAD"/>
    <w:rsid w:val="004E70F9"/>
    <w:rsid w:val="004F75DA"/>
    <w:rsid w:val="0050082E"/>
    <w:rsid w:val="0050291B"/>
    <w:rsid w:val="00503B63"/>
    <w:rsid w:val="00505811"/>
    <w:rsid w:val="00506EE3"/>
    <w:rsid w:val="00507C22"/>
    <w:rsid w:val="005111CC"/>
    <w:rsid w:val="00512250"/>
    <w:rsid w:val="00514D69"/>
    <w:rsid w:val="00523759"/>
    <w:rsid w:val="00524116"/>
    <w:rsid w:val="005255A5"/>
    <w:rsid w:val="00525668"/>
    <w:rsid w:val="00525DA3"/>
    <w:rsid w:val="00534AC9"/>
    <w:rsid w:val="005428F1"/>
    <w:rsid w:val="00543197"/>
    <w:rsid w:val="00547DD6"/>
    <w:rsid w:val="00552629"/>
    <w:rsid w:val="00556A13"/>
    <w:rsid w:val="005618C3"/>
    <w:rsid w:val="00561CCF"/>
    <w:rsid w:val="00564341"/>
    <w:rsid w:val="005661A0"/>
    <w:rsid w:val="005722AB"/>
    <w:rsid w:val="005747AB"/>
    <w:rsid w:val="005752C3"/>
    <w:rsid w:val="00594668"/>
    <w:rsid w:val="005958D3"/>
    <w:rsid w:val="00595C25"/>
    <w:rsid w:val="005A0315"/>
    <w:rsid w:val="005B022F"/>
    <w:rsid w:val="005B428C"/>
    <w:rsid w:val="005B45BA"/>
    <w:rsid w:val="005C0F4A"/>
    <w:rsid w:val="005C2E32"/>
    <w:rsid w:val="005C3E81"/>
    <w:rsid w:val="005C462D"/>
    <w:rsid w:val="005C54EA"/>
    <w:rsid w:val="005C5E96"/>
    <w:rsid w:val="005D1F01"/>
    <w:rsid w:val="005D1F60"/>
    <w:rsid w:val="005D21A3"/>
    <w:rsid w:val="005D5291"/>
    <w:rsid w:val="005E7593"/>
    <w:rsid w:val="0060129C"/>
    <w:rsid w:val="00601A4E"/>
    <w:rsid w:val="00602B45"/>
    <w:rsid w:val="006033B2"/>
    <w:rsid w:val="006036A5"/>
    <w:rsid w:val="0060449C"/>
    <w:rsid w:val="006050CA"/>
    <w:rsid w:val="00605367"/>
    <w:rsid w:val="006058B4"/>
    <w:rsid w:val="006119D9"/>
    <w:rsid w:val="00611A90"/>
    <w:rsid w:val="00612154"/>
    <w:rsid w:val="006140CB"/>
    <w:rsid w:val="00616959"/>
    <w:rsid w:val="0062139B"/>
    <w:rsid w:val="00622BB1"/>
    <w:rsid w:val="00625562"/>
    <w:rsid w:val="006278D4"/>
    <w:rsid w:val="0063212D"/>
    <w:rsid w:val="006334AA"/>
    <w:rsid w:val="00634222"/>
    <w:rsid w:val="00635F3C"/>
    <w:rsid w:val="006371BB"/>
    <w:rsid w:val="00641EDA"/>
    <w:rsid w:val="00654660"/>
    <w:rsid w:val="00661116"/>
    <w:rsid w:val="00662D4B"/>
    <w:rsid w:val="00677557"/>
    <w:rsid w:val="00681EB5"/>
    <w:rsid w:val="00697E9C"/>
    <w:rsid w:val="006A48FF"/>
    <w:rsid w:val="006B0FBE"/>
    <w:rsid w:val="006B77FE"/>
    <w:rsid w:val="006B7868"/>
    <w:rsid w:val="006B7ABC"/>
    <w:rsid w:val="006C1AF7"/>
    <w:rsid w:val="006D2061"/>
    <w:rsid w:val="006D450E"/>
    <w:rsid w:val="006D7037"/>
    <w:rsid w:val="006E033B"/>
    <w:rsid w:val="006E17C6"/>
    <w:rsid w:val="006E2D3F"/>
    <w:rsid w:val="006E7E6A"/>
    <w:rsid w:val="006F1164"/>
    <w:rsid w:val="00700A11"/>
    <w:rsid w:val="00701B52"/>
    <w:rsid w:val="00705329"/>
    <w:rsid w:val="0070543F"/>
    <w:rsid w:val="007169B5"/>
    <w:rsid w:val="0071720A"/>
    <w:rsid w:val="00717581"/>
    <w:rsid w:val="007205E8"/>
    <w:rsid w:val="00720FB6"/>
    <w:rsid w:val="00721808"/>
    <w:rsid w:val="00721C08"/>
    <w:rsid w:val="00721FBE"/>
    <w:rsid w:val="00722F84"/>
    <w:rsid w:val="00726617"/>
    <w:rsid w:val="0073118F"/>
    <w:rsid w:val="00737109"/>
    <w:rsid w:val="00741A82"/>
    <w:rsid w:val="00741AE8"/>
    <w:rsid w:val="00743F6A"/>
    <w:rsid w:val="00752670"/>
    <w:rsid w:val="0075313D"/>
    <w:rsid w:val="007541AB"/>
    <w:rsid w:val="007556F1"/>
    <w:rsid w:val="00763DEE"/>
    <w:rsid w:val="0076494C"/>
    <w:rsid w:val="00771515"/>
    <w:rsid w:val="00772DD7"/>
    <w:rsid w:val="00773E22"/>
    <w:rsid w:val="00777E61"/>
    <w:rsid w:val="007851A1"/>
    <w:rsid w:val="007873EF"/>
    <w:rsid w:val="00787F9F"/>
    <w:rsid w:val="0079794E"/>
    <w:rsid w:val="007A354B"/>
    <w:rsid w:val="007A35AD"/>
    <w:rsid w:val="007A4353"/>
    <w:rsid w:val="007A73B0"/>
    <w:rsid w:val="007B01A4"/>
    <w:rsid w:val="007B36E8"/>
    <w:rsid w:val="007B5D28"/>
    <w:rsid w:val="007C0EF9"/>
    <w:rsid w:val="007C41A8"/>
    <w:rsid w:val="007C7911"/>
    <w:rsid w:val="007C7F1B"/>
    <w:rsid w:val="007D1E01"/>
    <w:rsid w:val="007D6813"/>
    <w:rsid w:val="007D7559"/>
    <w:rsid w:val="007D7B53"/>
    <w:rsid w:val="007E6F2C"/>
    <w:rsid w:val="007E7DC6"/>
    <w:rsid w:val="007E7F44"/>
    <w:rsid w:val="007F34B0"/>
    <w:rsid w:val="007F3B96"/>
    <w:rsid w:val="007F4F77"/>
    <w:rsid w:val="008020B7"/>
    <w:rsid w:val="00802DF6"/>
    <w:rsid w:val="00803CC0"/>
    <w:rsid w:val="00806909"/>
    <w:rsid w:val="00810AEC"/>
    <w:rsid w:val="0081155B"/>
    <w:rsid w:val="00813806"/>
    <w:rsid w:val="00817259"/>
    <w:rsid w:val="00824102"/>
    <w:rsid w:val="00824438"/>
    <w:rsid w:val="00824AAC"/>
    <w:rsid w:val="008256C5"/>
    <w:rsid w:val="0082671A"/>
    <w:rsid w:val="00835CFD"/>
    <w:rsid w:val="00836CFE"/>
    <w:rsid w:val="0084333B"/>
    <w:rsid w:val="008442A1"/>
    <w:rsid w:val="00844667"/>
    <w:rsid w:val="0084480E"/>
    <w:rsid w:val="008467DB"/>
    <w:rsid w:val="0084765C"/>
    <w:rsid w:val="00854495"/>
    <w:rsid w:val="00854A9D"/>
    <w:rsid w:val="00855061"/>
    <w:rsid w:val="008615A7"/>
    <w:rsid w:val="008645C9"/>
    <w:rsid w:val="00864A4A"/>
    <w:rsid w:val="00864CDC"/>
    <w:rsid w:val="00872C0E"/>
    <w:rsid w:val="00872EDE"/>
    <w:rsid w:val="00877979"/>
    <w:rsid w:val="00883A23"/>
    <w:rsid w:val="00895E03"/>
    <w:rsid w:val="008A0590"/>
    <w:rsid w:val="008A204F"/>
    <w:rsid w:val="008A3C63"/>
    <w:rsid w:val="008A594E"/>
    <w:rsid w:val="008B1BA2"/>
    <w:rsid w:val="008C75CC"/>
    <w:rsid w:val="008D43A4"/>
    <w:rsid w:val="008E2FCA"/>
    <w:rsid w:val="008E6A31"/>
    <w:rsid w:val="008E7D1E"/>
    <w:rsid w:val="008F0841"/>
    <w:rsid w:val="008F285E"/>
    <w:rsid w:val="008F3686"/>
    <w:rsid w:val="009103E7"/>
    <w:rsid w:val="00911736"/>
    <w:rsid w:val="00917C89"/>
    <w:rsid w:val="00917EFA"/>
    <w:rsid w:val="0092289C"/>
    <w:rsid w:val="00922DB8"/>
    <w:rsid w:val="00926793"/>
    <w:rsid w:val="009422DA"/>
    <w:rsid w:val="00942E56"/>
    <w:rsid w:val="00947036"/>
    <w:rsid w:val="0095576F"/>
    <w:rsid w:val="00961763"/>
    <w:rsid w:val="009635C8"/>
    <w:rsid w:val="0096491A"/>
    <w:rsid w:val="00967165"/>
    <w:rsid w:val="0097001D"/>
    <w:rsid w:val="00970327"/>
    <w:rsid w:val="00972264"/>
    <w:rsid w:val="00982FA3"/>
    <w:rsid w:val="00983C24"/>
    <w:rsid w:val="0098450F"/>
    <w:rsid w:val="009849DD"/>
    <w:rsid w:val="00984C97"/>
    <w:rsid w:val="00984DC5"/>
    <w:rsid w:val="00987245"/>
    <w:rsid w:val="00992A02"/>
    <w:rsid w:val="00997588"/>
    <w:rsid w:val="009A1342"/>
    <w:rsid w:val="009A1371"/>
    <w:rsid w:val="009A3F80"/>
    <w:rsid w:val="009A63EE"/>
    <w:rsid w:val="009B0C4E"/>
    <w:rsid w:val="009B319F"/>
    <w:rsid w:val="009B4D1E"/>
    <w:rsid w:val="009C09C7"/>
    <w:rsid w:val="009D07A3"/>
    <w:rsid w:val="009D1612"/>
    <w:rsid w:val="009D4860"/>
    <w:rsid w:val="009D5470"/>
    <w:rsid w:val="009D556F"/>
    <w:rsid w:val="009E426F"/>
    <w:rsid w:val="009F05B4"/>
    <w:rsid w:val="009F47EE"/>
    <w:rsid w:val="009F6BB0"/>
    <w:rsid w:val="00A0328E"/>
    <w:rsid w:val="00A052E0"/>
    <w:rsid w:val="00A102C4"/>
    <w:rsid w:val="00A11B78"/>
    <w:rsid w:val="00A120B3"/>
    <w:rsid w:val="00A1444D"/>
    <w:rsid w:val="00A1515D"/>
    <w:rsid w:val="00A1549D"/>
    <w:rsid w:val="00A15771"/>
    <w:rsid w:val="00A21F5C"/>
    <w:rsid w:val="00A2331B"/>
    <w:rsid w:val="00A30B79"/>
    <w:rsid w:val="00A31286"/>
    <w:rsid w:val="00A3208C"/>
    <w:rsid w:val="00A52B95"/>
    <w:rsid w:val="00A5331E"/>
    <w:rsid w:val="00A63DA9"/>
    <w:rsid w:val="00A65E07"/>
    <w:rsid w:val="00A71343"/>
    <w:rsid w:val="00A73C60"/>
    <w:rsid w:val="00A81D28"/>
    <w:rsid w:val="00A87730"/>
    <w:rsid w:val="00A9618E"/>
    <w:rsid w:val="00AB0B9B"/>
    <w:rsid w:val="00AB3CB8"/>
    <w:rsid w:val="00AB4872"/>
    <w:rsid w:val="00AB4B9D"/>
    <w:rsid w:val="00AC0556"/>
    <w:rsid w:val="00AC0B52"/>
    <w:rsid w:val="00AC1833"/>
    <w:rsid w:val="00AC6EE8"/>
    <w:rsid w:val="00AD0219"/>
    <w:rsid w:val="00AE2B32"/>
    <w:rsid w:val="00AE3E56"/>
    <w:rsid w:val="00AF2E20"/>
    <w:rsid w:val="00AF361E"/>
    <w:rsid w:val="00AF42F4"/>
    <w:rsid w:val="00B02D27"/>
    <w:rsid w:val="00B043A8"/>
    <w:rsid w:val="00B073E7"/>
    <w:rsid w:val="00B10786"/>
    <w:rsid w:val="00B15629"/>
    <w:rsid w:val="00B207A6"/>
    <w:rsid w:val="00B21CFA"/>
    <w:rsid w:val="00B24598"/>
    <w:rsid w:val="00B30D4D"/>
    <w:rsid w:val="00B30FAF"/>
    <w:rsid w:val="00B36A2A"/>
    <w:rsid w:val="00B374C3"/>
    <w:rsid w:val="00B4665C"/>
    <w:rsid w:val="00B63226"/>
    <w:rsid w:val="00B63A4B"/>
    <w:rsid w:val="00B666E2"/>
    <w:rsid w:val="00B6791D"/>
    <w:rsid w:val="00B71D60"/>
    <w:rsid w:val="00B72344"/>
    <w:rsid w:val="00B735A0"/>
    <w:rsid w:val="00B757FD"/>
    <w:rsid w:val="00B814BB"/>
    <w:rsid w:val="00B86508"/>
    <w:rsid w:val="00B86678"/>
    <w:rsid w:val="00B871A3"/>
    <w:rsid w:val="00B93EA2"/>
    <w:rsid w:val="00BA2E8C"/>
    <w:rsid w:val="00BA5FD3"/>
    <w:rsid w:val="00BA619F"/>
    <w:rsid w:val="00BB2176"/>
    <w:rsid w:val="00BB3020"/>
    <w:rsid w:val="00BB4059"/>
    <w:rsid w:val="00BB483D"/>
    <w:rsid w:val="00BB4ED9"/>
    <w:rsid w:val="00BB54DB"/>
    <w:rsid w:val="00BB62AB"/>
    <w:rsid w:val="00BB703A"/>
    <w:rsid w:val="00BC16D3"/>
    <w:rsid w:val="00BC57C5"/>
    <w:rsid w:val="00BD7837"/>
    <w:rsid w:val="00BE085D"/>
    <w:rsid w:val="00BE3AE7"/>
    <w:rsid w:val="00BE4ADE"/>
    <w:rsid w:val="00BF7F95"/>
    <w:rsid w:val="00C04031"/>
    <w:rsid w:val="00C0441F"/>
    <w:rsid w:val="00C05D7B"/>
    <w:rsid w:val="00C124F0"/>
    <w:rsid w:val="00C13134"/>
    <w:rsid w:val="00C233F4"/>
    <w:rsid w:val="00C27A4B"/>
    <w:rsid w:val="00C420EC"/>
    <w:rsid w:val="00C42184"/>
    <w:rsid w:val="00C4263C"/>
    <w:rsid w:val="00C42A94"/>
    <w:rsid w:val="00C4581A"/>
    <w:rsid w:val="00C51B2B"/>
    <w:rsid w:val="00C53B1C"/>
    <w:rsid w:val="00C53F92"/>
    <w:rsid w:val="00C577A9"/>
    <w:rsid w:val="00C61CB2"/>
    <w:rsid w:val="00C61D98"/>
    <w:rsid w:val="00C6512A"/>
    <w:rsid w:val="00C67110"/>
    <w:rsid w:val="00C67972"/>
    <w:rsid w:val="00C70A7B"/>
    <w:rsid w:val="00C70C87"/>
    <w:rsid w:val="00C7105F"/>
    <w:rsid w:val="00C721CE"/>
    <w:rsid w:val="00C73509"/>
    <w:rsid w:val="00C75F5A"/>
    <w:rsid w:val="00C90304"/>
    <w:rsid w:val="00C90DB2"/>
    <w:rsid w:val="00C93645"/>
    <w:rsid w:val="00CA0F8E"/>
    <w:rsid w:val="00CA2921"/>
    <w:rsid w:val="00CB2309"/>
    <w:rsid w:val="00CB340A"/>
    <w:rsid w:val="00CB599C"/>
    <w:rsid w:val="00CC33E7"/>
    <w:rsid w:val="00CC412E"/>
    <w:rsid w:val="00CC433D"/>
    <w:rsid w:val="00CD6E8E"/>
    <w:rsid w:val="00CE0719"/>
    <w:rsid w:val="00CE074C"/>
    <w:rsid w:val="00CE3D0B"/>
    <w:rsid w:val="00CE3F97"/>
    <w:rsid w:val="00CE4367"/>
    <w:rsid w:val="00CE6860"/>
    <w:rsid w:val="00CE75DE"/>
    <w:rsid w:val="00CF068F"/>
    <w:rsid w:val="00CF4DAB"/>
    <w:rsid w:val="00CF59B5"/>
    <w:rsid w:val="00D00840"/>
    <w:rsid w:val="00D10063"/>
    <w:rsid w:val="00D13800"/>
    <w:rsid w:val="00D13DE7"/>
    <w:rsid w:val="00D15D8C"/>
    <w:rsid w:val="00D21B2C"/>
    <w:rsid w:val="00D21F2C"/>
    <w:rsid w:val="00D2781B"/>
    <w:rsid w:val="00D371DF"/>
    <w:rsid w:val="00D4052D"/>
    <w:rsid w:val="00D4224B"/>
    <w:rsid w:val="00D437E2"/>
    <w:rsid w:val="00D45D95"/>
    <w:rsid w:val="00D64010"/>
    <w:rsid w:val="00D644CF"/>
    <w:rsid w:val="00D7151D"/>
    <w:rsid w:val="00D73D5F"/>
    <w:rsid w:val="00D76273"/>
    <w:rsid w:val="00D85238"/>
    <w:rsid w:val="00D868D8"/>
    <w:rsid w:val="00D86E0C"/>
    <w:rsid w:val="00D8770F"/>
    <w:rsid w:val="00D91535"/>
    <w:rsid w:val="00D91603"/>
    <w:rsid w:val="00D94663"/>
    <w:rsid w:val="00D975C7"/>
    <w:rsid w:val="00D9771D"/>
    <w:rsid w:val="00DA083B"/>
    <w:rsid w:val="00DA2047"/>
    <w:rsid w:val="00DA2AFB"/>
    <w:rsid w:val="00DA4683"/>
    <w:rsid w:val="00DB0C8A"/>
    <w:rsid w:val="00DB1DA6"/>
    <w:rsid w:val="00DB1E12"/>
    <w:rsid w:val="00DB3697"/>
    <w:rsid w:val="00DB3A26"/>
    <w:rsid w:val="00DB56E1"/>
    <w:rsid w:val="00DC3FEA"/>
    <w:rsid w:val="00DC53D0"/>
    <w:rsid w:val="00DC654D"/>
    <w:rsid w:val="00DC6FAB"/>
    <w:rsid w:val="00DD1E53"/>
    <w:rsid w:val="00DD2CB9"/>
    <w:rsid w:val="00DD7480"/>
    <w:rsid w:val="00DD7F5A"/>
    <w:rsid w:val="00DE0257"/>
    <w:rsid w:val="00DE3CED"/>
    <w:rsid w:val="00DE40A9"/>
    <w:rsid w:val="00DE5767"/>
    <w:rsid w:val="00DE7997"/>
    <w:rsid w:val="00DF004E"/>
    <w:rsid w:val="00DF2E48"/>
    <w:rsid w:val="00E02829"/>
    <w:rsid w:val="00E03633"/>
    <w:rsid w:val="00E03B39"/>
    <w:rsid w:val="00E03EBA"/>
    <w:rsid w:val="00E05F5A"/>
    <w:rsid w:val="00E077EB"/>
    <w:rsid w:val="00E1041C"/>
    <w:rsid w:val="00E116CD"/>
    <w:rsid w:val="00E14158"/>
    <w:rsid w:val="00E229ED"/>
    <w:rsid w:val="00E22B61"/>
    <w:rsid w:val="00E24F50"/>
    <w:rsid w:val="00E30292"/>
    <w:rsid w:val="00E344BB"/>
    <w:rsid w:val="00E35E8A"/>
    <w:rsid w:val="00E4019F"/>
    <w:rsid w:val="00E442D9"/>
    <w:rsid w:val="00E5191F"/>
    <w:rsid w:val="00E55749"/>
    <w:rsid w:val="00E56CDC"/>
    <w:rsid w:val="00E57CF8"/>
    <w:rsid w:val="00E627FB"/>
    <w:rsid w:val="00E63E8A"/>
    <w:rsid w:val="00E6515B"/>
    <w:rsid w:val="00E65E16"/>
    <w:rsid w:val="00E72768"/>
    <w:rsid w:val="00E760ED"/>
    <w:rsid w:val="00E76128"/>
    <w:rsid w:val="00E83C81"/>
    <w:rsid w:val="00E90016"/>
    <w:rsid w:val="00EA50D4"/>
    <w:rsid w:val="00EB2E8B"/>
    <w:rsid w:val="00EB5882"/>
    <w:rsid w:val="00EB6515"/>
    <w:rsid w:val="00ED159A"/>
    <w:rsid w:val="00ED52DC"/>
    <w:rsid w:val="00EE03F5"/>
    <w:rsid w:val="00F0013A"/>
    <w:rsid w:val="00F01EB5"/>
    <w:rsid w:val="00F04AF5"/>
    <w:rsid w:val="00F14A5D"/>
    <w:rsid w:val="00F159D6"/>
    <w:rsid w:val="00F22FDA"/>
    <w:rsid w:val="00F235A0"/>
    <w:rsid w:val="00F267B4"/>
    <w:rsid w:val="00F302FF"/>
    <w:rsid w:val="00F30D96"/>
    <w:rsid w:val="00F3168C"/>
    <w:rsid w:val="00F31EF2"/>
    <w:rsid w:val="00F367E1"/>
    <w:rsid w:val="00F53A51"/>
    <w:rsid w:val="00F54751"/>
    <w:rsid w:val="00F57175"/>
    <w:rsid w:val="00F6096E"/>
    <w:rsid w:val="00F64103"/>
    <w:rsid w:val="00F65535"/>
    <w:rsid w:val="00F7075A"/>
    <w:rsid w:val="00F71CDB"/>
    <w:rsid w:val="00F71EC4"/>
    <w:rsid w:val="00F7478C"/>
    <w:rsid w:val="00F768AA"/>
    <w:rsid w:val="00F87ADB"/>
    <w:rsid w:val="00F9058E"/>
    <w:rsid w:val="00F9247D"/>
    <w:rsid w:val="00FA57CF"/>
    <w:rsid w:val="00FA651A"/>
    <w:rsid w:val="00FA675E"/>
    <w:rsid w:val="00FA6BFC"/>
    <w:rsid w:val="00FA748C"/>
    <w:rsid w:val="00FB68E5"/>
    <w:rsid w:val="00FB6B80"/>
    <w:rsid w:val="00FC0773"/>
    <w:rsid w:val="00FC19A7"/>
    <w:rsid w:val="00FC30F7"/>
    <w:rsid w:val="00FD3DD3"/>
    <w:rsid w:val="00FD4906"/>
    <w:rsid w:val="00FF1E5D"/>
    <w:rsid w:val="00FF425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2946"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86E0C"/>
    <w:pPr>
      <w:spacing w:after="200" w:line="276" w:lineRule="auto"/>
    </w:pPr>
    <w:rPr>
      <w:sz w:val="22"/>
      <w:szCs w:val="22"/>
      <w:lang w:eastAsia="en-US"/>
    </w:rPr>
  </w:style>
  <w:style w:type="paragraph" w:styleId="Heading1">
    <w:name w:val="heading 1"/>
    <w:basedOn w:val="Normal"/>
    <w:next w:val="Normal"/>
    <w:link w:val="Heading1Char"/>
    <w:uiPriority w:val="9"/>
    <w:rsid w:val="002952A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rsid w:val="0001072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4943"/>
    <w:pPr>
      <w:ind w:left="720"/>
      <w:contextualSpacing/>
    </w:pPr>
  </w:style>
  <w:style w:type="paragraph" w:styleId="EndnoteText">
    <w:name w:val="endnote text"/>
    <w:basedOn w:val="Normal"/>
    <w:link w:val="EndnoteTextChar"/>
    <w:uiPriority w:val="99"/>
    <w:semiHidden/>
    <w:unhideWhenUsed/>
    <w:rsid w:val="00594668"/>
    <w:rPr>
      <w:sz w:val="20"/>
      <w:szCs w:val="20"/>
    </w:rPr>
  </w:style>
  <w:style w:type="character" w:customStyle="1" w:styleId="EndnoteTextChar">
    <w:name w:val="Endnote Text Char"/>
    <w:basedOn w:val="DefaultParagraphFont"/>
    <w:link w:val="EndnoteText"/>
    <w:uiPriority w:val="99"/>
    <w:semiHidden/>
    <w:rsid w:val="00594668"/>
    <w:rPr>
      <w:lang w:eastAsia="en-US"/>
    </w:rPr>
  </w:style>
  <w:style w:type="character" w:styleId="EndnoteReference">
    <w:name w:val="endnote reference"/>
    <w:basedOn w:val="DefaultParagraphFont"/>
    <w:uiPriority w:val="99"/>
    <w:semiHidden/>
    <w:unhideWhenUsed/>
    <w:rsid w:val="00594668"/>
    <w:rPr>
      <w:vertAlign w:val="superscript"/>
    </w:rPr>
  </w:style>
  <w:style w:type="paragraph" w:styleId="FootnoteText">
    <w:name w:val="footnote text"/>
    <w:basedOn w:val="Normal"/>
    <w:link w:val="FootnoteTextChar"/>
    <w:uiPriority w:val="99"/>
    <w:unhideWhenUsed/>
    <w:rsid w:val="00393AC0"/>
    <w:rPr>
      <w:sz w:val="20"/>
      <w:szCs w:val="20"/>
    </w:rPr>
  </w:style>
  <w:style w:type="character" w:customStyle="1" w:styleId="FootnoteTextChar">
    <w:name w:val="Footnote Text Char"/>
    <w:basedOn w:val="DefaultParagraphFont"/>
    <w:link w:val="FootnoteText"/>
    <w:uiPriority w:val="99"/>
    <w:rsid w:val="00393AC0"/>
    <w:rPr>
      <w:lang w:eastAsia="en-US"/>
    </w:rPr>
  </w:style>
  <w:style w:type="character" w:styleId="FootnoteReference">
    <w:name w:val="footnote reference"/>
    <w:basedOn w:val="DefaultParagraphFont"/>
    <w:uiPriority w:val="99"/>
    <w:semiHidden/>
    <w:unhideWhenUsed/>
    <w:rsid w:val="00393AC0"/>
    <w:rPr>
      <w:vertAlign w:val="superscript"/>
    </w:rPr>
  </w:style>
  <w:style w:type="paragraph" w:styleId="Header">
    <w:name w:val="header"/>
    <w:basedOn w:val="Normal"/>
    <w:link w:val="HeaderChar"/>
    <w:uiPriority w:val="99"/>
    <w:unhideWhenUsed/>
    <w:rsid w:val="00E83C81"/>
    <w:pPr>
      <w:tabs>
        <w:tab w:val="center" w:pos="4819"/>
        <w:tab w:val="right" w:pos="9638"/>
      </w:tabs>
    </w:pPr>
  </w:style>
  <w:style w:type="character" w:customStyle="1" w:styleId="HeaderChar">
    <w:name w:val="Header Char"/>
    <w:basedOn w:val="DefaultParagraphFont"/>
    <w:link w:val="Header"/>
    <w:uiPriority w:val="99"/>
    <w:rsid w:val="00E83C81"/>
    <w:rPr>
      <w:sz w:val="22"/>
      <w:szCs w:val="22"/>
      <w:lang w:eastAsia="en-US"/>
    </w:rPr>
  </w:style>
  <w:style w:type="paragraph" w:styleId="Footer">
    <w:name w:val="footer"/>
    <w:basedOn w:val="Normal"/>
    <w:link w:val="FooterChar"/>
    <w:uiPriority w:val="99"/>
    <w:unhideWhenUsed/>
    <w:rsid w:val="00E83C81"/>
    <w:pPr>
      <w:tabs>
        <w:tab w:val="center" w:pos="4819"/>
        <w:tab w:val="right" w:pos="9638"/>
      </w:tabs>
    </w:pPr>
  </w:style>
  <w:style w:type="character" w:customStyle="1" w:styleId="FooterChar">
    <w:name w:val="Footer Char"/>
    <w:basedOn w:val="DefaultParagraphFont"/>
    <w:link w:val="Footer"/>
    <w:uiPriority w:val="99"/>
    <w:rsid w:val="00E83C81"/>
    <w:rPr>
      <w:sz w:val="22"/>
      <w:szCs w:val="22"/>
      <w:lang w:eastAsia="en-US"/>
    </w:rPr>
  </w:style>
  <w:style w:type="paragraph" w:styleId="BalloonText">
    <w:name w:val="Balloon Text"/>
    <w:basedOn w:val="Normal"/>
    <w:link w:val="BalloonTextChar"/>
    <w:uiPriority w:val="99"/>
    <w:semiHidden/>
    <w:unhideWhenUsed/>
    <w:rsid w:val="00C7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5F"/>
    <w:rPr>
      <w:rFonts w:ascii="Tahoma" w:hAnsi="Tahoma" w:cs="Tahoma"/>
      <w:sz w:val="16"/>
      <w:szCs w:val="16"/>
      <w:lang w:eastAsia="en-US"/>
    </w:rPr>
  </w:style>
  <w:style w:type="paragraph" w:styleId="NoSpacing">
    <w:name w:val="No Spacing"/>
    <w:link w:val="NoSpacingChar"/>
    <w:uiPriority w:val="1"/>
    <w:rsid w:val="00B72344"/>
    <w:rPr>
      <w:rFonts w:eastAsia="Times New Roman"/>
      <w:sz w:val="22"/>
      <w:szCs w:val="22"/>
      <w:lang w:val="en-US" w:eastAsia="en-US"/>
    </w:rPr>
  </w:style>
  <w:style w:type="character" w:customStyle="1" w:styleId="NoSpacingChar">
    <w:name w:val="No Spacing Char"/>
    <w:basedOn w:val="DefaultParagraphFont"/>
    <w:link w:val="NoSpacing"/>
    <w:uiPriority w:val="1"/>
    <w:rsid w:val="00B72344"/>
    <w:rPr>
      <w:rFonts w:eastAsia="Times New Roman"/>
      <w:sz w:val="22"/>
      <w:szCs w:val="22"/>
      <w:lang w:val="en-US" w:eastAsia="en-US" w:bidi="ar-SA"/>
    </w:rPr>
  </w:style>
  <w:style w:type="paragraph" w:customStyle="1" w:styleId="DecimalAligned">
    <w:name w:val="Decimal Aligned"/>
    <w:basedOn w:val="Normal"/>
    <w:uiPriority w:val="40"/>
    <w:rsid w:val="002443F3"/>
    <w:pPr>
      <w:tabs>
        <w:tab w:val="decimal" w:pos="360"/>
      </w:tabs>
    </w:pPr>
    <w:rPr>
      <w:rFonts w:eastAsia="Times New Roman"/>
      <w:lang w:val="en-US"/>
    </w:rPr>
  </w:style>
  <w:style w:type="character" w:styleId="SubtleEmphasis">
    <w:name w:val="Subtle Emphasis"/>
    <w:basedOn w:val="DefaultParagraphFont"/>
    <w:uiPriority w:val="19"/>
    <w:rsid w:val="002443F3"/>
    <w:rPr>
      <w:rFonts w:eastAsia="Times New Roman" w:cs="Times New Roman"/>
      <w:bCs w:val="0"/>
      <w:i/>
      <w:iCs/>
      <w:color w:val="808080"/>
      <w:szCs w:val="22"/>
      <w:lang w:val="en-US"/>
    </w:rPr>
  </w:style>
  <w:style w:type="table" w:styleId="MediumShading2-Accent5">
    <w:name w:val="Medium Shading 2 Accent 5"/>
    <w:basedOn w:val="TableNormal"/>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952AF"/>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rsid w:val="002952AF"/>
    <w:pPr>
      <w:keepLines/>
      <w:spacing w:before="480" w:after="0"/>
      <w:outlineLvl w:val="9"/>
    </w:pPr>
    <w:rPr>
      <w:color w:val="365F91"/>
      <w:kern w:val="0"/>
      <w:sz w:val="28"/>
      <w:szCs w:val="28"/>
      <w:lang w:val="en-US"/>
    </w:rPr>
  </w:style>
  <w:style w:type="paragraph" w:styleId="TOC2">
    <w:name w:val="toc 2"/>
    <w:basedOn w:val="Livello11"/>
    <w:next w:val="Livello11"/>
    <w:autoRedefine/>
    <w:uiPriority w:val="39"/>
    <w:unhideWhenUsed/>
    <w:rsid w:val="00C42A94"/>
    <w:pPr>
      <w:numPr>
        <w:ilvl w:val="0"/>
        <w:numId w:val="0"/>
      </w:numPr>
      <w:spacing w:before="240" w:line="276" w:lineRule="auto"/>
    </w:pPr>
    <w:rPr>
      <w:rFonts w:cs="Calibri"/>
      <w:b/>
      <w:bCs/>
      <w:sz w:val="20"/>
      <w:szCs w:val="20"/>
    </w:rPr>
  </w:style>
  <w:style w:type="paragraph" w:styleId="TOC1">
    <w:name w:val="toc 1"/>
    <w:basedOn w:val="Normal"/>
    <w:next w:val="Livello1"/>
    <w:autoRedefine/>
    <w:uiPriority w:val="39"/>
    <w:unhideWhenUsed/>
    <w:rsid w:val="00835CFD"/>
    <w:pPr>
      <w:tabs>
        <w:tab w:val="left" w:pos="440"/>
        <w:tab w:val="right" w:leader="dot" w:pos="9685"/>
      </w:tabs>
      <w:spacing w:before="360" w:after="0"/>
    </w:pPr>
    <w:rPr>
      <w:rFonts w:ascii="Cambria" w:hAnsi="Cambria"/>
      <w:b/>
      <w:bCs/>
      <w:caps/>
      <w:sz w:val="24"/>
      <w:szCs w:val="24"/>
    </w:rPr>
  </w:style>
  <w:style w:type="paragraph" w:styleId="TOC3">
    <w:name w:val="toc 3"/>
    <w:basedOn w:val="Livello111"/>
    <w:next w:val="Livello111"/>
    <w:autoRedefine/>
    <w:uiPriority w:val="39"/>
    <w:unhideWhenUsed/>
    <w:rsid w:val="00C42A94"/>
    <w:pPr>
      <w:numPr>
        <w:ilvl w:val="0"/>
        <w:numId w:val="0"/>
      </w:numPr>
      <w:spacing w:line="276" w:lineRule="auto"/>
      <w:ind w:left="220"/>
    </w:pPr>
    <w:rPr>
      <w:rFonts w:cs="Calibri"/>
      <w:sz w:val="20"/>
      <w:szCs w:val="20"/>
    </w:rPr>
  </w:style>
  <w:style w:type="paragraph" w:styleId="TOC4">
    <w:name w:val="toc 4"/>
    <w:basedOn w:val="Normal"/>
    <w:next w:val="Normal"/>
    <w:autoRedefine/>
    <w:uiPriority w:val="39"/>
    <w:unhideWhenUsed/>
    <w:rsid w:val="00AF42F4"/>
    <w:pPr>
      <w:spacing w:after="0"/>
      <w:ind w:left="440"/>
    </w:pPr>
    <w:rPr>
      <w:rFonts w:cs="Calibri"/>
      <w:sz w:val="20"/>
      <w:szCs w:val="20"/>
    </w:rPr>
  </w:style>
  <w:style w:type="paragraph" w:styleId="TOC5">
    <w:name w:val="toc 5"/>
    <w:basedOn w:val="Normal"/>
    <w:next w:val="Normal"/>
    <w:autoRedefine/>
    <w:uiPriority w:val="39"/>
    <w:unhideWhenUsed/>
    <w:rsid w:val="00AF42F4"/>
    <w:pPr>
      <w:spacing w:after="0"/>
      <w:ind w:left="660"/>
    </w:pPr>
    <w:rPr>
      <w:rFonts w:cs="Calibri"/>
      <w:sz w:val="20"/>
      <w:szCs w:val="20"/>
    </w:rPr>
  </w:style>
  <w:style w:type="paragraph" w:styleId="TOC6">
    <w:name w:val="toc 6"/>
    <w:basedOn w:val="Normal"/>
    <w:next w:val="Normal"/>
    <w:autoRedefine/>
    <w:uiPriority w:val="39"/>
    <w:unhideWhenUsed/>
    <w:rsid w:val="00AF42F4"/>
    <w:pPr>
      <w:spacing w:after="0"/>
      <w:ind w:left="880"/>
    </w:pPr>
    <w:rPr>
      <w:rFonts w:cs="Calibri"/>
      <w:sz w:val="20"/>
      <w:szCs w:val="20"/>
    </w:rPr>
  </w:style>
  <w:style w:type="paragraph" w:styleId="TOC7">
    <w:name w:val="toc 7"/>
    <w:basedOn w:val="Normal"/>
    <w:next w:val="Normal"/>
    <w:autoRedefine/>
    <w:uiPriority w:val="39"/>
    <w:unhideWhenUsed/>
    <w:rsid w:val="00AF42F4"/>
    <w:pPr>
      <w:spacing w:after="0"/>
      <w:ind w:left="1100"/>
    </w:pPr>
    <w:rPr>
      <w:rFonts w:cs="Calibri"/>
      <w:sz w:val="20"/>
      <w:szCs w:val="20"/>
    </w:rPr>
  </w:style>
  <w:style w:type="paragraph" w:styleId="TOC8">
    <w:name w:val="toc 8"/>
    <w:basedOn w:val="Normal"/>
    <w:next w:val="Normal"/>
    <w:autoRedefine/>
    <w:uiPriority w:val="39"/>
    <w:unhideWhenUsed/>
    <w:rsid w:val="00AF42F4"/>
    <w:pPr>
      <w:spacing w:after="0"/>
      <w:ind w:left="1320"/>
    </w:pPr>
    <w:rPr>
      <w:rFonts w:cs="Calibri"/>
      <w:sz w:val="20"/>
      <w:szCs w:val="20"/>
    </w:rPr>
  </w:style>
  <w:style w:type="paragraph" w:styleId="TOC9">
    <w:name w:val="toc 9"/>
    <w:basedOn w:val="Normal"/>
    <w:next w:val="Normal"/>
    <w:autoRedefine/>
    <w:uiPriority w:val="39"/>
    <w:unhideWhenUsed/>
    <w:rsid w:val="00AF42F4"/>
    <w:pPr>
      <w:spacing w:after="0"/>
      <w:ind w:left="1540"/>
    </w:pPr>
    <w:rPr>
      <w:rFonts w:cs="Calibri"/>
      <w:sz w:val="20"/>
      <w:szCs w:val="20"/>
    </w:rPr>
  </w:style>
  <w:style w:type="character" w:customStyle="1" w:styleId="Heading2Char">
    <w:name w:val="Heading 2 Char"/>
    <w:basedOn w:val="DefaultParagraphFont"/>
    <w:link w:val="Heading2"/>
    <w:uiPriority w:val="9"/>
    <w:semiHidden/>
    <w:rsid w:val="00010724"/>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ListParagraph"/>
    <w:link w:val="Livello1Char"/>
    <w:qFormat/>
    <w:rsid w:val="00487615"/>
    <w:pPr>
      <w:numPr>
        <w:numId w:val="1"/>
      </w:numPr>
      <w:spacing w:before="480" w:after="120" w:line="240" w:lineRule="auto"/>
      <w:contextualSpacing w:val="0"/>
    </w:pPr>
    <w:rPr>
      <w:b/>
      <w:caps/>
      <w:sz w:val="24"/>
      <w:szCs w:val="24"/>
      <w:u w:val="single"/>
    </w:rPr>
  </w:style>
  <w:style w:type="paragraph" w:customStyle="1" w:styleId="Livello11">
    <w:name w:val="Livello1.1."/>
    <w:basedOn w:val="Normal"/>
    <w:link w:val="Livello11Char"/>
    <w:qFormat/>
    <w:rsid w:val="00E229ED"/>
    <w:pPr>
      <w:numPr>
        <w:ilvl w:val="1"/>
        <w:numId w:val="1"/>
      </w:numPr>
      <w:spacing w:before="120" w:after="0" w:line="240" w:lineRule="auto"/>
    </w:pPr>
    <w:rPr>
      <w:i/>
      <w:sz w:val="24"/>
      <w:szCs w:val="24"/>
    </w:rPr>
  </w:style>
  <w:style w:type="character" w:customStyle="1" w:styleId="ListParagraphChar">
    <w:name w:val="List Paragraph Char"/>
    <w:basedOn w:val="DefaultParagraphFont"/>
    <w:link w:val="ListParagraph"/>
    <w:uiPriority w:val="34"/>
    <w:rsid w:val="00F7478C"/>
    <w:rPr>
      <w:sz w:val="22"/>
      <w:szCs w:val="22"/>
      <w:lang w:eastAsia="en-US"/>
    </w:rPr>
  </w:style>
  <w:style w:type="character" w:customStyle="1" w:styleId="Livello1Char">
    <w:name w:val="Livello1. Char"/>
    <w:basedOn w:val="ListParagraphChar"/>
    <w:link w:val="Livello1"/>
    <w:rsid w:val="00487615"/>
    <w:rPr>
      <w:b/>
      <w:caps/>
      <w:sz w:val="24"/>
      <w:szCs w:val="24"/>
      <w:u w:val="single"/>
    </w:rPr>
  </w:style>
  <w:style w:type="character" w:customStyle="1" w:styleId="Livello11Char">
    <w:name w:val="Livello1.1. Char"/>
    <w:basedOn w:val="DefaultParagraphFont"/>
    <w:link w:val="Livello11"/>
    <w:rsid w:val="00E229ED"/>
    <w:rPr>
      <w:i/>
      <w:sz w:val="24"/>
      <w:szCs w:val="24"/>
      <w:lang w:eastAsia="en-US"/>
    </w:rPr>
  </w:style>
  <w:style w:type="paragraph" w:customStyle="1" w:styleId="Livello111">
    <w:name w:val="Livello 1.1.1."/>
    <w:basedOn w:val="Normal"/>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DefaultParagraphFont"/>
    <w:link w:val="Livello111"/>
    <w:rsid w:val="004C26F7"/>
    <w:rPr>
      <w:sz w:val="24"/>
      <w:szCs w:val="24"/>
      <w:lang w:eastAsia="en-US"/>
    </w:rPr>
  </w:style>
  <w:style w:type="character" w:styleId="Hyperlink">
    <w:name w:val="Hyperlink"/>
    <w:basedOn w:val="DefaultParagraphFont"/>
    <w:uiPriority w:val="99"/>
    <w:unhideWhenUsed/>
    <w:rsid w:val="00FD4906"/>
    <w:rPr>
      <w:color w:val="0000FF"/>
      <w:u w:val="single"/>
    </w:rPr>
  </w:style>
  <w:style w:type="paragraph" w:customStyle="1" w:styleId="Livello1111">
    <w:name w:val="Livello 1.1.1.1."/>
    <w:basedOn w:val="Livello111"/>
    <w:next w:val="Livello111"/>
    <w:link w:val="Livello1111Char"/>
    <w:autoRedefine/>
    <w:qFormat/>
    <w:rsid w:val="009B319F"/>
    <w:pPr>
      <w:numPr>
        <w:ilvl w:val="3"/>
      </w:numPr>
      <w:ind w:firstLine="115"/>
    </w:pPr>
    <w:rPr>
      <w:sz w:val="22"/>
    </w:rPr>
  </w:style>
  <w:style w:type="paragraph" w:customStyle="1" w:styleId="Livello11111">
    <w:name w:val="Livello 1.1.1.1.1."/>
    <w:basedOn w:val="Livello1111"/>
    <w:link w:val="Livello11111Char"/>
    <w:qFormat/>
    <w:rsid w:val="001865DB"/>
    <w:pPr>
      <w:numPr>
        <w:ilvl w:val="4"/>
      </w:numPr>
      <w:ind w:left="3969" w:hanging="1134"/>
    </w:pPr>
  </w:style>
  <w:style w:type="character" w:customStyle="1" w:styleId="Livello1111Char">
    <w:name w:val="Livello 1.1.1.1. Char"/>
    <w:basedOn w:val="Livello111Char"/>
    <w:link w:val="Livello1111"/>
    <w:rsid w:val="009B319F"/>
    <w:rPr>
      <w:sz w:val="22"/>
    </w:rPr>
  </w:style>
  <w:style w:type="character" w:customStyle="1" w:styleId="Livello11111Char">
    <w:name w:val="Livello 1.1.1.1.1. Char"/>
    <w:basedOn w:val="Livello1111Char"/>
    <w:link w:val="Livello11111"/>
    <w:rsid w:val="001865DB"/>
  </w:style>
  <w:style w:type="paragraph" w:customStyle="1" w:styleId="TestoNormaleBasatosulLivello11">
    <w:name w:val="Testo Normale (Basato sul Livello1.1)"/>
    <w:basedOn w:val="Livello11"/>
    <w:link w:val="TestoNormaleBasatosulLivello11Char"/>
    <w:rsid w:val="00FD3DD3"/>
    <w:pPr>
      <w:numPr>
        <w:ilvl w:val="0"/>
        <w:numId w:val="0"/>
      </w:numPr>
      <w:ind w:left="992" w:hanging="635"/>
    </w:pPr>
  </w:style>
  <w:style w:type="paragraph" w:customStyle="1" w:styleId="TestoNormaleBasatosuLivello11">
    <w:name w:val="Testo Normale (Basato su &quot;Livello1.1.&quot;)"/>
    <w:basedOn w:val="TestoNormaleBasatosulLivello11"/>
    <w:link w:val="TestoNormaleBasatosuLivello11Char"/>
    <w:qFormat/>
    <w:rsid w:val="00D91603"/>
    <w:pPr>
      <w:ind w:left="0" w:firstLine="0"/>
    </w:pPr>
    <w:rPr>
      <w:i w:val="0"/>
    </w:rPr>
  </w:style>
  <w:style w:type="character" w:customStyle="1" w:styleId="TestoNormaleBasatosulLivello11Char">
    <w:name w:val="Testo Normale (Basato sul Livello1.1) Char"/>
    <w:basedOn w:val="Livello11Char"/>
    <w:link w:val="TestoNormaleBasatosulLivello11"/>
    <w:rsid w:val="00FD3DD3"/>
  </w:style>
  <w:style w:type="character" w:customStyle="1" w:styleId="Hyperlink0">
    <w:name w:val="Hyperlink.0"/>
    <w:basedOn w:val="Hyperlink"/>
    <w:rsid w:val="00376056"/>
    <w:rPr>
      <w:color w:val="0000FF"/>
      <w:u w:color="0000FF"/>
    </w:rPr>
  </w:style>
  <w:style w:type="character" w:customStyle="1" w:styleId="TestoNormaleBasatosuLivello11Char">
    <w:name w:val="Testo Normale (Basato su &quot;Livello1.1.&quot;) Char"/>
    <w:basedOn w:val="TestoNormaleBasatosulLivello11Char"/>
    <w:link w:val="TestoNormaleBasatosuLivello11"/>
    <w:rsid w:val="00D91603"/>
  </w:style>
  <w:style w:type="paragraph" w:customStyle="1" w:styleId="Pseudocodice">
    <w:name w:val="Pseudocodice"/>
    <w:basedOn w:val="Livello11"/>
    <w:link w:val="PseudocodiceChar"/>
    <w:rsid w:val="00864A4A"/>
    <w:pPr>
      <w:numPr>
        <w:ilvl w:val="0"/>
        <w:numId w:val="0"/>
      </w:numPr>
      <w:spacing w:before="0"/>
      <w:ind w:left="567"/>
    </w:pPr>
    <w:rPr>
      <w:rFonts w:ascii="Lucida Console" w:hAnsi="Lucida Console"/>
      <w:i w:val="0"/>
      <w:sz w:val="20"/>
      <w:szCs w:val="20"/>
    </w:rPr>
  </w:style>
  <w:style w:type="character" w:styleId="LineNumber">
    <w:name w:val="line number"/>
    <w:basedOn w:val="DefaultParagraphFont"/>
    <w:uiPriority w:val="99"/>
    <w:semiHidden/>
    <w:unhideWhenUsed/>
    <w:rsid w:val="00BB3020"/>
  </w:style>
  <w:style w:type="character" w:customStyle="1" w:styleId="PseudocodiceChar">
    <w:name w:val="Pseudocodice Char"/>
    <w:basedOn w:val="Livello11Char"/>
    <w:link w:val="Pseudocodice"/>
    <w:rsid w:val="00864A4A"/>
    <w:rPr>
      <w:rFonts w:ascii="Lucida Console" w:hAnsi="Lucida Console"/>
    </w:rPr>
  </w:style>
  <w:style w:type="paragraph" w:customStyle="1" w:styleId="Pseudocodice0">
    <w:name w:val="Pseudocodice_"/>
    <w:basedOn w:val="Pseudocodice"/>
    <w:link w:val="PseudocodiceChar0"/>
    <w:qFormat/>
    <w:rsid w:val="00864A4A"/>
  </w:style>
  <w:style w:type="paragraph" w:customStyle="1" w:styleId="Elenco">
    <w:name w:val="Elenco"/>
    <w:basedOn w:val="TestoNormaleBasatosuLivello11"/>
    <w:link w:val="ElencoChar"/>
    <w:qFormat/>
    <w:rsid w:val="00190566"/>
    <w:pPr>
      <w:spacing w:before="0"/>
    </w:pPr>
  </w:style>
  <w:style w:type="character" w:customStyle="1" w:styleId="PseudocodiceChar0">
    <w:name w:val="Pseudocodice_ Char"/>
    <w:basedOn w:val="PseudocodiceChar"/>
    <w:link w:val="Pseudocodice0"/>
    <w:rsid w:val="00864A4A"/>
  </w:style>
  <w:style w:type="paragraph" w:customStyle="1" w:styleId="Immagine">
    <w:name w:val="Immagine"/>
    <w:basedOn w:val="TestoNormaleBasatosuLivello11"/>
    <w:link w:val="ImmagineChar"/>
    <w:qFormat/>
    <w:rsid w:val="00401FDB"/>
    <w:rPr>
      <w:b/>
      <w:i/>
      <w:color w:val="7F7F7F"/>
    </w:rPr>
  </w:style>
  <w:style w:type="character" w:customStyle="1" w:styleId="ElencoChar">
    <w:name w:val="Elenco Char"/>
    <w:basedOn w:val="TestoNormaleBasatosuLivello11Char"/>
    <w:link w:val="Elenco"/>
    <w:rsid w:val="00190566"/>
  </w:style>
  <w:style w:type="table" w:customStyle="1" w:styleId="PlainTable2">
    <w:name w:val="Plain Table 2"/>
    <w:basedOn w:val="TableNormal"/>
    <w:uiPriority w:val="42"/>
    <w:rsid w:val="00DA4683"/>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ImmagineChar">
    <w:name w:val="Immagine Char"/>
    <w:basedOn w:val="TestoNormaleBasatosuLivello11Char"/>
    <w:link w:val="Immagine"/>
    <w:rsid w:val="00401FDB"/>
    <w:rPr>
      <w:b/>
      <w:color w:val="7F7F7F"/>
    </w:rPr>
  </w:style>
  <w:style w:type="paragraph" w:customStyle="1" w:styleId="Elenco1">
    <w:name w:val="Elenco1"/>
    <w:basedOn w:val="TestoNormaleBasatosuLivello11"/>
    <w:qFormat/>
    <w:rsid w:val="0047359D"/>
    <w:pPr>
      <w:spacing w:before="0"/>
    </w:pPr>
  </w:style>
  <w:style w:type="paragraph" w:customStyle="1" w:styleId="Elenco111indented">
    <w:name w:val="Elenco 1.1.1. indented"/>
    <w:basedOn w:val="Elenco"/>
    <w:link w:val="Elenco111indentedChar"/>
    <w:rsid w:val="00E1041C"/>
    <w:pPr>
      <w:numPr>
        <w:ilvl w:val="2"/>
        <w:numId w:val="15"/>
      </w:numPr>
      <w:tabs>
        <w:tab w:val="clear" w:pos="2098"/>
      </w:tabs>
      <w:ind w:left="2977" w:hanging="709"/>
    </w:pPr>
  </w:style>
  <w:style w:type="paragraph" w:customStyle="1" w:styleId="Elenco11Indented">
    <w:name w:val="Elenco 1.1. Indented"/>
    <w:basedOn w:val="Elenco"/>
    <w:link w:val="Elenco11IndentedChar"/>
    <w:rsid w:val="00E1041C"/>
    <w:pPr>
      <w:numPr>
        <w:ilvl w:val="1"/>
        <w:numId w:val="15"/>
      </w:numPr>
    </w:pPr>
  </w:style>
  <w:style w:type="character" w:customStyle="1" w:styleId="Elenco111indentedChar">
    <w:name w:val="Elenco 1.1.1. indented Char"/>
    <w:basedOn w:val="ElencoChar"/>
    <w:link w:val="Elenco111indented"/>
    <w:rsid w:val="00E1041C"/>
  </w:style>
  <w:style w:type="paragraph" w:customStyle="1" w:styleId="Elencoatrattini">
    <w:name w:val="Elenco a trattini"/>
    <w:basedOn w:val="Elenco"/>
    <w:link w:val="ElencoatrattiniChar"/>
    <w:rsid w:val="00C04031"/>
    <w:pPr>
      <w:numPr>
        <w:ilvl w:val="3"/>
        <w:numId w:val="9"/>
      </w:numPr>
    </w:pPr>
  </w:style>
  <w:style w:type="character" w:customStyle="1" w:styleId="Elenco11IndentedChar">
    <w:name w:val="Elenco 1.1. Indented Char"/>
    <w:basedOn w:val="ElencoChar"/>
    <w:link w:val="Elenco11Indented"/>
    <w:rsid w:val="00E1041C"/>
  </w:style>
  <w:style w:type="numbering" w:customStyle="1" w:styleId="Puntielenco">
    <w:name w:val="Punti elenco"/>
    <w:rsid w:val="00176987"/>
    <w:pPr>
      <w:numPr>
        <w:numId w:val="16"/>
      </w:numPr>
    </w:pPr>
  </w:style>
  <w:style w:type="character" w:customStyle="1" w:styleId="ElencoatrattiniChar">
    <w:name w:val="Elenco a trattini Char"/>
    <w:basedOn w:val="ElencoChar"/>
    <w:link w:val="Elencoatrattini"/>
    <w:rsid w:val="00C04031"/>
  </w:style>
  <w:style w:type="numbering" w:customStyle="1" w:styleId="Numerato">
    <w:name w:val="Numerato"/>
    <w:rsid w:val="00176987"/>
    <w:pPr>
      <w:numPr>
        <w:numId w:val="17"/>
      </w:numPr>
    </w:pPr>
  </w:style>
  <w:style w:type="paragraph" w:customStyle="1" w:styleId="Elenco1indentato">
    <w:name w:val="Elenco 1. indentato"/>
    <w:basedOn w:val="Elenco"/>
    <w:link w:val="Elenco1indentatoChar"/>
    <w:rsid w:val="00430A1B"/>
    <w:pPr>
      <w:numPr>
        <w:numId w:val="18"/>
      </w:numPr>
    </w:pPr>
    <w:rPr>
      <w:i/>
    </w:rPr>
  </w:style>
  <w:style w:type="character" w:customStyle="1" w:styleId="Elenco1indentatoChar">
    <w:name w:val="Elenco 1. indentato Char"/>
    <w:basedOn w:val="ElencoChar"/>
    <w:link w:val="Elenco1indentato"/>
    <w:rsid w:val="00430A1B"/>
  </w:style>
  <w:style w:type="table" w:customStyle="1" w:styleId="TabelaSimples21">
    <w:name w:val="Tabela Simples 21"/>
    <w:basedOn w:val="TableNormal"/>
    <w:uiPriority w:val="42"/>
    <w:rsid w:val="00C124F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da\Desktop\Ingengeria%20SW\Ingegneria%20del%20SW%202\Progetto%202014-15\REPOSITORY%20I-Trio\doc\Layouts\Template%202.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3EB63-9C5E-4951-BC11-2E7BD753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2.4.dot</Template>
  <TotalTime>44</TotalTime>
  <Pages>31</Pages>
  <Words>7213</Words>
  <Characters>41118</Characters>
  <Application>Microsoft Office Word</Application>
  <DocSecurity>0</DocSecurity>
  <Lines>342</Lines>
  <Paragraphs>96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Analisi dei Requisiti</vt:lpstr>
      <vt:lpstr>        INDICE</vt:lpstr>
      <vt:lpstr>        </vt:lpstr>
    </vt:vector>
  </TitlesOfParts>
  <Company>iDuo</Company>
  <LinksUpToDate>false</LinksUpToDate>
  <CharactersWithSpaces>48235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dc:creator>
  <cp:lastModifiedBy>.</cp:lastModifiedBy>
  <cp:revision>3</cp:revision>
  <dcterms:created xsi:type="dcterms:W3CDTF">2015-07-11T07:11:00Z</dcterms:created>
  <dcterms:modified xsi:type="dcterms:W3CDTF">2015-09-02T08:07:00Z</dcterms:modified>
</cp:coreProperties>
</file>